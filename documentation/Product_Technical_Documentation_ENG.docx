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Pr="009E40D2" w:rsidR="00096842" w:rsidP="7B222326" w:rsidRDefault="64144849" w14:paraId="672A6659" w14:textId="77777777">
      <w:pPr>
        <w:pStyle w:val="BodyText"/>
        <w:rPr>
          <w:rFonts w:eastAsia="Arial"/>
          <w:color w:val="auto"/>
        </w:rPr>
      </w:pPr>
      <w:bookmarkStart w:name="_Hlk108007052" w:id="0"/>
      <w:bookmarkStart w:name="_Hlk108005369" w:id="1"/>
      <w:r>
        <w:rPr>
          <w:noProof/>
          <w:lang w:val="English"/>
        </w:rPr>
        <w:drawing>
          <wp:inline distT="0" distB="0" distL="0" distR="0" wp14:anchorId="102D590B" wp14:editId="4D34D06E">
            <wp:extent cx="3762375" cy="609600"/>
            <wp:effectExtent l="0" t="0" r="0" b="0"/>
            <wp:docPr id="12" name="Obraz 1" descr="Faculty_ETI_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7">
                      <a:extLst>
                        <a:ext uri="{28A0092B-C50C-407E-A947-70E740481C1C}">
                          <a14:useLocalDpi xmlns:a14="http://schemas.microsoft.com/office/drawing/2010/main" val="0"/>
                        </a:ext>
                      </a:extLst>
                    </a:blip>
                    <a:stretch>
                      <a:fillRect/>
                    </a:stretch>
                  </pic:blipFill>
                  <pic:spPr>
                    <a:xfrm>
                      <a:off x="0" y="0"/>
                      <a:ext cx="3762375" cy="609600"/>
                    </a:xfrm>
                    <a:prstGeom prst="rect">
                      <a:avLst/>
                    </a:prstGeom>
                  </pic:spPr>
                </pic:pic>
              </a:graphicData>
            </a:graphic>
          </wp:inline>
        </w:drawing>
      </w:r>
    </w:p>
    <w:p w:rsidRPr="009E40D2" w:rsidR="005E4CCC" w:rsidP="7B222326" w:rsidRDefault="005E4CCC" w14:paraId="0A37501D" w14:textId="77777777">
      <w:pPr>
        <w:pStyle w:val="BodyText"/>
        <w:rPr>
          <w:rFonts w:eastAsia="Arial"/>
          <w:color w:val="auto"/>
        </w:rPr>
      </w:pPr>
    </w:p>
    <w:p w:rsidRPr="009E40D2" w:rsidR="005E4CCC" w:rsidP="7B222326" w:rsidRDefault="787B9EC1" w14:paraId="3B95C2C4" w14:textId="77777777">
      <w:pPr>
        <w:jc w:val="center"/>
        <w:rPr>
          <w:rFonts w:ascii="Arial" w:hAnsi="Arial" w:eastAsia="Arial" w:cs="Arial"/>
          <w:b/>
          <w:bCs/>
          <w:sz w:val="24"/>
          <w:szCs w:val="24"/>
        </w:rPr>
      </w:pPr>
      <w:r w:rsidRPr="7B222326">
        <w:rPr>
          <w:rFonts w:ascii="Arial" w:hAnsi="Arial" w:eastAsia="Arial" w:cs="Arial"/>
          <w:b/>
          <w:bCs/>
          <w:sz w:val="24"/>
          <w:szCs w:val="24"/>
          <w:lang w:val="English"/>
        </w:rPr>
        <w:t>Group Project Documentation</w:t>
      </w:r>
    </w:p>
    <w:p w:rsidRPr="009E40D2" w:rsidR="00460470" w:rsidP="7B222326" w:rsidRDefault="3C56DF43" w14:paraId="74CCE0B8" w14:textId="77777777">
      <w:pPr>
        <w:jc w:val="center"/>
        <w:rPr>
          <w:rFonts w:ascii="Arial" w:hAnsi="Arial" w:eastAsia="Arial" w:cs="Arial"/>
          <w:b/>
          <w:bCs/>
          <w:sz w:val="36"/>
          <w:szCs w:val="36"/>
        </w:rPr>
      </w:pPr>
      <w:r w:rsidRPr="7B222326">
        <w:rPr>
          <w:rFonts w:ascii="Arial" w:hAnsi="Arial" w:eastAsia="Arial" w:cs="Arial"/>
          <w:b/>
          <w:bCs/>
          <w:sz w:val="36"/>
          <w:szCs w:val="36"/>
          <w:lang w:val="English"/>
        </w:rPr>
        <w:t>Technical documentation of the project</w:t>
      </w:r>
    </w:p>
    <w:p w:rsidRPr="009E40D2" w:rsidR="005E4CCC" w:rsidP="7B222326" w:rsidRDefault="787B9EC1" w14:paraId="775E5E77" w14:textId="77777777">
      <w:pPr>
        <w:jc w:val="center"/>
        <w:rPr>
          <w:rFonts w:ascii="Arial" w:hAnsi="Arial" w:eastAsia="Arial" w:cs="Arial"/>
          <w:b/>
          <w:bCs/>
          <w:sz w:val="22"/>
          <w:szCs w:val="22"/>
        </w:rPr>
      </w:pPr>
      <w:r w:rsidRPr="7B222326">
        <w:rPr>
          <w:rFonts w:ascii="Arial" w:hAnsi="Arial" w:eastAsia="Arial" w:cs="Arial"/>
          <w:b/>
          <w:bCs/>
          <w:sz w:val="22"/>
          <w:szCs w:val="22"/>
          <w:lang w:val="English"/>
        </w:rPr>
        <w:t>Faculty of Electronics, Telecommunications and Informatics</w:t>
      </w:r>
    </w:p>
    <w:p w:rsidRPr="009E40D2" w:rsidR="00096842" w:rsidP="7B222326" w:rsidRDefault="787B9EC1" w14:paraId="617D2521" w14:textId="77777777">
      <w:pPr>
        <w:jc w:val="center"/>
        <w:rPr>
          <w:rFonts w:ascii="Arial" w:hAnsi="Arial" w:eastAsia="Arial" w:cs="Arial"/>
          <w:b/>
          <w:bCs/>
          <w:sz w:val="22"/>
          <w:szCs w:val="22"/>
        </w:rPr>
      </w:pPr>
      <w:r w:rsidRPr="7B222326">
        <w:rPr>
          <w:rFonts w:ascii="Arial" w:hAnsi="Arial" w:eastAsia="Arial" w:cs="Arial"/>
          <w:b/>
          <w:bCs/>
          <w:sz w:val="22"/>
          <w:szCs w:val="22"/>
          <w:lang w:val="English"/>
        </w:rPr>
        <w:t>Gdansk University of Technology</w:t>
      </w:r>
    </w:p>
    <w:p w:rsidRPr="009E40D2" w:rsidR="00440E43" w:rsidP="7B222326" w:rsidRDefault="00440E43" w14:paraId="5DAB6C7B" w14:textId="77777777">
      <w:pPr>
        <w:pStyle w:val="BodyText"/>
        <w:rPr>
          <w:rFonts w:eastAsia="Arial"/>
          <w:color w:val="auto"/>
        </w:rPr>
      </w:pPr>
    </w:p>
    <w:p w:rsidRPr="00B11915" w:rsidR="00B11915" w:rsidP="7B222326" w:rsidRDefault="48164266" w14:paraId="2AF666DF" w14:textId="77777777">
      <w:pPr>
        <w:pStyle w:val="BodyText"/>
        <w:jc w:val="center"/>
        <w:rPr>
          <w:rFonts w:eastAsia="Arial"/>
          <w:color w:val="auto"/>
          <w:sz w:val="22"/>
          <w:szCs w:val="22"/>
        </w:rPr>
      </w:pPr>
      <w:r w:rsidRPr="7B222326">
        <w:rPr>
          <w:rFonts w:eastAsia="Arial"/>
          <w:color w:val="auto"/>
          <w:sz w:val="22"/>
          <w:szCs w:val="22"/>
          <w:lang w:val="English"/>
        </w:rPr>
        <w:t>{model document version: version 2/2023}</w:t>
      </w:r>
    </w:p>
    <w:p w:rsidRPr="009E40D2" w:rsidR="004B1DC1" w:rsidP="7B222326" w:rsidRDefault="004B1DC1" w14:paraId="02EB378F" w14:textId="77777777">
      <w:pPr>
        <w:pStyle w:val="BodyText"/>
        <w:rPr>
          <w:rFonts w:eastAsia="Arial"/>
          <w:color w:val="auto"/>
        </w:rPr>
      </w:pPr>
    </w:p>
    <w:bookmarkEnd w:id="0"/>
    <w:p w:rsidRPr="009E40D2" w:rsidR="005E4CCC" w:rsidP="7B222326" w:rsidRDefault="005E4CCC" w14:paraId="6A05A809" w14:textId="77777777">
      <w:pPr>
        <w:pStyle w:val="BodyText"/>
        <w:rPr>
          <w:rFonts w:eastAsia="Arial"/>
          <w:color w:val="auto"/>
        </w:rPr>
      </w:pPr>
    </w:p>
    <w:tbl>
      <w:tblPr>
        <w:tblpPr w:leftFromText="180" w:rightFromText="180" w:vertAnchor="text" w:horzAnchor="margin" w:tblpY="74"/>
        <w:tblW w:w="95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000" w:firstRow="0" w:lastRow="0" w:firstColumn="0" w:lastColumn="0" w:noHBand="0" w:noVBand="0"/>
      </w:tblPr>
      <w:tblGrid>
        <w:gridCol w:w="932"/>
        <w:gridCol w:w="3539"/>
        <w:gridCol w:w="1618"/>
        <w:gridCol w:w="715"/>
        <w:gridCol w:w="1197"/>
        <w:gridCol w:w="1567"/>
      </w:tblGrid>
      <w:tr w:rsidRPr="00B12075" w:rsidR="00096842" w:rsidTr="7B222326" w14:paraId="51F8EB25" w14:textId="77777777">
        <w:trPr>
          <w:cantSplit/>
          <w:trHeight w:val="230"/>
        </w:trPr>
        <w:tc>
          <w:tcPr>
            <w:tcW w:w="4471" w:type="dxa"/>
            <w:gridSpan w:val="2"/>
          </w:tcPr>
          <w:p w:rsidRPr="00635C89" w:rsidR="00096842" w:rsidP="7B222326" w:rsidRDefault="40E794F3" w14:paraId="14DF8052" w14:textId="77777777">
            <w:pPr>
              <w:pStyle w:val="wpiswtabeli"/>
              <w:rPr>
                <w:rFonts w:eastAsia="Arial"/>
              </w:rPr>
            </w:pPr>
            <w:r w:rsidRPr="7B222326">
              <w:rPr>
                <w:rFonts w:eastAsia="Arial"/>
                <w:lang w:val="English"/>
              </w:rPr>
              <w:t>Project name and acronym:</w:t>
            </w:r>
          </w:p>
          <w:p w:rsidR="00096842" w:rsidP="7B222326" w:rsidRDefault="40E794F3" w14:paraId="5928C7E0" w14:textId="77777777">
            <w:pPr>
              <w:pStyle w:val="komentarz"/>
              <w:framePr w:hSpace="0" w:wrap="auto" w:hAnchor="text" w:vAnchor="margin" w:yAlign="inline"/>
              <w:rPr>
                <w:rFonts w:eastAsia="Arial" w:cs="Arial"/>
              </w:rPr>
            </w:pPr>
            <w:r w:rsidRPr="7B222326">
              <w:rPr>
                <w:rFonts w:eastAsia="Arial" w:cs="Arial"/>
                <w:lang w:val="English"/>
              </w:rPr>
              <w:t>{name of the project, e.g.: Port security system against terrorist threats - SZP}</w:t>
            </w:r>
          </w:p>
          <w:p w:rsidRPr="00635C89" w:rsidR="00096842" w:rsidP="7B222326" w:rsidRDefault="744EA8E1" w14:paraId="6639B451" w14:textId="77777777">
            <w:pPr>
              <w:pStyle w:val="tekstwtabeli"/>
              <w:rPr>
                <w:rFonts w:eastAsia="Arial" w:cs="Arial"/>
              </w:rPr>
            </w:pPr>
            <w:r w:rsidRPr="7B222326">
              <w:rPr>
                <w:rFonts w:eastAsia="Arial" w:cs="Arial"/>
                <w:lang w:val="English"/>
              </w:rPr>
              <w:t>Redundant coding visualization app</w:t>
            </w:r>
          </w:p>
        </w:tc>
        <w:tc>
          <w:tcPr>
            <w:tcW w:w="5097" w:type="dxa"/>
            <w:gridSpan w:val="4"/>
          </w:tcPr>
          <w:p w:rsidRPr="002F0706" w:rsidR="00096842" w:rsidP="7B222326" w:rsidRDefault="40E794F3" w14:paraId="46828FC7" w14:textId="77777777">
            <w:pPr>
              <w:pStyle w:val="wpiswtabeli"/>
              <w:rPr>
                <w:rFonts w:eastAsia="Arial"/>
              </w:rPr>
            </w:pPr>
            <w:r w:rsidRPr="7B222326">
              <w:rPr>
                <w:rFonts w:eastAsia="Arial"/>
                <w:lang w:val="English"/>
              </w:rPr>
              <w:t>Principal:</w:t>
            </w:r>
          </w:p>
          <w:p w:rsidRPr="00E770C2" w:rsidR="00F70ED1" w:rsidP="7B222326" w:rsidRDefault="49DE946B" w14:paraId="27CA59BA" w14:textId="77777777">
            <w:pPr>
              <w:pStyle w:val="komentarz"/>
              <w:framePr w:hSpace="0" w:wrap="auto" w:hAnchor="text" w:vAnchor="margin" w:yAlign="inline"/>
              <w:rPr>
                <w:rFonts w:eastAsia="Arial" w:cs="Arial"/>
              </w:rPr>
            </w:pPr>
            <w:r w:rsidRPr="7B222326">
              <w:rPr>
                <w:rFonts w:eastAsia="Arial" w:cs="Arial"/>
                <w:lang w:val="English"/>
              </w:rPr>
              <w:t>{customer name}</w:t>
            </w:r>
          </w:p>
          <w:p w:rsidRPr="002F0706" w:rsidR="00096842" w:rsidP="7B222326" w:rsidRDefault="744EA8E1" w14:paraId="46461458" w14:textId="77777777">
            <w:pPr>
              <w:pStyle w:val="tekstwtabeli"/>
              <w:rPr>
                <w:rFonts w:eastAsia="Arial" w:cs="Arial"/>
              </w:rPr>
            </w:pPr>
            <w:r w:rsidRPr="7B222326">
              <w:rPr>
                <w:rFonts w:eastAsia="Arial" w:cs="Arial"/>
                <w:lang w:val="English"/>
              </w:rPr>
              <w:t>Bartosz Czaplewski, PhD</w:t>
            </w:r>
          </w:p>
        </w:tc>
      </w:tr>
      <w:tr w:rsidRPr="00B12075" w:rsidR="00096842" w:rsidTr="7B222326" w14:paraId="589A36E1" w14:textId="77777777">
        <w:trPr>
          <w:cantSplit/>
          <w:trHeight w:val="230"/>
        </w:trPr>
        <w:tc>
          <w:tcPr>
            <w:tcW w:w="4471" w:type="dxa"/>
            <w:gridSpan w:val="2"/>
          </w:tcPr>
          <w:p w:rsidRPr="00635C89" w:rsidR="00096842" w:rsidP="7B222326" w:rsidRDefault="40E794F3" w14:paraId="0E070BAE" w14:textId="77777777">
            <w:pPr>
              <w:pStyle w:val="wpiswtabeli"/>
              <w:rPr>
                <w:rFonts w:eastAsia="Arial"/>
              </w:rPr>
            </w:pPr>
            <w:r w:rsidRPr="7B222326">
              <w:rPr>
                <w:rFonts w:eastAsia="Arial"/>
                <w:lang w:val="English"/>
              </w:rPr>
              <w:t xml:space="preserve">Order number: </w:t>
            </w:r>
          </w:p>
          <w:p w:rsidRPr="00ED2CCE" w:rsidR="00050F8E" w:rsidP="7B222326" w:rsidRDefault="3B2ABB4D" w14:paraId="32EAEF19" w14:textId="77777777">
            <w:pPr>
              <w:pStyle w:val="komentarz"/>
              <w:framePr w:hSpace="0" w:wrap="auto" w:hAnchor="text" w:vAnchor="margin" w:yAlign="inline"/>
              <w:rPr>
                <w:rFonts w:eastAsia="Arial" w:cs="Arial"/>
              </w:rPr>
            </w:pPr>
            <w:r w:rsidRPr="7B222326">
              <w:rPr>
                <w:rFonts w:eastAsia="Arial" w:cs="Arial"/>
                <w:lang w:val="English"/>
              </w:rPr>
              <w:t>{number of the project team within the Group Project according to the SPG system, e.g. 13@KSSR'2022}</w:t>
            </w:r>
          </w:p>
          <w:p w:rsidRPr="00635C89" w:rsidR="00096842" w:rsidP="7B222326" w:rsidRDefault="744EA8E1" w14:paraId="3F9AEA27" w14:textId="77777777">
            <w:pPr>
              <w:pStyle w:val="tekstwtabeli"/>
              <w:rPr>
                <w:rFonts w:eastAsia="Arial" w:cs="Arial"/>
              </w:rPr>
            </w:pPr>
            <w:r w:rsidRPr="7B222326">
              <w:rPr>
                <w:rFonts w:eastAsia="Arial" w:cs="Arial"/>
                <w:lang w:val="English"/>
              </w:rPr>
              <w:t>5@KSTI'2023/24</w:t>
            </w:r>
          </w:p>
        </w:tc>
        <w:tc>
          <w:tcPr>
            <w:tcW w:w="2333" w:type="dxa"/>
            <w:gridSpan w:val="2"/>
          </w:tcPr>
          <w:p w:rsidRPr="002F0706" w:rsidR="00096842" w:rsidP="7B222326" w:rsidRDefault="40E794F3" w14:paraId="4FDAA7B2" w14:textId="77777777">
            <w:pPr>
              <w:pStyle w:val="wpiswtabeli"/>
              <w:rPr>
                <w:rFonts w:eastAsia="Arial"/>
              </w:rPr>
            </w:pPr>
            <w:r w:rsidRPr="7B222326">
              <w:rPr>
                <w:rFonts w:eastAsia="Arial"/>
                <w:lang w:val="English"/>
              </w:rPr>
              <w:t>Project manager:</w:t>
            </w:r>
          </w:p>
          <w:p w:rsidRPr="002F0706" w:rsidR="00096842" w:rsidP="7B222326" w:rsidRDefault="40E794F3" w14:paraId="4256C193" w14:textId="77777777">
            <w:pPr>
              <w:pStyle w:val="komentarz"/>
              <w:framePr w:hSpace="0" w:wrap="auto" w:hAnchor="text" w:vAnchor="margin" w:yAlign="inline"/>
              <w:rPr>
                <w:rFonts w:eastAsia="Arial" w:cs="Arial"/>
              </w:rPr>
            </w:pPr>
            <w:r w:rsidRPr="7B222326">
              <w:rPr>
                <w:rFonts w:eastAsia="Arial" w:cs="Arial"/>
                <w:lang w:val="English"/>
              </w:rPr>
              <w:t>{project team leader}</w:t>
            </w:r>
          </w:p>
          <w:p w:rsidRPr="002F0706" w:rsidR="00096842" w:rsidP="7B222326" w:rsidRDefault="744EA8E1" w14:paraId="5473CEB8" w14:textId="77777777">
            <w:pPr>
              <w:pStyle w:val="tekstwtabeli"/>
              <w:rPr>
                <w:rFonts w:eastAsia="Arial" w:cs="Arial"/>
              </w:rPr>
            </w:pPr>
            <w:r w:rsidRPr="7B222326">
              <w:rPr>
                <w:rFonts w:eastAsia="Arial" w:cs="Arial"/>
                <w:lang w:val="English"/>
              </w:rPr>
              <w:t>Bartosz Kołakowski</w:t>
            </w:r>
          </w:p>
        </w:tc>
        <w:tc>
          <w:tcPr>
            <w:tcW w:w="2764" w:type="dxa"/>
            <w:gridSpan w:val="2"/>
          </w:tcPr>
          <w:p w:rsidRPr="002F0706" w:rsidR="00096842" w:rsidP="7B222326" w:rsidRDefault="40E794F3" w14:paraId="16F00371" w14:textId="77777777">
            <w:pPr>
              <w:pStyle w:val="wpiswtabeli"/>
              <w:rPr>
                <w:rFonts w:eastAsia="Arial"/>
              </w:rPr>
            </w:pPr>
            <w:r w:rsidRPr="7B222326">
              <w:rPr>
                <w:rFonts w:eastAsia="Arial"/>
                <w:lang w:val="English"/>
              </w:rPr>
              <w:t>Opiekun project:</w:t>
            </w:r>
          </w:p>
          <w:p w:rsidRPr="002F0706" w:rsidR="00096842" w:rsidP="7B222326" w:rsidRDefault="40E794F3" w14:paraId="0EABF0AA" w14:textId="77777777">
            <w:pPr>
              <w:pStyle w:val="komentarz"/>
              <w:framePr w:hSpace="0" w:wrap="auto" w:hAnchor="text" w:vAnchor="margin" w:yAlign="inline"/>
              <w:rPr>
                <w:rFonts w:eastAsia="Arial" w:cs="Arial"/>
              </w:rPr>
            </w:pPr>
            <w:r w:rsidRPr="7B222326">
              <w:rPr>
                <w:rFonts w:eastAsia="Arial" w:cs="Arial"/>
                <w:lang w:val="English"/>
              </w:rPr>
              <w:t>{opiekun projektu}</w:t>
            </w:r>
          </w:p>
          <w:p w:rsidRPr="002F0706" w:rsidR="0077125D" w:rsidP="7B222326" w:rsidRDefault="744EA8E1" w14:paraId="51ACBBBD" w14:textId="77777777">
            <w:pPr>
              <w:pStyle w:val="tekstwtabeli"/>
              <w:rPr>
                <w:rFonts w:eastAsia="Arial" w:cs="Arial"/>
              </w:rPr>
            </w:pPr>
            <w:r w:rsidRPr="7B222326">
              <w:rPr>
                <w:rFonts w:eastAsia="Arial" w:cs="Arial"/>
                <w:lang w:val="English"/>
              </w:rPr>
              <w:t>Bartosz Czaplewski, PhD</w:t>
            </w:r>
          </w:p>
        </w:tc>
      </w:tr>
      <w:tr w:rsidR="00096842" w:rsidTr="7B222326" w14:paraId="5A39BBE3" w14:textId="77777777">
        <w:trPr>
          <w:cantSplit/>
          <w:trHeight w:val="300"/>
        </w:trPr>
        <w:tc>
          <w:tcPr>
            <w:tcW w:w="9568" w:type="dxa"/>
            <w:gridSpan w:val="6"/>
            <w:tcBorders>
              <w:left w:val="nil"/>
              <w:right w:val="nil"/>
            </w:tcBorders>
          </w:tcPr>
          <w:p w:rsidR="00096842" w:rsidP="7B222326" w:rsidRDefault="00096842" w14:paraId="41C8F396" w14:textId="77777777">
            <w:pPr>
              <w:pStyle w:val="wpiswtabelicentr"/>
              <w:rPr>
                <w:rFonts w:eastAsia="Arial"/>
              </w:rPr>
            </w:pPr>
          </w:p>
        </w:tc>
      </w:tr>
      <w:tr w:rsidRPr="00635C89" w:rsidR="00096842" w:rsidTr="7B222326" w14:paraId="5BA40D85" w14:textId="77777777">
        <w:trPr>
          <w:cantSplit/>
          <w:trHeight w:val="300"/>
        </w:trPr>
        <w:tc>
          <w:tcPr>
            <w:tcW w:w="4471" w:type="dxa"/>
            <w:gridSpan w:val="2"/>
          </w:tcPr>
          <w:p w:rsidRPr="00635C89" w:rsidR="00096842" w:rsidP="7B222326" w:rsidRDefault="40E794F3" w14:paraId="2C2AC37F" w14:textId="77777777">
            <w:pPr>
              <w:pStyle w:val="wpiswtabeli"/>
              <w:rPr>
                <w:rFonts w:eastAsia="Arial"/>
              </w:rPr>
            </w:pPr>
            <w:r w:rsidRPr="7B222326">
              <w:rPr>
                <w:rFonts w:eastAsia="Arial"/>
                <w:lang w:val="English"/>
              </w:rPr>
              <w:t>Document name/code:</w:t>
            </w:r>
          </w:p>
          <w:p w:rsidRPr="00635C89" w:rsidR="00096842" w:rsidP="7B222326" w:rsidRDefault="40E794F3" w14:paraId="5151FCC2" w14:textId="77777777">
            <w:pPr>
              <w:pStyle w:val="tekstwtabeli"/>
              <w:rPr>
                <w:rFonts w:eastAsia="Arial" w:cs="Arial"/>
              </w:rPr>
            </w:pPr>
            <w:r w:rsidRPr="7B222326">
              <w:rPr>
                <w:rFonts w:eastAsia="Arial" w:cs="Arial"/>
                <w:lang w:val="English"/>
              </w:rPr>
              <w:t xml:space="preserve">Technical documentation of the product – DTP </w:t>
            </w:r>
          </w:p>
        </w:tc>
        <w:tc>
          <w:tcPr>
            <w:tcW w:w="5097" w:type="dxa"/>
            <w:gridSpan w:val="4"/>
          </w:tcPr>
          <w:p w:rsidRPr="00635C89" w:rsidR="00096842" w:rsidP="7B222326" w:rsidRDefault="40E794F3" w14:paraId="798DBC67" w14:textId="77777777">
            <w:pPr>
              <w:pStyle w:val="wpiswtabeli"/>
              <w:rPr>
                <w:rFonts w:eastAsia="Arial"/>
              </w:rPr>
            </w:pPr>
            <w:r w:rsidRPr="7B222326">
              <w:rPr>
                <w:rFonts w:eastAsia="Arial"/>
                <w:lang w:val="English"/>
              </w:rPr>
              <w:t xml:space="preserve">Version No.: </w:t>
            </w:r>
          </w:p>
          <w:p w:rsidRPr="00635C89" w:rsidR="00096842" w:rsidP="7B222326" w:rsidRDefault="40E794F3" w14:paraId="6DAB3CA7" w14:textId="77777777">
            <w:pPr>
              <w:pStyle w:val="komentarz"/>
              <w:framePr w:hSpace="0" w:wrap="auto" w:hAnchor="text" w:vAnchor="margin" w:yAlign="inline"/>
              <w:rPr>
                <w:rFonts w:eastAsia="Arial" w:cs="Arial"/>
              </w:rPr>
            </w:pPr>
            <w:r w:rsidRPr="7B222326">
              <w:rPr>
                <w:rFonts w:eastAsia="Arial" w:cs="Arial"/>
                <w:lang w:val="English"/>
              </w:rPr>
              <w:t xml:space="preserve">{document version e.g. 1.00}</w:t>
            </w:r>
          </w:p>
          <w:p w:rsidRPr="00635C89" w:rsidR="00096842" w:rsidP="7B222326" w:rsidRDefault="6A32AF0B" w14:paraId="19A4BF01" w14:textId="04A543F3">
            <w:pPr>
              <w:pStyle w:val="tekstwtabeli"/>
              <w:rPr>
                <w:rFonts w:eastAsia="Arial" w:cs="Arial"/>
              </w:rPr>
            </w:pPr>
            <w:r w:rsidRPr="7B222326">
              <w:rPr>
                <w:rFonts w:eastAsia="Arial" w:cs="Arial"/>
                <w:lang w:val="English"/>
              </w:rPr>
              <w:t>5.00</w:t>
            </w:r>
          </w:p>
        </w:tc>
      </w:tr>
      <w:tr w:rsidRPr="00635C89" w:rsidR="0074602C" w:rsidTr="7B222326" w14:paraId="7C36DDFC" w14:textId="77777777">
        <w:trPr>
          <w:cantSplit/>
          <w:trHeight w:val="233"/>
        </w:trPr>
        <w:tc>
          <w:tcPr>
            <w:tcW w:w="4471" w:type="dxa"/>
            <w:gridSpan w:val="2"/>
            <w:vMerge w:val="restart"/>
          </w:tcPr>
          <w:p w:rsidRPr="00635C89" w:rsidR="0074602C" w:rsidP="7B222326" w:rsidRDefault="75387035" w14:paraId="6DE7F7B5" w14:textId="77777777">
            <w:pPr>
              <w:pStyle w:val="wpiswtabeli"/>
              <w:rPr>
                <w:rFonts w:eastAsia="Arial"/>
              </w:rPr>
            </w:pPr>
            <w:r w:rsidRPr="7B222326">
              <w:rPr>
                <w:rFonts w:eastAsia="Arial"/>
                <w:lang w:val="English"/>
              </w:rPr>
              <w:t>Responsible for the document:</w:t>
            </w:r>
          </w:p>
          <w:p w:rsidRPr="00635C89" w:rsidR="0074602C" w:rsidP="7B222326" w:rsidRDefault="75387035" w14:paraId="0170A013" w14:textId="77777777">
            <w:pPr>
              <w:pStyle w:val="komentarz"/>
              <w:framePr w:hSpace="0" w:wrap="auto" w:hAnchor="text" w:vAnchor="margin" w:yAlign="inline"/>
              <w:rPr>
                <w:rFonts w:eastAsia="Arial" w:cs="Arial"/>
              </w:rPr>
            </w:pPr>
            <w:r w:rsidRPr="7B222326">
              <w:rPr>
                <w:rFonts w:eastAsia="Arial" w:cs="Arial"/>
                <w:lang w:val="English"/>
              </w:rPr>
              <w:t>{surname, first name}</w:t>
            </w:r>
          </w:p>
          <w:p w:rsidRPr="00635C89" w:rsidR="0074602C" w:rsidP="7B222326" w:rsidRDefault="744EA8E1" w14:paraId="4CE7ED9D" w14:textId="77777777">
            <w:pPr>
              <w:pStyle w:val="tekstwtabeli"/>
              <w:rPr>
                <w:rFonts w:eastAsia="Arial" w:cs="Arial"/>
              </w:rPr>
            </w:pPr>
            <w:r w:rsidRPr="7B222326">
              <w:rPr>
                <w:rFonts w:eastAsia="Arial" w:cs="Arial"/>
                <w:lang w:val="English"/>
              </w:rPr>
              <w:t>Kołakowski Bartosz</w:t>
            </w:r>
          </w:p>
        </w:tc>
        <w:tc>
          <w:tcPr>
            <w:tcW w:w="5097" w:type="dxa"/>
            <w:gridSpan w:val="4"/>
          </w:tcPr>
          <w:p w:rsidRPr="00635C89" w:rsidR="0074602C" w:rsidP="7B222326" w:rsidRDefault="75387035" w14:paraId="5A1AD33A" w14:textId="77777777">
            <w:pPr>
              <w:pStyle w:val="wpiswtabeli"/>
              <w:rPr>
                <w:rFonts w:eastAsia="Arial"/>
              </w:rPr>
            </w:pPr>
            <w:r w:rsidRPr="7B222326">
              <w:rPr>
                <w:rFonts w:eastAsia="Arial"/>
                <w:lang w:val="English"/>
              </w:rPr>
              <w:t xml:space="preserve">Date of first drafting: </w:t>
            </w:r>
          </w:p>
          <w:p w:rsidRPr="00635C89" w:rsidR="0074602C" w:rsidP="7B222326" w:rsidRDefault="75387035" w14:paraId="69D972E9" w14:textId="77777777">
            <w:pPr>
              <w:pStyle w:val="komentarz"/>
              <w:framePr w:hSpace="0" w:wrap="auto" w:hAnchor="text" w:vAnchor="margin" w:yAlign="inline"/>
              <w:rPr>
                <w:rFonts w:eastAsia="Arial" w:cs="Arial"/>
              </w:rPr>
            </w:pPr>
            <w:r w:rsidRPr="7B222326">
              <w:rPr>
                <w:rFonts w:eastAsia="Arial" w:cs="Arial"/>
                <w:lang w:val="English"/>
              </w:rPr>
              <w:t>{date of first version of the document}</w:t>
            </w:r>
          </w:p>
          <w:p w:rsidRPr="00635C89" w:rsidR="0074602C" w:rsidP="7B222326" w:rsidRDefault="744EA8E1" w14:paraId="5B173373" w14:textId="77777777">
            <w:pPr>
              <w:pStyle w:val="tekstwtabeli"/>
              <w:rPr>
                <w:rFonts w:eastAsia="Arial" w:cs="Arial"/>
              </w:rPr>
            </w:pPr>
            <w:r w:rsidRPr="7B222326">
              <w:rPr>
                <w:rFonts w:eastAsia="Arial" w:cs="Arial"/>
                <w:lang w:val="English"/>
              </w:rPr>
              <w:t>09.01.2024</w:t>
            </w:r>
          </w:p>
        </w:tc>
      </w:tr>
      <w:tr w:rsidRPr="00635C89" w:rsidR="0074602C" w:rsidTr="7B222326" w14:paraId="1C51DA19" w14:textId="77777777">
        <w:trPr>
          <w:cantSplit/>
          <w:trHeight w:val="232"/>
        </w:trPr>
        <w:tc>
          <w:tcPr>
            <w:tcW w:w="4471" w:type="dxa"/>
            <w:gridSpan w:val="2"/>
            <w:vMerge/>
          </w:tcPr>
          <w:p w:rsidRPr="00635C89" w:rsidR="0074602C" w:rsidP="00096842" w:rsidRDefault="0074602C" w14:paraId="72A3D3EC" w14:textId="77777777"/>
        </w:tc>
        <w:tc>
          <w:tcPr>
            <w:tcW w:w="5097" w:type="dxa"/>
            <w:gridSpan w:val="4"/>
            <w:tcBorders>
              <w:bottom w:val="single" w:color="auto" w:sz="4" w:space="0"/>
            </w:tcBorders>
          </w:tcPr>
          <w:p w:rsidRPr="00635C89" w:rsidR="0074602C" w:rsidP="7B222326" w:rsidRDefault="75387035" w14:paraId="5696225A" w14:textId="77777777">
            <w:pPr>
              <w:pStyle w:val="wpiswtabeli"/>
              <w:rPr>
                <w:rFonts w:eastAsia="Arial"/>
              </w:rPr>
            </w:pPr>
            <w:r w:rsidRPr="7B222326">
              <w:rPr>
                <w:rFonts w:eastAsia="Arial"/>
                <w:lang w:val="English"/>
              </w:rPr>
              <w:t xml:space="preserve">Last updated date: </w:t>
            </w:r>
          </w:p>
          <w:p w:rsidRPr="00635C89" w:rsidR="0074602C" w:rsidP="7B222326" w:rsidRDefault="75387035" w14:paraId="76803458" w14:textId="77777777">
            <w:pPr>
              <w:pStyle w:val="komentarz"/>
              <w:framePr w:hSpace="0" w:wrap="auto" w:hAnchor="text" w:vAnchor="margin" w:yAlign="inline"/>
              <w:rPr>
                <w:rFonts w:eastAsia="Arial" w:cs="Arial"/>
              </w:rPr>
            </w:pPr>
            <w:r w:rsidRPr="7B222326">
              <w:rPr>
                <w:rFonts w:eastAsia="Arial" w:cs="Arial"/>
                <w:lang w:val="English"/>
              </w:rPr>
              <w:t>{date of execution of the current version of the document}</w:t>
            </w:r>
          </w:p>
          <w:p w:rsidRPr="00635C89" w:rsidR="0074602C" w:rsidP="7B222326" w:rsidRDefault="261CDBA6" w14:paraId="250E3671" w14:textId="6D0870A9">
            <w:pPr>
              <w:pStyle w:val="tekstwtabeli"/>
              <w:rPr>
                <w:rFonts w:eastAsia="Arial" w:cs="Arial"/>
              </w:rPr>
            </w:pPr>
            <w:r w:rsidRPr="7B222326">
              <w:rPr>
                <w:rFonts w:eastAsia="Arial" w:cs="Arial"/>
                <w:lang w:val="English"/>
              </w:rPr>
              <w:t>08.06.2024</w:t>
            </w:r>
          </w:p>
        </w:tc>
      </w:tr>
      <w:tr w:rsidRPr="00635C89" w:rsidR="0074602C" w:rsidTr="7B222326" w14:paraId="16F94A0D" w14:textId="77777777">
        <w:trPr>
          <w:cantSplit/>
          <w:trHeight w:val="232"/>
        </w:trPr>
        <w:tc>
          <w:tcPr>
            <w:tcW w:w="4471" w:type="dxa"/>
            <w:gridSpan w:val="2"/>
            <w:vMerge/>
          </w:tcPr>
          <w:p w:rsidRPr="00635C89" w:rsidR="0074602C" w:rsidP="00096842" w:rsidRDefault="0074602C" w14:paraId="0D0B940D" w14:textId="77777777"/>
        </w:tc>
        <w:tc>
          <w:tcPr>
            <w:tcW w:w="5097" w:type="dxa"/>
            <w:gridSpan w:val="4"/>
            <w:tcBorders>
              <w:bottom w:val="single" w:color="auto" w:sz="4" w:space="0"/>
            </w:tcBorders>
          </w:tcPr>
          <w:p w:rsidR="00E44FD7" w:rsidP="7B222326" w:rsidRDefault="615D51D3" w14:paraId="7B7A100A" w14:textId="77777777">
            <w:pPr>
              <w:pStyle w:val="wpiswtabeli"/>
              <w:rPr>
                <w:rFonts w:eastAsia="Arial"/>
              </w:rPr>
            </w:pPr>
            <w:r w:rsidRPr="7B222326">
              <w:rPr>
                <w:rFonts w:eastAsia="Arial"/>
                <w:lang w:val="English"/>
              </w:rPr>
              <w:t>Semester of the Group Project:</w:t>
            </w:r>
          </w:p>
          <w:p w:rsidR="00CF36BE" w:rsidP="7B222326" w:rsidRDefault="615D51D3" w14:paraId="23BED15A" w14:textId="77777777">
            <w:pPr>
              <w:pStyle w:val="komentarz"/>
              <w:framePr w:hSpace="0" w:wrap="auto" w:hAnchor="text" w:vAnchor="margin" w:yAlign="inline"/>
              <w:rPr>
                <w:rFonts w:eastAsia="Arial" w:cs="Arial"/>
              </w:rPr>
            </w:pPr>
            <w:r w:rsidRPr="7B222326">
              <w:rPr>
                <w:rFonts w:eastAsia="Arial" w:cs="Arial"/>
                <w:lang w:val="English"/>
              </w:rPr>
              <w:t>{enter 1 or 2}</w:t>
            </w:r>
          </w:p>
          <w:p w:rsidRPr="00635C89" w:rsidR="0074602C" w:rsidP="7B222326" w:rsidRDefault="29E70A72" w14:paraId="18F999B5" w14:textId="77777777">
            <w:pPr>
              <w:pStyle w:val="komentarz"/>
              <w:framePr w:hSpace="0" w:wrap="auto" w:hAnchor="text" w:vAnchor="margin" w:yAlign="inline"/>
              <w:rPr>
                <w:rFonts w:eastAsia="Arial" w:cs="Arial"/>
              </w:rPr>
            </w:pPr>
            <w:r w:rsidRPr="7B222326">
              <w:rPr>
                <w:rFonts w:eastAsia="Arial" w:cs="Arial"/>
                <w:lang w:val="English"/>
              </w:rPr>
              <w:t>2</w:t>
            </w:r>
          </w:p>
        </w:tc>
      </w:tr>
      <w:tr w:rsidRPr="00635C89" w:rsidR="00096842" w:rsidTr="7B222326" w14:paraId="61E4E030" w14:textId="77777777">
        <w:trPr>
          <w:cantSplit/>
          <w:trHeight w:val="348"/>
        </w:trPr>
        <w:tc>
          <w:tcPr>
            <w:tcW w:w="9568" w:type="dxa"/>
            <w:gridSpan w:val="6"/>
            <w:tcBorders>
              <w:left w:val="nil"/>
              <w:right w:val="nil"/>
            </w:tcBorders>
            <w:vAlign w:val="bottom"/>
          </w:tcPr>
          <w:p w:rsidRPr="00635C89" w:rsidR="00096842" w:rsidP="7B222326" w:rsidRDefault="40E794F3" w14:paraId="69FB8EB2" w14:textId="77777777">
            <w:pPr>
              <w:pStyle w:val="wpiswtabelicentr"/>
              <w:rPr>
                <w:rFonts w:eastAsia="Arial"/>
              </w:rPr>
            </w:pPr>
            <w:r w:rsidRPr="7B222326">
              <w:rPr>
                <w:rFonts w:eastAsia="Arial"/>
                <w:lang w:val="English"/>
              </w:rPr>
              <w:t>Historia dokumentu</w:t>
            </w:r>
          </w:p>
        </w:tc>
      </w:tr>
      <w:tr w:rsidRPr="00635C89" w:rsidR="00096842" w:rsidTr="7B222326" w14:paraId="6BC73A7D" w14:textId="77777777">
        <w:trPr>
          <w:trHeight w:val="300"/>
        </w:trPr>
        <w:tc>
          <w:tcPr>
            <w:tcW w:w="932" w:type="dxa"/>
            <w:vAlign w:val="center"/>
          </w:tcPr>
          <w:p w:rsidRPr="00635C89" w:rsidR="00096842" w:rsidP="7B222326" w:rsidRDefault="40E794F3" w14:paraId="5F543AD6" w14:textId="77777777">
            <w:pPr>
              <w:pStyle w:val="wpiswtabelicentr"/>
              <w:rPr>
                <w:rFonts w:eastAsia="Arial"/>
              </w:rPr>
            </w:pPr>
            <w:r w:rsidRPr="7B222326">
              <w:rPr>
                <w:rFonts w:eastAsia="Arial"/>
                <w:lang w:val="English"/>
              </w:rPr>
              <w:t>Version</w:t>
            </w:r>
          </w:p>
        </w:tc>
        <w:tc>
          <w:tcPr>
            <w:tcW w:w="3539" w:type="dxa"/>
            <w:vAlign w:val="center"/>
          </w:tcPr>
          <w:p w:rsidRPr="00635C89" w:rsidR="00096842" w:rsidP="7B222326" w:rsidRDefault="40E794F3" w14:paraId="60A3DB32" w14:textId="77777777">
            <w:pPr>
              <w:pStyle w:val="wpiswtabelicentr"/>
              <w:rPr>
                <w:rFonts w:eastAsia="Arial"/>
              </w:rPr>
            </w:pPr>
            <w:r w:rsidRPr="7B222326">
              <w:rPr>
                <w:rFonts w:eastAsia="Arial"/>
                <w:lang w:val="English"/>
              </w:rPr>
              <w:t>Description of the modification</w:t>
            </w:r>
          </w:p>
        </w:tc>
        <w:tc>
          <w:tcPr>
            <w:tcW w:w="1618" w:type="dxa"/>
            <w:vAlign w:val="center"/>
          </w:tcPr>
          <w:p w:rsidRPr="00635C89" w:rsidR="00096842" w:rsidP="7B222326" w:rsidRDefault="40E794F3" w14:paraId="3EA65F2D" w14:textId="77777777">
            <w:pPr>
              <w:pStyle w:val="wpiswtabelicentr"/>
              <w:rPr>
                <w:rFonts w:eastAsia="Arial"/>
              </w:rPr>
            </w:pPr>
            <w:r w:rsidRPr="7B222326">
              <w:rPr>
                <w:rFonts w:eastAsia="Arial"/>
                <w:lang w:val="English"/>
              </w:rPr>
              <w:t>Chapter / page</w:t>
            </w:r>
          </w:p>
        </w:tc>
        <w:tc>
          <w:tcPr>
            <w:tcW w:w="1912" w:type="dxa"/>
            <w:gridSpan w:val="2"/>
            <w:vAlign w:val="center"/>
          </w:tcPr>
          <w:p w:rsidRPr="00635C89" w:rsidR="00096842" w:rsidP="7B222326" w:rsidRDefault="40E794F3" w14:paraId="1D3B54F0" w14:textId="77777777">
            <w:pPr>
              <w:pStyle w:val="wpiswtabelicentr"/>
              <w:rPr>
                <w:rFonts w:eastAsia="Arial"/>
              </w:rPr>
            </w:pPr>
            <w:r w:rsidRPr="7B222326">
              <w:rPr>
                <w:rFonts w:eastAsia="Arial"/>
                <w:lang w:val="English"/>
              </w:rPr>
              <w:t>Author of the modification</w:t>
            </w:r>
          </w:p>
        </w:tc>
        <w:tc>
          <w:tcPr>
            <w:tcW w:w="1567" w:type="dxa"/>
            <w:vAlign w:val="center"/>
          </w:tcPr>
          <w:p w:rsidRPr="00635C89" w:rsidR="00096842" w:rsidP="7B222326" w:rsidRDefault="40E794F3" w14:paraId="51A59785" w14:textId="77777777">
            <w:pPr>
              <w:pStyle w:val="wpiswtabelicentr"/>
              <w:rPr>
                <w:rFonts w:eastAsia="Arial"/>
              </w:rPr>
            </w:pPr>
            <w:r w:rsidRPr="7B222326">
              <w:rPr>
                <w:rFonts w:eastAsia="Arial"/>
                <w:lang w:val="English"/>
              </w:rPr>
              <w:t>Date</w:t>
            </w:r>
          </w:p>
        </w:tc>
      </w:tr>
      <w:tr w:rsidRPr="00635C89" w:rsidR="00096842" w:rsidTr="7B222326" w14:paraId="39E7CF54" w14:textId="77777777">
        <w:trPr>
          <w:trHeight w:val="300"/>
        </w:trPr>
        <w:tc>
          <w:tcPr>
            <w:tcW w:w="932" w:type="dxa"/>
          </w:tcPr>
          <w:p w:rsidRPr="00A3567F" w:rsidR="00096842" w:rsidP="7B222326" w:rsidRDefault="40E794F3" w14:paraId="27B99E8C" w14:textId="77777777">
            <w:pPr>
              <w:pStyle w:val="komentarz"/>
              <w:framePr w:hSpace="0" w:wrap="auto" w:hAnchor="text" w:vAnchor="margin" w:yAlign="inline"/>
              <w:rPr>
                <w:rFonts w:eastAsia="Arial" w:cs="Arial"/>
              </w:rPr>
            </w:pPr>
            <w:r w:rsidRPr="7B222326">
              <w:rPr>
                <w:rFonts w:eastAsia="Arial" w:cs="Arial"/>
                <w:lang w:val="English"/>
              </w:rPr>
              <w:t>1.00</w:t>
            </w:r>
          </w:p>
          <w:p w:rsidRPr="00635C89" w:rsidR="00096842" w:rsidP="7B222326" w:rsidRDefault="00096842" w14:paraId="0E27B00A" w14:textId="77777777">
            <w:pPr>
              <w:rPr>
                <w:rFonts w:ascii="Arial" w:hAnsi="Arial" w:eastAsia="Arial" w:cs="Arial"/>
              </w:rPr>
            </w:pPr>
          </w:p>
        </w:tc>
        <w:tc>
          <w:tcPr>
            <w:tcW w:w="3539" w:type="dxa"/>
          </w:tcPr>
          <w:p w:rsidR="00096842" w:rsidP="7B222326" w:rsidRDefault="40E794F3" w14:paraId="107CC894" w14:textId="77777777">
            <w:pPr>
              <w:pStyle w:val="komentarz"/>
              <w:framePr w:hSpace="0" w:wrap="auto" w:hAnchor="text" w:vAnchor="margin" w:yAlign="inline"/>
              <w:rPr>
                <w:rFonts w:eastAsia="Arial" w:cs="Arial"/>
              </w:rPr>
            </w:pPr>
            <w:r w:rsidRPr="7B222326">
              <w:rPr>
                <w:rFonts w:eastAsia="Arial" w:cs="Arial"/>
                <w:lang w:val="English"/>
              </w:rPr>
              <w:t>{description, e.g. draft version}</w:t>
            </w:r>
          </w:p>
          <w:p w:rsidRPr="00CF36BE" w:rsidR="00096842" w:rsidP="7B222326" w:rsidRDefault="744EA8E1" w14:paraId="650653DE" w14:textId="77777777">
            <w:pPr>
              <w:rPr>
                <w:rFonts w:ascii="Arial" w:hAnsi="Arial" w:eastAsia="Arial" w:cs="Arial"/>
              </w:rPr>
            </w:pPr>
            <w:r w:rsidRPr="7B222326">
              <w:rPr>
                <w:rFonts w:ascii="Arial" w:hAnsi="Arial" w:eastAsia="Arial" w:cs="Arial"/>
                <w:lang w:val="English"/>
              </w:rPr>
              <w:t>Preliminary</w:t>
            </w:r>
          </w:p>
        </w:tc>
        <w:tc>
          <w:tcPr>
            <w:tcW w:w="1618" w:type="dxa"/>
          </w:tcPr>
          <w:p w:rsidR="00096842" w:rsidP="7B222326" w:rsidRDefault="40E794F3" w14:paraId="262E619E" w14:textId="77777777">
            <w:pPr>
              <w:pStyle w:val="komentarz"/>
              <w:framePr w:hSpace="0" w:wrap="auto" w:hAnchor="text" w:vAnchor="margin" w:yAlign="inline"/>
              <w:rPr>
                <w:rFonts w:eastAsia="Arial" w:cs="Arial"/>
              </w:rPr>
            </w:pPr>
            <w:r w:rsidRPr="7B222326">
              <w:rPr>
                <w:rFonts w:eastAsia="Arial" w:cs="Arial"/>
                <w:lang w:val="English"/>
              </w:rPr>
              <w:t>{e.g. whole}</w:t>
            </w:r>
          </w:p>
          <w:p w:rsidRPr="00CF36BE" w:rsidR="00096842" w:rsidP="7B222326" w:rsidRDefault="744EA8E1" w14:paraId="1C151CAA" w14:textId="77777777">
            <w:pPr>
              <w:rPr>
                <w:rFonts w:ascii="Arial" w:hAnsi="Arial" w:eastAsia="Arial" w:cs="Arial"/>
              </w:rPr>
            </w:pPr>
            <w:r w:rsidRPr="7B222326">
              <w:rPr>
                <w:rFonts w:ascii="Arial" w:hAnsi="Arial" w:eastAsia="Arial" w:cs="Arial"/>
                <w:lang w:val="English"/>
              </w:rPr>
              <w:t>whole</w:t>
            </w:r>
          </w:p>
        </w:tc>
        <w:tc>
          <w:tcPr>
            <w:tcW w:w="1912" w:type="dxa"/>
            <w:gridSpan w:val="2"/>
          </w:tcPr>
          <w:p w:rsidR="00096842" w:rsidP="7B222326" w:rsidRDefault="40E794F3" w14:paraId="0660F54F" w14:textId="77777777">
            <w:pPr>
              <w:pStyle w:val="komentarz"/>
              <w:framePr w:hSpace="0" w:wrap="auto" w:hAnchor="text" w:vAnchor="margin" w:yAlign="inline"/>
              <w:rPr>
                <w:rFonts w:eastAsia="Arial" w:cs="Arial"/>
              </w:rPr>
            </w:pPr>
            <w:r w:rsidRPr="7B222326">
              <w:rPr>
                <w:rFonts w:eastAsia="Arial" w:cs="Arial"/>
                <w:lang w:val="English"/>
              </w:rPr>
              <w:t>{surname, first name}</w:t>
            </w:r>
          </w:p>
          <w:p w:rsidRPr="00CF36BE" w:rsidR="00096842" w:rsidP="7B222326" w:rsidRDefault="744EA8E1" w14:paraId="4A851FE1" w14:textId="77777777">
            <w:pPr>
              <w:rPr>
                <w:rFonts w:ascii="Arial" w:hAnsi="Arial" w:eastAsia="Arial" w:cs="Arial"/>
              </w:rPr>
            </w:pPr>
            <w:r w:rsidRPr="7B222326">
              <w:rPr>
                <w:rFonts w:ascii="Arial" w:hAnsi="Arial" w:eastAsia="Arial" w:cs="Arial"/>
                <w:lang w:val="English"/>
              </w:rPr>
              <w:t>Kołakowski Bartosz</w:t>
            </w:r>
          </w:p>
        </w:tc>
        <w:tc>
          <w:tcPr>
            <w:tcW w:w="1567" w:type="dxa"/>
          </w:tcPr>
          <w:p w:rsidR="00096842" w:rsidP="7B222326" w:rsidRDefault="40E794F3" w14:paraId="108C1682" w14:textId="77777777">
            <w:pPr>
              <w:pStyle w:val="komentarz"/>
              <w:framePr w:hSpace="0" w:wrap="auto" w:hAnchor="text" w:vAnchor="margin" w:yAlign="inline"/>
              <w:rPr>
                <w:rFonts w:eastAsia="Arial" w:cs="Arial"/>
              </w:rPr>
            </w:pPr>
            <w:r w:rsidRPr="7B222326">
              <w:rPr>
                <w:rFonts w:eastAsia="Arial" w:cs="Arial"/>
                <w:lang w:val="English"/>
              </w:rPr>
              <w:t>{date modified}</w:t>
            </w:r>
          </w:p>
          <w:p w:rsidRPr="00CF36BE" w:rsidR="00096842" w:rsidP="7B222326" w:rsidRDefault="744EA8E1" w14:paraId="6F98E0DA" w14:textId="77777777">
            <w:pPr>
              <w:rPr>
                <w:rFonts w:ascii="Arial" w:hAnsi="Arial" w:eastAsia="Arial" w:cs="Arial"/>
              </w:rPr>
            </w:pPr>
            <w:r w:rsidRPr="7B222326">
              <w:rPr>
                <w:rFonts w:ascii="Arial" w:hAnsi="Arial" w:eastAsia="Arial" w:cs="Arial"/>
                <w:lang w:val="English"/>
              </w:rPr>
              <w:t>09.01.2024</w:t>
            </w:r>
          </w:p>
        </w:tc>
      </w:tr>
      <w:tr w:rsidRPr="00635C89" w:rsidR="00096842" w:rsidTr="7B222326" w14:paraId="35635F91" w14:textId="77777777">
        <w:trPr>
          <w:trHeight w:val="300"/>
        </w:trPr>
        <w:tc>
          <w:tcPr>
            <w:tcW w:w="932" w:type="dxa"/>
          </w:tcPr>
          <w:p w:rsidRPr="0095747A" w:rsidR="00096842" w:rsidP="7B222326" w:rsidRDefault="3FB35947" w14:paraId="5F43FC9F" w14:textId="77777777">
            <w:pPr>
              <w:rPr>
                <w:rFonts w:ascii="Arial" w:hAnsi="Arial" w:eastAsia="Arial" w:cs="Arial"/>
              </w:rPr>
            </w:pPr>
            <w:r w:rsidRPr="7B222326">
              <w:rPr>
                <w:rFonts w:ascii="Arial" w:hAnsi="Arial" w:eastAsia="Arial" w:cs="Arial"/>
                <w:lang w:val="English"/>
              </w:rPr>
              <w:t>2.00</w:t>
            </w:r>
          </w:p>
        </w:tc>
        <w:tc>
          <w:tcPr>
            <w:tcW w:w="3539" w:type="dxa"/>
          </w:tcPr>
          <w:p w:rsidR="00096842" w:rsidP="7B222326" w:rsidRDefault="40E794F3" w14:paraId="27EB720C" w14:textId="77777777">
            <w:pPr>
              <w:pStyle w:val="komentarz"/>
              <w:framePr w:hSpace="0" w:wrap="auto" w:hAnchor="text" w:vAnchor="margin" w:yAlign="inline"/>
              <w:rPr>
                <w:rFonts w:eastAsia="Arial" w:cs="Arial"/>
              </w:rPr>
            </w:pPr>
            <w:r w:rsidRPr="7B222326">
              <w:rPr>
                <w:rFonts w:eastAsia="Arial" w:cs="Arial"/>
                <w:lang w:val="English"/>
              </w:rPr>
              <w:t>{description e.g. correction in p.2.2}</w:t>
            </w:r>
          </w:p>
          <w:p w:rsidRPr="00A3567F" w:rsidR="00096842" w:rsidP="7B222326" w:rsidRDefault="3FB35947" w14:paraId="6673BDC5" w14:textId="77777777">
            <w:pPr>
              <w:rPr>
                <w:rFonts w:ascii="Arial" w:hAnsi="Arial" w:eastAsia="Arial" w:cs="Arial"/>
              </w:rPr>
            </w:pPr>
            <w:r w:rsidRPr="7B222326">
              <w:rPr>
                <w:rFonts w:ascii="Arial" w:hAnsi="Arial" w:eastAsia="Arial" w:cs="Arial"/>
                <w:lang w:val="English"/>
              </w:rPr>
              <w:t>Changing Drawing 5 and Drawing 25</w:t>
            </w:r>
          </w:p>
        </w:tc>
        <w:tc>
          <w:tcPr>
            <w:tcW w:w="1618" w:type="dxa"/>
          </w:tcPr>
          <w:p w:rsidR="00096842" w:rsidP="7B222326" w:rsidRDefault="40E794F3" w14:paraId="69C2FAAF" w14:textId="77777777">
            <w:pPr>
              <w:pStyle w:val="komentarz"/>
              <w:framePr w:hSpace="0" w:wrap="auto" w:hAnchor="text" w:vAnchor="margin" w:yAlign="inline"/>
              <w:rPr>
                <w:rFonts w:eastAsia="Arial" w:cs="Arial"/>
              </w:rPr>
            </w:pPr>
            <w:r w:rsidRPr="7B222326">
              <w:rPr>
                <w:rFonts w:eastAsia="Arial" w:cs="Arial"/>
                <w:lang w:val="English"/>
              </w:rPr>
              <w:t>{e.g. point 2.2}</w:t>
            </w:r>
          </w:p>
          <w:p w:rsidRPr="00A3567F" w:rsidR="00096842" w:rsidP="7B222326" w:rsidRDefault="3FB35947" w14:paraId="650D95DD" w14:textId="77777777">
            <w:pPr>
              <w:rPr>
                <w:rFonts w:ascii="Arial" w:hAnsi="Arial" w:eastAsia="Arial" w:cs="Arial"/>
              </w:rPr>
            </w:pPr>
            <w:r w:rsidRPr="7B222326">
              <w:rPr>
                <w:rFonts w:ascii="Arial" w:hAnsi="Arial" w:eastAsia="Arial" w:cs="Arial"/>
                <w:lang w:val="English"/>
              </w:rPr>
              <w:t>2.2.1, 2.2.5</w:t>
            </w:r>
          </w:p>
        </w:tc>
        <w:tc>
          <w:tcPr>
            <w:tcW w:w="1912" w:type="dxa"/>
            <w:gridSpan w:val="2"/>
          </w:tcPr>
          <w:p w:rsidR="00096842" w:rsidP="7B222326" w:rsidRDefault="40E794F3" w14:paraId="0AFE81EC" w14:textId="77777777">
            <w:pPr>
              <w:pStyle w:val="komentarz"/>
              <w:framePr w:hSpace="0" w:wrap="auto" w:hAnchor="text" w:vAnchor="margin" w:yAlign="inline"/>
              <w:rPr>
                <w:rFonts w:eastAsia="Arial" w:cs="Arial"/>
              </w:rPr>
            </w:pPr>
            <w:r w:rsidRPr="7B222326">
              <w:rPr>
                <w:rFonts w:eastAsia="Arial" w:cs="Arial"/>
                <w:lang w:val="English"/>
              </w:rPr>
              <w:t>{surname, first name}</w:t>
            </w:r>
          </w:p>
          <w:p w:rsidRPr="00635C89" w:rsidR="00096842" w:rsidP="7B222326" w:rsidRDefault="3FB35947" w14:paraId="41A322F4" w14:textId="77777777">
            <w:pPr>
              <w:rPr>
                <w:rFonts w:ascii="Arial" w:hAnsi="Arial" w:eastAsia="Arial" w:cs="Arial"/>
              </w:rPr>
            </w:pPr>
            <w:r w:rsidRPr="7B222326">
              <w:rPr>
                <w:rFonts w:ascii="Arial" w:hAnsi="Arial" w:eastAsia="Arial" w:cs="Arial"/>
                <w:lang w:val="English"/>
              </w:rPr>
              <w:t>Kołakowski Bartosz</w:t>
            </w:r>
          </w:p>
        </w:tc>
        <w:tc>
          <w:tcPr>
            <w:tcW w:w="1567" w:type="dxa"/>
          </w:tcPr>
          <w:p w:rsidR="00096842" w:rsidP="7B222326" w:rsidRDefault="40E794F3" w14:paraId="698831B0" w14:textId="77777777">
            <w:pPr>
              <w:pStyle w:val="komentarz"/>
              <w:framePr w:hSpace="0" w:wrap="auto" w:hAnchor="text" w:vAnchor="margin" w:yAlign="inline"/>
              <w:rPr>
                <w:rFonts w:eastAsia="Arial" w:cs="Arial"/>
              </w:rPr>
            </w:pPr>
            <w:r w:rsidRPr="7B222326">
              <w:rPr>
                <w:rFonts w:eastAsia="Arial" w:cs="Arial"/>
                <w:lang w:val="English"/>
              </w:rPr>
              <w:t>{date modified}</w:t>
            </w:r>
          </w:p>
          <w:p w:rsidRPr="00635C89" w:rsidR="00096842" w:rsidP="7B222326" w:rsidRDefault="3FB35947" w14:paraId="2B101CB3" w14:textId="77777777">
            <w:pPr>
              <w:rPr>
                <w:rFonts w:ascii="Arial" w:hAnsi="Arial" w:eastAsia="Arial" w:cs="Arial"/>
              </w:rPr>
            </w:pPr>
            <w:r w:rsidRPr="7B222326">
              <w:rPr>
                <w:rFonts w:ascii="Arial" w:hAnsi="Arial" w:eastAsia="Arial" w:cs="Arial"/>
                <w:lang w:val="English"/>
              </w:rPr>
              <w:t>09.01.2024</w:t>
            </w:r>
          </w:p>
        </w:tc>
      </w:tr>
      <w:tr w:rsidRPr="00635C89" w:rsidR="0095747A" w:rsidTr="7B222326" w14:paraId="3090AE92" w14:textId="77777777">
        <w:trPr>
          <w:trHeight w:val="300"/>
        </w:trPr>
        <w:tc>
          <w:tcPr>
            <w:tcW w:w="932" w:type="dxa"/>
          </w:tcPr>
          <w:p w:rsidRPr="00635C89" w:rsidR="0095747A" w:rsidP="7B222326" w:rsidRDefault="21150BAD" w14:paraId="0728EDED" w14:textId="77777777">
            <w:pPr>
              <w:pStyle w:val="komentarz"/>
              <w:framePr w:hSpace="0" w:wrap="auto" w:hAnchor="text" w:vAnchor="margin" w:yAlign="inline"/>
              <w:rPr>
                <w:rFonts w:eastAsia="Arial" w:cs="Arial"/>
              </w:rPr>
            </w:pPr>
            <w:r w:rsidRPr="7B222326">
              <w:rPr>
                <w:rFonts w:eastAsia="Arial" w:cs="Arial"/>
                <w:lang w:val="English"/>
              </w:rPr>
              <w:t>3.00</w:t>
            </w:r>
          </w:p>
        </w:tc>
        <w:tc>
          <w:tcPr>
            <w:tcW w:w="3539" w:type="dxa"/>
          </w:tcPr>
          <w:p w:rsidR="0095747A" w:rsidP="7B222326" w:rsidRDefault="21150BAD" w14:paraId="544A2A8B" w14:textId="77777777">
            <w:pPr>
              <w:pStyle w:val="komentarz"/>
              <w:framePr w:hSpace="0" w:wrap="auto" w:hAnchor="text" w:vAnchor="margin" w:yAlign="inline"/>
              <w:rPr>
                <w:rFonts w:eastAsia="Arial" w:cs="Arial"/>
              </w:rPr>
            </w:pPr>
            <w:r w:rsidRPr="7B222326">
              <w:rPr>
                <w:rFonts w:eastAsia="Arial" w:cs="Arial"/>
                <w:lang w:val="English"/>
              </w:rPr>
              <w:t>Updated general description, added description of Reed-Solomon code</w:t>
            </w:r>
          </w:p>
        </w:tc>
        <w:tc>
          <w:tcPr>
            <w:tcW w:w="1618" w:type="dxa"/>
          </w:tcPr>
          <w:p w:rsidR="0095747A" w:rsidP="7B222326" w:rsidRDefault="21150BAD" w14:paraId="6827365B" w14:textId="77777777">
            <w:pPr>
              <w:pStyle w:val="komentarz"/>
              <w:framePr w:hSpace="0" w:wrap="auto" w:hAnchor="text" w:vAnchor="margin" w:yAlign="inline"/>
              <w:rPr>
                <w:rFonts w:eastAsia="Arial" w:cs="Arial"/>
              </w:rPr>
            </w:pPr>
            <w:r w:rsidRPr="7B222326">
              <w:rPr>
                <w:rFonts w:eastAsia="Arial" w:cs="Arial"/>
                <w:lang w:val="English"/>
              </w:rPr>
              <w:t>2.1, 2.3</w:t>
            </w:r>
          </w:p>
        </w:tc>
        <w:tc>
          <w:tcPr>
            <w:tcW w:w="1912" w:type="dxa"/>
            <w:gridSpan w:val="2"/>
          </w:tcPr>
          <w:p w:rsidRPr="00635C89" w:rsidR="0095747A" w:rsidP="7B222326" w:rsidRDefault="21150BAD" w14:paraId="4503B497" w14:textId="77777777">
            <w:pPr>
              <w:pStyle w:val="komentarz"/>
              <w:framePr w:hSpace="0" w:wrap="auto" w:hAnchor="text" w:vAnchor="margin" w:yAlign="inline"/>
              <w:rPr>
                <w:rFonts w:eastAsia="Arial" w:cs="Arial"/>
              </w:rPr>
            </w:pPr>
            <w:r w:rsidRPr="7B222326">
              <w:rPr>
                <w:rFonts w:eastAsia="Arial" w:cs="Arial"/>
                <w:lang w:val="English"/>
              </w:rPr>
              <w:t>Jastrzębski Paweł</w:t>
            </w:r>
          </w:p>
        </w:tc>
        <w:tc>
          <w:tcPr>
            <w:tcW w:w="1567" w:type="dxa"/>
          </w:tcPr>
          <w:p w:rsidRPr="00635C89" w:rsidR="0095747A" w:rsidP="7B222326" w:rsidRDefault="21150BAD" w14:paraId="6D9F02E0" w14:textId="77777777">
            <w:pPr>
              <w:pStyle w:val="komentarz"/>
              <w:framePr w:hSpace="0" w:wrap="auto" w:hAnchor="text" w:vAnchor="margin" w:yAlign="inline"/>
              <w:rPr>
                <w:rFonts w:eastAsia="Arial" w:cs="Arial"/>
              </w:rPr>
            </w:pPr>
            <w:r w:rsidRPr="7B222326">
              <w:rPr>
                <w:rFonts w:eastAsia="Arial" w:cs="Arial"/>
                <w:lang w:val="English"/>
              </w:rPr>
              <w:t>22.05.2024</w:t>
            </w:r>
          </w:p>
        </w:tc>
      </w:tr>
      <w:tr w:rsidRPr="00635C89" w:rsidR="00F16D29" w:rsidTr="7B222326" w14:paraId="394D0E22" w14:textId="77777777">
        <w:trPr>
          <w:trHeight w:val="300"/>
        </w:trPr>
        <w:tc>
          <w:tcPr>
            <w:tcW w:w="932" w:type="dxa"/>
          </w:tcPr>
          <w:p w:rsidR="00F16D29" w:rsidP="7B222326" w:rsidRDefault="17FD19E7" w14:paraId="5E1F0CA5" w14:textId="77777777">
            <w:pPr>
              <w:pStyle w:val="komentarz"/>
              <w:framePr w:hSpace="0" w:wrap="auto" w:hAnchor="text" w:vAnchor="margin" w:yAlign="inline"/>
              <w:rPr>
                <w:rFonts w:eastAsia="Arial" w:cs="Arial"/>
              </w:rPr>
            </w:pPr>
            <w:r w:rsidRPr="7B222326">
              <w:rPr>
                <w:rFonts w:eastAsia="Arial" w:cs="Arial"/>
                <w:lang w:val="English"/>
              </w:rPr>
              <w:t>4.00</w:t>
            </w:r>
          </w:p>
        </w:tc>
        <w:tc>
          <w:tcPr>
            <w:tcW w:w="3539" w:type="dxa"/>
          </w:tcPr>
          <w:p w:rsidR="00F16D29" w:rsidP="7B222326" w:rsidRDefault="17FD19E7" w14:paraId="3669FE27" w14:textId="77777777">
            <w:pPr>
              <w:pStyle w:val="komentarz"/>
              <w:framePr w:hSpace="0" w:wrap="auto" w:hAnchor="text" w:vAnchor="margin" w:yAlign="inline"/>
              <w:rPr>
                <w:rFonts w:eastAsia="Arial" w:cs="Arial"/>
              </w:rPr>
            </w:pPr>
            <w:r w:rsidRPr="7B222326">
              <w:rPr>
                <w:rFonts w:eastAsia="Arial" w:cs="Arial"/>
                <w:lang w:val="English"/>
              </w:rPr>
              <w:t>Description of exe generation</w:t>
            </w:r>
          </w:p>
        </w:tc>
        <w:tc>
          <w:tcPr>
            <w:tcW w:w="1618" w:type="dxa"/>
          </w:tcPr>
          <w:p w:rsidR="00F16D29" w:rsidP="7B222326" w:rsidRDefault="17FD19E7" w14:paraId="4E6CBBE6" w14:textId="77777777">
            <w:pPr>
              <w:pStyle w:val="komentarz"/>
              <w:framePr w:hSpace="0" w:wrap="auto" w:hAnchor="text" w:vAnchor="margin" w:yAlign="inline"/>
              <w:rPr>
                <w:rFonts w:eastAsia="Arial" w:cs="Arial"/>
              </w:rPr>
            </w:pPr>
            <w:r w:rsidRPr="7B222326">
              <w:rPr>
                <w:rFonts w:eastAsia="Arial" w:cs="Arial"/>
                <w:lang w:val="English"/>
              </w:rPr>
              <w:t>2.1</w:t>
            </w:r>
          </w:p>
        </w:tc>
        <w:tc>
          <w:tcPr>
            <w:tcW w:w="1912" w:type="dxa"/>
            <w:gridSpan w:val="2"/>
          </w:tcPr>
          <w:p w:rsidR="00F16D29" w:rsidP="7B222326" w:rsidRDefault="17FD19E7" w14:paraId="2352D70A" w14:textId="77777777">
            <w:pPr>
              <w:pStyle w:val="komentarz"/>
              <w:framePr w:hSpace="0" w:wrap="auto" w:hAnchor="text" w:vAnchor="margin" w:yAlign="inline"/>
              <w:rPr>
                <w:rFonts w:eastAsia="Arial" w:cs="Arial"/>
              </w:rPr>
            </w:pPr>
            <w:r w:rsidRPr="7B222326">
              <w:rPr>
                <w:rFonts w:eastAsia="Arial" w:cs="Arial"/>
                <w:lang w:val="English"/>
              </w:rPr>
              <w:t>Jastrzębski Paweł</w:t>
            </w:r>
          </w:p>
        </w:tc>
        <w:tc>
          <w:tcPr>
            <w:tcW w:w="1567" w:type="dxa"/>
          </w:tcPr>
          <w:p w:rsidR="00F16D29" w:rsidP="7B222326" w:rsidRDefault="17FD19E7" w14:paraId="03DB933D" w14:textId="77777777">
            <w:pPr>
              <w:pStyle w:val="komentarz"/>
              <w:framePr w:hSpace="0" w:wrap="auto" w:hAnchor="text" w:vAnchor="margin" w:yAlign="inline"/>
              <w:rPr>
                <w:rFonts w:eastAsia="Arial" w:cs="Arial"/>
              </w:rPr>
            </w:pPr>
            <w:r w:rsidRPr="7B222326">
              <w:rPr>
                <w:rFonts w:eastAsia="Arial" w:cs="Arial"/>
                <w:lang w:val="English"/>
              </w:rPr>
              <w:t>29.05.2024</w:t>
            </w:r>
          </w:p>
        </w:tc>
      </w:tr>
      <w:tr w:rsidR="7B222326" w:rsidTr="7B222326" w14:paraId="2EC642AB" w14:textId="77777777">
        <w:trPr>
          <w:trHeight w:val="300"/>
        </w:trPr>
        <w:tc>
          <w:tcPr>
            <w:tcW w:w="932" w:type="dxa"/>
          </w:tcPr>
          <w:p w:rsidR="10465BCC" w:rsidP="7B222326" w:rsidRDefault="10465BCC" w14:paraId="081ACE5B" w14:textId="037CDDDA">
            <w:pPr>
              <w:pStyle w:val="komentarz"/>
              <w:framePr w:hSpace="0" w:wrap="auto" w:hAnchor="text" w:vAnchor="margin" w:yAlign="inline"/>
              <w:rPr>
                <w:rFonts w:eastAsia="Arial" w:cs="Arial"/>
              </w:rPr>
            </w:pPr>
            <w:r w:rsidRPr="7B222326">
              <w:rPr>
                <w:rFonts w:eastAsia="Arial" w:cs="Arial"/>
                <w:lang w:val="English"/>
              </w:rPr>
              <w:t>5.00</w:t>
            </w:r>
          </w:p>
        </w:tc>
        <w:tc>
          <w:tcPr>
            <w:tcW w:w="3539" w:type="dxa"/>
          </w:tcPr>
          <w:p w:rsidR="4658F2FF" w:rsidP="7B222326" w:rsidRDefault="4658F2FF" w14:paraId="5BF8A2B8" w14:textId="44FCE506">
            <w:pPr>
              <w:pStyle w:val="komentarz"/>
              <w:framePr w:hSpace="0" w:wrap="auto" w:hAnchor="text" w:vAnchor="margin" w:yAlign="inline"/>
              <w:rPr>
                <w:rFonts w:eastAsia="Arial" w:cs="Arial"/>
              </w:rPr>
            </w:pPr>
            <w:r w:rsidRPr="7B222326">
              <w:rPr>
                <w:rFonts w:eastAsia="Arial" w:cs="Arial"/>
                <w:lang w:val="English"/>
              </w:rPr>
              <w:t xml:space="preserve">Rewording of chapter 2.2. Added chapter 2.2.4 describing windows when choosing the Reed-Solomon algorithm. Added chapter 2.5 describing the translation of the application.</w:t>
            </w:r>
          </w:p>
        </w:tc>
        <w:tc>
          <w:tcPr>
            <w:tcW w:w="1618" w:type="dxa"/>
          </w:tcPr>
          <w:p w:rsidR="027687DB" w:rsidP="7B222326" w:rsidRDefault="027687DB" w14:paraId="3A71EF09" w14:textId="24464677">
            <w:pPr>
              <w:pStyle w:val="komentarz"/>
              <w:framePr w:hSpace="0" w:wrap="auto" w:hAnchor="text" w:vAnchor="margin" w:yAlign="inline"/>
              <w:rPr>
                <w:rFonts w:eastAsia="Arial" w:cs="Arial"/>
              </w:rPr>
            </w:pPr>
            <w:r w:rsidRPr="7B222326">
              <w:rPr>
                <w:rFonts w:eastAsia="Arial" w:cs="Arial"/>
                <w:lang w:val="English"/>
              </w:rPr>
              <w:t>2.2 and its subsections, 2.5</w:t>
            </w:r>
          </w:p>
        </w:tc>
        <w:tc>
          <w:tcPr>
            <w:tcW w:w="1912" w:type="dxa"/>
            <w:gridSpan w:val="2"/>
          </w:tcPr>
          <w:p w:rsidR="027687DB" w:rsidP="7B222326" w:rsidRDefault="027687DB" w14:paraId="71145DAB" w14:textId="3524EAA9">
            <w:pPr>
              <w:pStyle w:val="komentarz"/>
              <w:framePr w:hSpace="0" w:wrap="auto" w:hAnchor="text" w:vAnchor="margin" w:yAlign="inline"/>
              <w:rPr>
                <w:rFonts w:eastAsia="Arial" w:cs="Arial"/>
              </w:rPr>
            </w:pPr>
            <w:r w:rsidRPr="7B222326">
              <w:rPr>
                <w:rFonts w:eastAsia="Arial" w:cs="Arial"/>
                <w:lang w:val="English"/>
              </w:rPr>
              <w:t>Noga Piotr</w:t>
            </w:r>
          </w:p>
        </w:tc>
        <w:tc>
          <w:tcPr>
            <w:tcW w:w="1567" w:type="dxa"/>
          </w:tcPr>
          <w:p w:rsidR="027687DB" w:rsidP="7B222326" w:rsidRDefault="027687DB" w14:paraId="133BA647" w14:textId="78606678">
            <w:pPr>
              <w:pStyle w:val="komentarz"/>
              <w:framePr w:hSpace="0" w:wrap="auto" w:hAnchor="text" w:vAnchor="margin" w:yAlign="inline"/>
              <w:rPr>
                <w:rFonts w:eastAsia="Arial" w:cs="Arial"/>
              </w:rPr>
            </w:pPr>
            <w:r w:rsidRPr="7B222326">
              <w:rPr>
                <w:rFonts w:eastAsia="Arial" w:cs="Arial"/>
                <w:lang w:val="English"/>
              </w:rPr>
              <w:t>08.06.2024</w:t>
            </w:r>
          </w:p>
        </w:tc>
      </w:tr>
    </w:tbl>
    <w:p w:rsidR="009E40D2" w:rsidP="7B222326" w:rsidRDefault="009E40D2" w14:paraId="60061E4C" w14:textId="77777777">
      <w:pPr>
        <w:pStyle w:val="BodyText"/>
        <w:rPr>
          <w:rFonts w:eastAsia="Arial"/>
        </w:rPr>
      </w:pPr>
    </w:p>
    <w:p w:rsidRPr="009E40D2" w:rsidR="00096842" w:rsidP="7B222326" w:rsidRDefault="40E794F3" w14:paraId="7CD7C237" w14:textId="77777777">
      <w:pPr>
        <w:pStyle w:val="BodyText"/>
        <w:rPr>
          <w:rFonts w:eastAsia="Arial"/>
          <w:i/>
          <w:iCs/>
        </w:rPr>
      </w:pPr>
      <w:r w:rsidRPr="7B222326">
        <w:rPr>
          <w:rFonts w:eastAsia="Arial"/>
          <w:i/>
          <w:iCs/>
          <w:lang w:val="English"/>
        </w:rPr>
        <w:t>{NOTE: in the second semester, the documentation can be an extension of the documentation from semester I (new version of the document), it can also be a new file;</w:t>
      </w:r>
    </w:p>
    <w:p w:rsidR="00A42049" w:rsidP="7B222326" w:rsidRDefault="2E38AABC" w14:paraId="44EAFD9C" w14:textId="535A8F54">
      <w:pPr>
        <w:rPr>
          <w:rFonts w:ascii="Arial" w:hAnsi="Arial" w:eastAsia="Arial" w:cs="Arial"/>
          <w:i/>
          <w:iCs/>
          <w:sz w:val="18"/>
          <w:szCs w:val="18"/>
        </w:rPr>
      </w:pPr>
      <w:r w:rsidRPr="7B222326">
        <w:rPr>
          <w:rFonts w:ascii="Arial" w:hAnsi="Arial" w:eastAsia="Arial" w:cs="Arial"/>
          <w:b/>
          <w:bCs/>
          <w:i/>
          <w:iCs/>
          <w:color w:val="FF0000"/>
          <w:sz w:val="18"/>
          <w:szCs w:val="18"/>
          <w:lang w:val="English"/>
        </w:rPr>
        <w:t xml:space="preserve">NOTE: If the documentation was created using another tool, the file with the documentation in this document should be indicated as an attachment to this document</w:t>
      </w:r>
      <w:r w:rsidRPr="7B222326">
        <w:rPr>
          <w:rFonts w:ascii="Arial" w:hAnsi="Arial" w:eastAsia="Arial" w:cs="Arial"/>
          <w:i/>
          <w:iCs/>
          <w:color w:val="FF0000"/>
          <w:sz w:val="18"/>
          <w:szCs w:val="18"/>
          <w:lang w:val="English"/>
        </w:rPr>
        <w:t xml:space="preserve"/>
      </w:r>
      <w:r w:rsidRPr="7B222326">
        <w:rPr>
          <w:rFonts w:ascii="Arial" w:hAnsi="Arial" w:eastAsia="Arial" w:cs="Arial"/>
          <w:i/>
          <w:iCs/>
          <w:color w:val="FF0000"/>
          <w:sz w:val="18"/>
          <w:szCs w:val="18"/>
          <w:lang w:val="English"/>
        </w:rPr>
        <w:t xml:space="preserve">; creating documentation in any other way does not exempt from the obligation to create this document, but instead of a documentary description, it is sufficient to indicate a document created in another way} </w:t>
      </w:r>
      <w:r w:rsidRPr="7B222326">
        <w:rPr>
          <w:rFonts w:ascii="Arial" w:hAnsi="Arial" w:eastAsia="Arial" w:cs="Arial"/>
          <w:i/>
          <w:iCs/>
          <w:sz w:val="18"/>
          <w:szCs w:val="18"/>
          <w:lang w:val="English"/>
        </w:rPr>
        <w:t xml:space="preserve"/>
      </w:r>
    </w:p>
    <w:p w:rsidR="00B7221D" w:rsidP="7B222326" w:rsidRDefault="13B5BDC8" w14:paraId="3EEC72CF" w14:textId="5F80AFDD">
      <w:pPr>
        <w:pStyle w:val="TOCHeading"/>
        <w:rPr>
          <w:rFonts w:ascii="Arial" w:hAnsi="Arial" w:eastAsia="Arial" w:cs="Arial"/>
          <w:b/>
          <w:bCs/>
          <w:color w:val="auto"/>
          <w:lang w:val="pl-PL"/>
        </w:rPr>
      </w:pPr>
      <w:bookmarkStart w:name="_Hlk108007110" w:id="2"/>
      <w:r w:rsidRPr="7B222326">
        <w:rPr>
          <w:rFonts w:ascii="Arial" w:hAnsi="Arial" w:eastAsia="Arial" w:cs="Arial"/>
          <w:b/>
          <w:bCs/>
          <w:color w:val="auto"/>
          <w:lang w:val="English"/>
        </w:rPr>
        <w:t>Table of contents</w:t>
      </w:r>
    </w:p>
    <w:sdt>
      <w:sdtPr>
        <w:id w:val="194981225"/>
        <w:docPartObj>
          <w:docPartGallery w:val="Table of Contents"/>
          <w:docPartUnique/>
        </w:docPartObj>
      </w:sdtPr>
      <w:sdtEndPr/>
      <w:sdtContent>
        <w:p w:rsidR="7B222326" w:rsidP="7B222326" w:rsidRDefault="7B222326" w14:paraId="087EC273" w14:textId="7E365447">
          <w:pPr>
            <w:pStyle w:val="TOC1"/>
            <w:tabs>
              <w:tab w:val="left" w:pos="390"/>
              <w:tab w:val="right" w:leader="dot" w:pos="9210"/>
            </w:tabs>
            <w:rPr>
              <w:rStyle w:val="Hyperlink"/>
            </w:rPr>
          </w:pPr>
          <w:r>
            <w:rPr>
              <w:lang w:val="English"/>
            </w:rPr>
            <w:fldChar w:fldCharType="begin"/>
          </w:r>
          <w:r>
            <w:rPr>
              <w:lang w:val="English"/>
            </w:rPr>
            <w:instrText>TOC \o "1-9" \z \u \h</w:instrText>
          </w:r>
          <w:r>
            <w:rPr>
              <w:lang w:val="English"/>
            </w:rPr>
            <w:fldChar w:fldCharType="separate"/>
          </w:r>
          <w:hyperlink w:anchor="_Toc267198410">
            <w:r w:rsidRPr="7B222326">
              <w:rPr>
                <w:rStyle w:val="Hyperlink"/>
                <w:lang w:val="English"/>
              </w:rPr>
              <w:t>1</w:t>
            </w:r>
            <w:r>
              <w:rPr>
                <w:lang w:val="English"/>
              </w:rPr>
              <w:tab/>
            </w:r>
            <w:r w:rsidRPr="7B222326">
              <w:rPr>
                <w:rStyle w:val="Hyperlink"/>
                <w:lang w:val="English"/>
              </w:rPr>
              <w:t>Introduction - About the document</w:t>
            </w:r>
            <w:r>
              <w:rPr>
                <w:lang w:val="English"/>
              </w:rPr>
              <w:tab/>
            </w:r>
            <w:r>
              <w:rPr>
                <w:lang w:val="English"/>
              </w:rPr>
              <w:fldChar w:fldCharType="begin"/>
            </w:r>
            <w:r>
              <w:rPr>
                <w:lang w:val="English"/>
              </w:rPr>
              <w:instrText>PAGEREF _Toc267198410 \h</w:instrText>
            </w:r>
            <w:r>
              <w:rPr>
                <w:lang w:val="English"/>
              </w:rPr>
              <w:fldChar w:fldCharType="separate"/>
            </w:r>
            <w:r w:rsidRPr="7B222326">
              <w:rPr>
                <w:rStyle w:val="Hyperlink"/>
                <w:lang w:val="English"/>
              </w:rPr>
              <w:t>2</w:t>
            </w:r>
            <w:r>
              <w:rPr>
                <w:lang w:val="English"/>
              </w:rPr>
              <w:fldChar w:fldCharType="end"/>
            </w:r>
          </w:hyperlink>
        </w:p>
        <w:p w:rsidR="7B222326" w:rsidP="7B222326" w:rsidRDefault="00541A02" w14:paraId="7F996BAA" w14:textId="185DE172">
          <w:pPr>
            <w:pStyle w:val="TOC2"/>
            <w:tabs>
              <w:tab w:val="left" w:pos="600"/>
              <w:tab w:val="right" w:leader="dot" w:pos="9210"/>
            </w:tabs>
            <w:rPr>
              <w:rStyle w:val="Hyperlink"/>
            </w:rPr>
          </w:pPr>
          <w:hyperlink w:anchor="_Toc2129988983">
            <w:r w:rsidRPr="7B222326" w:rsidR="7B222326">
              <w:rPr>
                <w:rStyle w:val="Hyperlink"/>
                <w:lang w:val="English"/>
              </w:rPr>
              <w:t>1.1</w:t>
            </w:r>
            <w:r w:rsidR="7B222326">
              <w:rPr>
                <w:lang w:val="English"/>
              </w:rPr>
              <w:tab/>
            </w:r>
            <w:r w:rsidRPr="7B222326" w:rsidR="7B222326">
              <w:rPr>
                <w:rStyle w:val="Hyperlink"/>
                <w:lang w:val="English"/>
              </w:rPr>
              <w:t>Full Document</w:t>
            </w:r>
            <w:r w:rsidR="7B222326">
              <w:rPr>
                <w:lang w:val="English"/>
              </w:rPr>
              <w:tab/>
            </w:r>
            <w:r w:rsidR="7B222326">
              <w:rPr>
                <w:lang w:val="English"/>
              </w:rPr>
              <w:fldChar w:fldCharType="begin"/>
            </w:r>
            <w:r w:rsidR="7B222326">
              <w:rPr>
                <w:lang w:val="English"/>
              </w:rPr>
              <w:instrText>PAGEREF _Toc2129988983 \h</w:instrText>
            </w:r>
            <w:r w:rsidR="7B222326">
              <w:rPr>
                <w:lang w:val="English"/>
              </w:rPr>
              <w:fldChar w:fldCharType="separate"/>
            </w:r>
            <w:r w:rsidRPr="7B222326" w:rsidR="7B222326">
              <w:rPr>
                <w:rStyle w:val="Hyperlink"/>
                <w:lang w:val="English"/>
              </w:rPr>
              <w:t>2</w:t>
            </w:r>
            <w:r w:rsidR="7B222326">
              <w:rPr>
                <w:lang w:val="English"/>
              </w:rPr>
              <w:fldChar w:fldCharType="end"/>
            </w:r>
          </w:hyperlink>
        </w:p>
        <w:p w:rsidR="7B222326" w:rsidP="7B222326" w:rsidRDefault="00541A02" w14:paraId="61D177A5" w14:textId="4F4A4222">
          <w:pPr>
            <w:pStyle w:val="TOC2"/>
            <w:tabs>
              <w:tab w:val="left" w:pos="600"/>
              <w:tab w:val="right" w:leader="dot" w:pos="9210"/>
            </w:tabs>
            <w:rPr>
              <w:rStyle w:val="Hyperlink"/>
            </w:rPr>
          </w:pPr>
          <w:hyperlink w:anchor="_Toc1001521144">
            <w:r w:rsidRPr="7B222326" w:rsidR="7B222326">
              <w:rPr>
                <w:rStyle w:val="Hyperlink"/>
                <w:lang w:val="English"/>
              </w:rPr>
              <w:t>1.2</w:t>
            </w:r>
            <w:r w:rsidR="7B222326">
              <w:rPr>
                <w:lang w:val="English"/>
              </w:rPr>
              <w:tab/>
            </w:r>
            <w:r w:rsidRPr="7B222326" w:rsidR="7B222326">
              <w:rPr>
                <w:rStyle w:val="Hyperlink"/>
                <w:lang w:val="English"/>
              </w:rPr>
              <w:t>Document scope</w:t>
            </w:r>
            <w:r w:rsidR="7B222326">
              <w:rPr>
                <w:lang w:val="English"/>
              </w:rPr>
              <w:tab/>
            </w:r>
            <w:r w:rsidR="7B222326">
              <w:rPr>
                <w:lang w:val="English"/>
              </w:rPr>
              <w:fldChar w:fldCharType="begin"/>
            </w:r>
            <w:r w:rsidR="7B222326">
              <w:rPr>
                <w:lang w:val="English"/>
              </w:rPr>
              <w:instrText>PAGEREF _Toc1001521144 \h</w:instrText>
            </w:r>
            <w:r w:rsidR="7B222326">
              <w:rPr>
                <w:lang w:val="English"/>
              </w:rPr>
              <w:fldChar w:fldCharType="separate"/>
            </w:r>
            <w:r w:rsidRPr="7B222326" w:rsidR="7B222326">
              <w:rPr>
                <w:rStyle w:val="Hyperlink"/>
                <w:lang w:val="English"/>
              </w:rPr>
              <w:t>2</w:t>
            </w:r>
            <w:r w:rsidR="7B222326">
              <w:rPr>
                <w:lang w:val="English"/>
              </w:rPr>
              <w:fldChar w:fldCharType="end"/>
            </w:r>
          </w:hyperlink>
        </w:p>
        <w:p w:rsidR="7B222326" w:rsidP="7B222326" w:rsidRDefault="00541A02" w14:paraId="54C05C29" w14:textId="68464DB1">
          <w:pPr>
            <w:pStyle w:val="TOC2"/>
            <w:tabs>
              <w:tab w:val="left" w:pos="600"/>
              <w:tab w:val="right" w:leader="dot" w:pos="9210"/>
            </w:tabs>
            <w:rPr>
              <w:rStyle w:val="Hyperlink"/>
            </w:rPr>
          </w:pPr>
          <w:hyperlink w:anchor="_Toc1309883916">
            <w:r w:rsidRPr="7B222326" w:rsidR="7B222326">
              <w:rPr>
                <w:rStyle w:val="Hyperlink"/>
                <w:lang w:val="English"/>
              </w:rPr>
              <w:t>1.3</w:t>
            </w:r>
            <w:r w:rsidR="7B222326">
              <w:rPr>
                <w:lang w:val="English"/>
              </w:rPr>
              <w:tab/>
            </w:r>
            <w:r w:rsidRPr="7B222326" w:rsidR="7B222326">
              <w:rPr>
                <w:rStyle w:val="Hyperlink"/>
                <w:lang w:val="English"/>
              </w:rPr>
              <w:t>Customer</w:t>
            </w:r>
            <w:r w:rsidR="7B222326">
              <w:rPr>
                <w:lang w:val="English"/>
              </w:rPr>
              <w:tab/>
            </w:r>
            <w:r w:rsidR="7B222326">
              <w:rPr>
                <w:lang w:val="English"/>
              </w:rPr>
              <w:fldChar w:fldCharType="begin"/>
            </w:r>
            <w:r w:rsidR="7B222326">
              <w:rPr>
                <w:lang w:val="English"/>
              </w:rPr>
              <w:instrText>PAGEREF _Toc1309883916 \h</w:instrText>
            </w:r>
            <w:r w:rsidR="7B222326">
              <w:rPr>
                <w:lang w:val="English"/>
              </w:rPr>
              <w:fldChar w:fldCharType="separate"/>
            </w:r>
            <w:r w:rsidRPr="7B222326" w:rsidR="7B222326">
              <w:rPr>
                <w:rStyle w:val="Hyperlink"/>
                <w:lang w:val="English"/>
              </w:rPr>
              <w:t>2</w:t>
            </w:r>
            <w:r w:rsidR="7B222326">
              <w:rPr>
                <w:lang w:val="English"/>
              </w:rPr>
              <w:fldChar w:fldCharType="end"/>
            </w:r>
          </w:hyperlink>
        </w:p>
        <w:p w:rsidR="7B222326" w:rsidP="7B222326" w:rsidRDefault="00541A02" w14:paraId="7063F7B2" w14:textId="340D17AA">
          <w:pPr>
            <w:pStyle w:val="TOC2"/>
            <w:tabs>
              <w:tab w:val="left" w:pos="600"/>
              <w:tab w:val="right" w:leader="dot" w:pos="9210"/>
            </w:tabs>
            <w:rPr>
              <w:rStyle w:val="Hyperlink"/>
            </w:rPr>
          </w:pPr>
          <w:hyperlink w:anchor="_Toc889605119">
            <w:r w:rsidRPr="7B222326" w:rsidR="7B222326">
              <w:rPr>
                <w:rStyle w:val="Hyperlink"/>
                <w:lang w:val="English"/>
              </w:rPr>
              <w:t>1.4</w:t>
            </w:r>
            <w:r w:rsidR="7B222326">
              <w:rPr>
                <w:lang w:val="English"/>
              </w:rPr>
              <w:tab/>
            </w:r>
            <w:r w:rsidRPr="7B222326" w:rsidR="7B222326">
              <w:rPr>
                <w:rStyle w:val="Hyperlink"/>
                <w:lang w:val="English"/>
              </w:rPr>
              <w:t>Terminology</w:t>
            </w:r>
            <w:r w:rsidR="7B222326">
              <w:rPr>
                <w:lang w:val="English"/>
              </w:rPr>
              <w:tab/>
            </w:r>
            <w:r w:rsidR="7B222326">
              <w:rPr>
                <w:lang w:val="English"/>
              </w:rPr>
              <w:fldChar w:fldCharType="begin"/>
            </w:r>
            <w:r w:rsidR="7B222326">
              <w:rPr>
                <w:lang w:val="English"/>
              </w:rPr>
              <w:instrText>PAGEREF _Toc889605119 \h</w:instrText>
            </w:r>
            <w:r w:rsidR="7B222326">
              <w:rPr>
                <w:lang w:val="English"/>
              </w:rPr>
              <w:fldChar w:fldCharType="separate"/>
            </w:r>
            <w:r w:rsidRPr="7B222326" w:rsidR="7B222326">
              <w:rPr>
                <w:rStyle w:val="Hyperlink"/>
                <w:lang w:val="English"/>
              </w:rPr>
              <w:t>2</w:t>
            </w:r>
            <w:r w:rsidR="7B222326">
              <w:rPr>
                <w:lang w:val="English"/>
              </w:rPr>
              <w:fldChar w:fldCharType="end"/>
            </w:r>
          </w:hyperlink>
        </w:p>
        <w:p w:rsidR="7B222326" w:rsidP="7B222326" w:rsidRDefault="00541A02" w14:paraId="31903653" w14:textId="2E3648AB">
          <w:pPr>
            <w:pStyle w:val="TOC1"/>
            <w:tabs>
              <w:tab w:val="left" w:pos="390"/>
              <w:tab w:val="right" w:leader="dot" w:pos="9210"/>
            </w:tabs>
            <w:rPr>
              <w:rStyle w:val="Hyperlink"/>
            </w:rPr>
          </w:pPr>
          <w:hyperlink w:anchor="_Toc1864689969">
            <w:r w:rsidRPr="7B222326" w:rsidR="7B222326">
              <w:rPr>
                <w:rStyle w:val="Hyperlink"/>
                <w:lang w:val="English"/>
              </w:rPr>
              <w:t>2</w:t>
            </w:r>
            <w:r w:rsidR="7B222326">
              <w:rPr>
                <w:lang w:val="English"/>
              </w:rPr>
              <w:tab/>
            </w:r>
            <w:r w:rsidRPr="7B222326" w:rsidR="7B222326">
              <w:rPr>
                <w:rStyle w:val="Hyperlink"/>
                <w:lang w:val="English"/>
              </w:rPr>
              <w:t>Technical documentation of the project</w:t>
            </w:r>
            <w:r w:rsidR="7B222326">
              <w:rPr>
                <w:lang w:val="English"/>
              </w:rPr>
              <w:tab/>
            </w:r>
            <w:r w:rsidR="7B222326">
              <w:rPr>
                <w:lang w:val="English"/>
              </w:rPr>
              <w:fldChar w:fldCharType="begin"/>
            </w:r>
            <w:r w:rsidR="7B222326">
              <w:rPr>
                <w:lang w:val="English"/>
              </w:rPr>
              <w:instrText>PAGEREF _Toc1864689969 \h</w:instrText>
            </w:r>
            <w:r w:rsidR="7B222326">
              <w:rPr>
                <w:lang w:val="English"/>
              </w:rPr>
              <w:fldChar w:fldCharType="separate"/>
            </w:r>
            <w:r w:rsidRPr="7B222326" w:rsidR="7B222326">
              <w:rPr>
                <w:rStyle w:val="Hyperlink"/>
                <w:lang w:val="English"/>
              </w:rPr>
              <w:t>2</w:t>
            </w:r>
            <w:r w:rsidR="7B222326">
              <w:rPr>
                <w:lang w:val="English"/>
              </w:rPr>
              <w:fldChar w:fldCharType="end"/>
            </w:r>
          </w:hyperlink>
        </w:p>
        <w:p w:rsidR="7B222326" w:rsidP="7B222326" w:rsidRDefault="00541A02" w14:paraId="6BD8CB2F" w14:textId="6513545B">
          <w:pPr>
            <w:pStyle w:val="TOC2"/>
            <w:tabs>
              <w:tab w:val="left" w:pos="600"/>
              <w:tab w:val="right" w:leader="dot" w:pos="9210"/>
            </w:tabs>
            <w:rPr>
              <w:rStyle w:val="Hyperlink"/>
            </w:rPr>
          </w:pPr>
          <w:hyperlink w:anchor="_Toc1087661117">
            <w:r w:rsidRPr="7B222326" w:rsidR="7B222326">
              <w:rPr>
                <w:rStyle w:val="Hyperlink"/>
                <w:lang w:val="English"/>
              </w:rPr>
              <w:t>2.1</w:t>
            </w:r>
            <w:r w:rsidR="7B222326">
              <w:rPr>
                <w:lang w:val="English"/>
              </w:rPr>
              <w:tab/>
            </w:r>
            <w:r w:rsidRPr="7B222326" w:rsidR="7B222326">
              <w:rPr>
                <w:rStyle w:val="Hyperlink"/>
                <w:lang w:val="English"/>
              </w:rPr>
              <w:t>General:</w:t>
            </w:r>
            <w:r w:rsidR="7B222326">
              <w:rPr>
                <w:lang w:val="English"/>
              </w:rPr>
              <w:tab/>
            </w:r>
            <w:r w:rsidR="7B222326">
              <w:rPr>
                <w:lang w:val="English"/>
              </w:rPr>
              <w:fldChar w:fldCharType="begin"/>
            </w:r>
            <w:r w:rsidR="7B222326">
              <w:rPr>
                <w:lang w:val="English"/>
              </w:rPr>
              <w:instrText>PAGEREF _Toc1087661117 \h</w:instrText>
            </w:r>
            <w:r w:rsidR="7B222326">
              <w:rPr>
                <w:lang w:val="English"/>
              </w:rPr>
              <w:fldChar w:fldCharType="separate"/>
            </w:r>
            <w:r w:rsidRPr="7B222326" w:rsidR="7B222326">
              <w:rPr>
                <w:rStyle w:val="Hyperlink"/>
                <w:lang w:val="English"/>
              </w:rPr>
              <w:t>2</w:t>
            </w:r>
            <w:r w:rsidR="7B222326">
              <w:rPr>
                <w:lang w:val="English"/>
              </w:rPr>
              <w:fldChar w:fldCharType="end"/>
            </w:r>
          </w:hyperlink>
        </w:p>
        <w:p w:rsidR="7B222326" w:rsidP="7B222326" w:rsidRDefault="00541A02" w14:paraId="5D709EF4" w14:textId="1F6B1052">
          <w:pPr>
            <w:pStyle w:val="TOC2"/>
            <w:tabs>
              <w:tab w:val="left" w:pos="600"/>
              <w:tab w:val="right" w:leader="dot" w:pos="9210"/>
            </w:tabs>
            <w:rPr>
              <w:rStyle w:val="Hyperlink"/>
            </w:rPr>
          </w:pPr>
          <w:hyperlink w:anchor="_Toc1047174164">
            <w:r w:rsidRPr="7B222326" w:rsidR="7B222326">
              <w:rPr>
                <w:rStyle w:val="Hyperlink"/>
                <w:lang w:val="English"/>
              </w:rPr>
              <w:t>2.2</w:t>
            </w:r>
            <w:r w:rsidR="7B222326">
              <w:rPr>
                <w:lang w:val="English"/>
              </w:rPr>
              <w:tab/>
            </w:r>
            <w:r w:rsidRPr="7B222326" w:rsidR="7B222326">
              <w:rPr>
                <w:rStyle w:val="Hyperlink"/>
                <w:lang w:val="English"/>
              </w:rPr>
              <w:t>Frontend/Appearance:</w:t>
            </w:r>
            <w:r w:rsidR="7B222326">
              <w:rPr>
                <w:lang w:val="English"/>
              </w:rPr>
              <w:tab/>
            </w:r>
            <w:r w:rsidR="7B222326">
              <w:rPr>
                <w:lang w:val="English"/>
              </w:rPr>
              <w:fldChar w:fldCharType="begin"/>
            </w:r>
            <w:r w:rsidR="7B222326">
              <w:rPr>
                <w:lang w:val="English"/>
              </w:rPr>
              <w:instrText>PAGEREF _Toc1047174164 \h</w:instrText>
            </w:r>
            <w:r w:rsidR="7B222326">
              <w:rPr>
                <w:lang w:val="English"/>
              </w:rPr>
              <w:fldChar w:fldCharType="separate"/>
            </w:r>
            <w:r w:rsidRPr="7B222326" w:rsidR="7B222326">
              <w:rPr>
                <w:rStyle w:val="Hyperlink"/>
                <w:lang w:val="English"/>
              </w:rPr>
              <w:t>3</w:t>
            </w:r>
            <w:r w:rsidR="7B222326">
              <w:rPr>
                <w:lang w:val="English"/>
              </w:rPr>
              <w:fldChar w:fldCharType="end"/>
            </w:r>
          </w:hyperlink>
        </w:p>
        <w:p w:rsidR="7B222326" w:rsidP="7B222326" w:rsidRDefault="00541A02" w14:paraId="615DC81D" w14:textId="139B3995">
          <w:pPr>
            <w:pStyle w:val="TOC3"/>
            <w:tabs>
              <w:tab w:val="left" w:pos="990"/>
              <w:tab w:val="right" w:leader="dot" w:pos="9210"/>
            </w:tabs>
            <w:rPr>
              <w:rStyle w:val="Hyperlink"/>
            </w:rPr>
          </w:pPr>
          <w:hyperlink w:anchor="_Toc1474679515">
            <w:r w:rsidRPr="7B222326" w:rsidR="7B222326">
              <w:rPr>
                <w:rStyle w:val="Hyperlink"/>
                <w:lang w:val="English"/>
              </w:rPr>
              <w:t>2.2.1</w:t>
            </w:r>
            <w:r w:rsidR="7B222326">
              <w:rPr>
                <w:lang w:val="English"/>
              </w:rPr>
              <w:tab/>
            </w:r>
            <w:r w:rsidRPr="7B222326" w:rsidR="7B222326">
              <w:rPr>
                <w:rStyle w:val="Hyperlink"/>
                <w:lang w:val="English"/>
              </w:rPr>
              <w:t>Main Menu</w:t>
            </w:r>
            <w:r w:rsidR="7B222326">
              <w:rPr>
                <w:lang w:val="English"/>
              </w:rPr>
              <w:tab/>
            </w:r>
            <w:r w:rsidR="7B222326">
              <w:rPr>
                <w:lang w:val="English"/>
              </w:rPr>
              <w:fldChar w:fldCharType="begin"/>
            </w:r>
            <w:r w:rsidR="7B222326">
              <w:rPr>
                <w:lang w:val="English"/>
              </w:rPr>
              <w:instrText>PAGEREF _Toc1474679515 \h</w:instrText>
            </w:r>
            <w:r w:rsidR="7B222326">
              <w:rPr>
                <w:lang w:val="English"/>
              </w:rPr>
              <w:fldChar w:fldCharType="separate"/>
            </w:r>
            <w:r w:rsidRPr="7B222326" w:rsidR="7B222326">
              <w:rPr>
                <w:rStyle w:val="Hyperlink"/>
                <w:lang w:val="English"/>
              </w:rPr>
              <w:t>3</w:t>
            </w:r>
            <w:r w:rsidR="7B222326">
              <w:rPr>
                <w:lang w:val="English"/>
              </w:rPr>
              <w:fldChar w:fldCharType="end"/>
            </w:r>
          </w:hyperlink>
        </w:p>
        <w:p w:rsidR="7B222326" w:rsidP="7B222326" w:rsidRDefault="00541A02" w14:paraId="5B1AD694" w14:textId="609F7020">
          <w:pPr>
            <w:pStyle w:val="TOC3"/>
            <w:tabs>
              <w:tab w:val="left" w:pos="990"/>
              <w:tab w:val="right" w:leader="dot" w:pos="9210"/>
            </w:tabs>
            <w:rPr>
              <w:rStyle w:val="Hyperlink"/>
            </w:rPr>
          </w:pPr>
          <w:hyperlink w:anchor="_Toc1304980293">
            <w:r w:rsidRPr="7B222326" w:rsidR="7B222326">
              <w:rPr>
                <w:rStyle w:val="Hyperlink"/>
                <w:lang w:val="English"/>
              </w:rPr>
              <w:t>2.2.2</w:t>
            </w:r>
            <w:r w:rsidR="7B222326">
              <w:rPr>
                <w:lang w:val="English"/>
              </w:rPr>
              <w:tab/>
            </w:r>
            <w:r w:rsidRPr="7B222326" w:rsidR="7B222326">
              <w:rPr>
                <w:rStyle w:val="Hyperlink"/>
                <w:lang w:val="English"/>
              </w:rPr>
              <w:t>Starting data</w:t>
            </w:r>
            <w:r w:rsidR="7B222326">
              <w:rPr>
                <w:lang w:val="English"/>
              </w:rPr>
              <w:tab/>
            </w:r>
            <w:r w:rsidR="7B222326">
              <w:rPr>
                <w:lang w:val="English"/>
              </w:rPr>
              <w:fldChar w:fldCharType="begin"/>
            </w:r>
            <w:r w:rsidR="7B222326">
              <w:rPr>
                <w:lang w:val="English"/>
              </w:rPr>
              <w:instrText>PAGEREF _Toc1304980293 \h</w:instrText>
            </w:r>
            <w:r w:rsidR="7B222326">
              <w:rPr>
                <w:lang w:val="English"/>
              </w:rPr>
              <w:fldChar w:fldCharType="separate"/>
            </w:r>
            <w:r w:rsidRPr="7B222326" w:rsidR="7B222326">
              <w:rPr>
                <w:rStyle w:val="Hyperlink"/>
                <w:lang w:val="English"/>
              </w:rPr>
              <w:t>5</w:t>
            </w:r>
            <w:r w:rsidR="7B222326">
              <w:rPr>
                <w:lang w:val="English"/>
              </w:rPr>
              <w:fldChar w:fldCharType="end"/>
            </w:r>
          </w:hyperlink>
        </w:p>
        <w:p w:rsidR="7B222326" w:rsidP="7B222326" w:rsidRDefault="00541A02" w14:paraId="5F8A3CC2" w14:textId="592F0BB8">
          <w:pPr>
            <w:pStyle w:val="TOC3"/>
            <w:tabs>
              <w:tab w:val="left" w:pos="990"/>
              <w:tab w:val="right" w:leader="dot" w:pos="9210"/>
            </w:tabs>
            <w:rPr>
              <w:rStyle w:val="Hyperlink"/>
            </w:rPr>
          </w:pPr>
          <w:hyperlink w:anchor="_Toc1715612692">
            <w:r w:rsidRPr="7B222326" w:rsidR="7B222326">
              <w:rPr>
                <w:rStyle w:val="Hyperlink"/>
                <w:lang w:val="English"/>
              </w:rPr>
              <w:t>2.2.3</w:t>
            </w:r>
            <w:r w:rsidR="7B222326">
              <w:rPr>
                <w:lang w:val="English"/>
              </w:rPr>
              <w:tab/>
            </w:r>
            <w:r w:rsidRPr="7B222326" w:rsidR="7B222326">
              <w:rPr>
                <w:rStyle w:val="Hyperlink"/>
                <w:lang w:val="English"/>
              </w:rPr>
              <w:t>Algorytm Hamminga</w:t>
            </w:r>
            <w:r w:rsidR="7B222326">
              <w:rPr>
                <w:lang w:val="English"/>
              </w:rPr>
              <w:tab/>
            </w:r>
            <w:r w:rsidR="7B222326">
              <w:rPr>
                <w:lang w:val="English"/>
              </w:rPr>
              <w:fldChar w:fldCharType="begin"/>
            </w:r>
            <w:r w:rsidR="7B222326">
              <w:rPr>
                <w:lang w:val="English"/>
              </w:rPr>
              <w:instrText>PAGEREF _Toc1715612692 \h</w:instrText>
            </w:r>
            <w:r w:rsidR="7B222326">
              <w:rPr>
                <w:lang w:val="English"/>
              </w:rPr>
              <w:fldChar w:fldCharType="separate"/>
            </w:r>
            <w:r w:rsidRPr="7B222326" w:rsidR="7B222326">
              <w:rPr>
                <w:rStyle w:val="Hyperlink"/>
                <w:lang w:val="English"/>
              </w:rPr>
              <w:t>7</w:t>
            </w:r>
            <w:r w:rsidR="7B222326">
              <w:rPr>
                <w:lang w:val="English"/>
              </w:rPr>
              <w:fldChar w:fldCharType="end"/>
            </w:r>
          </w:hyperlink>
        </w:p>
        <w:p w:rsidR="7B222326" w:rsidP="7B222326" w:rsidRDefault="00541A02" w14:paraId="516C81C6" w14:textId="0411D0C0">
          <w:pPr>
            <w:pStyle w:val="TOC4"/>
            <w:tabs>
              <w:tab w:val="left" w:pos="1395"/>
              <w:tab w:val="right" w:leader="dot" w:pos="9210"/>
            </w:tabs>
            <w:rPr>
              <w:rStyle w:val="Hyperlink"/>
            </w:rPr>
          </w:pPr>
          <w:hyperlink w:anchor="_Toc1508099691">
            <w:r w:rsidRPr="7B222326" w:rsidR="7B222326">
              <w:rPr>
                <w:rStyle w:val="Hyperlink"/>
                <w:lang w:val="English"/>
              </w:rPr>
              <w:t>2.2.3.1</w:t>
            </w:r>
            <w:r w:rsidR="7B222326">
              <w:rPr>
                <w:lang w:val="English"/>
              </w:rPr>
              <w:tab/>
            </w:r>
            <w:r w:rsidRPr="7B222326" w:rsidR="7B222326">
              <w:rPr>
                <w:rStyle w:val="Hyperlink"/>
                <w:lang w:val="English"/>
              </w:rPr>
              <w:t>Matrices</w:t>
            </w:r>
            <w:r w:rsidR="7B222326">
              <w:rPr>
                <w:lang w:val="English"/>
              </w:rPr>
              <w:tab/>
            </w:r>
            <w:r w:rsidR="7B222326">
              <w:rPr>
                <w:lang w:val="English"/>
              </w:rPr>
              <w:fldChar w:fldCharType="begin"/>
            </w:r>
            <w:r w:rsidR="7B222326">
              <w:rPr>
                <w:lang w:val="English"/>
              </w:rPr>
              <w:instrText>PAGEREF _Toc1508099691 \h</w:instrText>
            </w:r>
            <w:r w:rsidR="7B222326">
              <w:rPr>
                <w:lang w:val="English"/>
              </w:rPr>
              <w:fldChar w:fldCharType="separate"/>
            </w:r>
            <w:r w:rsidRPr="7B222326" w:rsidR="7B222326">
              <w:rPr>
                <w:rStyle w:val="Hyperlink"/>
                <w:lang w:val="English"/>
              </w:rPr>
              <w:t>7</w:t>
            </w:r>
            <w:r w:rsidR="7B222326">
              <w:rPr>
                <w:lang w:val="English"/>
              </w:rPr>
              <w:fldChar w:fldCharType="end"/>
            </w:r>
          </w:hyperlink>
        </w:p>
        <w:p w:rsidR="7B222326" w:rsidP="7B222326" w:rsidRDefault="00541A02" w14:paraId="2A6673A9" w14:textId="4EFE79ED">
          <w:pPr>
            <w:pStyle w:val="TOC4"/>
            <w:tabs>
              <w:tab w:val="left" w:pos="1395"/>
              <w:tab w:val="right" w:leader="dot" w:pos="9210"/>
            </w:tabs>
            <w:rPr>
              <w:rStyle w:val="Hyperlink"/>
            </w:rPr>
          </w:pPr>
          <w:hyperlink w:anchor="_Toc878177823">
            <w:r w:rsidRPr="7B222326" w:rsidR="7B222326">
              <w:rPr>
                <w:rStyle w:val="Hyperlink"/>
                <w:lang w:val="English"/>
              </w:rPr>
              <w:t>2.2.3.2</w:t>
            </w:r>
            <w:r w:rsidR="7B222326">
              <w:rPr>
                <w:lang w:val="English"/>
              </w:rPr>
              <w:tab/>
            </w:r>
            <w:r w:rsidRPr="7B222326" w:rsidR="7B222326">
              <w:rPr>
                <w:rStyle w:val="Hyperlink"/>
                <w:lang w:val="English"/>
              </w:rPr>
              <w:t>Plik Hamming.qml</w:t>
            </w:r>
            <w:r w:rsidR="7B222326">
              <w:rPr>
                <w:lang w:val="English"/>
              </w:rPr>
              <w:tab/>
            </w:r>
            <w:r w:rsidR="7B222326">
              <w:rPr>
                <w:lang w:val="English"/>
              </w:rPr>
              <w:fldChar w:fldCharType="begin"/>
            </w:r>
            <w:r w:rsidR="7B222326">
              <w:rPr>
                <w:lang w:val="English"/>
              </w:rPr>
              <w:instrText>PAGEREF _Toc878177823 \h</w:instrText>
            </w:r>
            <w:r w:rsidR="7B222326">
              <w:rPr>
                <w:lang w:val="English"/>
              </w:rPr>
              <w:fldChar w:fldCharType="separate"/>
            </w:r>
            <w:r w:rsidRPr="7B222326" w:rsidR="7B222326">
              <w:rPr>
                <w:rStyle w:val="Hyperlink"/>
                <w:lang w:val="English"/>
              </w:rPr>
              <w:t>8</w:t>
            </w:r>
            <w:r w:rsidR="7B222326">
              <w:rPr>
                <w:lang w:val="English"/>
              </w:rPr>
              <w:fldChar w:fldCharType="end"/>
            </w:r>
          </w:hyperlink>
        </w:p>
        <w:p w:rsidR="7B222326" w:rsidP="7B222326" w:rsidRDefault="00541A02" w14:paraId="2211A042" w14:textId="7E44AF22">
          <w:pPr>
            <w:pStyle w:val="TOC4"/>
            <w:tabs>
              <w:tab w:val="left" w:pos="1395"/>
              <w:tab w:val="right" w:leader="dot" w:pos="9210"/>
            </w:tabs>
            <w:rPr>
              <w:rStyle w:val="Hyperlink"/>
            </w:rPr>
          </w:pPr>
          <w:hyperlink w:anchor="_Toc1232361673">
            <w:r w:rsidRPr="7B222326" w:rsidR="7B222326">
              <w:rPr>
                <w:rStyle w:val="Hyperlink"/>
                <w:lang w:val="English"/>
              </w:rPr>
              <w:t>2.2.3.3</w:t>
            </w:r>
            <w:r w:rsidR="7B222326">
              <w:rPr>
                <w:lang w:val="English"/>
              </w:rPr>
              <w:tab/>
            </w:r>
            <w:r w:rsidRPr="7B222326" w:rsidR="7B222326">
              <w:rPr>
                <w:rStyle w:val="Hyperlink"/>
                <w:lang w:val="English"/>
              </w:rPr>
              <w:t>Decode</w:t>
            </w:r>
            <w:r w:rsidR="7B222326">
              <w:rPr>
                <w:lang w:val="English"/>
              </w:rPr>
              <w:tab/>
            </w:r>
            <w:r w:rsidR="7B222326">
              <w:rPr>
                <w:lang w:val="English"/>
              </w:rPr>
              <w:fldChar w:fldCharType="begin"/>
            </w:r>
            <w:r w:rsidR="7B222326">
              <w:rPr>
                <w:lang w:val="English"/>
              </w:rPr>
              <w:instrText>PAGEREF _Toc1232361673 \h</w:instrText>
            </w:r>
            <w:r w:rsidR="7B222326">
              <w:rPr>
                <w:lang w:val="English"/>
              </w:rPr>
              <w:fldChar w:fldCharType="separate"/>
            </w:r>
            <w:r w:rsidRPr="7B222326" w:rsidR="7B222326">
              <w:rPr>
                <w:rStyle w:val="Hyperlink"/>
                <w:lang w:val="English"/>
              </w:rPr>
              <w:t>8</w:t>
            </w:r>
            <w:r w:rsidR="7B222326">
              <w:rPr>
                <w:lang w:val="English"/>
              </w:rPr>
              <w:fldChar w:fldCharType="end"/>
            </w:r>
          </w:hyperlink>
        </w:p>
        <w:p w:rsidR="7B222326" w:rsidP="7B222326" w:rsidRDefault="00541A02" w14:paraId="21300585" w14:textId="5642A334">
          <w:pPr>
            <w:pStyle w:val="TOC4"/>
            <w:tabs>
              <w:tab w:val="left" w:pos="1395"/>
              <w:tab w:val="right" w:leader="dot" w:pos="9210"/>
            </w:tabs>
            <w:rPr>
              <w:rStyle w:val="Hyperlink"/>
            </w:rPr>
          </w:pPr>
          <w:hyperlink w:anchor="_Toc2057811383">
            <w:r w:rsidRPr="7B222326" w:rsidR="7B222326">
              <w:rPr>
                <w:rStyle w:val="Hyperlink"/>
                <w:lang w:val="English"/>
              </w:rPr>
              <w:t>2.2.3.4</w:t>
            </w:r>
            <w:r w:rsidR="7B222326">
              <w:rPr>
                <w:lang w:val="English"/>
              </w:rPr>
              <w:tab/>
            </w:r>
            <w:r w:rsidRPr="7B222326" w:rsidR="7B222326">
              <w:rPr>
                <w:rStyle w:val="Hyperlink"/>
                <w:lang w:val="English"/>
              </w:rPr>
              <w:t>Matrix populating in Hamming.qml</w:t>
            </w:r>
            <w:r w:rsidR="7B222326">
              <w:rPr>
                <w:lang w:val="English"/>
              </w:rPr>
              <w:tab/>
            </w:r>
            <w:r w:rsidR="7B222326">
              <w:rPr>
                <w:lang w:val="English"/>
              </w:rPr>
              <w:fldChar w:fldCharType="begin"/>
            </w:r>
            <w:r w:rsidR="7B222326">
              <w:rPr>
                <w:lang w:val="English"/>
              </w:rPr>
              <w:instrText>PAGEREF _Toc2057811383 \h</w:instrText>
            </w:r>
            <w:r w:rsidR="7B222326">
              <w:rPr>
                <w:lang w:val="English"/>
              </w:rPr>
              <w:fldChar w:fldCharType="separate"/>
            </w:r>
            <w:r w:rsidRPr="7B222326" w:rsidR="7B222326">
              <w:rPr>
                <w:rStyle w:val="Hyperlink"/>
                <w:lang w:val="English"/>
              </w:rPr>
              <w:t>10</w:t>
            </w:r>
            <w:r w:rsidR="7B222326">
              <w:rPr>
                <w:lang w:val="English"/>
              </w:rPr>
              <w:fldChar w:fldCharType="end"/>
            </w:r>
          </w:hyperlink>
        </w:p>
        <w:p w:rsidR="7B222326" w:rsidP="7B222326" w:rsidRDefault="00541A02" w14:paraId="4BA11C65" w14:textId="0FC424CB">
          <w:pPr>
            <w:pStyle w:val="TOC4"/>
            <w:tabs>
              <w:tab w:val="left" w:pos="1395"/>
              <w:tab w:val="right" w:leader="dot" w:pos="9210"/>
            </w:tabs>
            <w:rPr>
              <w:rStyle w:val="Hyperlink"/>
            </w:rPr>
          </w:pPr>
          <w:hyperlink w:anchor="_Toc478081556">
            <w:r w:rsidRPr="7B222326" w:rsidR="7B222326">
              <w:rPr>
                <w:rStyle w:val="Hyperlink"/>
                <w:lang w:val="English"/>
              </w:rPr>
              <w:t>2.2.3.5</w:t>
            </w:r>
            <w:r w:rsidR="7B222326">
              <w:rPr>
                <w:lang w:val="English"/>
              </w:rPr>
              <w:tab/>
            </w:r>
            <w:r w:rsidRPr="7B222326" w:rsidR="7B222326">
              <w:rPr>
                <w:rStyle w:val="Hyperlink"/>
                <w:lang w:val="English"/>
              </w:rPr>
              <w:t>Calculating parity bits</w:t>
            </w:r>
            <w:r w:rsidR="7B222326">
              <w:rPr>
                <w:lang w:val="English"/>
              </w:rPr>
              <w:tab/>
            </w:r>
            <w:r w:rsidR="7B222326">
              <w:rPr>
                <w:lang w:val="English"/>
              </w:rPr>
              <w:fldChar w:fldCharType="begin"/>
            </w:r>
            <w:r w:rsidR="7B222326">
              <w:rPr>
                <w:lang w:val="English"/>
              </w:rPr>
              <w:instrText>PAGEREF _Toc478081556 \h</w:instrText>
            </w:r>
            <w:r w:rsidR="7B222326">
              <w:rPr>
                <w:lang w:val="English"/>
              </w:rPr>
              <w:fldChar w:fldCharType="separate"/>
            </w:r>
            <w:r w:rsidRPr="7B222326" w:rsidR="7B222326">
              <w:rPr>
                <w:rStyle w:val="Hyperlink"/>
                <w:lang w:val="English"/>
              </w:rPr>
              <w:t>11</w:t>
            </w:r>
            <w:r w:rsidR="7B222326">
              <w:rPr>
                <w:lang w:val="English"/>
              </w:rPr>
              <w:fldChar w:fldCharType="end"/>
            </w:r>
          </w:hyperlink>
        </w:p>
        <w:p w:rsidR="7B222326" w:rsidP="7B222326" w:rsidRDefault="00541A02" w14:paraId="56FBB1F1" w14:textId="76BE684E">
          <w:pPr>
            <w:pStyle w:val="TOC4"/>
            <w:tabs>
              <w:tab w:val="left" w:pos="1395"/>
              <w:tab w:val="right" w:leader="dot" w:pos="9210"/>
            </w:tabs>
            <w:rPr>
              <w:rStyle w:val="Hyperlink"/>
            </w:rPr>
          </w:pPr>
          <w:hyperlink w:anchor="_Toc551150372">
            <w:r w:rsidRPr="7B222326" w:rsidR="7B222326">
              <w:rPr>
                <w:rStyle w:val="Hyperlink"/>
                <w:lang w:val="English"/>
              </w:rPr>
              <w:t>2.2.3.6</w:t>
            </w:r>
            <w:r w:rsidR="7B222326">
              <w:rPr>
                <w:lang w:val="English"/>
              </w:rPr>
              <w:tab/>
            </w:r>
            <w:r w:rsidRPr="7B222326" w:rsidR="7B222326">
              <w:rPr>
                <w:rStyle w:val="Hyperlink"/>
                <w:lang w:val="English"/>
              </w:rPr>
              <w:t>Correcting errors</w:t>
            </w:r>
            <w:r w:rsidR="7B222326">
              <w:rPr>
                <w:lang w:val="English"/>
              </w:rPr>
              <w:tab/>
            </w:r>
            <w:r w:rsidR="7B222326">
              <w:rPr>
                <w:lang w:val="English"/>
              </w:rPr>
              <w:fldChar w:fldCharType="begin"/>
            </w:r>
            <w:r w:rsidR="7B222326">
              <w:rPr>
                <w:lang w:val="English"/>
              </w:rPr>
              <w:instrText>PAGEREF _Toc551150372 \h</w:instrText>
            </w:r>
            <w:r w:rsidR="7B222326">
              <w:rPr>
                <w:lang w:val="English"/>
              </w:rPr>
              <w:fldChar w:fldCharType="separate"/>
            </w:r>
            <w:r w:rsidRPr="7B222326" w:rsidR="7B222326">
              <w:rPr>
                <w:rStyle w:val="Hyperlink"/>
                <w:lang w:val="English"/>
              </w:rPr>
              <w:t>14</w:t>
            </w:r>
            <w:r w:rsidR="7B222326">
              <w:rPr>
                <w:lang w:val="English"/>
              </w:rPr>
              <w:fldChar w:fldCharType="end"/>
            </w:r>
          </w:hyperlink>
        </w:p>
        <w:p w:rsidR="7B222326" w:rsidP="7B222326" w:rsidRDefault="00541A02" w14:paraId="1D0CBD06" w14:textId="6FC2A7BF">
          <w:pPr>
            <w:pStyle w:val="TOC4"/>
            <w:tabs>
              <w:tab w:val="left" w:pos="1395"/>
              <w:tab w:val="right" w:leader="dot" w:pos="9210"/>
            </w:tabs>
            <w:rPr>
              <w:rStyle w:val="Hyperlink"/>
            </w:rPr>
          </w:pPr>
          <w:hyperlink w:anchor="_Toc1778196500">
            <w:r w:rsidRPr="7B222326" w:rsidR="7B222326">
              <w:rPr>
                <w:rStyle w:val="Hyperlink"/>
                <w:lang w:val="English"/>
              </w:rPr>
              <w:t>2.2.3.7</w:t>
            </w:r>
            <w:r w:rsidR="7B222326">
              <w:rPr>
                <w:lang w:val="English"/>
              </w:rPr>
              <w:tab/>
            </w:r>
            <w:r w:rsidRPr="7B222326" w:rsidR="7B222326">
              <w:rPr>
                <w:rStyle w:val="Hyperlink"/>
                <w:lang w:val="English"/>
              </w:rPr>
              <w:t>Find the error(s)</w:t>
            </w:r>
            <w:r w:rsidR="7B222326">
              <w:rPr>
                <w:lang w:val="English"/>
              </w:rPr>
              <w:tab/>
            </w:r>
            <w:r w:rsidR="7B222326">
              <w:rPr>
                <w:lang w:val="English"/>
              </w:rPr>
              <w:fldChar w:fldCharType="begin"/>
            </w:r>
            <w:r w:rsidR="7B222326">
              <w:rPr>
                <w:lang w:val="English"/>
              </w:rPr>
              <w:instrText>PAGEREF _Toc1778196500 \h</w:instrText>
            </w:r>
            <w:r w:rsidR="7B222326">
              <w:rPr>
                <w:lang w:val="English"/>
              </w:rPr>
              <w:fldChar w:fldCharType="separate"/>
            </w:r>
            <w:r w:rsidRPr="7B222326" w:rsidR="7B222326">
              <w:rPr>
                <w:rStyle w:val="Hyperlink"/>
                <w:lang w:val="English"/>
              </w:rPr>
              <w:t>14</w:t>
            </w:r>
            <w:r w:rsidR="7B222326">
              <w:rPr>
                <w:lang w:val="English"/>
              </w:rPr>
              <w:fldChar w:fldCharType="end"/>
            </w:r>
          </w:hyperlink>
        </w:p>
        <w:p w:rsidR="7B222326" w:rsidP="7B222326" w:rsidRDefault="00541A02" w14:paraId="39006A4E" w14:textId="37F38DDD">
          <w:pPr>
            <w:pStyle w:val="TOC4"/>
            <w:tabs>
              <w:tab w:val="left" w:pos="1395"/>
              <w:tab w:val="right" w:leader="dot" w:pos="9210"/>
            </w:tabs>
            <w:rPr>
              <w:rStyle w:val="Hyperlink"/>
            </w:rPr>
          </w:pPr>
          <w:hyperlink w:anchor="_Toc1919062452">
            <w:r w:rsidRPr="7B222326" w:rsidR="7B222326">
              <w:rPr>
                <w:rStyle w:val="Hyperlink"/>
                <w:lang w:val="English"/>
              </w:rPr>
              <w:t>2.2.3.8</w:t>
            </w:r>
            <w:r w:rsidR="7B222326">
              <w:rPr>
                <w:lang w:val="English"/>
              </w:rPr>
              <w:tab/>
            </w:r>
            <w:r w:rsidRPr="7B222326" w:rsidR="7B222326">
              <w:rPr>
                <w:rStyle w:val="Hyperlink"/>
                <w:lang w:val="English"/>
              </w:rPr>
              <w:t>End screen</w:t>
            </w:r>
            <w:r w:rsidR="7B222326">
              <w:rPr>
                <w:lang w:val="English"/>
              </w:rPr>
              <w:tab/>
            </w:r>
            <w:r w:rsidR="7B222326">
              <w:rPr>
                <w:lang w:val="English"/>
              </w:rPr>
              <w:fldChar w:fldCharType="begin"/>
            </w:r>
            <w:r w:rsidR="7B222326">
              <w:rPr>
                <w:lang w:val="English"/>
              </w:rPr>
              <w:instrText>PAGEREF _Toc1919062452 \h</w:instrText>
            </w:r>
            <w:r w:rsidR="7B222326">
              <w:rPr>
                <w:lang w:val="English"/>
              </w:rPr>
              <w:fldChar w:fldCharType="separate"/>
            </w:r>
            <w:r w:rsidRPr="7B222326" w:rsidR="7B222326">
              <w:rPr>
                <w:rStyle w:val="Hyperlink"/>
                <w:lang w:val="English"/>
              </w:rPr>
              <w:t>15</w:t>
            </w:r>
            <w:r w:rsidR="7B222326">
              <w:rPr>
                <w:lang w:val="English"/>
              </w:rPr>
              <w:fldChar w:fldCharType="end"/>
            </w:r>
          </w:hyperlink>
        </w:p>
        <w:p w:rsidR="7B222326" w:rsidP="7B222326" w:rsidRDefault="00541A02" w14:paraId="7DCD3597" w14:textId="3EB4F234">
          <w:pPr>
            <w:pStyle w:val="TOC4"/>
            <w:tabs>
              <w:tab w:val="left" w:pos="1395"/>
              <w:tab w:val="right" w:leader="dot" w:pos="9210"/>
            </w:tabs>
            <w:rPr>
              <w:rStyle w:val="Hyperlink"/>
            </w:rPr>
          </w:pPr>
          <w:hyperlink w:anchor="_Toc883699851">
            <w:r w:rsidRPr="7B222326" w:rsidR="7B222326">
              <w:rPr>
                <w:rStyle w:val="Hyperlink"/>
                <w:lang w:val="English"/>
              </w:rPr>
              <w:t>2.2.3.9</w:t>
            </w:r>
            <w:r w:rsidR="7B222326">
              <w:rPr>
                <w:lang w:val="English"/>
              </w:rPr>
              <w:tab/>
            </w:r>
            <w:r w:rsidRPr="7B222326" w:rsidR="7B222326">
              <w:rPr>
                <w:rStyle w:val="Hyperlink"/>
                <w:lang w:val="English"/>
              </w:rPr>
              <w:t>Matrix visualization</w:t>
            </w:r>
            <w:r w:rsidR="7B222326">
              <w:rPr>
                <w:lang w:val="English"/>
              </w:rPr>
              <w:tab/>
            </w:r>
            <w:r w:rsidR="7B222326">
              <w:rPr>
                <w:lang w:val="English"/>
              </w:rPr>
              <w:fldChar w:fldCharType="begin"/>
            </w:r>
            <w:r w:rsidR="7B222326">
              <w:rPr>
                <w:lang w:val="English"/>
              </w:rPr>
              <w:instrText>PAGEREF _Toc883699851 \h</w:instrText>
            </w:r>
            <w:r w:rsidR="7B222326">
              <w:rPr>
                <w:lang w:val="English"/>
              </w:rPr>
              <w:fldChar w:fldCharType="separate"/>
            </w:r>
            <w:r w:rsidRPr="7B222326" w:rsidR="7B222326">
              <w:rPr>
                <w:rStyle w:val="Hyperlink"/>
                <w:lang w:val="English"/>
              </w:rPr>
              <w:t>20</w:t>
            </w:r>
            <w:r w:rsidR="7B222326">
              <w:rPr>
                <w:lang w:val="English"/>
              </w:rPr>
              <w:fldChar w:fldCharType="end"/>
            </w:r>
          </w:hyperlink>
        </w:p>
        <w:p w:rsidR="7B222326" w:rsidP="7B222326" w:rsidRDefault="00541A02" w14:paraId="6D7A8747" w14:textId="6019ECB9">
          <w:pPr>
            <w:pStyle w:val="TOC3"/>
            <w:tabs>
              <w:tab w:val="left" w:pos="990"/>
              <w:tab w:val="right" w:leader="dot" w:pos="9210"/>
            </w:tabs>
            <w:rPr>
              <w:rStyle w:val="Hyperlink"/>
            </w:rPr>
          </w:pPr>
          <w:hyperlink w:anchor="_Toc425664256">
            <w:r w:rsidRPr="7B222326" w:rsidR="7B222326">
              <w:rPr>
                <w:rStyle w:val="Hyperlink"/>
                <w:lang w:val="English"/>
              </w:rPr>
              <w:t>2.2.4</w:t>
            </w:r>
            <w:r w:rsidR="7B222326">
              <w:rPr>
                <w:lang w:val="English"/>
              </w:rPr>
              <w:tab/>
            </w:r>
            <w:r w:rsidRPr="7B222326" w:rsidR="7B222326">
              <w:rPr>
                <w:rStyle w:val="Hyperlink"/>
                <w:lang w:val="English"/>
              </w:rPr>
              <w:t>Algorytm Reeda-Solomon</w:t>
            </w:r>
            <w:r w:rsidR="7B222326">
              <w:rPr>
                <w:lang w:val="English"/>
              </w:rPr>
              <w:tab/>
            </w:r>
            <w:r w:rsidR="7B222326">
              <w:rPr>
                <w:lang w:val="English"/>
              </w:rPr>
              <w:fldChar w:fldCharType="begin"/>
            </w:r>
            <w:r w:rsidR="7B222326">
              <w:rPr>
                <w:lang w:val="English"/>
              </w:rPr>
              <w:instrText>PAGEREF _Toc425664256 \h</w:instrText>
            </w:r>
            <w:r w:rsidR="7B222326">
              <w:rPr>
                <w:lang w:val="English"/>
              </w:rPr>
              <w:fldChar w:fldCharType="separate"/>
            </w:r>
            <w:r w:rsidRPr="7B222326" w:rsidR="7B222326">
              <w:rPr>
                <w:rStyle w:val="Hyperlink"/>
                <w:lang w:val="English"/>
              </w:rPr>
              <w:t>21</w:t>
            </w:r>
            <w:r w:rsidR="7B222326">
              <w:rPr>
                <w:lang w:val="English"/>
              </w:rPr>
              <w:fldChar w:fldCharType="end"/>
            </w:r>
          </w:hyperlink>
        </w:p>
        <w:p w:rsidR="7B222326" w:rsidP="7B222326" w:rsidRDefault="00541A02" w14:paraId="3119A982" w14:textId="5521DF92">
          <w:pPr>
            <w:pStyle w:val="TOC4"/>
            <w:tabs>
              <w:tab w:val="left" w:pos="1395"/>
              <w:tab w:val="right" w:leader="dot" w:pos="9210"/>
            </w:tabs>
            <w:rPr>
              <w:rStyle w:val="Hyperlink"/>
            </w:rPr>
          </w:pPr>
          <w:hyperlink w:anchor="_Toc730719003">
            <w:r w:rsidRPr="7B222326" w:rsidR="7B222326">
              <w:rPr>
                <w:rStyle w:val="Hyperlink"/>
                <w:lang w:val="English"/>
              </w:rPr>
              <w:t>2.2.4.1</w:t>
            </w:r>
            <w:r w:rsidR="7B222326">
              <w:rPr>
                <w:lang w:val="English"/>
              </w:rPr>
              <w:tab/>
            </w:r>
            <w:r w:rsidRPr="7B222326" w:rsidR="7B222326">
              <w:rPr>
                <w:rStyle w:val="Hyperlink"/>
                <w:lang w:val="English"/>
              </w:rPr>
              <w:t>Galois</w:t>
            </w:r>
            <w:r w:rsidR="7B222326">
              <w:rPr>
                <w:lang w:val="English"/>
              </w:rPr>
              <w:tab/>
            </w:r>
            <w:r w:rsidR="7B222326">
              <w:rPr>
                <w:lang w:val="English"/>
              </w:rPr>
              <w:fldChar w:fldCharType="begin"/>
            </w:r>
            <w:r w:rsidR="7B222326">
              <w:rPr>
                <w:lang w:val="English"/>
              </w:rPr>
              <w:instrText>PAGEREF _Toc730719003 \h</w:instrText>
            </w:r>
            <w:r w:rsidR="7B222326">
              <w:rPr>
                <w:lang w:val="English"/>
              </w:rPr>
              <w:fldChar w:fldCharType="separate"/>
            </w:r>
            <w:r w:rsidRPr="7B222326" w:rsidR="7B222326">
              <w:rPr>
                <w:rStyle w:val="Hyperlink"/>
                <w:lang w:val="English"/>
              </w:rPr>
              <w:t>21</w:t>
            </w:r>
            <w:r w:rsidR="7B222326">
              <w:rPr>
                <w:lang w:val="English"/>
              </w:rPr>
              <w:fldChar w:fldCharType="end"/>
            </w:r>
          </w:hyperlink>
        </w:p>
        <w:p w:rsidR="7B222326" w:rsidP="7B222326" w:rsidRDefault="00541A02" w14:paraId="57917F72" w14:textId="1ED74AC3">
          <w:pPr>
            <w:pStyle w:val="TOC4"/>
            <w:tabs>
              <w:tab w:val="left" w:pos="1395"/>
              <w:tab w:val="right" w:leader="dot" w:pos="9210"/>
            </w:tabs>
            <w:rPr>
              <w:rStyle w:val="Hyperlink"/>
            </w:rPr>
          </w:pPr>
          <w:hyperlink w:anchor="_Toc1398799238">
            <w:r w:rsidRPr="7B222326" w:rsidR="7B222326">
              <w:rPr>
                <w:rStyle w:val="Hyperlink"/>
                <w:lang w:val="English"/>
              </w:rPr>
              <w:t>2.2.4.2</w:t>
            </w:r>
            <w:r w:rsidR="7B222326">
              <w:rPr>
                <w:lang w:val="English"/>
              </w:rPr>
              <w:tab/>
            </w:r>
            <w:r w:rsidRPr="7B222326" w:rsidR="7B222326">
              <w:rPr>
                <w:rStyle w:val="Hyperlink"/>
                <w:lang w:val="English"/>
              </w:rPr>
              <w:t>General overview of "ReedSolomon.qml"</w:t>
            </w:r>
            <w:r w:rsidR="7B222326">
              <w:rPr>
                <w:lang w:val="English"/>
              </w:rPr>
              <w:tab/>
            </w:r>
            <w:r w:rsidR="7B222326">
              <w:rPr>
                <w:lang w:val="English"/>
              </w:rPr>
              <w:fldChar w:fldCharType="begin"/>
            </w:r>
            <w:r w:rsidR="7B222326">
              <w:rPr>
                <w:lang w:val="English"/>
              </w:rPr>
              <w:instrText>PAGEREF _Toc1398799238 \h</w:instrText>
            </w:r>
            <w:r w:rsidR="7B222326">
              <w:rPr>
                <w:lang w:val="English"/>
              </w:rPr>
              <w:fldChar w:fldCharType="separate"/>
            </w:r>
            <w:r w:rsidRPr="7B222326" w:rsidR="7B222326">
              <w:rPr>
                <w:rStyle w:val="Hyperlink"/>
                <w:lang w:val="English"/>
              </w:rPr>
              <w:t>21</w:t>
            </w:r>
            <w:r w:rsidR="7B222326">
              <w:rPr>
                <w:lang w:val="English"/>
              </w:rPr>
              <w:fldChar w:fldCharType="end"/>
            </w:r>
          </w:hyperlink>
        </w:p>
        <w:p w:rsidR="7B222326" w:rsidP="7B222326" w:rsidRDefault="00541A02" w14:paraId="43578C8F" w14:textId="6A484E0B">
          <w:pPr>
            <w:pStyle w:val="TOC4"/>
            <w:tabs>
              <w:tab w:val="left" w:pos="1395"/>
              <w:tab w:val="right" w:leader="dot" w:pos="9210"/>
            </w:tabs>
            <w:rPr>
              <w:rStyle w:val="Hyperlink"/>
            </w:rPr>
          </w:pPr>
          <w:hyperlink w:anchor="_Toc745415794">
            <w:r w:rsidRPr="7B222326" w:rsidR="7B222326">
              <w:rPr>
                <w:rStyle w:val="Hyperlink"/>
                <w:lang w:val="English"/>
              </w:rPr>
              <w:t>2.2.4.3</w:t>
            </w:r>
            <w:r w:rsidR="7B222326">
              <w:rPr>
                <w:lang w:val="English"/>
              </w:rPr>
              <w:tab/>
            </w:r>
            <w:r w:rsidRPr="7B222326" w:rsidR="7B222326">
              <w:rPr>
                <w:rStyle w:val="Hyperlink"/>
                <w:lang w:val="English"/>
              </w:rPr>
              <w:t>Decode</w:t>
            </w:r>
            <w:r w:rsidR="7B222326">
              <w:rPr>
                <w:lang w:val="English"/>
              </w:rPr>
              <w:tab/>
            </w:r>
            <w:r w:rsidR="7B222326">
              <w:rPr>
                <w:lang w:val="English"/>
              </w:rPr>
              <w:fldChar w:fldCharType="begin"/>
            </w:r>
            <w:r w:rsidR="7B222326">
              <w:rPr>
                <w:lang w:val="English"/>
              </w:rPr>
              <w:instrText>PAGEREF _Toc745415794 \h</w:instrText>
            </w:r>
            <w:r w:rsidR="7B222326">
              <w:rPr>
                <w:lang w:val="English"/>
              </w:rPr>
              <w:fldChar w:fldCharType="separate"/>
            </w:r>
            <w:r w:rsidRPr="7B222326" w:rsidR="7B222326">
              <w:rPr>
                <w:rStyle w:val="Hyperlink"/>
                <w:lang w:val="English"/>
              </w:rPr>
              <w:t>23</w:t>
            </w:r>
            <w:r w:rsidR="7B222326">
              <w:rPr>
                <w:lang w:val="English"/>
              </w:rPr>
              <w:fldChar w:fldCharType="end"/>
            </w:r>
          </w:hyperlink>
        </w:p>
        <w:p w:rsidR="7B222326" w:rsidP="7B222326" w:rsidRDefault="00541A02" w14:paraId="095B3CFB" w14:textId="4B16F4DA">
          <w:pPr>
            <w:pStyle w:val="TOC4"/>
            <w:tabs>
              <w:tab w:val="left" w:pos="1395"/>
              <w:tab w:val="right" w:leader="dot" w:pos="9210"/>
            </w:tabs>
            <w:rPr>
              <w:rStyle w:val="Hyperlink"/>
            </w:rPr>
          </w:pPr>
          <w:hyperlink w:anchor="_Toc263980037">
            <w:r w:rsidRPr="7B222326" w:rsidR="7B222326">
              <w:rPr>
                <w:rStyle w:val="Hyperlink"/>
                <w:lang w:val="English"/>
              </w:rPr>
              <w:t>2.2.4.4</w:t>
            </w:r>
            <w:r w:rsidR="7B222326">
              <w:rPr>
                <w:lang w:val="English"/>
              </w:rPr>
              <w:tab/>
            </w:r>
            <w:r w:rsidRPr="7B222326" w:rsidR="7B222326">
              <w:rPr>
                <w:rStyle w:val="Hyperlink"/>
                <w:lang w:val="English"/>
              </w:rPr>
              <w:t>Correcting errors</w:t>
            </w:r>
            <w:r w:rsidR="7B222326">
              <w:rPr>
                <w:lang w:val="English"/>
              </w:rPr>
              <w:tab/>
            </w:r>
            <w:r w:rsidR="7B222326">
              <w:rPr>
                <w:lang w:val="English"/>
              </w:rPr>
              <w:fldChar w:fldCharType="begin"/>
            </w:r>
            <w:r w:rsidR="7B222326">
              <w:rPr>
                <w:lang w:val="English"/>
              </w:rPr>
              <w:instrText>PAGEREF _Toc263980037 \h</w:instrText>
            </w:r>
            <w:r w:rsidR="7B222326">
              <w:rPr>
                <w:lang w:val="English"/>
              </w:rPr>
              <w:fldChar w:fldCharType="separate"/>
            </w:r>
            <w:r w:rsidRPr="7B222326" w:rsidR="7B222326">
              <w:rPr>
                <w:rStyle w:val="Hyperlink"/>
                <w:lang w:val="English"/>
              </w:rPr>
              <w:t>24</w:t>
            </w:r>
            <w:r w:rsidR="7B222326">
              <w:rPr>
                <w:lang w:val="English"/>
              </w:rPr>
              <w:fldChar w:fldCharType="end"/>
            </w:r>
          </w:hyperlink>
        </w:p>
        <w:p w:rsidR="7B222326" w:rsidP="7B222326" w:rsidRDefault="00541A02" w14:paraId="26FD51D8" w14:textId="056DFC7B">
          <w:pPr>
            <w:pStyle w:val="TOC4"/>
            <w:tabs>
              <w:tab w:val="left" w:pos="1395"/>
              <w:tab w:val="right" w:leader="dot" w:pos="9210"/>
            </w:tabs>
            <w:rPr>
              <w:rStyle w:val="Hyperlink"/>
            </w:rPr>
          </w:pPr>
          <w:hyperlink w:anchor="_Toc1714413304">
            <w:r w:rsidRPr="7B222326" w:rsidR="7B222326">
              <w:rPr>
                <w:rStyle w:val="Hyperlink"/>
                <w:lang w:val="English"/>
              </w:rPr>
              <w:t>2.2.4.5</w:t>
            </w:r>
            <w:r w:rsidR="7B222326">
              <w:rPr>
                <w:lang w:val="English"/>
              </w:rPr>
              <w:tab/>
            </w:r>
            <w:r w:rsidRPr="7B222326" w:rsidR="7B222326">
              <w:rPr>
                <w:rStyle w:val="Hyperlink"/>
                <w:lang w:val="English"/>
              </w:rPr>
              <w:t>Finding bugs</w:t>
            </w:r>
            <w:r w:rsidR="7B222326">
              <w:rPr>
                <w:lang w:val="English"/>
              </w:rPr>
              <w:tab/>
            </w:r>
            <w:r w:rsidR="7B222326">
              <w:rPr>
                <w:lang w:val="English"/>
              </w:rPr>
              <w:fldChar w:fldCharType="begin"/>
            </w:r>
            <w:r w:rsidR="7B222326">
              <w:rPr>
                <w:lang w:val="English"/>
              </w:rPr>
              <w:instrText>PAGEREF _Toc1714413304 \h</w:instrText>
            </w:r>
            <w:r w:rsidR="7B222326">
              <w:rPr>
                <w:lang w:val="English"/>
              </w:rPr>
              <w:fldChar w:fldCharType="separate"/>
            </w:r>
            <w:r w:rsidRPr="7B222326" w:rsidR="7B222326">
              <w:rPr>
                <w:rStyle w:val="Hyperlink"/>
                <w:lang w:val="English"/>
              </w:rPr>
              <w:t>24</w:t>
            </w:r>
            <w:r w:rsidR="7B222326">
              <w:rPr>
                <w:lang w:val="English"/>
              </w:rPr>
              <w:fldChar w:fldCharType="end"/>
            </w:r>
          </w:hyperlink>
        </w:p>
        <w:p w:rsidR="7B222326" w:rsidP="7B222326" w:rsidRDefault="00541A02" w14:paraId="10E47F10" w14:textId="4B3BA46B">
          <w:pPr>
            <w:pStyle w:val="TOC4"/>
            <w:tabs>
              <w:tab w:val="left" w:pos="1395"/>
              <w:tab w:val="right" w:leader="dot" w:pos="9210"/>
            </w:tabs>
            <w:rPr>
              <w:rStyle w:val="Hyperlink"/>
            </w:rPr>
          </w:pPr>
          <w:hyperlink w:anchor="_Toc141233315">
            <w:r w:rsidRPr="7B222326" w:rsidR="7B222326">
              <w:rPr>
                <w:rStyle w:val="Hyperlink"/>
                <w:lang w:val="English"/>
              </w:rPr>
              <w:t>2.2.4.6</w:t>
            </w:r>
            <w:r w:rsidR="7B222326">
              <w:rPr>
                <w:lang w:val="English"/>
              </w:rPr>
              <w:tab/>
            </w:r>
            <w:r w:rsidRPr="7B222326" w:rsidR="7B222326">
              <w:rPr>
                <w:rStyle w:val="Hyperlink"/>
                <w:lang w:val="English"/>
              </w:rPr>
              <w:t>Finding the polynomial of error detection</w:t>
            </w:r>
            <w:r w:rsidR="7B222326">
              <w:rPr>
                <w:lang w:val="English"/>
              </w:rPr>
              <w:tab/>
            </w:r>
            <w:r w:rsidR="7B222326">
              <w:rPr>
                <w:lang w:val="English"/>
              </w:rPr>
              <w:fldChar w:fldCharType="begin"/>
            </w:r>
            <w:r w:rsidR="7B222326">
              <w:rPr>
                <w:lang w:val="English"/>
              </w:rPr>
              <w:instrText>PAGEREF _Toc141233315 \h</w:instrText>
            </w:r>
            <w:r w:rsidR="7B222326">
              <w:rPr>
                <w:lang w:val="English"/>
              </w:rPr>
              <w:fldChar w:fldCharType="separate"/>
            </w:r>
            <w:r w:rsidRPr="7B222326" w:rsidR="7B222326">
              <w:rPr>
                <w:rStyle w:val="Hyperlink"/>
                <w:lang w:val="English"/>
              </w:rPr>
              <w:t>25</w:t>
            </w:r>
            <w:r w:rsidR="7B222326">
              <w:rPr>
                <w:lang w:val="English"/>
              </w:rPr>
              <w:fldChar w:fldCharType="end"/>
            </w:r>
          </w:hyperlink>
        </w:p>
        <w:p w:rsidR="7B222326" w:rsidP="7B222326" w:rsidRDefault="00541A02" w14:paraId="1029B9F5" w14:textId="6059B2A3">
          <w:pPr>
            <w:pStyle w:val="TOC4"/>
            <w:tabs>
              <w:tab w:val="left" w:pos="1395"/>
              <w:tab w:val="right" w:leader="dot" w:pos="9210"/>
            </w:tabs>
            <w:rPr>
              <w:rStyle w:val="Hyperlink"/>
            </w:rPr>
          </w:pPr>
          <w:hyperlink w:anchor="_Toc1008068438">
            <w:r w:rsidRPr="7B222326" w:rsidR="7B222326">
              <w:rPr>
                <w:rStyle w:val="Hyperlink"/>
                <w:lang w:val="English"/>
              </w:rPr>
              <w:t>2.2.4.7</w:t>
            </w:r>
            <w:r w:rsidR="7B222326">
              <w:rPr>
                <w:lang w:val="English"/>
              </w:rPr>
              <w:tab/>
            </w:r>
            <w:r w:rsidRPr="7B222326" w:rsidR="7B222326">
              <w:rPr>
                <w:rStyle w:val="Hyperlink"/>
                <w:lang w:val="English"/>
              </w:rPr>
              <w:t>Finding the Error Position</w:t>
            </w:r>
            <w:r w:rsidR="7B222326">
              <w:rPr>
                <w:lang w:val="English"/>
              </w:rPr>
              <w:tab/>
            </w:r>
            <w:r w:rsidR="7B222326">
              <w:rPr>
                <w:lang w:val="English"/>
              </w:rPr>
              <w:fldChar w:fldCharType="begin"/>
            </w:r>
            <w:r w:rsidR="7B222326">
              <w:rPr>
                <w:lang w:val="English"/>
              </w:rPr>
              <w:instrText>PAGEREF _Toc1008068438 \h</w:instrText>
            </w:r>
            <w:r w:rsidR="7B222326">
              <w:rPr>
                <w:lang w:val="English"/>
              </w:rPr>
              <w:fldChar w:fldCharType="separate"/>
            </w:r>
            <w:r w:rsidRPr="7B222326" w:rsidR="7B222326">
              <w:rPr>
                <w:rStyle w:val="Hyperlink"/>
                <w:lang w:val="English"/>
              </w:rPr>
              <w:t>26</w:t>
            </w:r>
            <w:r w:rsidR="7B222326">
              <w:rPr>
                <w:lang w:val="English"/>
              </w:rPr>
              <w:fldChar w:fldCharType="end"/>
            </w:r>
          </w:hyperlink>
        </w:p>
        <w:p w:rsidR="7B222326" w:rsidP="7B222326" w:rsidRDefault="00541A02" w14:paraId="3BA173BC" w14:textId="2747C7EF">
          <w:pPr>
            <w:pStyle w:val="TOC4"/>
            <w:tabs>
              <w:tab w:val="left" w:pos="1395"/>
              <w:tab w:val="right" w:leader="dot" w:pos="9210"/>
            </w:tabs>
            <w:rPr>
              <w:rStyle w:val="Hyperlink"/>
            </w:rPr>
          </w:pPr>
          <w:hyperlink w:anchor="_Toc593054708">
            <w:r w:rsidRPr="7B222326" w:rsidR="7B222326">
              <w:rPr>
                <w:rStyle w:val="Hyperlink"/>
                <w:lang w:val="English"/>
              </w:rPr>
              <w:t>2.2.4.8</w:t>
            </w:r>
            <w:r w:rsidR="7B222326">
              <w:rPr>
                <w:lang w:val="English"/>
              </w:rPr>
              <w:tab/>
            </w:r>
            <w:r w:rsidRPr="7B222326" w:rsidR="7B222326">
              <w:rPr>
                <w:rStyle w:val="Hyperlink"/>
                <w:lang w:val="English"/>
              </w:rPr>
              <w:t>Looking for the size of the error</w:t>
            </w:r>
            <w:r w:rsidR="7B222326">
              <w:rPr>
                <w:lang w:val="English"/>
              </w:rPr>
              <w:tab/>
            </w:r>
            <w:r w:rsidR="7B222326">
              <w:rPr>
                <w:lang w:val="English"/>
              </w:rPr>
              <w:fldChar w:fldCharType="begin"/>
            </w:r>
            <w:r w:rsidR="7B222326">
              <w:rPr>
                <w:lang w:val="English"/>
              </w:rPr>
              <w:instrText>PAGEREF _Toc593054708 \h</w:instrText>
            </w:r>
            <w:r w:rsidR="7B222326">
              <w:rPr>
                <w:lang w:val="English"/>
              </w:rPr>
              <w:fldChar w:fldCharType="separate"/>
            </w:r>
            <w:r w:rsidRPr="7B222326" w:rsidR="7B222326">
              <w:rPr>
                <w:rStyle w:val="Hyperlink"/>
                <w:lang w:val="English"/>
              </w:rPr>
              <w:t>26</w:t>
            </w:r>
            <w:r w:rsidR="7B222326">
              <w:rPr>
                <w:lang w:val="English"/>
              </w:rPr>
              <w:fldChar w:fldCharType="end"/>
            </w:r>
          </w:hyperlink>
        </w:p>
        <w:p w:rsidR="7B222326" w:rsidP="7B222326" w:rsidRDefault="00541A02" w14:paraId="2BB94F0A" w14:textId="469B1C2D">
          <w:pPr>
            <w:pStyle w:val="TOC2"/>
            <w:tabs>
              <w:tab w:val="left" w:pos="600"/>
              <w:tab w:val="right" w:leader="dot" w:pos="9210"/>
            </w:tabs>
            <w:rPr>
              <w:rStyle w:val="Hyperlink"/>
            </w:rPr>
          </w:pPr>
          <w:hyperlink w:anchor="_Toc1734121389">
            <w:r w:rsidRPr="7B222326" w:rsidR="7B222326">
              <w:rPr>
                <w:rStyle w:val="Hyperlink"/>
                <w:lang w:val="English"/>
              </w:rPr>
              <w:t>2.3</w:t>
            </w:r>
            <w:r w:rsidR="7B222326">
              <w:rPr>
                <w:lang w:val="English"/>
              </w:rPr>
              <w:tab/>
            </w:r>
            <w:r w:rsidRPr="7B222326" w:rsidR="7B222326">
              <w:rPr>
                <w:rStyle w:val="Hyperlink"/>
                <w:lang w:val="English"/>
              </w:rPr>
              <w:t>Implementation of the codes:</w:t>
            </w:r>
            <w:r w:rsidR="7B222326">
              <w:rPr>
                <w:lang w:val="English"/>
              </w:rPr>
              <w:tab/>
            </w:r>
            <w:r w:rsidR="7B222326">
              <w:rPr>
                <w:lang w:val="English"/>
              </w:rPr>
              <w:fldChar w:fldCharType="begin"/>
            </w:r>
            <w:r w:rsidR="7B222326">
              <w:rPr>
                <w:lang w:val="English"/>
              </w:rPr>
              <w:instrText>PAGEREF _Toc1734121389 \h</w:instrText>
            </w:r>
            <w:r w:rsidR="7B222326">
              <w:rPr>
                <w:lang w:val="English"/>
              </w:rPr>
              <w:fldChar w:fldCharType="separate"/>
            </w:r>
            <w:r w:rsidRPr="7B222326" w:rsidR="7B222326">
              <w:rPr>
                <w:rStyle w:val="Hyperlink"/>
                <w:lang w:val="English"/>
              </w:rPr>
              <w:t>28</w:t>
            </w:r>
            <w:r w:rsidR="7B222326">
              <w:rPr>
                <w:lang w:val="English"/>
              </w:rPr>
              <w:fldChar w:fldCharType="end"/>
            </w:r>
          </w:hyperlink>
        </w:p>
        <w:p w:rsidR="7B222326" w:rsidP="7B222326" w:rsidRDefault="00541A02" w14:paraId="66004FB7" w14:textId="03714281">
          <w:pPr>
            <w:pStyle w:val="TOC3"/>
            <w:tabs>
              <w:tab w:val="left" w:pos="990"/>
              <w:tab w:val="right" w:leader="dot" w:pos="9210"/>
            </w:tabs>
            <w:rPr>
              <w:rStyle w:val="Hyperlink"/>
            </w:rPr>
          </w:pPr>
          <w:hyperlink w:anchor="_Toc1728746823">
            <w:r w:rsidRPr="7B222326" w:rsidR="7B222326">
              <w:rPr>
                <w:rStyle w:val="Hyperlink"/>
                <w:lang w:val="English"/>
              </w:rPr>
              <w:t>2.3.1</w:t>
            </w:r>
            <w:r w:rsidR="7B222326">
              <w:rPr>
                <w:lang w:val="English"/>
              </w:rPr>
              <w:tab/>
            </w:r>
            <w:r w:rsidRPr="7B222326" w:rsidR="7B222326">
              <w:rPr>
                <w:rStyle w:val="Hyperlink"/>
                <w:lang w:val="English"/>
              </w:rPr>
              <w:t>Hamming</w:t>
            </w:r>
            <w:r w:rsidR="7B222326">
              <w:rPr>
                <w:lang w:val="English"/>
              </w:rPr>
              <w:tab/>
            </w:r>
            <w:r w:rsidR="7B222326">
              <w:rPr>
                <w:lang w:val="English"/>
              </w:rPr>
              <w:fldChar w:fldCharType="begin"/>
            </w:r>
            <w:r w:rsidR="7B222326">
              <w:rPr>
                <w:lang w:val="English"/>
              </w:rPr>
              <w:instrText>PAGEREF _Toc1728746823 \h</w:instrText>
            </w:r>
            <w:r w:rsidR="7B222326">
              <w:rPr>
                <w:lang w:val="English"/>
              </w:rPr>
              <w:fldChar w:fldCharType="separate"/>
            </w:r>
            <w:r w:rsidRPr="7B222326" w:rsidR="7B222326">
              <w:rPr>
                <w:rStyle w:val="Hyperlink"/>
                <w:lang w:val="English"/>
              </w:rPr>
              <w:t>28</w:t>
            </w:r>
            <w:r w:rsidR="7B222326">
              <w:rPr>
                <w:lang w:val="English"/>
              </w:rPr>
              <w:fldChar w:fldCharType="end"/>
            </w:r>
          </w:hyperlink>
        </w:p>
        <w:p w:rsidR="7B222326" w:rsidP="7B222326" w:rsidRDefault="00541A02" w14:paraId="7DEC4E53" w14:textId="0E2FB3DC">
          <w:pPr>
            <w:pStyle w:val="TOC3"/>
            <w:tabs>
              <w:tab w:val="left" w:pos="990"/>
              <w:tab w:val="right" w:leader="dot" w:pos="9210"/>
            </w:tabs>
            <w:rPr>
              <w:rStyle w:val="Hyperlink"/>
            </w:rPr>
          </w:pPr>
          <w:hyperlink w:anchor="_Toc409964485">
            <w:r w:rsidRPr="7B222326" w:rsidR="7B222326">
              <w:rPr>
                <w:rStyle w:val="Hyperlink"/>
                <w:lang w:val="English"/>
              </w:rPr>
              <w:t>2.3.2</w:t>
            </w:r>
            <w:r w:rsidR="7B222326">
              <w:rPr>
                <w:lang w:val="English"/>
              </w:rPr>
              <w:tab/>
            </w:r>
            <w:r w:rsidRPr="7B222326" w:rsidR="7B222326">
              <w:rPr>
                <w:rStyle w:val="Hyperlink"/>
                <w:lang w:val="English"/>
              </w:rPr>
              <w:t>Reed-Solomon</w:t>
            </w:r>
            <w:r w:rsidR="7B222326">
              <w:rPr>
                <w:lang w:val="English"/>
              </w:rPr>
              <w:tab/>
            </w:r>
            <w:r w:rsidR="7B222326">
              <w:rPr>
                <w:lang w:val="English"/>
              </w:rPr>
              <w:fldChar w:fldCharType="begin"/>
            </w:r>
            <w:r w:rsidR="7B222326">
              <w:rPr>
                <w:lang w:val="English"/>
              </w:rPr>
              <w:instrText>PAGEREF _Toc409964485 \h</w:instrText>
            </w:r>
            <w:r w:rsidR="7B222326">
              <w:rPr>
                <w:lang w:val="English"/>
              </w:rPr>
              <w:fldChar w:fldCharType="separate"/>
            </w:r>
            <w:r w:rsidRPr="7B222326" w:rsidR="7B222326">
              <w:rPr>
                <w:rStyle w:val="Hyperlink"/>
                <w:lang w:val="English"/>
              </w:rPr>
              <w:t>31</w:t>
            </w:r>
            <w:r w:rsidR="7B222326">
              <w:rPr>
                <w:lang w:val="English"/>
              </w:rPr>
              <w:fldChar w:fldCharType="end"/>
            </w:r>
          </w:hyperlink>
        </w:p>
        <w:p w:rsidR="7B222326" w:rsidP="7B222326" w:rsidRDefault="00541A02" w14:paraId="45210341" w14:textId="4A6A97CA">
          <w:pPr>
            <w:pStyle w:val="TOC2"/>
            <w:tabs>
              <w:tab w:val="left" w:pos="600"/>
              <w:tab w:val="right" w:leader="dot" w:pos="9210"/>
            </w:tabs>
            <w:rPr>
              <w:rStyle w:val="Hyperlink"/>
            </w:rPr>
          </w:pPr>
          <w:hyperlink w:anchor="_Toc218328226">
            <w:r w:rsidRPr="7B222326" w:rsidR="7B222326">
              <w:rPr>
                <w:rStyle w:val="Hyperlink"/>
                <w:lang w:val="English"/>
              </w:rPr>
              <w:t>2.4</w:t>
            </w:r>
            <w:r w:rsidR="7B222326">
              <w:rPr>
                <w:lang w:val="English"/>
              </w:rPr>
              <w:tab/>
            </w:r>
            <w:r w:rsidRPr="7B222326" w:rsidR="7B222326">
              <w:rPr>
                <w:rStyle w:val="Hyperlink"/>
                <w:lang w:val="English"/>
              </w:rPr>
              <w:t>Tests:</w:t>
            </w:r>
            <w:r w:rsidR="7B222326">
              <w:rPr>
                <w:lang w:val="English"/>
              </w:rPr>
              <w:tab/>
            </w:r>
            <w:r w:rsidR="7B222326">
              <w:rPr>
                <w:lang w:val="English"/>
              </w:rPr>
              <w:fldChar w:fldCharType="begin"/>
            </w:r>
            <w:r w:rsidR="7B222326">
              <w:rPr>
                <w:lang w:val="English"/>
              </w:rPr>
              <w:instrText>PAGEREF _Toc218328226 \h</w:instrText>
            </w:r>
            <w:r w:rsidR="7B222326">
              <w:rPr>
                <w:lang w:val="English"/>
              </w:rPr>
              <w:fldChar w:fldCharType="separate"/>
            </w:r>
            <w:r w:rsidRPr="7B222326" w:rsidR="7B222326">
              <w:rPr>
                <w:rStyle w:val="Hyperlink"/>
                <w:lang w:val="English"/>
              </w:rPr>
              <w:t>33</w:t>
            </w:r>
            <w:r w:rsidR="7B222326">
              <w:rPr>
                <w:lang w:val="English"/>
              </w:rPr>
              <w:fldChar w:fldCharType="end"/>
            </w:r>
          </w:hyperlink>
        </w:p>
        <w:p w:rsidR="7B222326" w:rsidP="7B222326" w:rsidRDefault="00541A02" w14:paraId="70188AD6" w14:textId="1B2245AC">
          <w:pPr>
            <w:pStyle w:val="TOC2"/>
            <w:tabs>
              <w:tab w:val="left" w:pos="600"/>
              <w:tab w:val="right" w:leader="dot" w:pos="9210"/>
            </w:tabs>
            <w:rPr>
              <w:rStyle w:val="Hyperlink"/>
            </w:rPr>
          </w:pPr>
          <w:hyperlink w:anchor="_Toc2091021815">
            <w:r w:rsidRPr="7B222326" w:rsidR="7B222326">
              <w:rPr>
                <w:rStyle w:val="Hyperlink"/>
                <w:lang w:val="English"/>
              </w:rPr>
              <w:t>2.5</w:t>
            </w:r>
            <w:r w:rsidR="7B222326">
              <w:rPr>
                <w:lang w:val="English"/>
              </w:rPr>
              <w:tab/>
            </w:r>
            <w:r w:rsidRPr="7B222326" w:rsidR="7B222326">
              <w:rPr>
                <w:rStyle w:val="Hyperlink"/>
                <w:lang w:val="English"/>
              </w:rPr>
              <w:t>Translating the app</w:t>
            </w:r>
            <w:r w:rsidR="7B222326">
              <w:rPr>
                <w:lang w:val="English"/>
              </w:rPr>
              <w:tab/>
            </w:r>
            <w:r w:rsidR="7B222326">
              <w:rPr>
                <w:lang w:val="English"/>
              </w:rPr>
              <w:fldChar w:fldCharType="begin"/>
            </w:r>
            <w:r w:rsidR="7B222326">
              <w:rPr>
                <w:lang w:val="English"/>
              </w:rPr>
              <w:instrText>PAGEREF _Toc2091021815 \h</w:instrText>
            </w:r>
            <w:r w:rsidR="7B222326">
              <w:rPr>
                <w:lang w:val="English"/>
              </w:rPr>
              <w:fldChar w:fldCharType="separate"/>
            </w:r>
            <w:r w:rsidRPr="7B222326" w:rsidR="7B222326">
              <w:rPr>
                <w:rStyle w:val="Hyperlink"/>
                <w:lang w:val="English"/>
              </w:rPr>
              <w:t>35</w:t>
            </w:r>
            <w:r w:rsidR="7B222326">
              <w:rPr>
                <w:lang w:val="English"/>
              </w:rPr>
              <w:fldChar w:fldCharType="end"/>
            </w:r>
          </w:hyperlink>
        </w:p>
        <w:p w:rsidR="7B222326" w:rsidP="7B222326" w:rsidRDefault="00541A02" w14:paraId="73D058E6" w14:textId="7D38203D">
          <w:pPr>
            <w:pStyle w:val="TOC3"/>
            <w:tabs>
              <w:tab w:val="left" w:pos="990"/>
              <w:tab w:val="right" w:leader="dot" w:pos="9210"/>
            </w:tabs>
            <w:rPr>
              <w:rStyle w:val="Hyperlink"/>
            </w:rPr>
          </w:pPr>
          <w:hyperlink w:anchor="_Toc2128524471">
            <w:r w:rsidRPr="7B222326" w:rsidR="7B222326">
              <w:rPr>
                <w:rStyle w:val="Hyperlink"/>
                <w:lang w:val="English"/>
              </w:rPr>
              <w:t>2.5.1</w:t>
            </w:r>
            <w:r w:rsidR="7B222326">
              <w:rPr>
                <w:lang w:val="English"/>
              </w:rPr>
              <w:tab/>
            </w:r>
            <w:r w:rsidRPr="7B222326" w:rsidR="7B222326">
              <w:rPr>
                <w:rStyle w:val="Hyperlink"/>
                <w:lang w:val="English"/>
              </w:rPr>
              <w:t>Language selection</w:t>
            </w:r>
            <w:r w:rsidR="7B222326">
              <w:rPr>
                <w:lang w:val="English"/>
              </w:rPr>
              <w:tab/>
            </w:r>
            <w:r w:rsidR="7B222326">
              <w:rPr>
                <w:lang w:val="English"/>
              </w:rPr>
              <w:fldChar w:fldCharType="begin"/>
            </w:r>
            <w:r w:rsidR="7B222326">
              <w:rPr>
                <w:lang w:val="English"/>
              </w:rPr>
              <w:instrText>PAGEREF _Toc2128524471 \h</w:instrText>
            </w:r>
            <w:r w:rsidR="7B222326">
              <w:rPr>
                <w:lang w:val="English"/>
              </w:rPr>
              <w:fldChar w:fldCharType="separate"/>
            </w:r>
            <w:r w:rsidRPr="7B222326" w:rsidR="7B222326">
              <w:rPr>
                <w:rStyle w:val="Hyperlink"/>
                <w:lang w:val="English"/>
              </w:rPr>
              <w:t>35</w:t>
            </w:r>
            <w:r w:rsidR="7B222326">
              <w:rPr>
                <w:lang w:val="English"/>
              </w:rPr>
              <w:fldChar w:fldCharType="end"/>
            </w:r>
          </w:hyperlink>
        </w:p>
        <w:p w:rsidR="7B222326" w:rsidP="7B222326" w:rsidRDefault="00541A02" w14:paraId="6DA7BC46" w14:textId="46502669">
          <w:pPr>
            <w:pStyle w:val="TOC3"/>
            <w:tabs>
              <w:tab w:val="left" w:pos="990"/>
              <w:tab w:val="right" w:leader="dot" w:pos="9210"/>
            </w:tabs>
            <w:rPr>
              <w:rStyle w:val="Hyperlink"/>
            </w:rPr>
          </w:pPr>
          <w:hyperlink w:anchor="_Toc2111615830">
            <w:r w:rsidRPr="7B222326" w:rsidR="7B222326">
              <w:rPr>
                <w:rStyle w:val="Hyperlink"/>
                <w:lang w:val="English"/>
              </w:rPr>
              <w:t>2.5.2</w:t>
            </w:r>
            <w:r w:rsidR="7B222326">
              <w:rPr>
                <w:lang w:val="English"/>
              </w:rPr>
              <w:tab/>
            </w:r>
            <w:r w:rsidRPr="7B222326" w:rsidR="7B222326">
              <w:rPr>
                <w:rStyle w:val="Hyperlink"/>
                <w:lang w:val="English"/>
              </w:rPr>
              <w:t>Language Packs</w:t>
            </w:r>
            <w:r w:rsidR="7B222326">
              <w:rPr>
                <w:lang w:val="English"/>
              </w:rPr>
              <w:tab/>
            </w:r>
            <w:r w:rsidR="7B222326">
              <w:rPr>
                <w:lang w:val="English"/>
              </w:rPr>
              <w:fldChar w:fldCharType="begin"/>
            </w:r>
            <w:r w:rsidR="7B222326">
              <w:rPr>
                <w:lang w:val="English"/>
              </w:rPr>
              <w:instrText>PAGEREF _Toc2111615830 \h</w:instrText>
            </w:r>
            <w:r w:rsidR="7B222326">
              <w:rPr>
                <w:lang w:val="English"/>
              </w:rPr>
              <w:fldChar w:fldCharType="separate"/>
            </w:r>
            <w:r w:rsidRPr="7B222326" w:rsidR="7B222326">
              <w:rPr>
                <w:rStyle w:val="Hyperlink"/>
                <w:lang w:val="English"/>
              </w:rPr>
              <w:t>36</w:t>
            </w:r>
            <w:r w:rsidR="7B222326">
              <w:rPr>
                <w:lang w:val="English"/>
              </w:rPr>
              <w:fldChar w:fldCharType="end"/>
            </w:r>
          </w:hyperlink>
        </w:p>
        <w:p w:rsidR="7B222326" w:rsidP="7B222326" w:rsidRDefault="00541A02" w14:paraId="3309B8E7" w14:textId="34306DF7">
          <w:pPr>
            <w:pStyle w:val="TOC3"/>
            <w:tabs>
              <w:tab w:val="left" w:pos="990"/>
              <w:tab w:val="right" w:leader="dot" w:pos="9210"/>
            </w:tabs>
            <w:rPr>
              <w:rStyle w:val="Hyperlink"/>
            </w:rPr>
          </w:pPr>
          <w:hyperlink w:anchor="_Toc1821707911">
            <w:r w:rsidRPr="7B222326" w:rsidR="7B222326">
              <w:rPr>
                <w:rStyle w:val="Hyperlink"/>
                <w:lang w:val="English"/>
              </w:rPr>
              <w:t>2.5.3</w:t>
            </w:r>
            <w:r w:rsidR="7B222326">
              <w:rPr>
                <w:lang w:val="English"/>
              </w:rPr>
              <w:tab/>
            </w:r>
            <w:r w:rsidRPr="7B222326" w:rsidR="7B222326">
              <w:rPr>
                <w:rStyle w:val="Hyperlink"/>
                <w:lang w:val="English"/>
              </w:rPr>
              <w:t>How translation works in the app</w:t>
            </w:r>
            <w:r w:rsidR="7B222326">
              <w:rPr>
                <w:lang w:val="English"/>
              </w:rPr>
              <w:tab/>
            </w:r>
            <w:r w:rsidR="7B222326">
              <w:rPr>
                <w:lang w:val="English"/>
              </w:rPr>
              <w:fldChar w:fldCharType="begin"/>
            </w:r>
            <w:r w:rsidR="7B222326">
              <w:rPr>
                <w:lang w:val="English"/>
              </w:rPr>
              <w:instrText>PAGEREF _Toc1821707911 \h</w:instrText>
            </w:r>
            <w:r w:rsidR="7B222326">
              <w:rPr>
                <w:lang w:val="English"/>
              </w:rPr>
              <w:fldChar w:fldCharType="separate"/>
            </w:r>
            <w:r w:rsidRPr="7B222326" w:rsidR="7B222326">
              <w:rPr>
                <w:rStyle w:val="Hyperlink"/>
                <w:lang w:val="English"/>
              </w:rPr>
              <w:t>36</w:t>
            </w:r>
            <w:r w:rsidR="7B222326">
              <w:rPr>
                <w:lang w:val="English"/>
              </w:rPr>
              <w:fldChar w:fldCharType="end"/>
            </w:r>
          </w:hyperlink>
        </w:p>
        <w:p w:rsidR="7B222326" w:rsidP="7B222326" w:rsidRDefault="00541A02" w14:paraId="23493312" w14:textId="1EE58F6A">
          <w:pPr>
            <w:pStyle w:val="TOC1"/>
            <w:tabs>
              <w:tab w:val="left" w:pos="390"/>
              <w:tab w:val="right" w:leader="dot" w:pos="9210"/>
            </w:tabs>
            <w:rPr>
              <w:rStyle w:val="Hyperlink"/>
            </w:rPr>
          </w:pPr>
          <w:hyperlink w:anchor="_Toc1423913992">
            <w:r w:rsidRPr="7B222326" w:rsidR="7B222326">
              <w:rPr>
                <w:rStyle w:val="Hyperlink"/>
                <w:lang w:val="English"/>
              </w:rPr>
              <w:t>3</w:t>
            </w:r>
            <w:r w:rsidR="7B222326">
              <w:rPr>
                <w:lang w:val="English"/>
              </w:rPr>
              <w:tab/>
            </w:r>
            <w:r w:rsidRPr="7B222326" w:rsidR="7B222326">
              <w:rPr>
                <w:rStyle w:val="Hyperlink"/>
                <w:lang w:val="English"/>
              </w:rPr>
              <w:t>Attachments</w:t>
            </w:r>
            <w:r w:rsidR="7B222326">
              <w:rPr>
                <w:lang w:val="English"/>
              </w:rPr>
              <w:tab/>
            </w:r>
            <w:r w:rsidR="7B222326">
              <w:rPr>
                <w:lang w:val="English"/>
              </w:rPr>
              <w:fldChar w:fldCharType="begin"/>
            </w:r>
            <w:r w:rsidR="7B222326">
              <w:rPr>
                <w:lang w:val="English"/>
              </w:rPr>
              <w:instrText>PAGEREF _Toc1423913992 \h</w:instrText>
            </w:r>
            <w:r w:rsidR="7B222326">
              <w:rPr>
                <w:lang w:val="English"/>
              </w:rPr>
              <w:fldChar w:fldCharType="separate"/>
            </w:r>
            <w:r w:rsidRPr="7B222326" w:rsidR="7B222326">
              <w:rPr>
                <w:rStyle w:val="Hyperlink"/>
                <w:lang w:val="English"/>
              </w:rPr>
              <w:t>37</w:t>
            </w:r>
            <w:r w:rsidR="7B222326">
              <w:rPr>
                <w:lang w:val="English"/>
              </w:rPr>
              <w:fldChar w:fldCharType="end"/>
            </w:r>
          </w:hyperlink>
          <w:r w:rsidR="7B222326">
            <w:rPr>
              <w:lang w:val="English"/>
            </w:rPr>
            <w:fldChar w:fldCharType="end"/>
          </w:r>
        </w:p>
      </w:sdtContent>
    </w:sdt>
    <w:p w:rsidR="00B7221D" w:rsidP="7B222326" w:rsidRDefault="00B7221D" w14:paraId="4B94D5A5" w14:textId="77777777">
      <w:pPr>
        <w:rPr>
          <w:rFonts w:ascii="Arial" w:hAnsi="Arial" w:eastAsia="Arial" w:cs="Arial"/>
          <w:lang w:eastAsia="en-GB"/>
        </w:rPr>
      </w:pPr>
    </w:p>
    <w:p w:rsidRPr="00190B92" w:rsidR="00983B71" w:rsidP="7B222326" w:rsidRDefault="757E4DEC" w14:paraId="445FD790" w14:textId="63E0390C">
      <w:pPr>
        <w:pStyle w:val="Heading1"/>
        <w:rPr>
          <w:rFonts w:ascii="Arial" w:hAnsi="Arial" w:eastAsia="Arial" w:cs="Arial"/>
        </w:rPr>
      </w:pPr>
      <w:bookmarkStart w:name="_Toc267198410" w:id="3"/>
      <w:bookmarkEnd w:id="2"/>
      <w:r w:rsidRPr="7B222326">
        <w:rPr>
          <w:rFonts w:ascii="Arial" w:hAnsi="Arial" w:eastAsia="Arial" w:cs="Arial"/>
          <w:lang w:val="English"/>
        </w:rPr>
        <w:t>Introduction - About the document</w:t>
      </w:r>
      <w:bookmarkEnd w:id="3"/>
    </w:p>
    <w:p w:rsidRPr="00190B92" w:rsidR="00983B71" w:rsidP="7B222326" w:rsidRDefault="757E4DEC" w14:paraId="099C1A4B" w14:textId="77777777">
      <w:pPr>
        <w:pStyle w:val="Heading2"/>
        <w:rPr>
          <w:rFonts w:ascii="Arial" w:hAnsi="Arial" w:eastAsia="Arial" w:cs="Arial"/>
        </w:rPr>
      </w:pPr>
      <w:bookmarkStart w:name="_Toc2129988983" w:id="4"/>
      <w:bookmarkEnd w:id="1"/>
      <w:r w:rsidRPr="7B222326">
        <w:rPr>
          <w:rFonts w:ascii="Arial" w:hAnsi="Arial" w:eastAsia="Arial" w:cs="Arial"/>
          <w:lang w:val="English"/>
        </w:rPr>
        <w:t>Full Document</w:t>
      </w:r>
      <w:bookmarkEnd w:id="4"/>
    </w:p>
    <w:p w:rsidRPr="00190B92" w:rsidR="00983B71" w:rsidP="7B222326" w:rsidRDefault="757E4DEC" w14:paraId="568C206F" w14:textId="77777777">
      <w:pPr>
        <w:pStyle w:val="komentarz"/>
        <w:framePr w:wrap="around"/>
        <w:rPr>
          <w:rFonts w:eastAsia="Arial" w:cs="Arial"/>
        </w:rPr>
      </w:pPr>
      <w:r w:rsidRPr="7B222326">
        <w:rPr>
          <w:rFonts w:eastAsia="Arial" w:cs="Arial"/>
          <w:lang w:val="English"/>
        </w:rPr>
        <w:t>{do not change}</w:t>
      </w:r>
    </w:p>
    <w:p w:rsidRPr="00190B92" w:rsidR="00C64AD9" w:rsidP="7B222326" w:rsidRDefault="2B1188C2" w14:paraId="2F461E20" w14:textId="77777777">
      <w:pPr>
        <w:pStyle w:val="ListParagraph"/>
        <w:spacing w:before="120" w:after="120" w:line="240" w:lineRule="auto"/>
        <w:ind w:left="0" w:firstLine="578"/>
        <w:jc w:val="both"/>
        <w:rPr>
          <w:rFonts w:ascii="Arial" w:hAnsi="Arial" w:eastAsia="Arial" w:cs="Arial"/>
          <w:lang w:val="pl-PL"/>
        </w:rPr>
      </w:pPr>
      <w:r w:rsidRPr="7B222326">
        <w:rPr>
          <w:rFonts w:ascii="Arial" w:hAnsi="Arial" w:eastAsia="Arial" w:cs="Arial"/>
          <w:lang w:val="English"/>
        </w:rPr>
        <w:t>The purpose of the document is to document information about the product, its functional features, technical parameters, flowcharts, software, results, product photos, measurements, tests and other elements required by the account manager and the customer.</w:t>
      </w:r>
    </w:p>
    <w:p w:rsidRPr="00190B92" w:rsidR="00983B71" w:rsidP="7B222326" w:rsidRDefault="00983B71" w14:paraId="049F31CB" w14:textId="77777777">
      <w:pPr>
        <w:rPr>
          <w:rFonts w:ascii="Arial" w:hAnsi="Arial" w:eastAsia="Arial" w:cs="Arial"/>
        </w:rPr>
      </w:pPr>
    </w:p>
    <w:p w:rsidRPr="00190B92" w:rsidR="00983B71" w:rsidP="7B222326" w:rsidRDefault="757E4DEC" w14:paraId="64267C29" w14:textId="77777777">
      <w:pPr>
        <w:pStyle w:val="Heading2"/>
        <w:rPr>
          <w:rFonts w:ascii="Arial" w:hAnsi="Arial" w:eastAsia="Arial" w:cs="Arial"/>
        </w:rPr>
      </w:pPr>
      <w:bookmarkStart w:name="_Toc1001521144" w:id="5"/>
      <w:r w:rsidRPr="7B222326">
        <w:rPr>
          <w:rFonts w:ascii="Arial" w:hAnsi="Arial" w:eastAsia="Arial" w:cs="Arial"/>
          <w:lang w:val="English"/>
        </w:rPr>
        <w:t>Document scope</w:t>
      </w:r>
      <w:bookmarkEnd w:id="5"/>
    </w:p>
    <w:p w:rsidRPr="00190B92" w:rsidR="00983B71" w:rsidP="7B222326" w:rsidRDefault="757E4DEC" w14:paraId="13F9BF38" w14:textId="77777777">
      <w:pPr>
        <w:pStyle w:val="komentarz"/>
        <w:framePr w:wrap="around"/>
        <w:rPr>
          <w:rFonts w:eastAsia="Arial" w:cs="Arial"/>
        </w:rPr>
      </w:pPr>
      <w:r w:rsidRPr="7B222326">
        <w:rPr>
          <w:rFonts w:eastAsia="Arial" w:cs="Arial"/>
          <w:lang w:val="English"/>
        </w:rPr>
        <w:t>{specifying what is included in the scope of the document and what is not, or indicating related documents}</w:t>
      </w:r>
    </w:p>
    <w:p w:rsidRPr="00190B92" w:rsidR="00983B71" w:rsidP="7B222326" w:rsidRDefault="744EA8E1" w14:paraId="187D1C22" w14:textId="77777777">
      <w:pPr>
        <w:rPr>
          <w:rFonts w:ascii="Arial" w:hAnsi="Arial" w:eastAsia="Arial" w:cs="Arial"/>
          <w:sz w:val="22"/>
          <w:szCs w:val="22"/>
        </w:rPr>
      </w:pPr>
      <w:r w:rsidRPr="7B222326">
        <w:rPr>
          <w:rFonts w:ascii="Arial" w:hAnsi="Arial" w:eastAsia="Arial" w:cs="Arial"/>
          <w:sz w:val="22"/>
          <w:szCs w:val="22"/>
          <w:lang w:val="English"/>
        </w:rPr>
        <w:t>Documenting the application from the user's perspective, including documenting how Hamming encoding works.</w:t>
      </w:r>
    </w:p>
    <w:p w:rsidRPr="00190B92" w:rsidR="00983B71" w:rsidP="7B222326" w:rsidRDefault="757E4DEC" w14:paraId="130D73E5" w14:textId="77777777">
      <w:pPr>
        <w:pStyle w:val="Heading2"/>
        <w:rPr>
          <w:rFonts w:ascii="Arial" w:hAnsi="Arial" w:eastAsia="Arial" w:cs="Arial"/>
        </w:rPr>
      </w:pPr>
      <w:bookmarkStart w:name="_Toc1309883916" w:id="6"/>
      <w:r w:rsidRPr="7B222326">
        <w:rPr>
          <w:rFonts w:ascii="Arial" w:hAnsi="Arial" w:eastAsia="Arial" w:cs="Arial"/>
          <w:lang w:val="English"/>
        </w:rPr>
        <w:t>Customer</w:t>
      </w:r>
      <w:bookmarkEnd w:id="6"/>
    </w:p>
    <w:p w:rsidRPr="00190B92" w:rsidR="00CF36BE" w:rsidP="7B222326" w:rsidRDefault="757E4DEC" w14:paraId="1FDED229" w14:textId="77777777">
      <w:pPr>
        <w:pStyle w:val="komentarz"/>
        <w:framePr w:wrap="around"/>
        <w:rPr>
          <w:rFonts w:eastAsia="Arial" w:cs="Arial"/>
        </w:rPr>
      </w:pPr>
      <w:r w:rsidRPr="7B222326">
        <w:rPr>
          <w:rFonts w:eastAsia="Arial" w:cs="Arial"/>
          <w:lang w:val="English"/>
        </w:rPr>
        <w:t>{specification of the addressees of the document, it can be the type of recipient; here: the contractor (Department), members of the project team and named persons to whom the document is to reach}</w:t>
      </w:r>
    </w:p>
    <w:p w:rsidRPr="00CF36BE" w:rsidR="00CF36BE" w:rsidP="7B222326" w:rsidRDefault="744EA8E1" w14:paraId="2A6FBBC0" w14:textId="77777777">
      <w:pPr>
        <w:rPr>
          <w:rFonts w:ascii="Arial" w:hAnsi="Arial" w:eastAsia="Arial" w:cs="Arial"/>
          <w:sz w:val="22"/>
          <w:szCs w:val="22"/>
        </w:rPr>
      </w:pPr>
      <w:r w:rsidRPr="7B222326">
        <w:rPr>
          <w:rFonts w:ascii="Arial" w:hAnsi="Arial" w:eastAsia="Arial" w:cs="Arial"/>
          <w:sz w:val="22"/>
          <w:szCs w:val="22"/>
          <w:lang w:val="English"/>
        </w:rPr>
        <w:t xml:space="preserve">Principal - Bartosz Czaplewski, Ph.D. (KSTI)</w:t>
      </w:r>
    </w:p>
    <w:p w:rsidRPr="00CF36BE" w:rsidR="00CF36BE" w:rsidP="7B222326" w:rsidRDefault="744EA8E1" w14:paraId="2456798F" w14:textId="77777777">
      <w:pPr>
        <w:rPr>
          <w:rFonts w:ascii="Arial" w:hAnsi="Arial" w:eastAsia="Arial" w:cs="Arial"/>
          <w:sz w:val="22"/>
          <w:szCs w:val="22"/>
        </w:rPr>
      </w:pPr>
      <w:r w:rsidRPr="7B222326">
        <w:rPr>
          <w:rFonts w:ascii="Arial" w:hAnsi="Arial" w:eastAsia="Arial" w:cs="Arial"/>
          <w:sz w:val="22"/>
          <w:szCs w:val="22"/>
          <w:lang w:val="English"/>
        </w:rPr>
        <w:t>Team Members:</w:t>
      </w:r>
    </w:p>
    <w:p w:rsidRPr="00CF36BE" w:rsidR="00CF36BE" w:rsidP="7B222326" w:rsidRDefault="744EA8E1" w14:paraId="5832DCB3" w14:textId="77777777">
      <w:pPr>
        <w:rPr>
          <w:rFonts w:ascii="Arial" w:hAnsi="Arial" w:eastAsia="Arial" w:cs="Arial"/>
          <w:sz w:val="22"/>
          <w:szCs w:val="22"/>
        </w:rPr>
      </w:pPr>
      <w:r w:rsidRPr="7B222326">
        <w:rPr>
          <w:rFonts w:ascii="Arial" w:hAnsi="Arial" w:eastAsia="Arial" w:cs="Arial"/>
          <w:sz w:val="22"/>
          <w:szCs w:val="22"/>
          <w:lang w:val="English"/>
        </w:rPr>
        <w:t>Bartosz Kołakowski</w:t>
      </w:r>
    </w:p>
    <w:p w:rsidRPr="00CF36BE" w:rsidR="00CF36BE" w:rsidP="7B222326" w:rsidRDefault="744EA8E1" w14:paraId="6C8997D2" w14:textId="77777777">
      <w:pPr>
        <w:rPr>
          <w:rFonts w:ascii="Arial" w:hAnsi="Arial" w:eastAsia="Arial" w:cs="Arial"/>
          <w:sz w:val="22"/>
          <w:szCs w:val="22"/>
        </w:rPr>
      </w:pPr>
      <w:r w:rsidRPr="7B222326">
        <w:rPr>
          <w:rFonts w:ascii="Arial" w:hAnsi="Arial" w:eastAsia="Arial" w:cs="Arial"/>
          <w:sz w:val="22"/>
          <w:szCs w:val="22"/>
          <w:lang w:val="English"/>
        </w:rPr>
        <w:t>Michał Mróz</w:t>
      </w:r>
    </w:p>
    <w:p w:rsidRPr="00CF36BE" w:rsidR="00CF36BE" w:rsidP="7B222326" w:rsidRDefault="744EA8E1" w14:paraId="458D3159" w14:textId="77777777">
      <w:pPr>
        <w:rPr>
          <w:rFonts w:ascii="Arial" w:hAnsi="Arial" w:eastAsia="Arial" w:cs="Arial"/>
          <w:sz w:val="22"/>
          <w:szCs w:val="22"/>
        </w:rPr>
      </w:pPr>
      <w:r w:rsidRPr="7B222326">
        <w:rPr>
          <w:rFonts w:ascii="Arial" w:hAnsi="Arial" w:eastAsia="Arial" w:cs="Arial"/>
          <w:sz w:val="22"/>
          <w:szCs w:val="22"/>
          <w:lang w:val="English"/>
        </w:rPr>
        <w:t>Paweł Jastrzębski</w:t>
      </w:r>
    </w:p>
    <w:p w:rsidRPr="00CF36BE" w:rsidR="00CF36BE" w:rsidP="7B222326" w:rsidRDefault="744EA8E1" w14:paraId="18347797" w14:textId="77777777">
      <w:pPr>
        <w:rPr>
          <w:rFonts w:ascii="Arial" w:hAnsi="Arial" w:eastAsia="Arial" w:cs="Arial"/>
          <w:sz w:val="22"/>
          <w:szCs w:val="22"/>
        </w:rPr>
      </w:pPr>
      <w:r w:rsidRPr="7B222326">
        <w:rPr>
          <w:rFonts w:ascii="Arial" w:hAnsi="Arial" w:eastAsia="Arial" w:cs="Arial"/>
          <w:sz w:val="22"/>
          <w:szCs w:val="22"/>
          <w:lang w:val="English"/>
        </w:rPr>
        <w:t>Maxim Novak</w:t>
      </w:r>
    </w:p>
    <w:p w:rsidRPr="00CF36BE" w:rsidR="00CF36BE" w:rsidP="7B222326" w:rsidRDefault="744EA8E1" w14:paraId="0004B836" w14:textId="77777777">
      <w:pPr>
        <w:rPr>
          <w:rFonts w:ascii="Arial" w:hAnsi="Arial" w:eastAsia="Arial" w:cs="Arial"/>
          <w:sz w:val="22"/>
          <w:szCs w:val="22"/>
        </w:rPr>
      </w:pPr>
      <w:r w:rsidRPr="7B222326">
        <w:rPr>
          <w:rFonts w:ascii="Arial" w:hAnsi="Arial" w:eastAsia="Arial" w:cs="Arial"/>
          <w:sz w:val="22"/>
          <w:szCs w:val="22"/>
          <w:lang w:val="English"/>
        </w:rPr>
        <w:t>Piotr Noga</w:t>
      </w:r>
    </w:p>
    <w:p w:rsidRPr="00190B92" w:rsidR="00983B71" w:rsidP="7B222326" w:rsidRDefault="00983B71" w14:paraId="53128261" w14:textId="77777777">
      <w:pPr>
        <w:rPr>
          <w:rFonts w:ascii="Arial" w:hAnsi="Arial" w:eastAsia="Arial" w:cs="Arial"/>
        </w:rPr>
      </w:pPr>
    </w:p>
    <w:p w:rsidRPr="00190B92" w:rsidR="00983B71" w:rsidP="7B222326" w:rsidRDefault="757E4DEC" w14:paraId="3338CD5B" w14:textId="77777777">
      <w:pPr>
        <w:pStyle w:val="Heading2"/>
        <w:rPr>
          <w:rFonts w:ascii="Arial" w:hAnsi="Arial" w:eastAsia="Arial" w:cs="Arial"/>
        </w:rPr>
      </w:pPr>
      <w:bookmarkStart w:name="_Toc889605119" w:id="7"/>
      <w:r w:rsidRPr="7B222326">
        <w:rPr>
          <w:rFonts w:ascii="Arial" w:hAnsi="Arial" w:eastAsia="Arial" w:cs="Arial"/>
          <w:lang w:val="English"/>
        </w:rPr>
        <w:t>Terminology</w:t>
      </w:r>
      <w:bookmarkEnd w:id="7"/>
    </w:p>
    <w:p w:rsidRPr="00190B92" w:rsidR="00983B71" w:rsidP="7B222326" w:rsidRDefault="757E4DEC" w14:paraId="798D1518" w14:textId="77777777">
      <w:pPr>
        <w:pStyle w:val="komentarz"/>
        <w:framePr w:wrap="around"/>
        <w:rPr>
          <w:rFonts w:eastAsia="Arial" w:cs="Arial"/>
        </w:rPr>
      </w:pPr>
      <w:r w:rsidRPr="7B222326">
        <w:rPr>
          <w:rFonts w:eastAsia="Arial" w:cs="Arial"/>
          <w:lang w:val="English"/>
        </w:rPr>
        <w:t>{explanation of terms and abbreviations used in the document, designations used inside the document, e.g. requirements designations}</w:t>
      </w:r>
    </w:p>
    <w:p w:rsidRPr="001B18DA" w:rsidR="00983B71" w:rsidP="7B222326" w:rsidRDefault="456EB4B5" w14:paraId="172217AE" w14:textId="77777777">
      <w:pPr>
        <w:jc w:val="both"/>
        <w:rPr>
          <w:rFonts w:ascii="Arial" w:hAnsi="Arial" w:eastAsia="Arial" w:cs="Arial"/>
          <w:sz w:val="22"/>
          <w:szCs w:val="22"/>
        </w:rPr>
      </w:pPr>
      <w:r w:rsidRPr="7B222326">
        <w:rPr>
          <w:rFonts w:ascii="Arial" w:hAnsi="Arial" w:eastAsia="Arial" w:cs="Arial"/>
          <w:sz w:val="22"/>
          <w:szCs w:val="22"/>
          <w:lang w:val="English"/>
        </w:rPr>
        <w:t>GUI (graphical user interface)</w:t>
      </w:r>
    </w:p>
    <w:p w:rsidRPr="00733E3D" w:rsidR="00733E3D" w:rsidP="7B222326" w:rsidRDefault="456EB4B5" w14:paraId="56A29B12" w14:textId="77777777">
      <w:pPr>
        <w:jc w:val="both"/>
        <w:rPr>
          <w:rFonts w:ascii="Arial" w:hAnsi="Arial" w:eastAsia="Arial" w:cs="Arial"/>
          <w:sz w:val="22"/>
          <w:szCs w:val="22"/>
        </w:rPr>
      </w:pPr>
      <w:r w:rsidRPr="7B222326">
        <w:rPr>
          <w:rFonts w:ascii="Arial" w:hAnsi="Arial" w:eastAsia="Arial" w:cs="Arial"/>
          <w:sz w:val="22"/>
          <w:szCs w:val="22"/>
          <w:lang w:val="English"/>
        </w:rPr>
        <w:t>Frontend – the code responsible for displaying/presenting data, contained in files. qml</w:t>
      </w:r>
    </w:p>
    <w:p w:rsidR="00733E3D" w:rsidP="7B222326" w:rsidRDefault="456EB4B5" w14:paraId="0D2FEC02" w14:textId="77777777">
      <w:pPr>
        <w:jc w:val="both"/>
        <w:rPr>
          <w:rFonts w:ascii="Arial" w:hAnsi="Arial" w:eastAsia="Arial" w:cs="Arial"/>
          <w:sz w:val="22"/>
          <w:szCs w:val="22"/>
        </w:rPr>
      </w:pPr>
      <w:r w:rsidRPr="7B222326">
        <w:rPr>
          <w:rFonts w:ascii="Arial" w:hAnsi="Arial" w:eastAsia="Arial" w:cs="Arial"/>
          <w:sz w:val="22"/>
          <w:szCs w:val="22"/>
          <w:lang w:val="English"/>
        </w:rPr>
        <w:t xml:space="preserve">Backed – code encoding messages and correcting errors passed by the frontend; implementation of coding. Included in .cpp </w:t>
      </w:r>
    </w:p>
    <w:p w:rsidRPr="00733E3D" w:rsidR="00E04D22" w:rsidP="7B222326" w:rsidRDefault="41AF10C8" w14:paraId="4954070A" w14:textId="77777777">
      <w:pPr>
        <w:jc w:val="both"/>
        <w:rPr>
          <w:rFonts w:ascii="Arial" w:hAnsi="Arial" w:eastAsia="Arial" w:cs="Arial"/>
          <w:sz w:val="22"/>
          <w:szCs w:val="22"/>
        </w:rPr>
      </w:pPr>
      <w:r w:rsidRPr="7B222326">
        <w:rPr>
          <w:rFonts w:ascii="Arial" w:hAnsi="Arial" w:eastAsia="Arial" w:cs="Arial"/>
          <w:sz w:val="22"/>
          <w:szCs w:val="22"/>
          <w:lang w:val="English"/>
        </w:rPr>
        <w:t>GF – Finite Field/Galois Field</w:t>
      </w:r>
    </w:p>
    <w:p w:rsidRPr="00190B92" w:rsidR="00983B71" w:rsidP="7B222326" w:rsidRDefault="40E794F3" w14:paraId="1F9E51E1" w14:textId="77777777">
      <w:pPr>
        <w:pStyle w:val="Heading1"/>
        <w:rPr>
          <w:rFonts w:ascii="Arial" w:hAnsi="Arial" w:eastAsia="Arial" w:cs="Arial"/>
        </w:rPr>
      </w:pPr>
      <w:bookmarkStart w:name="_Toc1864689969" w:id="8"/>
      <w:r w:rsidRPr="7B222326">
        <w:rPr>
          <w:rFonts w:ascii="Arial" w:hAnsi="Arial" w:eastAsia="Arial" w:cs="Arial"/>
          <w:lang w:val="English"/>
        </w:rPr>
        <w:t>Technical documentation of the project</w:t>
      </w:r>
      <w:bookmarkEnd w:id="8"/>
    </w:p>
    <w:p w:rsidRPr="00190B92" w:rsidR="001D6E6E" w:rsidP="7B222326" w:rsidRDefault="757E4DEC" w14:paraId="56AD3B58" w14:textId="77777777">
      <w:pPr>
        <w:pStyle w:val="komentarz"/>
        <w:framePr w:wrap="around"/>
        <w:rPr>
          <w:rFonts w:eastAsia="Arial" w:cs="Arial"/>
        </w:rPr>
      </w:pPr>
      <w:r w:rsidRPr="7B222326">
        <w:rPr>
          <w:rFonts w:eastAsia="Arial" w:cs="Arial"/>
          <w:lang w:val="English"/>
        </w:rPr>
        <w:t>{the scope of documentation is decided by the supervisor, here you should start with the description of the technical solution according to the supervisor's recommendations, in an editorial layout that best reflects the nature of the project – subsequent chapters, subchapters, points}</w:t>
      </w:r>
    </w:p>
    <w:p w:rsidR="00FC539B" w:rsidP="7B222326" w:rsidRDefault="00FC539B" w14:paraId="62486C05" w14:textId="77777777">
      <w:pPr>
        <w:rPr>
          <w:rFonts w:ascii="Arial" w:hAnsi="Arial" w:eastAsia="Arial" w:cs="Arial"/>
        </w:rPr>
      </w:pPr>
    </w:p>
    <w:p w:rsidR="001D6E6E" w:rsidP="7B222326" w:rsidRDefault="68D71474" w14:paraId="78E5731A" w14:textId="77777777">
      <w:pPr>
        <w:pStyle w:val="Heading2"/>
        <w:rPr>
          <w:rFonts w:ascii="Arial" w:hAnsi="Arial" w:eastAsia="Arial" w:cs="Arial"/>
        </w:rPr>
      </w:pPr>
      <w:bookmarkStart w:name="_Toc1087661117" w:id="9"/>
      <w:r w:rsidRPr="7B222326">
        <w:rPr>
          <w:rFonts w:ascii="Arial" w:hAnsi="Arial" w:eastAsia="Arial" w:cs="Arial"/>
          <w:lang w:val="English"/>
        </w:rPr>
        <w:t>General:</w:t>
      </w:r>
      <w:bookmarkEnd w:id="9"/>
    </w:p>
    <w:p w:rsidR="00A67F83" w:rsidP="7B222326" w:rsidRDefault="68D71474" w14:paraId="4101652C" w14:textId="764000EE">
      <w:pPr>
        <w:pStyle w:val="Standard"/>
        <w:jc w:val="both"/>
        <w:rPr>
          <w:rFonts w:ascii="Arial" w:hAnsi="Arial" w:eastAsia="Arial" w:cs="Arial"/>
        </w:rPr>
      </w:pPr>
      <w:r w:rsidRPr="7B222326">
        <w:rPr>
          <w:rFonts w:ascii="Arial" w:hAnsi="Arial" w:eastAsia="Arial" w:cs="Arial"/>
          <w:lang w:val="English"/>
        </w:rPr>
        <w:t xml:space="preserve">The project is made in C++, in the Qt framework. 2 types of files are used – typical .cpp files that contain the "backend" of the application and files. qml; "frontend", contain information about what is actually to be displayed on the user's screen.  The preferred development environment is Qt Creator. The project can be developed on both Linux and Windows. In order to develop the application, you need to install the Boost library on the system. Any other libraries you use (like GoogleTest) are installed automatically. </w:t>
      </w:r>
    </w:p>
    <w:p w:rsidR="001D6E6E" w:rsidP="7B222326" w:rsidRDefault="68D71474" w14:paraId="5A198796" w14:textId="77777777">
      <w:pPr>
        <w:pStyle w:val="Standard"/>
        <w:jc w:val="both"/>
        <w:rPr>
          <w:rFonts w:ascii="Arial" w:hAnsi="Arial" w:eastAsia="Arial" w:cs="Arial"/>
        </w:rPr>
      </w:pPr>
      <w:r w:rsidRPr="7B222326">
        <w:rPr>
          <w:rFonts w:ascii="Arial" w:hAnsi="Arial" w:eastAsia="Arial" w:cs="Arial"/>
          <w:lang w:val="English"/>
        </w:rPr>
        <w:t>The final application is exported as a .exe file. In order to generate it, you first need to build the project in QtCreator (preferably on the release profile, not debug), which will generate a directory with a name similar to "build-Redundant-Coding-Visualization-Desktop_Qt_6_6_2_MinGW_64_bit-Release". Next, turn on the MinGW console (you should be able to search for a name like "Qt 6.6.2 (MinGW 11.2.0 64-bit)"), navigate to this directory and run the command "windeployqt appRedundantCoding.exe". You should distribute the entire directory (e.g. as a zip), not the exe file itself, because the directory contains the resources needed to run – such as dll libraries.</w:t>
      </w:r>
    </w:p>
    <w:p w:rsidR="001D6E6E" w:rsidP="7B222326" w:rsidRDefault="68D71474" w14:paraId="4F1378E6" w14:textId="77777777">
      <w:pPr>
        <w:pStyle w:val="Heading2"/>
        <w:rPr>
          <w:rFonts w:ascii="Arial" w:hAnsi="Arial" w:eastAsia="Arial" w:cs="Arial"/>
        </w:rPr>
      </w:pPr>
      <w:bookmarkStart w:name="_Toc1047174164" w:id="10"/>
      <w:r w:rsidRPr="7B222326">
        <w:rPr>
          <w:rFonts w:ascii="Arial" w:hAnsi="Arial" w:eastAsia="Arial" w:cs="Arial"/>
          <w:lang w:val="English"/>
        </w:rPr>
        <w:t>Frontend/Appearance:</w:t>
      </w:r>
      <w:bookmarkEnd w:id="10"/>
    </w:p>
    <w:p w:rsidR="001D6E6E" w:rsidP="7B222326" w:rsidRDefault="001D6E6E" w14:paraId="1778C13B" w14:textId="77777777">
      <w:pPr>
        <w:pStyle w:val="Standard"/>
        <w:jc w:val="both"/>
        <w:rPr>
          <w:rFonts w:ascii="Arial" w:hAnsi="Arial" w:eastAsia="Arial" w:cs="Arial"/>
        </w:rPr>
      </w:pPr>
      <w:r>
        <w:rPr>
          <w:sz w:val="28"/>
          <w:szCs w:val="28"/>
          <w:lang w:val="English"/>
        </w:rPr>
        <w:tab/>
      </w:r>
      <w:r w:rsidRPr="7B222326" w:rsidR="68D71474">
        <w:rPr>
          <w:rFonts w:ascii="Arial" w:hAnsi="Arial" w:eastAsia="Arial" w:cs="Arial"/>
          <w:lang w:val="English"/>
        </w:rPr>
        <w:t>The appearance of individual sections of the program will be presented, i.e. the main menu, data entry for a given algorithm, presentation of its operation. The elements that make up each of the pages appearing in the program will be explained.</w:t>
      </w:r>
    </w:p>
    <w:p w:rsidR="001D6E6E" w:rsidP="7B222326" w:rsidRDefault="68D71474" w14:paraId="3945A06B" w14:textId="77777777">
      <w:pPr>
        <w:pStyle w:val="Heading3"/>
        <w:rPr>
          <w:rFonts w:ascii="Arial" w:hAnsi="Arial" w:eastAsia="Arial" w:cs="Arial"/>
        </w:rPr>
      </w:pPr>
      <w:bookmarkStart w:name="_Toc1474679515" w:id="11"/>
      <w:r w:rsidRPr="7B222326">
        <w:rPr>
          <w:rFonts w:ascii="Arial" w:hAnsi="Arial" w:eastAsia="Arial" w:cs="Arial"/>
          <w:lang w:val="English"/>
        </w:rPr>
        <w:t>Main Menu</w:t>
      </w:r>
      <w:bookmarkEnd w:id="11"/>
    </w:p>
    <w:p w:rsidR="001D6E6E" w:rsidP="7B222326" w:rsidRDefault="008D3BDE" w14:paraId="67AE5BFD" w14:textId="77777777">
      <w:pPr>
        <w:pStyle w:val="Standard"/>
        <w:jc w:val="both"/>
        <w:rPr>
          <w:rFonts w:ascii="Arial" w:hAnsi="Arial" w:eastAsia="Arial" w:cs="Arial"/>
          <w:sz w:val="28"/>
          <w:szCs w:val="28"/>
        </w:rPr>
      </w:pPr>
      <w:r>
        <w:rPr>
          <w:noProof/>
          <w:lang w:val="English"/>
        </w:rPr>
        <mc:AlternateContent>
          <mc:Choice Requires="wps">
            <w:drawing>
              <wp:anchor distT="0" distB="0" distL="114300" distR="114300" simplePos="0" relativeHeight="251662848" behindDoc="0" locked="0" layoutInCell="1" allowOverlap="1" wp14:editId="07777777" wp14:anchorId="5765D61D">
                <wp:simplePos x="0" y="0"/>
                <wp:positionH relativeFrom="column">
                  <wp:align>center</wp:align>
                </wp:positionH>
                <wp:positionV relativeFrom="paragraph">
                  <wp:align>top</wp:align>
                </wp:positionV>
                <wp:extent cx="5767070" cy="3901440"/>
                <wp:effectExtent l="0" t="0" r="0" b="0"/>
                <wp:wrapTopAndBottom/>
                <wp:docPr id="61" name="Pole tekstow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070" cy="3901440"/>
                        </a:xfrm>
                        <a:prstGeom prst="rect">
                          <a:avLst/>
                        </a:prstGeom>
                        <a:ln>
                          <a:noFill/>
                          <a:prstDash/>
                        </a:ln>
                      </wps:spPr>
                      <wps:txbx>
                        <w:txbxContent>
                          <w:p w:rsidR="001D6E6E" w:rsidP="001D6E6E" w:rsidRDefault="008D3BDE" w14:paraId="4B99056E" w14:textId="77777777">
                            <w:pPr>
                              <w:pStyle w:val="Illustration"/>
                              <w:keepNext/>
                              <w:jc w:val="center"/>
                            </w:pPr>
                            <w:bookmarkStart w:name="_Hlk155694973" w:id="12"/>
                            <w:bookmarkEnd w:id="12"/>
                            <w:r w:rsidRPr="00863A65">
                              <w:rPr>
                                <w:noProof/>
                                <w:lang w:val="English"/>
                              </w:rPr>
                              <w:drawing>
                                <wp:inline distT="0" distB="0" distL="0" distR="0" wp14:anchorId="611B4901" wp14:editId="07777777">
                                  <wp:extent cx="5762625" cy="3381375"/>
                                  <wp:effectExtent l="0" t="0" r="0" b="0"/>
                                  <wp:docPr id="1" name="grafi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14:paraId="353AC190" w14:textId="77777777">
                            <w:pPr>
                              <w:pStyle w:val="Caption"/>
                              <w:jc w:val="center"/>
                            </w:pPr>
                            <w:bookmarkStart w:name="_Ref155696293" w:id="13"/>
                            <w:r>
                              <w:rPr>
                                <w:lang w:val="English"/>
                              </w:rPr>
                              <w:t xml:space="preserve">Drawing </w:t>
                            </w:r>
                            <w:r>
                              <w:rPr>
                                <w:lang w:val="English"/>
                              </w:rPr>
                              <w:fldChar w:fldCharType="begin"/>
                            </w:r>
                            <w:r>
                              <w:rPr>
                                <w:lang w:val="English"/>
                              </w:rPr>
                              <w:instrText>SEQ Rysunek \* ARABIC</w:instrText>
                            </w:r>
                            <w:r>
                              <w:rPr>
                                <w:lang w:val="English"/>
                              </w:rPr>
                              <w:fldChar w:fldCharType="separate"/>
                            </w:r>
                            <w:r w:rsidR="001B18DA">
                              <w:rPr>
                                <w:noProof/>
                                <w:lang w:val="English"/>
                              </w:rPr>
                              <w:t>1</w:t>
                            </w:r>
                            <w:r>
                              <w:rPr>
                                <w:lang w:val="English"/>
                              </w:rPr>
                              <w:fldChar w:fldCharType="end"/>
                            </w:r>
                            <w:bookmarkEnd w:id="13"/>
                            <w:r>
                              <w:rPr>
                                <w:lang w:val="English"/>
                              </w:rPr>
                              <w:t xml:space="preserve"> Appearance of the main menu of the program</w:t>
                            </w:r>
                          </w:p>
                        </w:txbxContent>
                      </wps:txbx>
                      <wps:bodyPr wrap="none" lIns="0" tIns="0" rIns="0" bIns="0" compatLnSpc="0">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p14:anchorId="44CA9036">
              <v:shapetype id="_x0000_t202" coordsize="21600,21600" o:spt="202" path="m,l,21600r21600,l21600,xe">
                <v:stroke joinstyle="miter"/>
                <v:path gradientshapeok="t" o:connecttype="rect"/>
              </v:shapetype>
              <v:shape id="Pole tekstowe 61" style="position:absolute;left:0;text-align:left;margin-left:0;margin-top:0;width:454.1pt;height:307.2pt;z-index:251662848;visibility:visible;mso-wrap-style:none;mso-width-percent:0;mso-height-percent:0;mso-wrap-distance-left:9pt;mso-wrap-distance-top:0;mso-wrap-distance-right:9pt;mso-wrap-distance-bottom:0;mso-position-horizontal:center;mso-position-horizontal-relative:text;mso-position-vertical:top;mso-position-vertical-relative:text;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">
                <v:textbox style="mso-fit-shape-to-text:t" inset="0,0,0,0">
                  <w:txbxContent>
                    <w:p w:rsidR="001D6E6E" w:rsidP="001D6E6E" w:rsidRDefault="008D3BDE" wp14:paraId="1299C43A" wp14:textId="77777777">
                      <w:pPr>
                        <w:pStyle w:val="Illustration"/>
                        <w:keepNext/>
                        <w:jc w:val="center"/>
                      </w:pPr>
                      <w:r w:rsidRPr="00863A65">
                        <w:rPr>
                          <w:noProof/>
                          <w:lang w:val="English"/>
                        </w:rPr>
                        <w:drawing>
                          <wp:inline xmlns:wp14="http://schemas.microsoft.com/office/word/2010/wordprocessingDrawing" distT="0" distB="0" distL="0" distR="0" wp14:anchorId="196A4AA5" wp14:editId="7777777">
                            <wp:extent cx="5762625" cy="3381375"/>
                            <wp:effectExtent l="0" t="0" r="0" b="0"/>
                            <wp:docPr id="1319655990" name="grafi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p14:paraId="6346D158" wp14:textId="77777777">
                      <w:pPr>
                        <w:pStyle w:val="Legenda"/>
                        <w:jc w:val="center"/>
                      </w:pPr>
                      <w:r>
                        <w:rPr>
                          <w:lang w:val="English"/>
                        </w:rPr>
                        <w:t xml:space="preserve">Drawing </w:t>
                      </w:r>
                      <w:r>
                        <w:rPr>
                          <w:lang w:val="English"/>
                        </w:rPr>
                        <w:fldChar w:fldCharType="begin"/>
                      </w:r>
                      <w:r>
                        <w:rPr>
                          <w:lang w:val="English"/>
                        </w:rPr>
                        <w:instrText> SEQ Rysunek \* ARABIC </w:instrText>
                      </w:r>
                      <w:r>
                        <w:rPr>
                          <w:lang w:val="English"/>
                        </w:rPr>
                        <w:fldChar w:fldCharType="separate"/>
                      </w:r>
                      <w:r w:rsidR="001B18DA">
                        <w:rPr>
                          <w:noProof/>
                          <w:lang w:val="English"/>
                        </w:rPr>
                        <w:t>1</w:t>
                      </w:r>
                      <w:r>
                        <w:rPr>
                          <w:lang w:val="English"/>
                        </w:rPr>
                        <w:fldChar w:fldCharType="end"/>
                      </w:r>
                      <w:r>
                        <w:rPr>
                          <w:lang w:val="English"/>
                        </w:rPr>
                        <w:t xml:space="preserve"> Appearance of the main menu of the program</w:t>
                      </w:r>
                    </w:p>
                  </w:txbxContent>
                </v:textbox>
                <w10:wrap type="topAndBottom"/>
              </v:shape>
            </w:pict>
          </mc:Fallback>
        </mc:AlternateContent>
      </w:r>
      <w:r w:rsidR="001D6E6E">
        <w:rPr>
          <w:sz w:val="28"/>
          <w:szCs w:val="28"/>
          <w:lang w:val="English"/>
        </w:rPr>
        <w:tab/>
      </w:r>
      <w:r w:rsidRPr="7B222326" w:rsidR="68D71474">
        <w:rPr>
          <w:rFonts w:ascii="Arial" w:hAnsi="Arial" w:eastAsia="Arial" w:cs="Arial"/>
          <w:lang w:val="English"/>
        </w:rPr>
        <w:t>After starting the program, the user is presented with the main menu (</w:t>
      </w:r>
      <w:r w:rsidR="001D6E6E">
        <w:rPr>
          <w:sz w:val="28"/>
          <w:szCs w:val="28"/>
          <w:lang w:val="English"/>
        </w:rPr>
        <w:fldChar w:fldCharType="begin"/>
      </w:r>
      <w:r w:rsidR="001D6E6E">
        <w:rPr>
          <w:sz w:val="28"/>
          <w:szCs w:val="28"/>
          <w:lang w:val="English"/>
        </w:rPr>
        <w:instrText xml:space="preserve"> REF _Ref155696293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1</w:t>
      </w:r>
      <w:r w:rsidR="001D6E6E">
        <w:rPr>
          <w:sz w:val="28"/>
          <w:szCs w:val="28"/>
          <w:lang w:val="English"/>
        </w:rPr>
        <w:fldChar w:fldCharType="end"/>
      </w:r>
      <w:r w:rsidRPr="7B222326" w:rsidR="68D71474">
        <w:rPr>
          <w:rFonts w:ascii="Arial" w:hAnsi="Arial" w:eastAsia="Arial" w:cs="Arial"/>
          <w:lang w:val="English"/>
        </w:rPr>
        <w:t>), the source code of which is contained in the file "src_gui/Main.qml". It consists of two areas – "Descriptive" and "Interactive".</w:t>
      </w:r>
    </w:p>
    <w:p w:rsidR="001D6E6E" w:rsidP="7B222326" w:rsidRDefault="008D3BDE" w14:paraId="5421FA27" w14:textId="77777777">
      <w:pPr>
        <w:pStyle w:val="Standard"/>
        <w:jc w:val="both"/>
        <w:rPr>
          <w:rFonts w:ascii="Arial" w:hAnsi="Arial" w:eastAsia="Arial" w:cs="Arial"/>
          <w:sz w:val="28"/>
          <w:szCs w:val="28"/>
        </w:rPr>
      </w:pPr>
      <w:r>
        <w:rPr>
          <w:noProof/>
          <w:lang w:val="English"/>
        </w:rPr>
        <mc:AlternateContent>
          <mc:Choice Requires="wps">
            <w:drawing>
              <wp:anchor distT="0" distB="0" distL="114300" distR="114300" simplePos="0" relativeHeight="251653632" behindDoc="0" locked="0" layoutInCell="1" allowOverlap="1" wp14:editId="07777777" wp14:anchorId="079D2F49">
                <wp:simplePos x="0" y="0"/>
                <wp:positionH relativeFrom="column">
                  <wp:align>center</wp:align>
                </wp:positionH>
                <wp:positionV relativeFrom="paragraph">
                  <wp:align>top</wp:align>
                </wp:positionV>
                <wp:extent cx="5767070" cy="3901440"/>
                <wp:effectExtent l="0" t="0" r="0" b="0"/>
                <wp:wrapTopAndBottom/>
                <wp:docPr id="60" name="Pole tekstowe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070" cy="3901440"/>
                        </a:xfrm>
                        <a:prstGeom prst="rect">
                          <a:avLst/>
                        </a:prstGeom>
                        <a:ln>
                          <a:noFill/>
                          <a:prstDash/>
                        </a:ln>
                      </wps:spPr>
                      <wps:txbx>
                        <w:txbxContent>
                          <w:p w:rsidR="001D6E6E" w:rsidP="001D6E6E" w:rsidRDefault="008D3BDE" w14:paraId="4DDBEF00" w14:textId="77777777">
                            <w:pPr>
                              <w:pStyle w:val="Illustration"/>
                              <w:keepNext/>
                              <w:jc w:val="center"/>
                            </w:pPr>
                            <w:r w:rsidRPr="00863A65">
                              <w:rPr>
                                <w:noProof/>
                                <w:lang w:val="English"/>
                              </w:rPr>
                              <w:drawing>
                                <wp:inline distT="0" distB="0" distL="0" distR="0" wp14:anchorId="1A095B59" wp14:editId="07777777">
                                  <wp:extent cx="5762625" cy="3381375"/>
                                  <wp:effectExtent l="0" t="0" r="0" b="0"/>
                                  <wp:docPr id="2" name="grafik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14:paraId="2111B2D7" w14:textId="77777777">
                            <w:pPr>
                              <w:pStyle w:val="Caption"/>
                              <w:jc w:val="center"/>
                            </w:pPr>
                            <w:bookmarkStart w:name="_Ref155696344" w:id="14"/>
                            <w:r>
                              <w:rPr>
                                <w:lang w:val="English"/>
                              </w:rPr>
                              <w:t xml:space="preserve">Drawing </w:t>
                            </w:r>
                            <w:r>
                              <w:rPr>
                                <w:lang w:val="English"/>
                              </w:rPr>
                              <w:fldChar w:fldCharType="begin"/>
                            </w:r>
                            <w:r>
                              <w:rPr>
                                <w:lang w:val="English"/>
                              </w:rPr>
                              <w:instrText>SEQ Rysunek \* ARABIC</w:instrText>
                            </w:r>
                            <w:r>
                              <w:rPr>
                                <w:lang w:val="English"/>
                              </w:rPr>
                              <w:fldChar w:fldCharType="separate"/>
                            </w:r>
                            <w:r w:rsidR="001B18DA">
                              <w:rPr>
                                <w:noProof/>
                                <w:lang w:val="English"/>
                              </w:rPr>
                              <w:t>2</w:t>
                            </w:r>
                            <w:r>
                              <w:rPr>
                                <w:lang w:val="English"/>
                              </w:rPr>
                              <w:fldChar w:fldCharType="end"/>
                            </w:r>
                            <w:bookmarkEnd w:id="14"/>
                            <w:r>
                              <w:rPr>
                                <w:lang w:val="English"/>
                              </w:rPr>
                              <w:t xml:space="preserve"> Highlighted area "Interactive"</w:t>
                            </w:r>
                          </w:p>
                        </w:txbxContent>
                      </wps:txbx>
                      <wps:bodyPr wrap="none" lIns="0" tIns="0" rIns="0" bIns="0" compatLnSpc="0">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p14:anchorId="18F9308E">
              <v:shape id="Pole tekstowe 60" style="position:absolute;left:0;text-align:left;margin-left:0;margin-top:0;width:454.1pt;height:307.2pt;z-index:251653632;visibility:visible;mso-wrap-style:none;mso-width-percent:0;mso-height-percent:0;mso-wrap-distance-left:9pt;mso-wrap-distance-top:0;mso-wrap-distance-right:9pt;mso-wrap-distance-bottom:0;mso-position-horizontal:center;mso-position-horizontal-relative:text;mso-position-vertical:top;mso-position-vertical-relative:text;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">
                <v:textbox style="mso-fit-shape-to-text:t" inset="0,0,0,0">
                  <w:txbxContent>
                    <w:p w:rsidR="001D6E6E" w:rsidP="001D6E6E" w:rsidRDefault="008D3BDE" wp14:paraId="3461D779" wp14:textId="77777777">
                      <w:pPr>
                        <w:pStyle w:val="Illustration"/>
                        <w:keepNext/>
                        <w:jc w:val="center"/>
                      </w:pPr>
                      <w:r w:rsidRPr="00863A65">
                        <w:rPr>
                          <w:noProof/>
                          <w:lang w:val="English"/>
                        </w:rPr>
                        <w:drawing>
                          <wp:inline xmlns:wp14="http://schemas.microsoft.com/office/word/2010/wordprocessingDrawing" distT="0" distB="0" distL="0" distR="0" wp14:anchorId="52F07738" wp14:editId="7777777">
                            <wp:extent cx="5762625" cy="3381375"/>
                            <wp:effectExtent l="0" t="0" r="0" b="0"/>
                            <wp:docPr id="2059679383" name="grafik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p14:paraId="126DA888" wp14:textId="77777777">
                      <w:pPr>
                        <w:pStyle w:val="Legenda"/>
                        <w:jc w:val="center"/>
                      </w:pPr>
                      <w:r>
                        <w:rPr>
                          <w:lang w:val="English"/>
                        </w:rPr>
                        <w:t xml:space="preserve">Drawing </w:t>
                      </w:r>
                      <w:r>
                        <w:rPr>
                          <w:lang w:val="English"/>
                        </w:rPr>
                        <w:fldChar w:fldCharType="begin"/>
                      </w:r>
                      <w:r>
                        <w:rPr>
                          <w:lang w:val="English"/>
                        </w:rPr>
                        <w:instrText> SEQ Rysunek \* ARABIC </w:instrText>
                      </w:r>
                      <w:r>
                        <w:rPr>
                          <w:lang w:val="English"/>
                        </w:rPr>
                        <w:fldChar w:fldCharType="separate"/>
                      </w:r>
                      <w:r w:rsidR="001B18DA">
                        <w:rPr>
                          <w:noProof/>
                          <w:lang w:val="English"/>
                        </w:rPr>
                        <w:t>2</w:t>
                      </w:r>
                      <w:r>
                        <w:rPr>
                          <w:lang w:val="English"/>
                        </w:rPr>
                        <w:fldChar w:fldCharType="end"/>
                      </w:r>
                      <w:r>
                        <w:rPr>
                          <w:lang w:val="English"/>
                        </w:rPr>
                        <w:t xml:space="preserve"> Highlighted area "Interactive"</w:t>
                      </w:r>
                    </w:p>
                  </w:txbxContent>
                </v:textbox>
                <w10:wrap type="topAndBottom"/>
              </v:shape>
            </w:pict>
          </mc:Fallback>
        </mc:AlternateContent>
      </w:r>
    </w:p>
    <w:p w:rsidR="001D6E6E" w:rsidP="7B222326" w:rsidRDefault="008D3BDE" w14:paraId="1A0D639A" w14:textId="77777777">
      <w:pPr>
        <w:pStyle w:val="Standard"/>
        <w:jc w:val="both"/>
        <w:rPr>
          <w:rFonts w:ascii="Arial" w:hAnsi="Arial" w:eastAsia="Arial" w:cs="Arial"/>
          <w:sz w:val="28"/>
          <w:szCs w:val="28"/>
        </w:rPr>
      </w:pPr>
      <w:r>
        <w:rPr>
          <w:noProof/>
          <w:lang w:val="English"/>
        </w:rPr>
        <mc:AlternateContent>
          <mc:Choice Requires="wps">
            <w:drawing>
              <wp:anchor distT="0" distB="0" distL="114300" distR="114300" simplePos="0" relativeHeight="251652608" behindDoc="0" locked="0" layoutInCell="1" allowOverlap="1" wp14:editId="07777777" wp14:anchorId="22B75FBB">
                <wp:simplePos x="0" y="0"/>
                <wp:positionH relativeFrom="column">
                  <wp:align>center</wp:align>
                </wp:positionH>
                <wp:positionV relativeFrom="paragraph">
                  <wp:posOffset>622300</wp:posOffset>
                </wp:positionV>
                <wp:extent cx="1989455" cy="2739390"/>
                <wp:effectExtent l="0" t="0" r="0" b="0"/>
                <wp:wrapTopAndBottom/>
                <wp:docPr id="59" name="Pole tekstow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9455" cy="2739390"/>
                        </a:xfrm>
                        <a:prstGeom prst="rect">
                          <a:avLst/>
                        </a:prstGeom>
                        <a:ln>
                          <a:noFill/>
                          <a:prstDash/>
                        </a:ln>
                      </wps:spPr>
                      <wps:txbx>
                        <w:txbxContent>
                          <w:p w:rsidR="001D6E6E" w:rsidP="001D6E6E" w:rsidRDefault="008D3BDE" w14:paraId="3CF2D8B6" w14:textId="77777777">
                            <w:pPr>
                              <w:pStyle w:val="Illustration"/>
                              <w:keepNext/>
                              <w:jc w:val="center"/>
                            </w:pPr>
                            <w:r w:rsidRPr="00863A65">
                              <w:rPr>
                                <w:noProof/>
                                <w:lang w:val="English"/>
                              </w:rPr>
                              <w:drawing>
                                <wp:inline distT="0" distB="0" distL="0" distR="0" wp14:anchorId="5C08A3C7" wp14:editId="07777777">
                                  <wp:extent cx="1847850" cy="2219325"/>
                                  <wp:effectExtent l="0" t="0" r="0" b="0"/>
                                  <wp:docPr id="3" name="grafik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7850" cy="2219325"/>
                                          </a:xfrm>
                                          <a:prstGeom prst="rect">
                                            <a:avLst/>
                                          </a:prstGeom>
                                          <a:noFill/>
                                          <a:ln>
                                            <a:noFill/>
                                          </a:ln>
                                        </pic:spPr>
                                      </pic:pic>
                                    </a:graphicData>
                                  </a:graphic>
                                </wp:inline>
                              </w:drawing>
                            </w:r>
                          </w:p>
                          <w:p w:rsidR="001D6E6E" w:rsidP="001D6E6E" w:rsidRDefault="001D6E6E" w14:paraId="15A0B431" w14:textId="77777777">
                            <w:pPr>
                              <w:pStyle w:val="Caption"/>
                              <w:jc w:val="center"/>
                            </w:pPr>
                            <w:bookmarkStart w:name="_Ref155696386" w:id="15"/>
                            <w:r>
                              <w:rPr>
                                <w:lang w:val="English"/>
                              </w:rPr>
                              <w:t xml:space="preserve">Drawing </w:t>
                            </w:r>
                            <w:r>
                              <w:rPr>
                                <w:lang w:val="English"/>
                              </w:rPr>
                              <w:fldChar w:fldCharType="begin"/>
                            </w:r>
                            <w:r>
                              <w:rPr>
                                <w:lang w:val="English"/>
                              </w:rPr>
                              <w:instrText>SEQ Rysunek \* ARABIC</w:instrText>
                            </w:r>
                            <w:r>
                              <w:rPr>
                                <w:lang w:val="English"/>
                              </w:rPr>
                              <w:fldChar w:fldCharType="separate"/>
                            </w:r>
                            <w:r w:rsidR="001B18DA">
                              <w:rPr>
                                <w:noProof/>
                                <w:lang w:val="English"/>
                              </w:rPr>
                              <w:t>3</w:t>
                            </w:r>
                            <w:r>
                              <w:rPr>
                                <w:lang w:val="English"/>
                              </w:rPr>
                              <w:fldChar w:fldCharType="end"/>
                            </w:r>
                            <w:bookmarkEnd w:id="15"/>
                            <w:r>
                              <w:rPr>
                                <w:lang w:val="English"/>
                              </w:rPr>
                              <w:t xml:space="preserve"> "Settings" button</w:t>
                            </w:r>
                          </w:p>
                        </w:txbxContent>
                      </wps:txbx>
                      <wps:bodyPr wrap="none" lIns="0" tIns="0" rIns="0" bIns="0" compatLnSpc="0">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p14:anchorId="4485EC32">
              <v:shape id="Pole tekstowe 59" style="position:absolute;left:0;text-align:left;margin-left:0;margin-top:49pt;width:156.65pt;height:215.7pt;z-index:251652608;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">
                <v:textbox style="mso-fit-shape-to-text:t" inset="0,0,0,0">
                  <w:txbxContent>
                    <w:p w:rsidR="001D6E6E" w:rsidP="001D6E6E" w:rsidRDefault="008D3BDE" wp14:paraId="0FB78278" wp14:textId="77777777">
                      <w:pPr>
                        <w:pStyle w:val="Illustration"/>
                        <w:keepNext/>
                        <w:jc w:val="center"/>
                      </w:pPr>
                      <w:r w:rsidRPr="00863A65">
                        <w:rPr>
                          <w:noProof/>
                          <w:lang w:val="English"/>
                        </w:rPr>
                        <w:drawing>
                          <wp:inline xmlns:wp14="http://schemas.microsoft.com/office/word/2010/wordprocessingDrawing" distT="0" distB="0" distL="0" distR="0" wp14:anchorId="2CDD13BF" wp14:editId="7777777">
                            <wp:extent cx="1847850" cy="2219325"/>
                            <wp:effectExtent l="0" t="0" r="0" b="0"/>
                            <wp:docPr id="984428627" name="grafik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7850" cy="2219325"/>
                                    </a:xfrm>
                                    <a:prstGeom prst="rect">
                                      <a:avLst/>
                                    </a:prstGeom>
                                    <a:noFill/>
                                    <a:ln>
                                      <a:noFill/>
                                    </a:ln>
                                  </pic:spPr>
                                </pic:pic>
                              </a:graphicData>
                            </a:graphic>
                          </wp:inline>
                        </w:drawing>
                      </w:r>
                    </w:p>
                    <w:p w:rsidR="001D6E6E" w:rsidP="001D6E6E" w:rsidRDefault="001D6E6E" wp14:paraId="160451E2" wp14:textId="77777777">
                      <w:pPr>
                        <w:pStyle w:val="Legenda"/>
                        <w:jc w:val="center"/>
                      </w:pPr>
                      <w:r>
                        <w:rPr>
                          <w:lang w:val="English"/>
                        </w:rPr>
                        <w:t xml:space="preserve">Drawing </w:t>
                      </w:r>
                      <w:r>
                        <w:rPr>
                          <w:lang w:val="English"/>
                        </w:rPr>
                        <w:fldChar w:fldCharType="begin"/>
                      </w:r>
                      <w:r>
                        <w:rPr>
                          <w:lang w:val="English"/>
                        </w:rPr>
                        <w:instrText> SEQ Rysunek \* ARABIC </w:instrText>
                      </w:r>
                      <w:r>
                        <w:rPr>
                          <w:lang w:val="English"/>
                        </w:rPr>
                        <w:fldChar w:fldCharType="separate"/>
                      </w:r>
                      <w:r w:rsidR="001B18DA">
                        <w:rPr>
                          <w:noProof/>
                          <w:lang w:val="English"/>
                        </w:rPr>
                        <w:t>3</w:t>
                      </w:r>
                      <w:r>
                        <w:rPr>
                          <w:lang w:val="English"/>
                        </w:rPr>
                        <w:fldChar w:fldCharType="end"/>
                      </w:r>
                      <w:r>
                        <w:rPr>
                          <w:lang w:val="English"/>
                        </w:rPr>
                        <w:t xml:space="preserve"> "Settings" button</w:t>
                      </w:r>
                    </w:p>
                  </w:txbxContent>
                </v:textbox>
                <w10:wrap type="topAndBottom"/>
              </v:shape>
            </w:pict>
          </mc:Fallback>
        </mc:AlternateContent>
      </w:r>
      <w:r w:rsidRPr="7B222326" w:rsidR="68D71474">
        <w:rPr>
          <w:rFonts w:ascii="Arial" w:hAnsi="Arial" w:eastAsia="Arial" w:cs="Arial"/>
          <w:lang w:val="English"/>
        </w:rPr>
        <w:t>Area 'Interactive' (</w:t>
      </w:r>
      <w:r w:rsidR="001D6E6E">
        <w:rPr>
          <w:sz w:val="28"/>
          <w:szCs w:val="28"/>
          <w:lang w:val="English"/>
        </w:rPr>
        <w:fldChar w:fldCharType="begin"/>
      </w:r>
      <w:r w:rsidR="001D6E6E">
        <w:rPr>
          <w:sz w:val="28"/>
          <w:szCs w:val="28"/>
          <w:lang w:val="English"/>
        </w:rPr>
        <w:instrText xml:space="preserve"> REF _Ref155696344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2</w:t>
      </w:r>
      <w:r w:rsidR="001D6E6E">
        <w:rPr>
          <w:sz w:val="28"/>
          <w:szCs w:val="28"/>
          <w:lang w:val="English"/>
        </w:rPr>
        <w:fldChar w:fldCharType="end"/>
      </w:r>
      <w:r w:rsidRPr="7B222326" w:rsidR="68D71474">
        <w:rPr>
          <w:rFonts w:ascii="Arial" w:hAnsi="Arial" w:eastAsia="Arial" w:cs="Arial"/>
          <w:lang w:val="English"/>
        </w:rPr>
        <w:t>) contains three buttons – "Settings", "Exit" and "Confirm", a drop-down list and text.</w:t>
      </w:r>
    </w:p>
    <w:p w:rsidR="001D6E6E" w:rsidP="7B222326" w:rsidRDefault="68D71474" w14:paraId="40706D59" w14:textId="77777777">
      <w:pPr>
        <w:pStyle w:val="Standard"/>
        <w:jc w:val="both"/>
        <w:rPr>
          <w:rFonts w:ascii="Arial" w:hAnsi="Arial" w:eastAsia="Arial" w:cs="Arial"/>
        </w:rPr>
      </w:pPr>
      <w:r w:rsidRPr="7B222326">
        <w:rPr>
          <w:rFonts w:ascii="Arial" w:hAnsi="Arial" w:eastAsia="Arial" w:cs="Arial"/>
          <w:lang w:val="English"/>
        </w:rPr>
        <w:t>The "Settings" button, represented by a gear icon (</w:t>
      </w:r>
      <w:r w:rsidR="001D6E6E">
        <w:rPr>
          <w:sz w:val="28"/>
          <w:szCs w:val="28"/>
          <w:lang w:val="English"/>
        </w:rPr>
        <w:fldChar w:fldCharType="begin"/>
      </w:r>
      <w:r w:rsidR="001D6E6E">
        <w:rPr>
          <w:sz w:val="28"/>
          <w:szCs w:val="28"/>
          <w:lang w:val="English"/>
        </w:rPr>
        <w:instrText xml:space="preserve"> REF _Ref155696386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3</w:t>
      </w:r>
      <w:r w:rsidR="001D6E6E">
        <w:rPr>
          <w:sz w:val="28"/>
          <w:szCs w:val="28"/>
          <w:lang w:val="English"/>
        </w:rPr>
        <w:fldChar w:fldCharType="end"/>
      </w:r>
      <w:r w:rsidRPr="7B222326">
        <w:rPr>
          <w:rFonts w:ascii="Arial" w:hAnsi="Arial" w:eastAsia="Arial" w:cs="Arial"/>
          <w:lang w:val="English"/>
        </w:rPr>
        <w:t>), takes you to the window with program settings, such as selecting the program language. This window will be presented later in the document.</w:t>
      </w:r>
    </w:p>
    <w:tbl>
      <w:tblPr>
        <w:tblW w:w="0" w:type="auto"/>
        <w:tblLook w:val="04A0" w:firstRow="1" w:lastRow="0" w:firstColumn="1" w:lastColumn="0" w:noHBand="0" w:noVBand="1"/>
      </w:tblPr>
      <w:tblGrid>
        <w:gridCol w:w="4214"/>
        <w:gridCol w:w="5001"/>
      </w:tblGrid>
      <w:tr w:rsidRPr="00065BE6" w:rsidR="00487FED" w:rsidTr="7B222326" w14:paraId="37B741B0" w14:textId="77777777">
        <w:trPr>
          <w:trHeight w:val="300"/>
        </w:trPr>
        <w:tc>
          <w:tcPr>
            <w:tcW w:w="4531" w:type="dxa"/>
            <w:shd w:val="clear" w:color="auto" w:fill="auto"/>
          </w:tcPr>
          <w:p w:rsidR="001D6E6E" w:rsidP="7B222326" w:rsidRDefault="64144849" w14:paraId="1FC39945" w14:textId="77777777">
            <w:pPr>
              <w:pStyle w:val="Standard"/>
              <w:keepNext/>
              <w:widowControl w:val="0"/>
              <w:jc w:val="center"/>
              <w:rPr>
                <w:rFonts w:ascii="Arial" w:hAnsi="Arial" w:eastAsia="Arial" w:cs="Arial"/>
              </w:rPr>
            </w:pPr>
            <w:r>
              <w:rPr>
                <w:noProof/>
                <w:lang w:val="English"/>
              </w:rPr>
              <w:drawing>
                <wp:inline distT="0" distB="0" distL="0" distR="0" wp14:anchorId="394F7644" wp14:editId="4DE1B89A">
                  <wp:extent cx="1847850" cy="2219325"/>
                  <wp:effectExtent l="0" t="0" r="0" b="0"/>
                  <wp:docPr id="13" name="grafik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5"/>
                          <pic:cNvPicPr/>
                        </pic:nvPicPr>
                        <pic:blipFill>
                          <a:blip r:embed="rId14">
                            <a:extLst>
                              <a:ext uri="{28A0092B-C50C-407E-A947-70E740481C1C}">
                                <a14:useLocalDpi xmlns:a14="http://schemas.microsoft.com/office/drawing/2010/main" val="0"/>
                              </a:ext>
                            </a:extLst>
                          </a:blip>
                          <a:stretch>
                            <a:fillRect/>
                          </a:stretch>
                        </pic:blipFill>
                        <pic:spPr>
                          <a:xfrm>
                            <a:off x="0" y="0"/>
                            <a:ext cx="1847850" cy="2219325"/>
                          </a:xfrm>
                          <a:prstGeom prst="rect">
                            <a:avLst/>
                          </a:prstGeom>
                        </pic:spPr>
                      </pic:pic>
                    </a:graphicData>
                  </a:graphic>
                </wp:inline>
              </w:drawing>
            </w:r>
          </w:p>
          <w:p w:rsidRPr="00065BE6" w:rsidR="001D6E6E" w:rsidP="7B222326" w:rsidRDefault="68D71474" w14:paraId="6B2A20E5" w14:textId="77777777">
            <w:pPr>
              <w:pStyle w:val="Caption"/>
              <w:widowControl w:val="0"/>
              <w:jc w:val="center"/>
              <w:rPr>
                <w:rFonts w:ascii="Arial" w:hAnsi="Arial" w:eastAsia="Arial"/>
                <w:sz w:val="22"/>
                <w:szCs w:val="22"/>
              </w:rPr>
            </w:pPr>
            <w:bookmarkStart w:name="_Ref155696930" w:id="16"/>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4</w:t>
            </w:r>
            <w:r w:rsidR="001D6E6E">
              <w:rPr>
                <w:lang w:val="English"/>
              </w:rPr>
              <w:fldChar w:fldCharType="end"/>
            </w:r>
            <w:bookmarkEnd w:id="16"/>
            <w:r w:rsidRPr="7B222326">
              <w:rPr>
                <w:rFonts w:ascii="Arial" w:hAnsi="Arial" w:eastAsia="Arial"/>
                <w:sz w:val="22"/>
                <w:szCs w:val="22"/>
                <w:lang w:val="English"/>
              </w:rPr>
              <w:t xml:space="preserve"> "Exit" button</w:t>
            </w:r>
          </w:p>
        </w:tc>
        <w:tc>
          <w:tcPr>
            <w:tcW w:w="4531" w:type="dxa"/>
            <w:shd w:val="clear" w:color="auto" w:fill="auto"/>
          </w:tcPr>
          <w:p w:rsidR="001D6E6E" w:rsidP="7B222326" w:rsidRDefault="64144849" w14:paraId="0562CB0E" w14:textId="77777777">
            <w:pPr>
              <w:pStyle w:val="Standard"/>
              <w:keepNext/>
              <w:widowControl w:val="0"/>
              <w:jc w:val="center"/>
              <w:rPr>
                <w:rFonts w:ascii="Arial" w:hAnsi="Arial" w:eastAsia="Arial" w:cs="Arial"/>
              </w:rPr>
            </w:pPr>
            <w:r>
              <w:rPr>
                <w:noProof/>
                <w:lang w:val="English"/>
              </w:rPr>
              <w:drawing>
                <wp:inline distT="0" distB="0" distL="0" distR="0" wp14:anchorId="45D9E104" wp14:editId="4ECF5668">
                  <wp:extent cx="3038475" cy="1123950"/>
                  <wp:effectExtent l="0" t="0" r="0" b="0"/>
                  <wp:docPr id="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15">
                            <a:extLst>
                              <a:ext uri="{28A0092B-C50C-407E-A947-70E740481C1C}">
                                <a14:useLocalDpi xmlns:a14="http://schemas.microsoft.com/office/drawing/2010/main" val="0"/>
                              </a:ext>
                            </a:extLst>
                          </a:blip>
                          <a:stretch>
                            <a:fillRect/>
                          </a:stretch>
                        </pic:blipFill>
                        <pic:spPr>
                          <a:xfrm>
                            <a:off x="0" y="0"/>
                            <a:ext cx="3038475" cy="1123950"/>
                          </a:xfrm>
                          <a:prstGeom prst="rect">
                            <a:avLst/>
                          </a:prstGeom>
                        </pic:spPr>
                      </pic:pic>
                    </a:graphicData>
                  </a:graphic>
                </wp:inline>
              </w:drawing>
            </w:r>
          </w:p>
          <w:p w:rsidRPr="00065BE6" w:rsidR="001D6E6E" w:rsidP="7B222326" w:rsidRDefault="68D71474" w14:paraId="08BD4BB4" w14:textId="77777777">
            <w:pPr>
              <w:pStyle w:val="Caption"/>
              <w:widowControl w:val="0"/>
              <w:jc w:val="center"/>
              <w:rPr>
                <w:rFonts w:ascii="Arial" w:hAnsi="Arial" w:eastAsia="Arial"/>
                <w:sz w:val="22"/>
                <w:szCs w:val="22"/>
              </w:rPr>
            </w:pPr>
            <w:bookmarkStart w:name="_Ref155696945" w:id="17"/>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5</w:t>
            </w:r>
            <w:r w:rsidR="001D6E6E">
              <w:rPr>
                <w:lang w:val="English"/>
              </w:rPr>
              <w:fldChar w:fldCharType="end"/>
            </w:r>
            <w:bookmarkEnd w:id="17"/>
            <w:r w:rsidRPr="7B222326">
              <w:rPr>
                <w:rFonts w:ascii="Arial" w:hAnsi="Arial" w:eastAsia="Arial"/>
                <w:sz w:val="22"/>
                <w:szCs w:val="22"/>
                <w:lang w:val="English"/>
              </w:rPr>
              <w:t xml:space="preserve"> Confirmation of program closure</w:t>
            </w:r>
          </w:p>
        </w:tc>
      </w:tr>
    </w:tbl>
    <w:p w:rsidR="001D6E6E" w:rsidP="7B222326" w:rsidRDefault="001D6E6E" w14:paraId="34CE0A41" w14:textId="77777777">
      <w:pPr>
        <w:pStyle w:val="Standard"/>
        <w:jc w:val="both"/>
        <w:rPr>
          <w:rFonts w:ascii="Arial" w:hAnsi="Arial" w:eastAsia="Arial" w:cs="Arial"/>
          <w:sz w:val="28"/>
          <w:szCs w:val="28"/>
        </w:rPr>
      </w:pPr>
    </w:p>
    <w:p w:rsidR="001D6E6E" w:rsidP="7B222326" w:rsidRDefault="68D71474" w14:paraId="379B74E7" w14:textId="77777777">
      <w:pPr>
        <w:pStyle w:val="Standard"/>
        <w:jc w:val="both"/>
        <w:rPr>
          <w:rFonts w:ascii="Arial" w:hAnsi="Arial" w:eastAsia="Arial" w:cs="Arial"/>
        </w:rPr>
      </w:pPr>
      <w:r w:rsidRPr="7B222326">
        <w:rPr>
          <w:rFonts w:ascii="Arial" w:hAnsi="Arial" w:eastAsia="Arial" w:cs="Arial"/>
          <w:lang w:val="English"/>
        </w:rPr>
        <w:t>The "Exit" button (</w:t>
      </w:r>
      <w:r w:rsidR="001D6E6E">
        <w:rPr>
          <w:sz w:val="28"/>
          <w:szCs w:val="28"/>
          <w:lang w:val="English"/>
        </w:rPr>
        <w:fldChar w:fldCharType="begin"/>
      </w:r>
      <w:r w:rsidR="001D6E6E">
        <w:rPr>
          <w:sz w:val="28"/>
          <w:szCs w:val="28"/>
          <w:lang w:val="English"/>
        </w:rPr>
        <w:instrText xml:space="preserve"> REF _Ref155696930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4</w:t>
      </w:r>
      <w:r w:rsidR="001D6E6E">
        <w:rPr>
          <w:sz w:val="28"/>
          <w:szCs w:val="28"/>
          <w:lang w:val="English"/>
        </w:rPr>
        <w:fldChar w:fldCharType="end"/>
      </w:r>
      <w:r w:rsidRPr="7B222326">
        <w:rPr>
          <w:rFonts w:ascii="Arial" w:hAnsi="Arial" w:eastAsia="Arial" w:cs="Arial"/>
          <w:lang w:val="English"/>
        </w:rPr>
        <w:t>) causes a window (</w:t>
      </w:r>
      <w:r w:rsidR="001D6E6E">
        <w:rPr>
          <w:sz w:val="28"/>
          <w:szCs w:val="28"/>
          <w:lang w:val="English"/>
        </w:rPr>
        <w:fldChar w:fldCharType="begin"/>
      </w:r>
      <w:r w:rsidR="001D6E6E">
        <w:rPr>
          <w:sz w:val="28"/>
          <w:szCs w:val="28"/>
          <w:lang w:val="English"/>
        </w:rPr>
        <w:instrText xml:space="preserve"> REF _Ref155696945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5</w:t>
      </w:r>
      <w:r w:rsidR="001D6E6E">
        <w:rPr>
          <w:sz w:val="28"/>
          <w:szCs w:val="28"/>
          <w:lang w:val="English"/>
        </w:rPr>
        <w:fldChar w:fldCharType="end"/>
      </w:r>
      <w:r w:rsidRPr="7B222326">
        <w:rPr>
          <w:rFonts w:ascii="Arial" w:hAnsi="Arial" w:eastAsia="Arial" w:cs="Arial"/>
          <w:lang w:val="English"/>
        </w:rPr>
        <w:t xml:space="preserve">), in which the user is asked to confirm their decision to close the program. </w:t>
      </w:r>
    </w:p>
    <w:tbl>
      <w:tblPr>
        <w:tblW w:w="0" w:type="auto"/>
        <w:tblLook w:val="04A0" w:firstRow="1" w:lastRow="0" w:firstColumn="1" w:lastColumn="0" w:noHBand="0" w:noVBand="1"/>
      </w:tblPr>
      <w:tblGrid>
        <w:gridCol w:w="3076"/>
        <w:gridCol w:w="3062"/>
        <w:gridCol w:w="3077"/>
      </w:tblGrid>
      <w:tr w:rsidRPr="00065BE6" w:rsidR="001D6E6E" w:rsidTr="7B222326" w14:paraId="1A56ED88" w14:textId="77777777">
        <w:trPr>
          <w:trHeight w:val="300"/>
        </w:trPr>
        <w:tc>
          <w:tcPr>
            <w:tcW w:w="3020" w:type="dxa"/>
            <w:shd w:val="clear" w:color="auto" w:fill="auto"/>
          </w:tcPr>
          <w:p w:rsidR="001D6E6E" w:rsidP="7B222326" w:rsidRDefault="64144849" w14:paraId="62EBF3C5" w14:textId="77777777">
            <w:pPr>
              <w:pStyle w:val="Caption"/>
              <w:keepNext/>
              <w:widowControl w:val="0"/>
              <w:jc w:val="center"/>
              <w:rPr>
                <w:rFonts w:ascii="Arial" w:hAnsi="Arial" w:eastAsia="Arial"/>
                <w:sz w:val="22"/>
                <w:szCs w:val="22"/>
              </w:rPr>
            </w:pPr>
            <w:r>
              <w:rPr>
                <w:noProof/>
                <w:lang w:val="English"/>
              </w:rPr>
              <w:drawing>
                <wp:inline distT="0" distB="0" distL="0" distR="0" wp14:anchorId="53A2E183" wp14:editId="2089BB0B">
                  <wp:extent cx="1847850" cy="2219325"/>
                  <wp:effectExtent l="0" t="0" r="0" b="0"/>
                  <wp:docPr id="15"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pic:nvPicPr>
                        <pic:blipFill>
                          <a:blip r:embed="rId16">
                            <a:extLst>
                              <a:ext uri="{28A0092B-C50C-407E-A947-70E740481C1C}">
                                <a14:useLocalDpi xmlns:a14="http://schemas.microsoft.com/office/drawing/2010/main" val="0"/>
                              </a:ext>
                            </a:extLst>
                          </a:blip>
                          <a:stretch>
                            <a:fillRect/>
                          </a:stretch>
                        </pic:blipFill>
                        <pic:spPr>
                          <a:xfrm>
                            <a:off x="0" y="0"/>
                            <a:ext cx="1847850" cy="2219325"/>
                          </a:xfrm>
                          <a:prstGeom prst="rect">
                            <a:avLst/>
                          </a:prstGeom>
                        </pic:spPr>
                      </pic:pic>
                    </a:graphicData>
                  </a:graphic>
                </wp:inline>
              </w:drawing>
            </w:r>
          </w:p>
          <w:p w:rsidRPr="00065BE6" w:rsidR="001D6E6E" w:rsidP="7B222326" w:rsidRDefault="68D71474" w14:paraId="378756F0" w14:textId="77777777">
            <w:pPr>
              <w:pStyle w:val="Caption"/>
              <w:widowControl w:val="0"/>
              <w:jc w:val="center"/>
              <w:rPr>
                <w:rFonts w:ascii="Arial" w:hAnsi="Arial" w:eastAsia="Arial"/>
                <w:i w:val="0"/>
                <w:iCs w:val="0"/>
                <w:sz w:val="22"/>
                <w:szCs w:val="22"/>
              </w:rPr>
            </w:pPr>
            <w:bookmarkStart w:name="_Ref155697272" w:id="18"/>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6</w:t>
            </w:r>
            <w:r w:rsidR="001D6E6E">
              <w:rPr>
                <w:lang w:val="English"/>
              </w:rPr>
              <w:fldChar w:fldCharType="end"/>
            </w:r>
            <w:bookmarkEnd w:id="18"/>
            <w:r w:rsidRPr="7B222326">
              <w:rPr>
                <w:rFonts w:ascii="Arial" w:hAnsi="Arial" w:eastAsia="Arial"/>
                <w:sz w:val="22"/>
                <w:szCs w:val="22"/>
                <w:lang w:val="English"/>
              </w:rPr>
              <w:t xml:space="preserve"> "Confirm" button</w:t>
            </w:r>
          </w:p>
        </w:tc>
        <w:tc>
          <w:tcPr>
            <w:tcW w:w="3021" w:type="dxa"/>
            <w:shd w:val="clear" w:color="auto" w:fill="auto"/>
          </w:tcPr>
          <w:p w:rsidR="001D6E6E" w:rsidP="7B222326" w:rsidRDefault="64144849" w14:paraId="6D98A12B" w14:textId="77777777">
            <w:pPr>
              <w:pStyle w:val="Caption"/>
              <w:keepNext/>
              <w:widowControl w:val="0"/>
              <w:jc w:val="center"/>
              <w:rPr>
                <w:rFonts w:ascii="Arial" w:hAnsi="Arial" w:eastAsia="Arial"/>
                <w:sz w:val="22"/>
                <w:szCs w:val="22"/>
              </w:rPr>
            </w:pPr>
            <w:r>
              <w:rPr>
                <w:noProof/>
                <w:lang w:val="English"/>
              </w:rPr>
              <w:drawing>
                <wp:inline distT="0" distB="0" distL="0" distR="0" wp14:anchorId="122A029F" wp14:editId="530696A9">
                  <wp:extent cx="1838325" cy="2200275"/>
                  <wp:effectExtent l="0" t="0" r="0" b="0"/>
                  <wp:docPr id="1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pic:nvPicPr>
                        <pic:blipFill>
                          <a:blip r:embed="rId17">
                            <a:extLst>
                              <a:ext uri="{28A0092B-C50C-407E-A947-70E740481C1C}">
                                <a14:useLocalDpi xmlns:a14="http://schemas.microsoft.com/office/drawing/2010/main" val="0"/>
                              </a:ext>
                            </a:extLst>
                          </a:blip>
                          <a:stretch>
                            <a:fillRect/>
                          </a:stretch>
                        </pic:blipFill>
                        <pic:spPr>
                          <a:xfrm>
                            <a:off x="0" y="0"/>
                            <a:ext cx="1838325" cy="2200275"/>
                          </a:xfrm>
                          <a:prstGeom prst="rect">
                            <a:avLst/>
                          </a:prstGeom>
                        </pic:spPr>
                      </pic:pic>
                    </a:graphicData>
                  </a:graphic>
                </wp:inline>
              </w:drawing>
            </w:r>
          </w:p>
          <w:p w:rsidRPr="00062DB6" w:rsidR="001D6E6E" w:rsidP="7B222326" w:rsidRDefault="68D71474" w14:paraId="3FFCF2C1" w14:textId="77777777">
            <w:pPr>
              <w:pStyle w:val="Caption"/>
              <w:widowControl w:val="0"/>
              <w:jc w:val="center"/>
              <w:rPr>
                <w:rFonts w:ascii="Arial" w:hAnsi="Arial" w:eastAsia="Arial"/>
                <w:sz w:val="22"/>
                <w:szCs w:val="22"/>
              </w:rPr>
            </w:pPr>
            <w:bookmarkStart w:name="_Ref155697342" w:id="19"/>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7</w:t>
            </w:r>
            <w:r w:rsidR="001D6E6E">
              <w:rPr>
                <w:lang w:val="English"/>
              </w:rPr>
              <w:fldChar w:fldCharType="end"/>
            </w:r>
            <w:bookmarkEnd w:id="19"/>
            <w:r w:rsidRPr="7B222326">
              <w:rPr>
                <w:rFonts w:ascii="Arial" w:hAnsi="Arial" w:eastAsia="Arial"/>
                <w:sz w:val="22"/>
                <w:szCs w:val="22"/>
                <w:lang w:val="English"/>
              </w:rPr>
              <w:t xml:space="preserve"> Text indicating the selected algorithm</w:t>
            </w:r>
          </w:p>
        </w:tc>
        <w:tc>
          <w:tcPr>
            <w:tcW w:w="3021" w:type="dxa"/>
            <w:shd w:val="clear" w:color="auto" w:fill="auto"/>
          </w:tcPr>
          <w:p w:rsidR="001D6E6E" w:rsidP="7B222326" w:rsidRDefault="64144849" w14:paraId="2946DB82" w14:textId="77777777">
            <w:pPr>
              <w:pStyle w:val="Caption"/>
              <w:keepNext/>
              <w:widowControl w:val="0"/>
              <w:jc w:val="center"/>
              <w:rPr>
                <w:rFonts w:ascii="Arial" w:hAnsi="Arial" w:eastAsia="Arial"/>
                <w:sz w:val="22"/>
                <w:szCs w:val="22"/>
              </w:rPr>
            </w:pPr>
            <w:r>
              <w:rPr>
                <w:noProof/>
                <w:lang w:val="English"/>
              </w:rPr>
              <w:drawing>
                <wp:inline distT="0" distB="0" distL="0" distR="0" wp14:anchorId="179CBF8B" wp14:editId="7369BB20">
                  <wp:extent cx="1847850" cy="2219325"/>
                  <wp:effectExtent l="0" t="0" r="0" b="0"/>
                  <wp:docPr id="1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pic:nvPicPr>
                        <pic:blipFill>
                          <a:blip r:embed="rId18">
                            <a:extLst>
                              <a:ext uri="{28A0092B-C50C-407E-A947-70E740481C1C}">
                                <a14:useLocalDpi xmlns:a14="http://schemas.microsoft.com/office/drawing/2010/main" val="0"/>
                              </a:ext>
                            </a:extLst>
                          </a:blip>
                          <a:stretch>
                            <a:fillRect/>
                          </a:stretch>
                        </pic:blipFill>
                        <pic:spPr>
                          <a:xfrm>
                            <a:off x="0" y="0"/>
                            <a:ext cx="1847850" cy="2219325"/>
                          </a:xfrm>
                          <a:prstGeom prst="rect">
                            <a:avLst/>
                          </a:prstGeom>
                        </pic:spPr>
                      </pic:pic>
                    </a:graphicData>
                  </a:graphic>
                </wp:inline>
              </w:drawing>
            </w:r>
          </w:p>
          <w:p w:rsidR="001D6E6E" w:rsidP="7B222326" w:rsidRDefault="68D71474" w14:paraId="61E30F3D" w14:textId="77777777">
            <w:pPr>
              <w:pStyle w:val="Caption"/>
              <w:widowControl w:val="0"/>
              <w:jc w:val="center"/>
              <w:rPr>
                <w:rFonts w:ascii="Arial" w:hAnsi="Arial" w:eastAsia="Arial"/>
                <w:sz w:val="22"/>
                <w:szCs w:val="22"/>
              </w:rPr>
            </w:pPr>
            <w:bookmarkStart w:name="_Ref155697288" w:id="20"/>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8</w:t>
            </w:r>
            <w:r w:rsidR="001D6E6E">
              <w:rPr>
                <w:lang w:val="English"/>
              </w:rPr>
              <w:fldChar w:fldCharType="end"/>
            </w:r>
            <w:bookmarkEnd w:id="20"/>
            <w:r w:rsidRPr="7B222326">
              <w:rPr>
                <w:rFonts w:ascii="Arial" w:hAnsi="Arial" w:eastAsia="Arial"/>
                <w:sz w:val="22"/>
                <w:szCs w:val="22"/>
                <w:lang w:val="English"/>
              </w:rPr>
              <w:t xml:space="preserve"> Drop-down list</w:t>
            </w:r>
          </w:p>
          <w:p w:rsidRPr="00065BE6" w:rsidR="001D6E6E" w:rsidP="7B222326" w:rsidRDefault="001D6E6E" w14:paraId="5997CC1D" w14:textId="77777777">
            <w:pPr>
              <w:pStyle w:val="Caption"/>
              <w:widowControl w:val="0"/>
              <w:jc w:val="center"/>
              <w:rPr>
                <w:rFonts w:ascii="Arial" w:hAnsi="Arial" w:eastAsia="Arial"/>
                <w:i w:val="0"/>
                <w:iCs w:val="0"/>
                <w:sz w:val="22"/>
                <w:szCs w:val="22"/>
              </w:rPr>
            </w:pPr>
          </w:p>
        </w:tc>
      </w:tr>
    </w:tbl>
    <w:p w:rsidRPr="0071187B" w:rsidR="001D6E6E" w:rsidP="7B222326" w:rsidRDefault="001D6E6E" w14:paraId="110FFD37" w14:textId="77777777">
      <w:pPr>
        <w:pStyle w:val="Caption"/>
        <w:jc w:val="both"/>
        <w:rPr>
          <w:rFonts w:ascii="Arial" w:hAnsi="Arial" w:eastAsia="Arial"/>
          <w:i w:val="0"/>
          <w:iCs w:val="0"/>
        </w:rPr>
      </w:pPr>
    </w:p>
    <w:p w:rsidRPr="0071187B" w:rsidR="001D6E6E" w:rsidP="7B222326" w:rsidRDefault="68D71474" w14:paraId="33336EFB" w14:textId="77777777">
      <w:pPr>
        <w:pStyle w:val="Standard"/>
        <w:jc w:val="both"/>
        <w:rPr>
          <w:rFonts w:ascii="Arial" w:hAnsi="Arial" w:eastAsia="Arial" w:cs="Arial"/>
        </w:rPr>
      </w:pPr>
      <w:r w:rsidRPr="7B222326">
        <w:rPr>
          <w:rFonts w:ascii="Arial" w:hAnsi="Arial" w:eastAsia="Arial" w:cs="Arial"/>
          <w:lang w:val="English"/>
        </w:rPr>
        <w:t>The last button you see in the main menu is "Confirm" (</w:t>
      </w:r>
      <w:r w:rsidR="001D6E6E">
        <w:rPr>
          <w:sz w:val="28"/>
          <w:szCs w:val="28"/>
          <w:lang w:val="English"/>
        </w:rPr>
        <w:fldChar w:fldCharType="begin"/>
      </w:r>
      <w:r w:rsidR="001D6E6E">
        <w:rPr>
          <w:sz w:val="28"/>
          <w:szCs w:val="28"/>
          <w:lang w:val="English"/>
        </w:rPr>
        <w:instrText xml:space="preserve"> REF _Ref155697272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6</w:t>
      </w:r>
      <w:r w:rsidR="001D6E6E">
        <w:rPr>
          <w:sz w:val="28"/>
          <w:szCs w:val="28"/>
          <w:lang w:val="English"/>
        </w:rPr>
        <w:fldChar w:fldCharType="end"/>
      </w:r>
      <w:r w:rsidRPr="7B222326">
        <w:rPr>
          <w:rFonts w:ascii="Arial" w:hAnsi="Arial" w:eastAsia="Arial" w:cs="Arial"/>
          <w:lang w:val="English"/>
        </w:rPr>
        <w:t>). After clicking on it, the program goes to the next program window, hereinafter called "Startup data", in which the data on which the program will operate is entered.</w:t>
      </w:r>
    </w:p>
    <w:p w:rsidR="001D6E6E" w:rsidP="7B222326" w:rsidRDefault="68D71474" w14:paraId="2217F965" w14:textId="77777777">
      <w:pPr>
        <w:pStyle w:val="Standard"/>
        <w:jc w:val="both"/>
        <w:rPr>
          <w:rFonts w:ascii="Arial" w:hAnsi="Arial" w:eastAsia="Arial" w:cs="Arial"/>
        </w:rPr>
      </w:pPr>
      <w:r w:rsidRPr="7B222326">
        <w:rPr>
          <w:rFonts w:ascii="Arial" w:hAnsi="Arial" w:eastAsia="Arial" w:cs="Arial"/>
          <w:lang w:val="English"/>
        </w:rPr>
        <w:t>Above the buttons is a drop-down list (</w:t>
      </w:r>
      <w:r w:rsidR="001D6E6E">
        <w:rPr>
          <w:sz w:val="28"/>
          <w:szCs w:val="28"/>
          <w:lang w:val="English"/>
        </w:rPr>
        <w:fldChar w:fldCharType="begin"/>
      </w:r>
      <w:r w:rsidR="001D6E6E">
        <w:rPr>
          <w:sz w:val="28"/>
          <w:szCs w:val="28"/>
          <w:lang w:val="English"/>
        </w:rPr>
        <w:instrText xml:space="preserve"> REF _Ref155697342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7</w:t>
      </w:r>
      <w:r w:rsidR="001D6E6E">
        <w:rPr>
          <w:sz w:val="28"/>
          <w:szCs w:val="28"/>
          <w:lang w:val="English"/>
        </w:rPr>
        <w:fldChar w:fldCharType="end"/>
      </w:r>
      <w:r w:rsidRPr="7B222326">
        <w:rPr>
          <w:rFonts w:ascii="Arial" w:hAnsi="Arial" w:eastAsia="Arial" w:cs="Arial"/>
          <w:lang w:val="English"/>
        </w:rPr>
        <w:t>), which contains a choice of algorithms that will be presented at a later stage of the programme's operation. In the current state of the application, there is only one working algorithm to choose from – the Hamming algorithm and two non-working options, which are only intended to visualize the possibility of choosing more algorithms in the future.</w:t>
      </w:r>
    </w:p>
    <w:p w:rsidR="001D6E6E" w:rsidP="7B222326" w:rsidRDefault="68D71474" w14:paraId="0850202D" w14:textId="77777777">
      <w:pPr>
        <w:pStyle w:val="Standard"/>
        <w:jc w:val="both"/>
        <w:rPr>
          <w:rFonts w:ascii="Arial" w:hAnsi="Arial" w:eastAsia="Arial" w:cs="Arial"/>
        </w:rPr>
      </w:pPr>
      <w:r w:rsidRPr="7B222326">
        <w:rPr>
          <w:rFonts w:ascii="Arial" w:hAnsi="Arial" w:eastAsia="Arial" w:cs="Arial"/>
          <w:lang w:val="English"/>
        </w:rPr>
        <w:t>The text above it is associated with the list (</w:t>
      </w:r>
      <w:r w:rsidR="001D6E6E">
        <w:rPr>
          <w:sz w:val="28"/>
          <w:szCs w:val="28"/>
          <w:lang w:val="English"/>
        </w:rPr>
        <w:fldChar w:fldCharType="begin"/>
      </w:r>
      <w:r w:rsidR="001D6E6E">
        <w:rPr>
          <w:sz w:val="28"/>
          <w:szCs w:val="28"/>
          <w:lang w:val="English"/>
        </w:rPr>
        <w:instrText xml:space="preserve"> REF _Ref155697288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8</w:t>
      </w:r>
      <w:r w:rsidR="001D6E6E">
        <w:rPr>
          <w:sz w:val="28"/>
          <w:szCs w:val="28"/>
          <w:lang w:val="English"/>
        </w:rPr>
        <w:fldChar w:fldCharType="end"/>
      </w:r>
      <w:r w:rsidRPr="7B222326">
        <w:rPr>
          <w:rFonts w:ascii="Arial" w:hAnsi="Arial" w:eastAsia="Arial" w:cs="Arial"/>
          <w:lang w:val="English"/>
        </w:rPr>
        <w:t>), which displays which algorithm has been selected at the moment.</w:t>
      </w:r>
    </w:p>
    <w:p w:rsidR="001D6E6E" w:rsidP="7B222326" w:rsidRDefault="008D3BDE" w14:paraId="6FA7A918" w14:textId="77777777">
      <w:pPr>
        <w:pStyle w:val="Standard"/>
        <w:jc w:val="both"/>
        <w:rPr>
          <w:rFonts w:ascii="Arial" w:hAnsi="Arial" w:eastAsia="Arial" w:cs="Arial"/>
          <w:sz w:val="28"/>
          <w:szCs w:val="28"/>
        </w:rPr>
      </w:pPr>
      <w:r>
        <w:rPr>
          <w:noProof/>
          <w:lang w:val="English"/>
        </w:rPr>
        <mc:AlternateContent>
          <mc:Choice Requires="wps">
            <w:drawing>
              <wp:anchor distT="0" distB="0" distL="114300" distR="114300" simplePos="0" relativeHeight="251654656" behindDoc="0" locked="0" layoutInCell="1" allowOverlap="1" wp14:editId="07777777" wp14:anchorId="35B88E8B">
                <wp:simplePos x="0" y="0"/>
                <wp:positionH relativeFrom="column">
                  <wp:align>center</wp:align>
                </wp:positionH>
                <wp:positionV relativeFrom="paragraph">
                  <wp:align>top</wp:align>
                </wp:positionV>
                <wp:extent cx="5767070" cy="3901440"/>
                <wp:effectExtent l="0" t="0" r="0" b="0"/>
                <wp:wrapTopAndBottom/>
                <wp:docPr id="58" name="Pole tekstow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070" cy="3901440"/>
                        </a:xfrm>
                        <a:prstGeom prst="rect">
                          <a:avLst/>
                        </a:prstGeom>
                        <a:ln>
                          <a:noFill/>
                          <a:prstDash/>
                        </a:ln>
                      </wps:spPr>
                      <wps:txbx>
                        <w:txbxContent>
                          <w:p w:rsidR="001D6E6E" w:rsidP="001D6E6E" w:rsidRDefault="008D3BDE" w14:paraId="6B699379" w14:textId="77777777">
                            <w:pPr>
                              <w:pStyle w:val="Illustration"/>
                              <w:keepNext/>
                              <w:jc w:val="center"/>
                            </w:pPr>
                            <w:r w:rsidRPr="00863A65">
                              <w:rPr>
                                <w:noProof/>
                                <w:lang w:val="English"/>
                              </w:rPr>
                              <w:drawing>
                                <wp:inline distT="0" distB="0" distL="0" distR="0" wp14:anchorId="4DC78158" wp14:editId="07777777">
                                  <wp:extent cx="5762625" cy="3381375"/>
                                  <wp:effectExtent l="0" t="0" r="0" b="0"/>
                                  <wp:docPr id="4" name="grafik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14:paraId="119FD2CA" w14:textId="77777777">
                            <w:pPr>
                              <w:pStyle w:val="Caption"/>
                              <w:jc w:val="center"/>
                            </w:pPr>
                            <w:bookmarkStart w:name="_Ref155697398" w:id="21"/>
                            <w:r>
                              <w:rPr>
                                <w:lang w:val="English"/>
                              </w:rPr>
                              <w:t xml:space="preserve">Drawing </w:t>
                            </w:r>
                            <w:r>
                              <w:rPr>
                                <w:lang w:val="English"/>
                              </w:rPr>
                              <w:fldChar w:fldCharType="begin"/>
                            </w:r>
                            <w:r>
                              <w:rPr>
                                <w:lang w:val="English"/>
                              </w:rPr>
                              <w:instrText>SEQ Rysunek \* ARABIC</w:instrText>
                            </w:r>
                            <w:r>
                              <w:rPr>
                                <w:lang w:val="English"/>
                              </w:rPr>
                              <w:fldChar w:fldCharType="separate"/>
                            </w:r>
                            <w:r w:rsidR="001B18DA">
                              <w:rPr>
                                <w:noProof/>
                                <w:lang w:val="English"/>
                              </w:rPr>
                              <w:t>9</w:t>
                            </w:r>
                            <w:r>
                              <w:rPr>
                                <w:lang w:val="English"/>
                              </w:rPr>
                              <w:fldChar w:fldCharType="end"/>
                            </w:r>
                            <w:bookmarkEnd w:id="21"/>
                            <w:r>
                              <w:rPr>
                                <w:lang w:val="English"/>
                              </w:rPr>
                              <w:t xml:space="preserve"> Highlight of the "Descriptive" area</w:t>
                            </w:r>
                          </w:p>
                        </w:txbxContent>
                      </wps:txbx>
                      <wps:bodyPr wrap="none" lIns="0" tIns="0" rIns="0" bIns="0" compatLnSpc="0">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p14:anchorId="6E9D4B69">
              <v:shape id="Pole tekstowe 58" style="position:absolute;left:0;text-align:left;margin-left:0;margin-top:0;width:454.1pt;height:307.2pt;z-index:251654656;visibility:visible;mso-wrap-style:none;mso-width-percent:0;mso-height-percent:0;mso-wrap-distance-left:9pt;mso-wrap-distance-top:0;mso-wrap-distance-right:9pt;mso-wrap-distance-bottom:0;mso-position-horizontal:center;mso-position-horizontal-relative:text;mso-position-vertical:top;mso-position-vertical-relative:text;mso-width-percent:0;mso-height-percent:0;mso-width-relative:page;mso-height-relative:page;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">
                <v:textbox style="mso-fit-shape-to-text:t" inset="0,0,0,0">
                  <w:txbxContent>
                    <w:p w:rsidR="001D6E6E" w:rsidP="001D6E6E" w:rsidRDefault="008D3BDE" wp14:paraId="3FE9F23F" wp14:textId="77777777">
                      <w:pPr>
                        <w:pStyle w:val="Illustration"/>
                        <w:keepNext/>
                        <w:jc w:val="center"/>
                      </w:pPr>
                      <w:r w:rsidRPr="00863A65">
                        <w:rPr>
                          <w:noProof/>
                          <w:lang w:val="English"/>
                        </w:rPr>
                        <w:drawing>
                          <wp:inline xmlns:wp14="http://schemas.microsoft.com/office/word/2010/wordprocessingDrawing" distT="0" distB="0" distL="0" distR="0" wp14:anchorId="41D01D7A" wp14:editId="7777777">
                            <wp:extent cx="5762625" cy="3381375"/>
                            <wp:effectExtent l="0" t="0" r="0" b="0"/>
                            <wp:docPr id="169032010" name="grafik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p14:paraId="7BF1DC24" wp14:textId="77777777">
                      <w:pPr>
                        <w:pStyle w:val="Legenda"/>
                        <w:jc w:val="center"/>
                      </w:pPr>
                      <w:r>
                        <w:rPr>
                          <w:lang w:val="English"/>
                        </w:rPr>
                        <w:t xml:space="preserve">Drawing </w:t>
                      </w:r>
                      <w:r>
                        <w:rPr>
                          <w:lang w:val="English"/>
                        </w:rPr>
                        <w:fldChar w:fldCharType="begin"/>
                      </w:r>
                      <w:r>
                        <w:rPr>
                          <w:lang w:val="English"/>
                        </w:rPr>
                        <w:instrText> SEQ Rysunek \* ARABIC </w:instrText>
                      </w:r>
                      <w:r>
                        <w:rPr>
                          <w:lang w:val="English"/>
                        </w:rPr>
                        <w:fldChar w:fldCharType="separate"/>
                      </w:r>
                      <w:r w:rsidR="001B18DA">
                        <w:rPr>
                          <w:noProof/>
                          <w:lang w:val="English"/>
                        </w:rPr>
                        <w:t>9</w:t>
                      </w:r>
                      <w:r>
                        <w:rPr>
                          <w:lang w:val="English"/>
                        </w:rPr>
                        <w:fldChar w:fldCharType="end"/>
                      </w:r>
                      <w:r>
                        <w:rPr>
                          <w:lang w:val="English"/>
                        </w:rPr>
                        <w:t xml:space="preserve"> Highlight of the "Descriptive" area</w:t>
                      </w:r>
                    </w:p>
                  </w:txbxContent>
                </v:textbox>
                <w10:wrap type="topAndBottom"/>
              </v:shape>
            </w:pict>
          </mc:Fallback>
        </mc:AlternateContent>
      </w:r>
      <w:r w:rsidRPr="7B222326" w:rsidR="68D71474">
        <w:rPr>
          <w:rFonts w:ascii="Arial" w:hAnsi="Arial" w:eastAsia="Arial" w:cs="Arial"/>
          <w:lang w:val="English"/>
        </w:rPr>
        <w:t>Area "Descriptive" (</w:t>
      </w:r>
      <w:r w:rsidR="001D6E6E">
        <w:rPr>
          <w:sz w:val="28"/>
          <w:szCs w:val="28"/>
          <w:lang w:val="English"/>
        </w:rPr>
        <w:fldChar w:fldCharType="begin"/>
      </w:r>
      <w:r w:rsidR="001D6E6E">
        <w:rPr>
          <w:sz w:val="28"/>
          <w:szCs w:val="28"/>
          <w:lang w:val="English"/>
        </w:rPr>
        <w:instrText xml:space="preserve"> REF _Ref155697398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9</w:t>
      </w:r>
      <w:r w:rsidR="001D6E6E">
        <w:rPr>
          <w:sz w:val="28"/>
          <w:szCs w:val="28"/>
          <w:lang w:val="English"/>
        </w:rPr>
        <w:fldChar w:fldCharType="end"/>
      </w:r>
      <w:r w:rsidRPr="7B222326" w:rsidR="68D71474">
        <w:rPr>
          <w:rFonts w:ascii="Arial" w:hAnsi="Arial" w:eastAsia="Arial" w:cs="Arial"/>
          <w:lang w:val="English"/>
        </w:rPr>
        <w:t>) is designed to familiarize the user with the algorithm selected by him in the "Interactive" area. It is made of two elements – an image and a description.</w:t>
      </w:r>
    </w:p>
    <w:tbl>
      <w:tblPr>
        <w:tblW w:w="0" w:type="auto"/>
        <w:tblLook w:val="04A0" w:firstRow="1" w:lastRow="0" w:firstColumn="1" w:lastColumn="0" w:noHBand="0" w:noVBand="1"/>
      </w:tblPr>
      <w:tblGrid>
        <w:gridCol w:w="4607"/>
        <w:gridCol w:w="4608"/>
      </w:tblGrid>
      <w:tr w:rsidRPr="00065BE6" w:rsidR="001D6E6E" w:rsidTr="7B222326" w14:paraId="4A398893" w14:textId="77777777">
        <w:trPr>
          <w:trHeight w:val="300"/>
        </w:trPr>
        <w:tc>
          <w:tcPr>
            <w:tcW w:w="4531" w:type="dxa"/>
            <w:shd w:val="clear" w:color="auto" w:fill="auto"/>
          </w:tcPr>
          <w:p w:rsidR="001D6E6E" w:rsidP="7B222326" w:rsidRDefault="64144849" w14:paraId="1F72F646" w14:textId="77777777">
            <w:pPr>
              <w:pStyle w:val="Standard"/>
              <w:keepNext/>
              <w:widowControl w:val="0"/>
              <w:jc w:val="both"/>
              <w:rPr>
                <w:rFonts w:ascii="Arial" w:hAnsi="Arial" w:eastAsia="Arial" w:cs="Arial"/>
              </w:rPr>
            </w:pPr>
            <w:r>
              <w:rPr>
                <w:noProof/>
                <w:lang w:val="English"/>
              </w:rPr>
              <w:drawing>
                <wp:inline distT="0" distB="0" distL="0" distR="0" wp14:anchorId="358248FA" wp14:editId="51F64CD0">
                  <wp:extent cx="2838450" cy="2124075"/>
                  <wp:effectExtent l="0" t="0" r="0" b="0"/>
                  <wp:docPr id="1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pic:nvPicPr>
                        <pic:blipFill>
                          <a:blip r:embed="rId21">
                            <a:extLst>
                              <a:ext uri="{28A0092B-C50C-407E-A947-70E740481C1C}">
                                <a14:useLocalDpi xmlns:a14="http://schemas.microsoft.com/office/drawing/2010/main" val="0"/>
                              </a:ext>
                            </a:extLst>
                          </a:blip>
                          <a:stretch>
                            <a:fillRect/>
                          </a:stretch>
                        </pic:blipFill>
                        <pic:spPr>
                          <a:xfrm>
                            <a:off x="0" y="0"/>
                            <a:ext cx="2838450" cy="2124075"/>
                          </a:xfrm>
                          <a:prstGeom prst="rect">
                            <a:avLst/>
                          </a:prstGeom>
                        </pic:spPr>
                      </pic:pic>
                    </a:graphicData>
                  </a:graphic>
                </wp:inline>
              </w:drawing>
            </w:r>
          </w:p>
          <w:p w:rsidRPr="00065BE6" w:rsidR="001D6E6E" w:rsidP="7B222326" w:rsidRDefault="68D71474" w14:paraId="4CE4E57C" w14:textId="77777777">
            <w:pPr>
              <w:pStyle w:val="Caption"/>
              <w:widowControl w:val="0"/>
              <w:jc w:val="both"/>
              <w:rPr>
                <w:rFonts w:ascii="Arial" w:hAnsi="Arial" w:eastAsia="Arial"/>
                <w:sz w:val="22"/>
                <w:szCs w:val="22"/>
              </w:rPr>
            </w:pPr>
            <w:bookmarkStart w:name="_Ref155697560" w:id="22"/>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10</w:t>
            </w:r>
            <w:r w:rsidR="001D6E6E">
              <w:rPr>
                <w:lang w:val="English"/>
              </w:rPr>
              <w:fldChar w:fldCharType="end"/>
            </w:r>
            <w:bookmarkEnd w:id="22"/>
            <w:r w:rsidRPr="7B222326">
              <w:rPr>
                <w:rFonts w:ascii="Arial" w:hAnsi="Arial" w:eastAsia="Arial"/>
                <w:sz w:val="22"/>
                <w:szCs w:val="22"/>
                <w:lang w:val="English"/>
              </w:rPr>
              <w:t xml:space="preserve"> Graphical presentation of the algorithm</w:t>
            </w:r>
          </w:p>
        </w:tc>
        <w:tc>
          <w:tcPr>
            <w:tcW w:w="4531" w:type="dxa"/>
            <w:shd w:val="clear" w:color="auto" w:fill="auto"/>
          </w:tcPr>
          <w:p w:rsidR="001D6E6E" w:rsidP="7B222326" w:rsidRDefault="64144849" w14:paraId="08CE6F91" w14:textId="77777777">
            <w:pPr>
              <w:pStyle w:val="Standard"/>
              <w:keepNext/>
              <w:widowControl w:val="0"/>
              <w:jc w:val="both"/>
              <w:rPr>
                <w:rFonts w:ascii="Arial" w:hAnsi="Arial" w:eastAsia="Arial" w:cs="Arial"/>
              </w:rPr>
            </w:pPr>
            <w:r>
              <w:rPr>
                <w:noProof/>
                <w:lang w:val="English"/>
              </w:rPr>
              <w:drawing>
                <wp:inline distT="0" distB="0" distL="0" distR="0" wp14:anchorId="2670E91A" wp14:editId="488B239E">
                  <wp:extent cx="2838450" cy="2124075"/>
                  <wp:effectExtent l="0" t="0" r="0" b="0"/>
                  <wp:docPr id="1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pic:nvPicPr>
                        <pic:blipFill>
                          <a:blip r:embed="rId22">
                            <a:extLst>
                              <a:ext uri="{28A0092B-C50C-407E-A947-70E740481C1C}">
                                <a14:useLocalDpi xmlns:a14="http://schemas.microsoft.com/office/drawing/2010/main" val="0"/>
                              </a:ext>
                            </a:extLst>
                          </a:blip>
                          <a:stretch>
                            <a:fillRect/>
                          </a:stretch>
                        </pic:blipFill>
                        <pic:spPr>
                          <a:xfrm>
                            <a:off x="0" y="0"/>
                            <a:ext cx="2838450" cy="2124075"/>
                          </a:xfrm>
                          <a:prstGeom prst="rect">
                            <a:avLst/>
                          </a:prstGeom>
                        </pic:spPr>
                      </pic:pic>
                    </a:graphicData>
                  </a:graphic>
                </wp:inline>
              </w:drawing>
            </w:r>
          </w:p>
          <w:p w:rsidRPr="00E40247" w:rsidR="001D6E6E" w:rsidP="7B222326" w:rsidRDefault="68D71474" w14:paraId="40C22F01" w14:textId="77777777">
            <w:pPr>
              <w:pStyle w:val="Caption"/>
              <w:widowControl w:val="0"/>
              <w:jc w:val="center"/>
              <w:rPr>
                <w:rFonts w:ascii="Arial" w:hAnsi="Arial" w:eastAsia="Arial"/>
                <w:sz w:val="22"/>
                <w:szCs w:val="22"/>
              </w:rPr>
            </w:pPr>
            <w:bookmarkStart w:name="_Ref155697570" w:id="23"/>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11</w:t>
            </w:r>
            <w:r w:rsidR="001D6E6E">
              <w:rPr>
                <w:lang w:val="English"/>
              </w:rPr>
              <w:fldChar w:fldCharType="end"/>
            </w:r>
            <w:bookmarkEnd w:id="23"/>
            <w:r w:rsidRPr="7B222326">
              <w:rPr>
                <w:rFonts w:ascii="Arial" w:hAnsi="Arial" w:eastAsia="Arial"/>
                <w:sz w:val="22"/>
                <w:szCs w:val="22"/>
                <w:lang w:val="English"/>
              </w:rPr>
              <w:t xml:space="preserve"> Algorithm description</w:t>
            </w:r>
          </w:p>
        </w:tc>
      </w:tr>
    </w:tbl>
    <w:p w:rsidR="001D6E6E" w:rsidP="7B222326" w:rsidRDefault="001D6E6E" w14:paraId="61CDCEAD" w14:textId="77777777">
      <w:pPr>
        <w:pStyle w:val="Standard"/>
        <w:jc w:val="both"/>
        <w:rPr>
          <w:rFonts w:ascii="Arial" w:hAnsi="Arial" w:eastAsia="Arial" w:cs="Arial"/>
          <w:sz w:val="28"/>
          <w:szCs w:val="28"/>
        </w:rPr>
      </w:pPr>
    </w:p>
    <w:p w:rsidR="001D6E6E" w:rsidP="7B222326" w:rsidRDefault="68D71474" w14:paraId="4BE1AF0D" w14:textId="77777777">
      <w:pPr>
        <w:pStyle w:val="Standard"/>
        <w:jc w:val="both"/>
        <w:rPr>
          <w:rFonts w:ascii="Arial" w:hAnsi="Arial" w:eastAsia="Arial" w:cs="Arial"/>
        </w:rPr>
      </w:pPr>
      <w:r w:rsidRPr="7B222326">
        <w:rPr>
          <w:rFonts w:ascii="Arial" w:hAnsi="Arial" w:eastAsia="Arial" w:cs="Arial"/>
          <w:lang w:val="English"/>
        </w:rPr>
        <w:t>Image (</w:t>
      </w:r>
      <w:r w:rsidR="001D6E6E">
        <w:rPr>
          <w:sz w:val="28"/>
          <w:szCs w:val="28"/>
          <w:lang w:val="English"/>
        </w:rPr>
        <w:fldChar w:fldCharType="begin"/>
      </w:r>
      <w:r w:rsidR="001D6E6E">
        <w:rPr>
          <w:sz w:val="28"/>
          <w:szCs w:val="28"/>
          <w:lang w:val="English"/>
        </w:rPr>
        <w:instrText xml:space="preserve"> REF _Ref155697560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10</w:t>
      </w:r>
      <w:r w:rsidR="001D6E6E">
        <w:rPr>
          <w:sz w:val="28"/>
          <w:szCs w:val="28"/>
          <w:lang w:val="English"/>
        </w:rPr>
        <w:fldChar w:fldCharType="end"/>
      </w:r>
      <w:r w:rsidRPr="7B222326">
        <w:rPr>
          <w:rFonts w:ascii="Arial" w:hAnsi="Arial" w:eastAsia="Arial" w:cs="Arial"/>
          <w:lang w:val="English"/>
        </w:rPr>
        <w:t>) shows a visualization of the selected algorithm, while the description (</w:t>
      </w:r>
      <w:r w:rsidR="001D6E6E">
        <w:rPr>
          <w:sz w:val="28"/>
          <w:szCs w:val="28"/>
          <w:lang w:val="English"/>
        </w:rPr>
        <w:fldChar w:fldCharType="begin"/>
      </w:r>
      <w:r w:rsidR="001D6E6E">
        <w:rPr>
          <w:sz w:val="28"/>
          <w:szCs w:val="28"/>
          <w:lang w:val="English"/>
        </w:rPr>
        <w:instrText xml:space="preserve"> REF _Ref155697570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11</w:t>
      </w:r>
      <w:r w:rsidR="001D6E6E">
        <w:rPr>
          <w:sz w:val="28"/>
          <w:szCs w:val="28"/>
          <w:lang w:val="English"/>
        </w:rPr>
        <w:fldChar w:fldCharType="end"/>
      </w:r>
      <w:r w:rsidRPr="7B222326">
        <w:rPr>
          <w:rFonts w:ascii="Arial" w:hAnsi="Arial" w:eastAsia="Arial" w:cs="Arial"/>
          <w:lang w:val="English"/>
        </w:rPr>
        <w:t>) explains how it works.</w:t>
      </w:r>
    </w:p>
    <w:p w:rsidR="7B222326" w:rsidP="7B222326" w:rsidRDefault="7B222326" w14:paraId="1DF27F16" w14:textId="1E088C4F">
      <w:pPr>
        <w:pStyle w:val="Standard"/>
        <w:jc w:val="both"/>
        <w:rPr>
          <w:rFonts w:ascii="Arial" w:hAnsi="Arial" w:eastAsia="Arial" w:cs="Arial"/>
        </w:rPr>
      </w:pPr>
    </w:p>
    <w:p w:rsidR="7B222326" w:rsidP="7B222326" w:rsidRDefault="7B222326" w14:paraId="6FB1E016" w14:textId="117207E3">
      <w:pPr>
        <w:pStyle w:val="Standard"/>
        <w:jc w:val="both"/>
        <w:rPr>
          <w:rFonts w:ascii="Arial" w:hAnsi="Arial" w:eastAsia="Arial" w:cs="Arial"/>
        </w:rPr>
      </w:pPr>
    </w:p>
    <w:p w:rsidR="001D6E6E" w:rsidP="7B222326" w:rsidRDefault="68D71474" w14:paraId="7052D378" w14:textId="77777777">
      <w:pPr>
        <w:pStyle w:val="Heading3"/>
        <w:rPr>
          <w:rFonts w:ascii="Arial" w:hAnsi="Arial" w:eastAsia="Arial" w:cs="Arial"/>
        </w:rPr>
      </w:pPr>
      <w:bookmarkStart w:name="__RefHeading___Toc2778_1324711172" w:id="24"/>
      <w:bookmarkStart w:name="_Toc1304980293" w:id="25"/>
      <w:r w:rsidRPr="7B222326">
        <w:rPr>
          <w:rFonts w:ascii="Arial" w:hAnsi="Arial" w:eastAsia="Arial" w:cs="Arial"/>
          <w:lang w:val="English"/>
        </w:rPr>
        <w:t>Starting data</w:t>
      </w:r>
      <w:bookmarkEnd w:id="24"/>
      <w:bookmarkEnd w:id="25"/>
    </w:p>
    <w:p w:rsidR="001D6E6E" w:rsidP="7B222326" w:rsidRDefault="001D6E6E" w14:paraId="6BB9E253" w14:textId="77777777">
      <w:pPr>
        <w:pStyle w:val="Textbody"/>
        <w:jc w:val="both"/>
        <w:rPr>
          <w:rFonts w:ascii="Arial" w:hAnsi="Arial" w:eastAsia="Arial" w:cs="Arial"/>
        </w:rPr>
      </w:pPr>
    </w:p>
    <w:p w:rsidR="001D6E6E" w:rsidP="7B222326" w:rsidRDefault="008D3BDE" w14:paraId="6781ECD0" w14:textId="77777777">
      <w:pPr>
        <w:pStyle w:val="Textbody"/>
        <w:jc w:val="both"/>
        <w:rPr>
          <w:rFonts w:ascii="Arial" w:hAnsi="Arial" w:eastAsia="Arial" w:cs="Arial"/>
          <w:sz w:val="28"/>
          <w:szCs w:val="28"/>
        </w:rPr>
      </w:pPr>
      <w:r>
        <w:rPr>
          <w:noProof/>
          <w:lang w:val="English"/>
        </w:rPr>
        <mc:AlternateContent>
          <mc:Choice Requires="wps">
            <w:drawing>
              <wp:anchor distT="0" distB="0" distL="114300" distR="114300" simplePos="0" relativeHeight="251655680" behindDoc="0" locked="0" layoutInCell="1" allowOverlap="1" wp14:editId="07777777" wp14:anchorId="0143B92D">
                <wp:simplePos x="0" y="0"/>
                <wp:positionH relativeFrom="column">
                  <wp:align>center</wp:align>
                </wp:positionH>
                <wp:positionV relativeFrom="paragraph">
                  <wp:align>top</wp:align>
                </wp:positionV>
                <wp:extent cx="5767070" cy="3901440"/>
                <wp:effectExtent l="0" t="0" r="0" b="0"/>
                <wp:wrapTopAndBottom/>
                <wp:docPr id="57" name="Pole tekstow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070" cy="3901440"/>
                        </a:xfrm>
                        <a:prstGeom prst="rect">
                          <a:avLst/>
                        </a:prstGeom>
                        <a:ln>
                          <a:noFill/>
                          <a:prstDash/>
                        </a:ln>
                      </wps:spPr>
                      <wps:txbx>
                        <w:txbxContent>
                          <w:p w:rsidR="001D6E6E" w:rsidP="001D6E6E" w:rsidRDefault="008D3BDE" w14:paraId="23DE523C" w14:textId="77777777">
                            <w:pPr>
                              <w:pStyle w:val="Illustration"/>
                              <w:keepNext/>
                            </w:pPr>
                            <w:r w:rsidRPr="00863A65">
                              <w:rPr>
                                <w:noProof/>
                                <w:lang w:val="English"/>
                              </w:rPr>
                              <w:drawing>
                                <wp:inline distT="0" distB="0" distL="0" distR="0" wp14:anchorId="18F80954" wp14:editId="07777777">
                                  <wp:extent cx="5762625" cy="3381375"/>
                                  <wp:effectExtent l="0" t="0" r="0" b="0"/>
                                  <wp:docPr id="5" name="grafik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14:paraId="714CDC6E" w14:textId="77777777">
                            <w:pPr>
                              <w:pStyle w:val="Caption"/>
                              <w:jc w:val="center"/>
                            </w:pPr>
                            <w:bookmarkStart w:name="_Ref155697634" w:id="26"/>
                            <w:r>
                              <w:rPr>
                                <w:lang w:val="English"/>
                              </w:rPr>
                              <w:t xml:space="preserve">Drawing </w:t>
                            </w:r>
                            <w:r>
                              <w:rPr>
                                <w:lang w:val="English"/>
                              </w:rPr>
                              <w:fldChar w:fldCharType="begin"/>
                            </w:r>
                            <w:r>
                              <w:rPr>
                                <w:lang w:val="English"/>
                              </w:rPr>
                              <w:instrText>SEQ Rysunek \* ARABIC</w:instrText>
                            </w:r>
                            <w:r>
                              <w:rPr>
                                <w:lang w:val="English"/>
                              </w:rPr>
                              <w:fldChar w:fldCharType="separate"/>
                            </w:r>
                            <w:r w:rsidR="001B18DA">
                              <w:rPr>
                                <w:noProof/>
                                <w:lang w:val="English"/>
                              </w:rPr>
                              <w:t>12</w:t>
                            </w:r>
                            <w:r>
                              <w:rPr>
                                <w:lang w:val="English"/>
                              </w:rPr>
                              <w:fldChar w:fldCharType="end"/>
                            </w:r>
                            <w:bookmarkEnd w:id="26"/>
                            <w:r>
                              <w:rPr>
                                <w:lang w:val="English"/>
                              </w:rPr>
                              <w:t xml:space="preserve"> The "Start Data" window</w:t>
                            </w:r>
                          </w:p>
                        </w:txbxContent>
                      </wps:txbx>
                      <wps:bodyPr wrap="none" lIns="0" tIns="0" rIns="0" bIns="0" compatLnSpc="0">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p14:anchorId="58D947BD">
              <v:shape id="Pole tekstowe 57" style="position:absolute;left:0;text-align:left;margin-left:0;margin-top:0;width:454.1pt;height:307.2pt;z-index:251655680;visibility:visible;mso-wrap-style:none;mso-width-percent:0;mso-height-percent:0;mso-wrap-distance-left:9pt;mso-wrap-distance-top:0;mso-wrap-distance-right:9pt;mso-wrap-distance-bottom:0;mso-position-horizontal:center;mso-position-horizontal-relative:text;mso-position-vertical:top;mso-position-vertical-relative:text;mso-width-percent:0;mso-height-percent:0;mso-width-relative:page;mso-height-relative:page;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">
                <v:textbox style="mso-fit-shape-to-text:t" inset="0,0,0,0">
                  <w:txbxContent>
                    <w:p w:rsidR="001D6E6E" w:rsidP="001D6E6E" w:rsidRDefault="008D3BDE" wp14:paraId="52E56223" wp14:textId="77777777">
                      <w:pPr>
                        <w:pStyle w:val="Illustration"/>
                        <w:keepNext/>
                      </w:pPr>
                      <w:r w:rsidRPr="00863A65">
                        <w:rPr>
                          <w:noProof/>
                          <w:lang w:val="English"/>
                        </w:rPr>
                        <w:drawing>
                          <wp:inline xmlns:wp14="http://schemas.microsoft.com/office/word/2010/wordprocessingDrawing" distT="0" distB="0" distL="0" distR="0" wp14:anchorId="40D046B5" wp14:editId="7777777">
                            <wp:extent cx="5762625" cy="3381375"/>
                            <wp:effectExtent l="0" t="0" r="0" b="0"/>
                            <wp:docPr id="1705370239" name="grafik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p14:paraId="422CC124" wp14:textId="77777777">
                      <w:pPr>
                        <w:pStyle w:val="Legenda"/>
                        <w:jc w:val="center"/>
                      </w:pPr>
                      <w:r>
                        <w:rPr>
                          <w:lang w:val="English"/>
                        </w:rPr>
                        <w:t xml:space="preserve">Drawing </w:t>
                      </w:r>
                      <w:r>
                        <w:rPr>
                          <w:lang w:val="English"/>
                        </w:rPr>
                        <w:fldChar w:fldCharType="begin"/>
                      </w:r>
                      <w:r>
                        <w:rPr>
                          <w:lang w:val="English"/>
                        </w:rPr>
                        <w:instrText> SEQ Rysunek \* ARABIC </w:instrText>
                      </w:r>
                      <w:r>
                        <w:rPr>
                          <w:lang w:val="English"/>
                        </w:rPr>
                        <w:fldChar w:fldCharType="separate"/>
                      </w:r>
                      <w:r w:rsidR="001B18DA">
                        <w:rPr>
                          <w:noProof/>
                          <w:lang w:val="English"/>
                        </w:rPr>
                        <w:t>12</w:t>
                      </w:r>
                      <w:r>
                        <w:rPr>
                          <w:lang w:val="English"/>
                        </w:rPr>
                        <w:fldChar w:fldCharType="end"/>
                      </w:r>
                      <w:r>
                        <w:rPr>
                          <w:lang w:val="English"/>
                        </w:rPr>
                        <w:t xml:space="preserve"> The "Start Data" window</w:t>
                      </w:r>
                    </w:p>
                  </w:txbxContent>
                </v:textbox>
                <w10:wrap type="topAndBottom"/>
              </v:shape>
            </w:pict>
          </mc:Fallback>
        </mc:AlternateContent>
      </w:r>
      <w:r w:rsidR="001D6E6E">
        <w:rPr>
          <w:lang w:val="English"/>
        </w:rPr>
        <w:tab/>
      </w:r>
      <w:r w:rsidRPr="7B222326" w:rsidR="68D71474">
        <w:rPr>
          <w:rFonts w:ascii="Arial" w:hAnsi="Arial" w:eastAsia="Arial" w:cs="Arial"/>
          <w:lang w:val="English"/>
        </w:rPr>
        <w:t>The next window in the application is "Startup Data" (</w:t>
      </w:r>
      <w:r w:rsidR="001D6E6E">
        <w:rPr>
          <w:sz w:val="28"/>
          <w:szCs w:val="28"/>
          <w:lang w:val="English"/>
        </w:rPr>
        <w:fldChar w:fldCharType="begin"/>
      </w:r>
      <w:r w:rsidR="001D6E6E">
        <w:rPr>
          <w:sz w:val="28"/>
          <w:szCs w:val="28"/>
          <w:lang w:val="English"/>
        </w:rPr>
        <w:instrText xml:space="preserve"> REF _Ref155697634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12</w:t>
      </w:r>
      <w:r w:rsidR="001D6E6E">
        <w:rPr>
          <w:sz w:val="28"/>
          <w:szCs w:val="28"/>
          <w:lang w:val="English"/>
        </w:rPr>
        <w:fldChar w:fldCharType="end"/>
      </w:r>
      <w:r w:rsidRPr="7B222326" w:rsidR="68D71474">
        <w:rPr>
          <w:rFonts w:ascii="Arial" w:hAnsi="Arial" w:eastAsia="Arial" w:cs="Arial"/>
          <w:lang w:val="English"/>
        </w:rPr>
        <w:t>), which allows you to enter the data on which the program will operate. It contains two buttons - "Back" and "Visualize", a Checkbox button, a slider, text informing about the animation spacing, a text field and a window title.</w:t>
      </w:r>
    </w:p>
    <w:tbl>
      <w:tblPr>
        <w:tblW w:w="0" w:type="auto"/>
        <w:tblLook w:val="04A0" w:firstRow="1" w:lastRow="0" w:firstColumn="1" w:lastColumn="0" w:noHBand="0" w:noVBand="1"/>
      </w:tblPr>
      <w:tblGrid>
        <w:gridCol w:w="4673"/>
        <w:gridCol w:w="4542"/>
      </w:tblGrid>
      <w:tr w:rsidR="001D6E6E" w:rsidTr="7B222326" w14:paraId="2267E157" w14:textId="77777777">
        <w:trPr>
          <w:trHeight w:val="300"/>
        </w:trPr>
        <w:tc>
          <w:tcPr>
            <w:tcW w:w="4531" w:type="dxa"/>
            <w:shd w:val="clear" w:color="auto" w:fill="auto"/>
          </w:tcPr>
          <w:p w:rsidR="001D6E6E" w:rsidP="7B222326" w:rsidRDefault="64144849" w14:paraId="07547A01" w14:textId="77777777">
            <w:pPr>
              <w:pStyle w:val="Textbody"/>
              <w:keepNext/>
              <w:widowControl w:val="0"/>
              <w:jc w:val="both"/>
              <w:rPr>
                <w:rFonts w:ascii="Arial" w:hAnsi="Arial" w:eastAsia="Arial" w:cs="Arial"/>
              </w:rPr>
            </w:pPr>
            <w:r>
              <w:rPr>
                <w:noProof/>
                <w:lang w:val="English"/>
              </w:rPr>
              <w:drawing>
                <wp:inline distT="0" distB="0" distL="0" distR="0" wp14:anchorId="7852B0D9" wp14:editId="583F5A25">
                  <wp:extent cx="2914650" cy="2124075"/>
                  <wp:effectExtent l="0" t="0" r="0" b="0"/>
                  <wp:docPr id="2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pic:nvPicPr>
                        <pic:blipFill>
                          <a:blip r:embed="rId25">
                            <a:extLst>
                              <a:ext uri="{28A0092B-C50C-407E-A947-70E740481C1C}">
                                <a14:useLocalDpi xmlns:a14="http://schemas.microsoft.com/office/drawing/2010/main" val="0"/>
                              </a:ext>
                            </a:extLst>
                          </a:blip>
                          <a:stretch>
                            <a:fillRect/>
                          </a:stretch>
                        </pic:blipFill>
                        <pic:spPr>
                          <a:xfrm>
                            <a:off x="0" y="0"/>
                            <a:ext cx="2914650" cy="2124075"/>
                          </a:xfrm>
                          <a:prstGeom prst="rect">
                            <a:avLst/>
                          </a:prstGeom>
                        </pic:spPr>
                      </pic:pic>
                    </a:graphicData>
                  </a:graphic>
                </wp:inline>
              </w:drawing>
            </w:r>
          </w:p>
          <w:p w:rsidR="001D6E6E" w:rsidP="7B222326" w:rsidRDefault="68D71474" w14:paraId="4C4065F0" w14:textId="77777777">
            <w:pPr>
              <w:pStyle w:val="Caption"/>
              <w:widowControl w:val="0"/>
              <w:jc w:val="center"/>
              <w:rPr>
                <w:rFonts w:ascii="Arial" w:hAnsi="Arial" w:eastAsia="Arial"/>
                <w:sz w:val="22"/>
                <w:szCs w:val="22"/>
              </w:rPr>
            </w:pPr>
            <w:bookmarkStart w:name="_Ref155697954" w:id="27"/>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13</w:t>
            </w:r>
            <w:r w:rsidR="001D6E6E">
              <w:rPr>
                <w:lang w:val="English"/>
              </w:rPr>
              <w:fldChar w:fldCharType="end"/>
            </w:r>
            <w:bookmarkEnd w:id="27"/>
            <w:r w:rsidRPr="7B222326">
              <w:rPr>
                <w:rFonts w:ascii="Arial" w:hAnsi="Arial" w:eastAsia="Arial"/>
                <w:sz w:val="22"/>
                <w:szCs w:val="22"/>
                <w:lang w:val="English"/>
              </w:rPr>
              <w:t xml:space="preserve"> "Back" button</w:t>
            </w:r>
          </w:p>
        </w:tc>
        <w:tc>
          <w:tcPr>
            <w:tcW w:w="4531" w:type="dxa"/>
            <w:shd w:val="clear" w:color="auto" w:fill="auto"/>
          </w:tcPr>
          <w:p w:rsidR="001D6E6E" w:rsidP="7B222326" w:rsidRDefault="64144849" w14:paraId="5043CB0F" w14:textId="77777777">
            <w:pPr>
              <w:pStyle w:val="Textbody"/>
              <w:keepNext/>
              <w:widowControl w:val="0"/>
              <w:jc w:val="both"/>
              <w:rPr>
                <w:rFonts w:ascii="Arial" w:hAnsi="Arial" w:eastAsia="Arial" w:cs="Arial"/>
              </w:rPr>
            </w:pPr>
            <w:r>
              <w:rPr>
                <w:noProof/>
                <w:lang w:val="English"/>
              </w:rPr>
              <w:drawing>
                <wp:inline distT="0" distB="0" distL="0" distR="0" wp14:anchorId="557E1EBB" wp14:editId="19583127">
                  <wp:extent cx="2828925" cy="2124075"/>
                  <wp:effectExtent l="0" t="0" r="0" b="0"/>
                  <wp:docPr id="2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pic:nvPicPr>
                        <pic:blipFill>
                          <a:blip r:embed="rId26">
                            <a:extLst>
                              <a:ext uri="{28A0092B-C50C-407E-A947-70E740481C1C}">
                                <a14:useLocalDpi xmlns:a14="http://schemas.microsoft.com/office/drawing/2010/main" val="0"/>
                              </a:ext>
                            </a:extLst>
                          </a:blip>
                          <a:stretch>
                            <a:fillRect/>
                          </a:stretch>
                        </pic:blipFill>
                        <pic:spPr>
                          <a:xfrm>
                            <a:off x="0" y="0"/>
                            <a:ext cx="2828925" cy="2124075"/>
                          </a:xfrm>
                          <a:prstGeom prst="rect">
                            <a:avLst/>
                          </a:prstGeom>
                        </pic:spPr>
                      </pic:pic>
                    </a:graphicData>
                  </a:graphic>
                </wp:inline>
              </w:drawing>
            </w:r>
          </w:p>
          <w:p w:rsidR="001D6E6E" w:rsidP="7B222326" w:rsidRDefault="68D71474" w14:paraId="3929BECE" w14:textId="77777777">
            <w:pPr>
              <w:pStyle w:val="Caption"/>
              <w:widowControl w:val="0"/>
              <w:jc w:val="center"/>
              <w:rPr>
                <w:rFonts w:ascii="Arial" w:hAnsi="Arial" w:eastAsia="Arial"/>
                <w:sz w:val="22"/>
                <w:szCs w:val="22"/>
              </w:rPr>
            </w:pPr>
            <w:bookmarkStart w:name="_Ref155697965" w:id="28"/>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14</w:t>
            </w:r>
            <w:r w:rsidR="001D6E6E">
              <w:rPr>
                <w:lang w:val="English"/>
              </w:rPr>
              <w:fldChar w:fldCharType="end"/>
            </w:r>
            <w:bookmarkEnd w:id="28"/>
            <w:r w:rsidRPr="7B222326">
              <w:rPr>
                <w:rFonts w:ascii="Arial" w:hAnsi="Arial" w:eastAsia="Arial"/>
                <w:sz w:val="22"/>
                <w:szCs w:val="22"/>
                <w:lang w:val="English"/>
              </w:rPr>
              <w:t xml:space="preserve"> "Visualize" button</w:t>
            </w:r>
          </w:p>
        </w:tc>
      </w:tr>
    </w:tbl>
    <w:p w:rsidR="001D6E6E" w:rsidP="7B222326" w:rsidRDefault="001D6E6E" w14:paraId="07459315" w14:textId="77777777">
      <w:pPr>
        <w:pStyle w:val="Textbody"/>
        <w:jc w:val="both"/>
        <w:rPr>
          <w:rFonts w:ascii="Arial" w:hAnsi="Arial" w:eastAsia="Arial" w:cs="Arial"/>
        </w:rPr>
      </w:pPr>
    </w:p>
    <w:p w:rsidR="001D6E6E" w:rsidP="7B222326" w:rsidRDefault="68D71474" w14:paraId="1C1335C6" w14:textId="77777777">
      <w:pPr>
        <w:pStyle w:val="Textbody"/>
        <w:jc w:val="both"/>
        <w:rPr>
          <w:rFonts w:ascii="Arial" w:hAnsi="Arial" w:eastAsia="Arial" w:cs="Arial"/>
        </w:rPr>
      </w:pPr>
      <w:r w:rsidRPr="7B222326">
        <w:rPr>
          <w:rFonts w:ascii="Arial" w:hAnsi="Arial" w:eastAsia="Arial" w:cs="Arial"/>
          <w:lang w:val="English"/>
        </w:rPr>
        <w:t>The "Back" button (</w:t>
      </w:r>
      <w:r w:rsidR="001D6E6E">
        <w:rPr>
          <w:sz w:val="28"/>
          <w:szCs w:val="28"/>
          <w:lang w:val="English"/>
        </w:rPr>
        <w:fldChar w:fldCharType="begin"/>
      </w:r>
      <w:r w:rsidR="001D6E6E">
        <w:rPr>
          <w:sz w:val="28"/>
          <w:szCs w:val="28"/>
          <w:lang w:val="English"/>
        </w:rPr>
        <w:instrText xml:space="preserve"> REF _Ref155697954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13</w:t>
      </w:r>
      <w:r w:rsidR="001D6E6E">
        <w:rPr>
          <w:sz w:val="28"/>
          <w:szCs w:val="28"/>
          <w:lang w:val="English"/>
        </w:rPr>
        <w:fldChar w:fldCharType="end"/>
      </w:r>
      <w:r w:rsidRPr="7B222326">
        <w:rPr>
          <w:rFonts w:ascii="Arial" w:hAnsi="Arial" w:eastAsia="Arial" w:cs="Arial"/>
          <w:lang w:val="English"/>
        </w:rPr>
        <w:t>) allows you to return to the main menu, while the "Visualize" button (</w:t>
      </w:r>
      <w:r w:rsidR="001D6E6E">
        <w:rPr>
          <w:sz w:val="28"/>
          <w:szCs w:val="28"/>
          <w:lang w:val="English"/>
        </w:rPr>
        <w:fldChar w:fldCharType="begin"/>
      </w:r>
      <w:r w:rsidR="001D6E6E">
        <w:rPr>
          <w:sz w:val="28"/>
          <w:szCs w:val="28"/>
          <w:lang w:val="English"/>
        </w:rPr>
        <w:instrText xml:space="preserve"> REF _Ref155697965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14</w:t>
      </w:r>
      <w:r w:rsidR="001D6E6E">
        <w:rPr>
          <w:sz w:val="28"/>
          <w:szCs w:val="28"/>
          <w:lang w:val="English"/>
        </w:rPr>
        <w:fldChar w:fldCharType="end"/>
      </w:r>
      <w:r w:rsidRPr="7B222326">
        <w:rPr>
          <w:rFonts w:ascii="Arial" w:hAnsi="Arial" w:eastAsia="Arial" w:cs="Arial"/>
          <w:lang w:val="English"/>
        </w:rPr>
        <w:t>) goes to the main part of the application, i.e. the visualization of the algorithm.</w:t>
      </w:r>
    </w:p>
    <w:tbl>
      <w:tblPr>
        <w:tblW w:w="0" w:type="auto"/>
        <w:tblLook w:val="04A0" w:firstRow="1" w:lastRow="0" w:firstColumn="1" w:lastColumn="0" w:noHBand="0" w:noVBand="1"/>
      </w:tblPr>
      <w:tblGrid>
        <w:gridCol w:w="4607"/>
        <w:gridCol w:w="4608"/>
      </w:tblGrid>
      <w:tr w:rsidR="001D6E6E" w:rsidTr="7B222326" w14:paraId="706DD9C2" w14:textId="77777777">
        <w:trPr>
          <w:trHeight w:val="300"/>
        </w:trPr>
        <w:tc>
          <w:tcPr>
            <w:tcW w:w="4531" w:type="dxa"/>
            <w:shd w:val="clear" w:color="auto" w:fill="auto"/>
          </w:tcPr>
          <w:p w:rsidR="001D6E6E" w:rsidP="7B222326" w:rsidRDefault="64144849" w14:paraId="6537F28F" w14:textId="77777777">
            <w:pPr>
              <w:pStyle w:val="Textbody"/>
              <w:keepNext/>
              <w:widowControl w:val="0"/>
              <w:jc w:val="center"/>
              <w:rPr>
                <w:rFonts w:ascii="Arial" w:hAnsi="Arial" w:eastAsia="Arial" w:cs="Arial"/>
              </w:rPr>
            </w:pPr>
            <w:r>
              <w:rPr>
                <w:noProof/>
                <w:lang w:val="English"/>
              </w:rPr>
              <w:drawing>
                <wp:inline distT="0" distB="0" distL="0" distR="0" wp14:anchorId="7E91DEE8" wp14:editId="56DFC6FB">
                  <wp:extent cx="2867025" cy="2152650"/>
                  <wp:effectExtent l="0" t="0" r="0" b="0"/>
                  <wp:docPr id="2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pic:nvPicPr>
                        <pic:blipFill>
                          <a:blip r:embed="rId27">
                            <a:extLst>
                              <a:ext uri="{28A0092B-C50C-407E-A947-70E740481C1C}">
                                <a14:useLocalDpi xmlns:a14="http://schemas.microsoft.com/office/drawing/2010/main" val="0"/>
                              </a:ext>
                            </a:extLst>
                          </a:blip>
                          <a:stretch>
                            <a:fillRect/>
                          </a:stretch>
                        </pic:blipFill>
                        <pic:spPr>
                          <a:xfrm>
                            <a:off x="0" y="0"/>
                            <a:ext cx="2867025" cy="2152650"/>
                          </a:xfrm>
                          <a:prstGeom prst="rect">
                            <a:avLst/>
                          </a:prstGeom>
                        </pic:spPr>
                      </pic:pic>
                    </a:graphicData>
                  </a:graphic>
                </wp:inline>
              </w:drawing>
            </w:r>
          </w:p>
          <w:p w:rsidR="001D6E6E" w:rsidP="7B222326" w:rsidRDefault="68D71474" w14:paraId="18BCC125" w14:textId="77777777">
            <w:pPr>
              <w:pStyle w:val="Caption"/>
              <w:widowControl w:val="0"/>
              <w:jc w:val="center"/>
              <w:rPr>
                <w:rFonts w:ascii="Arial" w:hAnsi="Arial" w:eastAsia="Arial"/>
                <w:sz w:val="22"/>
                <w:szCs w:val="22"/>
              </w:rPr>
            </w:pPr>
            <w:bookmarkStart w:name="_Ref155698128" w:id="29"/>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15</w:t>
            </w:r>
            <w:r w:rsidR="001D6E6E">
              <w:rPr>
                <w:lang w:val="English"/>
              </w:rPr>
              <w:fldChar w:fldCharType="end"/>
            </w:r>
            <w:bookmarkEnd w:id="29"/>
            <w:r w:rsidRPr="7B222326">
              <w:rPr>
                <w:rFonts w:ascii="Arial" w:hAnsi="Arial" w:eastAsia="Arial"/>
                <w:sz w:val="22"/>
                <w:szCs w:val="22"/>
                <w:lang w:val="English"/>
              </w:rPr>
              <w:t xml:space="preserve"> Checkbox button</w:t>
            </w:r>
          </w:p>
        </w:tc>
        <w:tc>
          <w:tcPr>
            <w:tcW w:w="4531" w:type="dxa"/>
            <w:shd w:val="clear" w:color="auto" w:fill="auto"/>
          </w:tcPr>
          <w:p w:rsidR="001D6E6E" w:rsidP="7B222326" w:rsidRDefault="64144849" w14:paraId="6DFB9E20" w14:textId="77777777">
            <w:pPr>
              <w:pStyle w:val="Textbody"/>
              <w:keepNext/>
              <w:widowControl w:val="0"/>
              <w:jc w:val="both"/>
              <w:rPr>
                <w:rFonts w:ascii="Arial" w:hAnsi="Arial" w:eastAsia="Arial" w:cs="Arial"/>
              </w:rPr>
            </w:pPr>
            <w:r>
              <w:rPr>
                <w:noProof/>
                <w:lang w:val="English"/>
              </w:rPr>
              <w:drawing>
                <wp:inline distT="0" distB="0" distL="0" distR="0" wp14:anchorId="4309E38D" wp14:editId="6D240D4A">
                  <wp:extent cx="2867025" cy="2152650"/>
                  <wp:effectExtent l="0" t="0" r="0" b="0"/>
                  <wp:docPr id="23"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pic:nvPicPr>
                        <pic:blipFill>
                          <a:blip r:embed="rId28">
                            <a:extLst>
                              <a:ext uri="{28A0092B-C50C-407E-A947-70E740481C1C}">
                                <a14:useLocalDpi xmlns:a14="http://schemas.microsoft.com/office/drawing/2010/main" val="0"/>
                              </a:ext>
                            </a:extLst>
                          </a:blip>
                          <a:stretch>
                            <a:fillRect/>
                          </a:stretch>
                        </pic:blipFill>
                        <pic:spPr>
                          <a:xfrm>
                            <a:off x="0" y="0"/>
                            <a:ext cx="2867025" cy="2152650"/>
                          </a:xfrm>
                          <a:prstGeom prst="rect">
                            <a:avLst/>
                          </a:prstGeom>
                        </pic:spPr>
                      </pic:pic>
                    </a:graphicData>
                  </a:graphic>
                </wp:inline>
              </w:drawing>
            </w:r>
          </w:p>
          <w:p w:rsidR="001D6E6E" w:rsidP="7B222326" w:rsidRDefault="68D71474" w14:paraId="6201CF16" w14:textId="77777777">
            <w:pPr>
              <w:pStyle w:val="Caption"/>
              <w:widowControl w:val="0"/>
              <w:jc w:val="center"/>
              <w:rPr>
                <w:rFonts w:ascii="Arial" w:hAnsi="Arial" w:eastAsia="Arial"/>
                <w:sz w:val="22"/>
                <w:szCs w:val="22"/>
              </w:rPr>
            </w:pPr>
            <w:bookmarkStart w:name="_Ref155698136" w:id="30"/>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16</w:t>
            </w:r>
            <w:r w:rsidR="001D6E6E">
              <w:rPr>
                <w:lang w:val="English"/>
              </w:rPr>
              <w:fldChar w:fldCharType="end"/>
            </w:r>
            <w:bookmarkEnd w:id="30"/>
            <w:r w:rsidRPr="7B222326">
              <w:rPr>
                <w:rFonts w:ascii="Arial" w:hAnsi="Arial" w:eastAsia="Arial"/>
                <w:sz w:val="22"/>
                <w:szCs w:val="22"/>
                <w:lang w:val="English"/>
              </w:rPr>
              <w:t xml:space="preserve"> Slider</w:t>
            </w:r>
          </w:p>
        </w:tc>
      </w:tr>
    </w:tbl>
    <w:p w:rsidR="001D6E6E" w:rsidP="7B222326" w:rsidRDefault="001D6E6E" w14:paraId="70DF9E56" w14:textId="77777777">
      <w:pPr>
        <w:pStyle w:val="Textbody"/>
        <w:jc w:val="both"/>
        <w:rPr>
          <w:rFonts w:ascii="Arial" w:hAnsi="Arial" w:eastAsia="Arial" w:cs="Arial"/>
        </w:rPr>
      </w:pPr>
    </w:p>
    <w:p w:rsidR="001D6E6E" w:rsidP="7B222326" w:rsidRDefault="68D71474" w14:paraId="48786430" w14:textId="77777777">
      <w:pPr>
        <w:pStyle w:val="Textbody"/>
        <w:jc w:val="both"/>
        <w:rPr>
          <w:rFonts w:ascii="Arial" w:hAnsi="Arial" w:eastAsia="Arial" w:cs="Arial"/>
        </w:rPr>
      </w:pPr>
      <w:r w:rsidRPr="7B222326">
        <w:rPr>
          <w:rFonts w:ascii="Arial" w:hAnsi="Arial" w:eastAsia="Arial" w:cs="Arial"/>
          <w:lang w:val="English"/>
        </w:rPr>
        <w:t>"Extra parity bit" (</w:t>
      </w:r>
      <w:r w:rsidR="001D6E6E">
        <w:rPr>
          <w:sz w:val="28"/>
          <w:szCs w:val="28"/>
          <w:lang w:val="English"/>
        </w:rPr>
        <w:fldChar w:fldCharType="begin"/>
      </w:r>
      <w:r w:rsidR="001D6E6E">
        <w:rPr>
          <w:sz w:val="28"/>
          <w:szCs w:val="28"/>
          <w:lang w:val="English"/>
        </w:rPr>
        <w:instrText xml:space="preserve"> REF _Ref155698128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15</w:t>
      </w:r>
      <w:r w:rsidR="001D6E6E">
        <w:rPr>
          <w:sz w:val="28"/>
          <w:szCs w:val="28"/>
          <w:lang w:val="English"/>
        </w:rPr>
        <w:fldChar w:fldCharType="end"/>
      </w:r>
      <w:r w:rsidRPr="7B222326">
        <w:rPr>
          <w:rFonts w:ascii="Arial" w:hAnsi="Arial" w:eastAsia="Arial" w:cs="Arial"/>
          <w:lang w:val="English"/>
        </w:rPr>
        <w:t>) introduces an additional parity bit in the algorithm. Slider (</w:t>
      </w:r>
      <w:r w:rsidR="001D6E6E">
        <w:rPr>
          <w:sz w:val="28"/>
          <w:szCs w:val="28"/>
          <w:lang w:val="English"/>
        </w:rPr>
        <w:fldChar w:fldCharType="begin"/>
      </w:r>
      <w:r w:rsidR="001D6E6E">
        <w:rPr>
          <w:sz w:val="28"/>
          <w:szCs w:val="28"/>
          <w:lang w:val="English"/>
        </w:rPr>
        <w:instrText xml:space="preserve"> REF _Ref155698136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16</w:t>
      </w:r>
      <w:r w:rsidR="001D6E6E">
        <w:rPr>
          <w:sz w:val="28"/>
          <w:szCs w:val="28"/>
          <w:lang w:val="English"/>
        </w:rPr>
        <w:fldChar w:fldCharType="end"/>
      </w:r>
      <w:r w:rsidRPr="7B222326">
        <w:rPr>
          <w:rFonts w:ascii="Arial" w:hAnsi="Arial" w:eastAsia="Arial" w:cs="Arial"/>
          <w:lang w:val="English"/>
        </w:rPr>
        <w:t>) sets the time it takes to wait for the next step of the algorithm to be executed. The time that can be set is in the range (0 seconds - 2.9 seconds).</w:t>
      </w:r>
    </w:p>
    <w:p w:rsidR="001D6E6E" w:rsidP="7B222326" w:rsidRDefault="64144849" w14:paraId="44E871BC" w14:textId="77777777">
      <w:pPr>
        <w:pStyle w:val="Textbody"/>
        <w:keepNext/>
        <w:jc w:val="center"/>
        <w:rPr>
          <w:rFonts w:ascii="Arial" w:hAnsi="Arial" w:eastAsia="Arial" w:cs="Arial"/>
        </w:rPr>
      </w:pPr>
      <w:r>
        <w:rPr>
          <w:noProof/>
          <w:lang w:val="English"/>
        </w:rPr>
        <w:drawing>
          <wp:inline distT="0" distB="0" distL="0" distR="0" wp14:anchorId="08B6A684" wp14:editId="007F5C99">
            <wp:extent cx="2876550" cy="876300"/>
            <wp:effectExtent l="0" t="0" r="0" b="0"/>
            <wp:docPr id="24"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pic:nvPicPr>
                  <pic:blipFill>
                    <a:blip r:embed="rId29">
                      <a:extLst>
                        <a:ext uri="{28A0092B-C50C-407E-A947-70E740481C1C}">
                          <a14:useLocalDpi xmlns:a14="http://schemas.microsoft.com/office/drawing/2010/main" val="0"/>
                        </a:ext>
                      </a:extLst>
                    </a:blip>
                    <a:stretch>
                      <a:fillRect/>
                    </a:stretch>
                  </pic:blipFill>
                  <pic:spPr>
                    <a:xfrm>
                      <a:off x="0" y="0"/>
                      <a:ext cx="2876550" cy="876300"/>
                    </a:xfrm>
                    <a:prstGeom prst="rect">
                      <a:avLst/>
                    </a:prstGeom>
                  </pic:spPr>
                </pic:pic>
              </a:graphicData>
            </a:graphic>
          </wp:inline>
        </w:drawing>
      </w:r>
    </w:p>
    <w:p w:rsidR="001D6E6E" w:rsidP="7B222326" w:rsidRDefault="68D71474" w14:paraId="116E6123" w14:textId="77777777">
      <w:pPr>
        <w:pStyle w:val="Caption"/>
        <w:jc w:val="center"/>
        <w:rPr>
          <w:rFonts w:ascii="Arial" w:hAnsi="Arial" w:eastAsia="Arial"/>
        </w:rPr>
      </w:pPr>
      <w:bookmarkStart w:name="_Ref155698228" w:id="31"/>
      <w:r w:rsidRPr="7B222326">
        <w:rPr>
          <w:rFonts w:ascii="Arial" w:hAnsi="Arial" w:eastAsia="Arial"/>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17</w:t>
      </w:r>
      <w:r w:rsidR="001D6E6E">
        <w:rPr>
          <w:lang w:val="English"/>
        </w:rPr>
        <w:fldChar w:fldCharType="end"/>
      </w:r>
      <w:bookmarkEnd w:id="31"/>
      <w:r w:rsidRPr="7B222326">
        <w:rPr>
          <w:rFonts w:ascii="Arial" w:hAnsi="Arial" w:eastAsia="Arial"/>
          <w:lang w:val="English"/>
        </w:rPr>
        <w:t xml:space="preserve"> ∞ value on the slider</w:t>
      </w:r>
    </w:p>
    <w:p w:rsidR="001D6E6E" w:rsidP="7B222326" w:rsidRDefault="68D71474" w14:paraId="253628A8" w14:textId="77777777">
      <w:pPr>
        <w:pStyle w:val="Textbody"/>
        <w:jc w:val="both"/>
        <w:rPr>
          <w:rFonts w:ascii="Arial" w:hAnsi="Arial" w:eastAsia="Arial" w:cs="Arial"/>
        </w:rPr>
      </w:pPr>
      <w:r w:rsidRPr="7B222326">
        <w:rPr>
          <w:rFonts w:ascii="Arial" w:hAnsi="Arial" w:eastAsia="Arial" w:cs="Arial"/>
          <w:lang w:val="English"/>
        </w:rPr>
        <w:t>It is also possible to enable the transition to the next step of the algorithm through a button. In this case, set a special value on the slider ∞ (</w:t>
      </w:r>
      <w:r w:rsidR="001D6E6E">
        <w:rPr>
          <w:sz w:val="28"/>
          <w:szCs w:val="28"/>
          <w:lang w:val="English"/>
        </w:rPr>
        <w:fldChar w:fldCharType="begin"/>
      </w:r>
      <w:r w:rsidR="001D6E6E">
        <w:rPr>
          <w:sz w:val="28"/>
          <w:szCs w:val="28"/>
          <w:lang w:val="English"/>
        </w:rPr>
        <w:instrText xml:space="preserve"> REF _Ref155698228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17</w:t>
      </w:r>
      <w:r w:rsidR="001D6E6E">
        <w:rPr>
          <w:sz w:val="28"/>
          <w:szCs w:val="28"/>
          <w:lang w:val="English"/>
        </w:rPr>
        <w:fldChar w:fldCharType="end"/>
      </w:r>
      <w:r w:rsidRPr="7B222326">
        <w:rPr>
          <w:rFonts w:ascii="Arial" w:hAnsi="Arial" w:eastAsia="Arial" w:cs="Arial"/>
          <w:lang w:val="English"/>
        </w:rPr>
        <w:t>), which is located at the end of the scale of the slider on the right.</w:t>
      </w:r>
    </w:p>
    <w:tbl>
      <w:tblPr>
        <w:tblW w:w="0" w:type="auto"/>
        <w:tblLook w:val="04A0" w:firstRow="1" w:lastRow="0" w:firstColumn="1" w:lastColumn="0" w:noHBand="0" w:noVBand="1"/>
      </w:tblPr>
      <w:tblGrid>
        <w:gridCol w:w="4607"/>
        <w:gridCol w:w="4608"/>
      </w:tblGrid>
      <w:tr w:rsidR="001D6E6E" w:rsidTr="7B222326" w14:paraId="53C51417" w14:textId="77777777">
        <w:trPr>
          <w:trHeight w:val="300"/>
        </w:trPr>
        <w:tc>
          <w:tcPr>
            <w:tcW w:w="4531" w:type="dxa"/>
            <w:shd w:val="clear" w:color="auto" w:fill="auto"/>
          </w:tcPr>
          <w:p w:rsidR="001D6E6E" w:rsidP="7B222326" w:rsidRDefault="64144849" w14:paraId="144A5D23" w14:textId="77777777">
            <w:pPr>
              <w:pStyle w:val="Textbody"/>
              <w:keepNext/>
              <w:widowControl w:val="0"/>
              <w:jc w:val="both"/>
              <w:rPr>
                <w:rFonts w:ascii="Arial" w:hAnsi="Arial" w:eastAsia="Arial" w:cs="Arial"/>
              </w:rPr>
            </w:pPr>
            <w:r>
              <w:rPr>
                <w:noProof/>
                <w:lang w:val="English"/>
              </w:rPr>
              <w:drawing>
                <wp:inline distT="0" distB="0" distL="0" distR="0" wp14:anchorId="3E327E76" wp14:editId="5CB78E2C">
                  <wp:extent cx="2857500" cy="2143125"/>
                  <wp:effectExtent l="0" t="0" r="0" b="0"/>
                  <wp:docPr id="2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
                          <pic:cNvPicPr/>
                        </pic:nvPicPr>
                        <pic:blipFill>
                          <a:blip r:embed="rId30">
                            <a:extLst>
                              <a:ext uri="{28A0092B-C50C-407E-A947-70E740481C1C}">
                                <a14:useLocalDpi xmlns:a14="http://schemas.microsoft.com/office/drawing/2010/main" val="0"/>
                              </a:ext>
                            </a:extLst>
                          </a:blip>
                          <a:stretch>
                            <a:fillRect/>
                          </a:stretch>
                        </pic:blipFill>
                        <pic:spPr>
                          <a:xfrm>
                            <a:off x="0" y="0"/>
                            <a:ext cx="2857500" cy="2143125"/>
                          </a:xfrm>
                          <a:prstGeom prst="rect">
                            <a:avLst/>
                          </a:prstGeom>
                        </pic:spPr>
                      </pic:pic>
                    </a:graphicData>
                  </a:graphic>
                </wp:inline>
              </w:drawing>
            </w:r>
          </w:p>
          <w:p w:rsidR="001D6E6E" w:rsidP="7B222326" w:rsidRDefault="68D71474" w14:paraId="3F11F62D" w14:textId="77777777">
            <w:pPr>
              <w:pStyle w:val="Caption"/>
              <w:widowControl w:val="0"/>
              <w:jc w:val="center"/>
              <w:rPr>
                <w:rFonts w:ascii="Arial" w:hAnsi="Arial" w:eastAsia="Arial"/>
                <w:sz w:val="22"/>
                <w:szCs w:val="22"/>
              </w:rPr>
            </w:pPr>
            <w:bookmarkStart w:name="_Ref155698420" w:id="32"/>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18</w:t>
            </w:r>
            <w:r w:rsidR="001D6E6E">
              <w:rPr>
                <w:lang w:val="English"/>
              </w:rPr>
              <w:fldChar w:fldCharType="end"/>
            </w:r>
            <w:bookmarkEnd w:id="32"/>
            <w:r w:rsidRPr="7B222326">
              <w:rPr>
                <w:rFonts w:ascii="Arial" w:hAnsi="Arial" w:eastAsia="Arial"/>
                <w:sz w:val="22"/>
                <w:szCs w:val="22"/>
                <w:lang w:val="English"/>
              </w:rPr>
              <w:t xml:space="preserve"> Text box</w:t>
            </w:r>
          </w:p>
        </w:tc>
        <w:tc>
          <w:tcPr>
            <w:tcW w:w="4531" w:type="dxa"/>
            <w:shd w:val="clear" w:color="auto" w:fill="auto"/>
          </w:tcPr>
          <w:p w:rsidR="001D6E6E" w:rsidP="7B222326" w:rsidRDefault="64144849" w14:paraId="738610EB" w14:textId="77777777">
            <w:pPr>
              <w:pStyle w:val="Textbody"/>
              <w:keepNext/>
              <w:widowControl w:val="0"/>
              <w:jc w:val="both"/>
              <w:rPr>
                <w:rFonts w:ascii="Arial" w:hAnsi="Arial" w:eastAsia="Arial" w:cs="Arial"/>
              </w:rPr>
            </w:pPr>
            <w:r>
              <w:rPr>
                <w:noProof/>
                <w:lang w:val="English"/>
              </w:rPr>
              <w:drawing>
                <wp:inline distT="0" distB="0" distL="0" distR="0" wp14:anchorId="46DBE9EE" wp14:editId="6DA237A5">
                  <wp:extent cx="2857500" cy="2143125"/>
                  <wp:effectExtent l="0" t="0" r="0" b="0"/>
                  <wp:docPr id="26"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4"/>
                          <pic:cNvPicPr/>
                        </pic:nvPicPr>
                        <pic:blipFill>
                          <a:blip r:embed="rId31">
                            <a:extLst>
                              <a:ext uri="{28A0092B-C50C-407E-A947-70E740481C1C}">
                                <a14:useLocalDpi xmlns:a14="http://schemas.microsoft.com/office/drawing/2010/main" val="0"/>
                              </a:ext>
                            </a:extLst>
                          </a:blip>
                          <a:stretch>
                            <a:fillRect/>
                          </a:stretch>
                        </pic:blipFill>
                        <pic:spPr>
                          <a:xfrm>
                            <a:off x="0" y="0"/>
                            <a:ext cx="2857500" cy="2143125"/>
                          </a:xfrm>
                          <a:prstGeom prst="rect">
                            <a:avLst/>
                          </a:prstGeom>
                        </pic:spPr>
                      </pic:pic>
                    </a:graphicData>
                  </a:graphic>
                </wp:inline>
              </w:drawing>
            </w:r>
          </w:p>
          <w:p w:rsidR="001D6E6E" w:rsidP="7B222326" w:rsidRDefault="68D71474" w14:paraId="4F635EE1" w14:textId="77777777">
            <w:pPr>
              <w:pStyle w:val="Caption"/>
              <w:widowControl w:val="0"/>
              <w:jc w:val="center"/>
              <w:rPr>
                <w:rFonts w:ascii="Arial" w:hAnsi="Arial" w:eastAsia="Arial"/>
                <w:sz w:val="22"/>
                <w:szCs w:val="22"/>
              </w:rPr>
            </w:pPr>
            <w:bookmarkStart w:name="_Ref155698433" w:id="33"/>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19</w:t>
            </w:r>
            <w:r w:rsidR="001D6E6E">
              <w:rPr>
                <w:lang w:val="English"/>
              </w:rPr>
              <w:fldChar w:fldCharType="end"/>
            </w:r>
            <w:bookmarkEnd w:id="33"/>
            <w:r w:rsidRPr="7B222326">
              <w:rPr>
                <w:rFonts w:ascii="Arial" w:hAnsi="Arial" w:eastAsia="Arial"/>
                <w:sz w:val="22"/>
                <w:szCs w:val="22"/>
                <w:lang w:val="English"/>
              </w:rPr>
              <w:t xml:space="preserve"> Animation spacing</w:t>
            </w:r>
          </w:p>
        </w:tc>
      </w:tr>
    </w:tbl>
    <w:p w:rsidR="001D6E6E" w:rsidP="7B222326" w:rsidRDefault="001D6E6E" w14:paraId="637805D2" w14:textId="77777777">
      <w:pPr>
        <w:pStyle w:val="Textbody"/>
        <w:jc w:val="both"/>
        <w:rPr>
          <w:rFonts w:ascii="Arial" w:hAnsi="Arial" w:eastAsia="Arial" w:cs="Arial"/>
        </w:rPr>
      </w:pPr>
    </w:p>
    <w:p w:rsidR="001D6E6E" w:rsidP="7B222326" w:rsidRDefault="68D71474" w14:paraId="1C083A27" w14:textId="77777777">
      <w:pPr>
        <w:pStyle w:val="Textbody"/>
        <w:jc w:val="both"/>
        <w:rPr>
          <w:rFonts w:ascii="Arial" w:hAnsi="Arial" w:eastAsia="Arial" w:cs="Arial"/>
        </w:rPr>
      </w:pPr>
      <w:r w:rsidRPr="7B222326">
        <w:rPr>
          <w:rFonts w:ascii="Arial" w:hAnsi="Arial" w:eastAsia="Arial" w:cs="Arial"/>
          <w:lang w:val="English"/>
        </w:rPr>
        <w:t>Animation spacing (</w:t>
      </w:r>
      <w:r w:rsidR="001D6E6E">
        <w:rPr>
          <w:sz w:val="28"/>
          <w:szCs w:val="28"/>
          <w:lang w:val="English"/>
        </w:rPr>
        <w:fldChar w:fldCharType="begin"/>
      </w:r>
      <w:r w:rsidR="001D6E6E">
        <w:rPr>
          <w:sz w:val="28"/>
          <w:szCs w:val="28"/>
          <w:lang w:val="English"/>
        </w:rPr>
        <w:instrText xml:space="preserve"> REF _Ref155698420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18</w:t>
      </w:r>
      <w:r w:rsidR="001D6E6E">
        <w:rPr>
          <w:sz w:val="28"/>
          <w:szCs w:val="28"/>
          <w:lang w:val="English"/>
        </w:rPr>
        <w:fldChar w:fldCharType="end"/>
      </w:r>
      <w:r w:rsidRPr="7B222326">
        <w:rPr>
          <w:rFonts w:ascii="Arial" w:hAnsi="Arial" w:eastAsia="Arial" w:cs="Arial"/>
          <w:lang w:val="English"/>
        </w:rPr>
        <w:t>) inform the user about the time needed to wait to move to the next step of the animation showing how the algorithm works. The time is in milliseconds. Text field (</w:t>
      </w:r>
      <w:r w:rsidR="001D6E6E">
        <w:rPr>
          <w:sz w:val="28"/>
          <w:szCs w:val="28"/>
          <w:lang w:val="English"/>
        </w:rPr>
        <w:fldChar w:fldCharType="begin"/>
      </w:r>
      <w:r w:rsidR="001D6E6E">
        <w:rPr>
          <w:sz w:val="28"/>
          <w:szCs w:val="28"/>
          <w:lang w:val="English"/>
        </w:rPr>
        <w:instrText xml:space="preserve"> REF _Ref155698433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19</w:t>
      </w:r>
      <w:r w:rsidR="001D6E6E">
        <w:rPr>
          <w:sz w:val="28"/>
          <w:szCs w:val="28"/>
          <w:lang w:val="English"/>
        </w:rPr>
        <w:fldChar w:fldCharType="end"/>
      </w:r>
      <w:r w:rsidRPr="7B222326">
        <w:rPr>
          <w:rFonts w:ascii="Arial" w:hAnsi="Arial" w:eastAsia="Arial" w:cs="Arial"/>
          <w:lang w:val="English"/>
        </w:rPr>
        <w:t>) allows you to enter a numeric string in binary form, which will then be redundantly encoded. It accepts only zeros and ones. Other characters are omitted, so the application is protected against entering an invalid string.</w:t>
      </w:r>
    </w:p>
    <w:p w:rsidR="001D6E6E" w:rsidP="7B222326" w:rsidRDefault="008D3BDE" w14:paraId="7052D8EE" w14:textId="77777777">
      <w:pPr>
        <w:pStyle w:val="Textbody"/>
        <w:jc w:val="both"/>
        <w:rPr>
          <w:rFonts w:ascii="Arial" w:hAnsi="Arial" w:eastAsia="Arial" w:cs="Arial"/>
          <w:sz w:val="28"/>
          <w:szCs w:val="28"/>
        </w:rPr>
      </w:pPr>
      <w:r>
        <w:rPr>
          <w:noProof/>
          <w:lang w:val="English"/>
        </w:rPr>
        <mc:AlternateContent>
          <mc:Choice Requires="wps">
            <w:drawing>
              <wp:anchor distT="0" distB="0" distL="114300" distR="114300" simplePos="0" relativeHeight="251656704" behindDoc="0" locked="0" layoutInCell="1" allowOverlap="1" wp14:editId="07777777" wp14:anchorId="74BB827D">
                <wp:simplePos x="0" y="0"/>
                <wp:positionH relativeFrom="column">
                  <wp:align>center</wp:align>
                </wp:positionH>
                <wp:positionV relativeFrom="paragraph">
                  <wp:align>top</wp:align>
                </wp:positionV>
                <wp:extent cx="2113915" cy="2106295"/>
                <wp:effectExtent l="0" t="0" r="0" b="0"/>
                <wp:wrapTopAndBottom/>
                <wp:docPr id="56" name="Pole tekstow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3915" cy="2106295"/>
                        </a:xfrm>
                        <a:prstGeom prst="rect">
                          <a:avLst/>
                        </a:prstGeom>
                        <a:ln>
                          <a:noFill/>
                          <a:prstDash/>
                        </a:ln>
                      </wps:spPr>
                      <wps:txbx>
                        <w:txbxContent>
                          <w:p w:rsidR="001D6E6E" w:rsidP="001D6E6E" w:rsidRDefault="008D3BDE" w14:paraId="463F29E8" w14:textId="77777777">
                            <w:pPr>
                              <w:pStyle w:val="Illustration"/>
                              <w:keepNext/>
                              <w:jc w:val="center"/>
                            </w:pPr>
                            <w:r w:rsidRPr="00863A65">
                              <w:rPr>
                                <w:noProof/>
                                <w:lang w:val="English"/>
                              </w:rPr>
                              <w:drawing>
                                <wp:inline distT="0" distB="0" distL="0" distR="0" wp14:anchorId="22FA8C5C" wp14:editId="07777777">
                                  <wp:extent cx="2114550" cy="1590675"/>
                                  <wp:effectExtent l="0" t="0" r="0" b="0"/>
                                  <wp:docPr id="6" name="grafik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4550" cy="1590675"/>
                                          </a:xfrm>
                                          <a:prstGeom prst="rect">
                                            <a:avLst/>
                                          </a:prstGeom>
                                          <a:noFill/>
                                          <a:ln>
                                            <a:noFill/>
                                          </a:ln>
                                        </pic:spPr>
                                      </pic:pic>
                                    </a:graphicData>
                                  </a:graphic>
                                </wp:inline>
                              </w:drawing>
                            </w:r>
                          </w:p>
                          <w:p w:rsidR="001D6E6E" w:rsidP="001D6E6E" w:rsidRDefault="001D6E6E" w14:paraId="598599DD" w14:textId="77777777">
                            <w:pPr>
                              <w:pStyle w:val="Caption"/>
                              <w:jc w:val="center"/>
                            </w:pPr>
                            <w:bookmarkStart w:name="_Ref155698575" w:id="34"/>
                            <w:r>
                              <w:rPr>
                                <w:lang w:val="English"/>
                              </w:rPr>
                              <w:t xml:space="preserve">Drawing </w:t>
                            </w:r>
                            <w:r>
                              <w:rPr>
                                <w:lang w:val="English"/>
                              </w:rPr>
                              <w:fldChar w:fldCharType="begin"/>
                            </w:r>
                            <w:r>
                              <w:rPr>
                                <w:lang w:val="English"/>
                              </w:rPr>
                              <w:instrText>SEQ Rysunek \* ARABIC</w:instrText>
                            </w:r>
                            <w:r>
                              <w:rPr>
                                <w:lang w:val="English"/>
                              </w:rPr>
                              <w:fldChar w:fldCharType="separate"/>
                            </w:r>
                            <w:r w:rsidR="001B18DA">
                              <w:rPr>
                                <w:noProof/>
                                <w:lang w:val="English"/>
                              </w:rPr>
                              <w:t>20</w:t>
                            </w:r>
                            <w:r>
                              <w:rPr>
                                <w:lang w:val="English"/>
                              </w:rPr>
                              <w:fldChar w:fldCharType="end"/>
                            </w:r>
                            <w:bookmarkEnd w:id="34"/>
                            <w:r>
                              <w:rPr>
                                <w:lang w:val="English"/>
                              </w:rPr>
                              <w:t xml:space="preserve"> Window title</w:t>
                            </w:r>
                          </w:p>
                        </w:txbxContent>
                      </wps:txbx>
                      <wps:bodyPr wrap="none" lIns="0" tIns="0" rIns="0" bIns="0" compatLnSpc="0">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p14:anchorId="1D2A3080">
              <v:shape id="Pole tekstowe 56" style="position:absolute;left:0;text-align:left;margin-left:0;margin-top:0;width:166.45pt;height:165.85pt;z-index:251656704;visibility:visible;mso-wrap-style:none;mso-width-percent:0;mso-height-percent:0;mso-wrap-distance-left:9pt;mso-wrap-distance-top:0;mso-wrap-distance-right:9pt;mso-wrap-distance-bottom:0;mso-position-horizontal:center;mso-position-horizontal-relative:text;mso-position-vertical:top;mso-position-vertical-relative:text;mso-width-percent:0;mso-height-percent:0;mso-width-relative:page;mso-height-relative:page;v-text-anchor:top"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">
                <v:textbox style="mso-fit-shape-to-text:t" inset="0,0,0,0">
                  <w:txbxContent>
                    <w:p w:rsidR="001D6E6E" w:rsidP="001D6E6E" w:rsidRDefault="008D3BDE" wp14:paraId="3B7B4B86" wp14:textId="77777777">
                      <w:pPr>
                        <w:pStyle w:val="Illustration"/>
                        <w:keepNext/>
                        <w:jc w:val="center"/>
                      </w:pPr>
                      <w:r w:rsidRPr="00863A65">
                        <w:rPr>
                          <w:noProof/>
                          <w:lang w:val="English"/>
                        </w:rPr>
                        <w:drawing>
                          <wp:inline xmlns:wp14="http://schemas.microsoft.com/office/word/2010/wordprocessingDrawing" distT="0" distB="0" distL="0" distR="0" wp14:anchorId="3F4075A0" wp14:editId="7777777">
                            <wp:extent cx="2114550" cy="1590675"/>
                            <wp:effectExtent l="0" t="0" r="0" b="0"/>
                            <wp:docPr id="542176048" name="grafik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4550" cy="1590675"/>
                                    </a:xfrm>
                                    <a:prstGeom prst="rect">
                                      <a:avLst/>
                                    </a:prstGeom>
                                    <a:noFill/>
                                    <a:ln>
                                      <a:noFill/>
                                    </a:ln>
                                  </pic:spPr>
                                </pic:pic>
                              </a:graphicData>
                            </a:graphic>
                          </wp:inline>
                        </w:drawing>
                      </w:r>
                    </w:p>
                    <w:p w:rsidR="001D6E6E" w:rsidP="001D6E6E" w:rsidRDefault="001D6E6E" wp14:paraId="1FBBAAC5" wp14:textId="77777777">
                      <w:pPr>
                        <w:pStyle w:val="Legenda"/>
                        <w:jc w:val="center"/>
                      </w:pPr>
                      <w:r>
                        <w:rPr>
                          <w:lang w:val="English"/>
                        </w:rPr>
                        <w:t xml:space="preserve">Drawing </w:t>
                      </w:r>
                      <w:r>
                        <w:rPr>
                          <w:lang w:val="English"/>
                        </w:rPr>
                        <w:fldChar w:fldCharType="begin"/>
                      </w:r>
                      <w:r>
                        <w:rPr>
                          <w:lang w:val="English"/>
                        </w:rPr>
                        <w:instrText> SEQ Rysunek \* ARABIC </w:instrText>
                      </w:r>
                      <w:r>
                        <w:rPr>
                          <w:lang w:val="English"/>
                        </w:rPr>
                        <w:fldChar w:fldCharType="separate"/>
                      </w:r>
                      <w:r w:rsidR="001B18DA">
                        <w:rPr>
                          <w:noProof/>
                          <w:lang w:val="English"/>
                        </w:rPr>
                        <w:t>20</w:t>
                      </w:r>
                      <w:r>
                        <w:rPr>
                          <w:lang w:val="English"/>
                        </w:rPr>
                        <w:fldChar w:fldCharType="end"/>
                      </w:r>
                      <w:r>
                        <w:rPr>
                          <w:lang w:val="English"/>
                        </w:rPr>
                        <w:t xml:space="preserve"> Window title</w:t>
                      </w:r>
                    </w:p>
                  </w:txbxContent>
                </v:textbox>
                <w10:wrap type="topAndBottom"/>
              </v:shape>
            </w:pict>
          </mc:Fallback>
        </mc:AlternateContent>
      </w:r>
      <w:r w:rsidRPr="7B222326" w:rsidR="68D71474">
        <w:rPr>
          <w:rFonts w:ascii="Arial" w:hAnsi="Arial" w:eastAsia="Arial" w:cs="Arial"/>
          <w:lang w:val="English"/>
        </w:rPr>
        <w:t>The last visible element of the window is its title (</w:t>
      </w:r>
      <w:r w:rsidR="001D6E6E">
        <w:rPr>
          <w:sz w:val="28"/>
          <w:szCs w:val="28"/>
          <w:lang w:val="English"/>
        </w:rPr>
        <w:fldChar w:fldCharType="begin"/>
      </w:r>
      <w:r w:rsidR="001D6E6E">
        <w:rPr>
          <w:sz w:val="28"/>
          <w:szCs w:val="28"/>
          <w:lang w:val="English"/>
        </w:rPr>
        <w:instrText xml:space="preserve"> REF _Ref155698575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20</w:t>
      </w:r>
      <w:r w:rsidR="001D6E6E">
        <w:rPr>
          <w:sz w:val="28"/>
          <w:szCs w:val="28"/>
          <w:lang w:val="English"/>
        </w:rPr>
        <w:fldChar w:fldCharType="end"/>
      </w:r>
      <w:r w:rsidRPr="7B222326" w:rsidR="68D71474">
        <w:rPr>
          <w:rFonts w:ascii="Arial" w:hAnsi="Arial" w:eastAsia="Arial" w:cs="Arial"/>
          <w:lang w:val="English"/>
        </w:rPr>
        <w:t>).</w:t>
      </w:r>
    </w:p>
    <w:p w:rsidR="28E45DB2" w:rsidP="7B222326" w:rsidRDefault="28E45DB2" w14:paraId="298279DF" w14:textId="3C2E389D">
      <w:pPr>
        <w:pStyle w:val="Heading3"/>
        <w:rPr>
          <w:rFonts w:ascii="Arial" w:hAnsi="Arial" w:eastAsia="Arial" w:cs="Arial"/>
          <w:szCs w:val="20"/>
        </w:rPr>
      </w:pPr>
      <w:bookmarkStart w:name="_Toc1715612692" w:id="35"/>
      <w:r w:rsidRPr="7B222326">
        <w:rPr>
          <w:rFonts w:ascii="Arial" w:hAnsi="Arial" w:eastAsia="Arial" w:cs="Arial"/>
          <w:szCs w:val="20"/>
          <w:lang w:val="English"/>
        </w:rPr>
        <w:t>Algorytm Hamminga</w:t>
      </w:r>
      <w:bookmarkEnd w:id="35"/>
    </w:p>
    <w:p w:rsidR="7B222326" w:rsidP="7B222326" w:rsidRDefault="7B222326" w14:paraId="76CC6087" w14:textId="75970092">
      <w:pPr>
        <w:rPr>
          <w:rFonts w:ascii="Arial" w:hAnsi="Arial" w:eastAsia="Arial" w:cs="Arial"/>
        </w:rPr>
      </w:pPr>
    </w:p>
    <w:p w:rsidR="28E45DB2" w:rsidP="7B222326" w:rsidRDefault="28E45DB2" w14:paraId="51C1D08B" w14:textId="4BD057CB">
      <w:pPr>
        <w:jc w:val="both"/>
        <w:rPr>
          <w:rFonts w:ascii="Arial" w:hAnsi="Arial" w:eastAsia="Arial" w:cs="Arial"/>
        </w:rPr>
      </w:pPr>
      <w:r w:rsidRPr="7B222326">
        <w:rPr>
          <w:rFonts w:ascii="Arial" w:hAnsi="Arial" w:eastAsia="Arial" w:cs="Arial"/>
          <w:sz w:val="22"/>
          <w:szCs w:val="22"/>
          <w:lang w:val="English"/>
        </w:rPr>
        <w:t>In the following subsections, all windows occurring during the operation of the algorithm will be presented, including individual elements of these windows.</w:t>
      </w:r>
    </w:p>
    <w:p w:rsidR="7B222326" w:rsidP="7B222326" w:rsidRDefault="7B222326" w14:paraId="7FD345B1" w14:textId="6BBCBCD3">
      <w:pPr>
        <w:pStyle w:val="Textbody"/>
        <w:jc w:val="both"/>
        <w:rPr>
          <w:rFonts w:ascii="Arial" w:hAnsi="Arial" w:eastAsia="Arial" w:cs="Arial"/>
        </w:rPr>
      </w:pPr>
    </w:p>
    <w:p w:rsidR="001D6E6E" w:rsidP="7B222326" w:rsidRDefault="001D6E6E" w14:paraId="3A0FF5F2" w14:textId="77777777">
      <w:pPr>
        <w:rPr>
          <w:rFonts w:ascii="Arial" w:hAnsi="Arial" w:eastAsia="Arial" w:cs="Arial"/>
          <w:sz w:val="28"/>
          <w:szCs w:val="28"/>
        </w:rPr>
      </w:pPr>
      <w:r w:rsidRPr="7B222326">
        <w:rPr>
          <w:rFonts w:ascii="Arial" w:hAnsi="Arial" w:eastAsia="Arial" w:cs="Arial"/>
          <w:sz w:val="28"/>
          <w:szCs w:val="28"/>
          <w:lang w:val="English"/>
        </w:rPr>
        <w:br w:type="page"/>
      </w:r>
    </w:p>
    <w:p w:rsidR="001D6E6E" w:rsidP="7B222326" w:rsidRDefault="68D71474" w14:paraId="4358C4CF" w14:textId="77777777">
      <w:pPr>
        <w:pStyle w:val="Heading4"/>
        <w:rPr>
          <w:rFonts w:ascii="Arial" w:hAnsi="Arial" w:eastAsia="Arial" w:cs="Arial"/>
          <w:sz w:val="20"/>
          <w:szCs w:val="20"/>
        </w:rPr>
      </w:pPr>
      <w:bookmarkStart w:name="_Toc1508099691" w:id="36"/>
      <w:r w:rsidRPr="7B222326">
        <w:rPr>
          <w:rFonts w:ascii="Arial" w:hAnsi="Arial" w:eastAsia="Arial" w:cs="Arial"/>
          <w:sz w:val="20"/>
          <w:szCs w:val="20"/>
          <w:lang w:val="English"/>
        </w:rPr>
        <w:t>Matrices</w:t>
      </w:r>
      <w:bookmarkEnd w:id="36"/>
    </w:p>
    <w:p w:rsidR="001D6E6E" w:rsidP="7B222326" w:rsidRDefault="008D3BDE" w14:paraId="0FD28BBE" w14:textId="77777777">
      <w:pPr>
        <w:pStyle w:val="Textbody"/>
        <w:jc w:val="both"/>
        <w:rPr>
          <w:rFonts w:ascii="Arial" w:hAnsi="Arial" w:eastAsia="Arial" w:cs="Arial"/>
        </w:rPr>
      </w:pPr>
      <w:r>
        <w:rPr>
          <w:noProof/>
          <w:lang w:val="English"/>
        </w:rPr>
        <mc:AlternateContent>
          <mc:Choice Requires="wps">
            <w:drawing>
              <wp:anchor distT="0" distB="0" distL="114300" distR="114300" simplePos="0" relativeHeight="251657728" behindDoc="0" locked="0" layoutInCell="1" allowOverlap="1" wp14:editId="07777777" wp14:anchorId="564BEA9F">
                <wp:simplePos x="0" y="0"/>
                <wp:positionH relativeFrom="column">
                  <wp:align>center</wp:align>
                </wp:positionH>
                <wp:positionV relativeFrom="paragraph">
                  <wp:align>top</wp:align>
                </wp:positionV>
                <wp:extent cx="5767070" cy="3901440"/>
                <wp:effectExtent l="0" t="0" r="0" b="0"/>
                <wp:wrapTopAndBottom/>
                <wp:docPr id="55" name="Pole tekstowe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070" cy="3901440"/>
                        </a:xfrm>
                        <a:prstGeom prst="rect">
                          <a:avLst/>
                        </a:prstGeom>
                        <a:ln>
                          <a:noFill/>
                          <a:prstDash/>
                        </a:ln>
                      </wps:spPr>
                      <wps:txbx>
                        <w:txbxContent>
                          <w:p w:rsidR="001D6E6E" w:rsidP="001D6E6E" w:rsidRDefault="008D3BDE" w14:paraId="5630AD66" w14:textId="77777777">
                            <w:pPr>
                              <w:pStyle w:val="Illustration"/>
                              <w:keepNext/>
                            </w:pPr>
                            <w:r w:rsidRPr="00863A65">
                              <w:rPr>
                                <w:noProof/>
                                <w:lang w:val="English"/>
                              </w:rPr>
                              <w:drawing>
                                <wp:inline distT="0" distB="0" distL="0" distR="0" wp14:anchorId="03E09123" wp14:editId="07777777">
                                  <wp:extent cx="5762625" cy="3381375"/>
                                  <wp:effectExtent l="0" t="0" r="0" b="0"/>
                                  <wp:docPr id="7" name="grafik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14:paraId="4051CE5E" w14:textId="77777777">
                            <w:pPr>
                              <w:pStyle w:val="Caption"/>
                              <w:jc w:val="center"/>
                            </w:pPr>
                            <w:bookmarkStart w:name="_Ref155698589" w:id="37"/>
                            <w:r>
                              <w:rPr>
                                <w:lang w:val="English"/>
                              </w:rPr>
                              <w:t xml:space="preserve">Drawing </w:t>
                            </w:r>
                            <w:r>
                              <w:rPr>
                                <w:lang w:val="English"/>
                              </w:rPr>
                              <w:fldChar w:fldCharType="begin"/>
                            </w:r>
                            <w:r>
                              <w:rPr>
                                <w:lang w:val="English"/>
                              </w:rPr>
                              <w:instrText>SEQ Rysunek \* ARABIC</w:instrText>
                            </w:r>
                            <w:r>
                              <w:rPr>
                                <w:lang w:val="English"/>
                              </w:rPr>
                              <w:fldChar w:fldCharType="separate"/>
                            </w:r>
                            <w:r w:rsidR="001B18DA">
                              <w:rPr>
                                <w:noProof/>
                                <w:lang w:val="English"/>
                              </w:rPr>
                              <w:t>21</w:t>
                            </w:r>
                            <w:r>
                              <w:rPr>
                                <w:lang w:val="English"/>
                              </w:rPr>
                              <w:fldChar w:fldCharType="end"/>
                            </w:r>
                            <w:bookmarkEnd w:id="37"/>
                            <w:r w:rsidRPr="00CB2E05">
                              <w:rPr>
                                <w:lang w:val="English"/>
                              </w:rPr>
                              <w:t xml:space="preserve"> The "Matrices" window</w:t>
                            </w:r>
                          </w:p>
                        </w:txbxContent>
                      </wps:txbx>
                      <wps:bodyPr wrap="none" lIns="0" tIns="0" rIns="0" bIns="0" compatLnSpc="0">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p14:anchorId="2919A26C">
              <v:shape id="Pole tekstowe 55" style="position:absolute;left:0;text-align:left;margin-left:0;margin-top:0;width:454.1pt;height:307.2pt;z-index:251657728;visibility:visible;mso-wrap-style:none;mso-width-percent:0;mso-height-percent:0;mso-wrap-distance-left:9pt;mso-wrap-distance-top:0;mso-wrap-distance-right:9pt;mso-wrap-distance-bottom:0;mso-position-horizontal:center;mso-position-horizontal-relative:text;mso-position-vertical:top;mso-position-vertical-relative:text;mso-width-percent:0;mso-height-percent:0;mso-width-relative:page;mso-height-relative:page;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">
                <v:textbox style="mso-fit-shape-to-text:t" inset="0,0,0,0">
                  <w:txbxContent>
                    <w:p w:rsidR="001D6E6E" w:rsidP="001D6E6E" w:rsidRDefault="008D3BDE" wp14:paraId="61829076" wp14:textId="77777777">
                      <w:pPr>
                        <w:pStyle w:val="Illustration"/>
                        <w:keepNext/>
                      </w:pPr>
                      <w:r w:rsidRPr="00863A65">
                        <w:rPr>
                          <w:noProof/>
                          <w:lang w:val="English"/>
                        </w:rPr>
                        <w:drawing>
                          <wp:inline xmlns:wp14="http://schemas.microsoft.com/office/word/2010/wordprocessingDrawing" distT="0" distB="0" distL="0" distR="0" wp14:anchorId="4605DBBD" wp14:editId="7777777">
                            <wp:extent cx="5762625" cy="3381375"/>
                            <wp:effectExtent l="0" t="0" r="0" b="0"/>
                            <wp:docPr id="334397782" name="grafik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a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p14:paraId="1CE88FC0" wp14:textId="77777777">
                      <w:pPr>
                        <w:pStyle w:val="Legenda"/>
                        <w:jc w:val="center"/>
                      </w:pPr>
                      <w:r>
                        <w:rPr>
                          <w:lang w:val="English"/>
                        </w:rPr>
                        <w:t xml:space="preserve">Drawing </w:t>
                      </w:r>
                      <w:r>
                        <w:rPr>
                          <w:lang w:val="English"/>
                        </w:rPr>
                        <w:fldChar w:fldCharType="begin"/>
                      </w:r>
                      <w:r>
                        <w:rPr>
                          <w:lang w:val="English"/>
                        </w:rPr>
                        <w:instrText> SEQ Rysunek \* ARABIC </w:instrText>
                      </w:r>
                      <w:r>
                        <w:rPr>
                          <w:lang w:val="English"/>
                        </w:rPr>
                        <w:fldChar w:fldCharType="separate"/>
                      </w:r>
                      <w:r w:rsidR="001B18DA">
                        <w:rPr>
                          <w:noProof/>
                          <w:lang w:val="English"/>
                        </w:rPr>
                        <w:t>21</w:t>
                      </w:r>
                      <w:r>
                        <w:rPr>
                          <w:lang w:val="English"/>
                        </w:rPr>
                        <w:fldChar w:fldCharType="end"/>
                      </w:r>
                      <w:r w:rsidRPr="00CB2E05">
                        <w:rPr>
                          <w:lang w:val="English"/>
                        </w:rPr>
                        <w:t xml:space="preserve"> The "Matrices" window</w:t>
                      </w:r>
                    </w:p>
                  </w:txbxContent>
                </v:textbox>
                <w10:wrap type="topAndBottom"/>
              </v:shape>
            </w:pict>
          </mc:Fallback>
        </mc:AlternateContent>
      </w:r>
      <w:r w:rsidR="001D6E6E">
        <w:rPr>
          <w:sz w:val="28"/>
          <w:szCs w:val="28"/>
          <w:lang w:val="English"/>
        </w:rPr>
        <w:tab/>
      </w:r>
      <w:r w:rsidRPr="7B222326" w:rsidR="68D71474">
        <w:rPr>
          <w:rFonts w:ascii="Arial" w:hAnsi="Arial" w:eastAsia="Arial" w:cs="Arial"/>
          <w:lang w:val="English"/>
        </w:rPr>
        <w:t>The next window in the program is the "Matrices" window (</w:t>
      </w:r>
      <w:r w:rsidR="001D6E6E">
        <w:rPr>
          <w:sz w:val="28"/>
          <w:szCs w:val="28"/>
          <w:lang w:val="English"/>
        </w:rPr>
        <w:fldChar w:fldCharType="begin"/>
      </w:r>
      <w:r w:rsidR="001D6E6E">
        <w:rPr>
          <w:sz w:val="28"/>
          <w:szCs w:val="28"/>
          <w:lang w:val="English"/>
        </w:rPr>
        <w:instrText xml:space="preserve"> REF _Ref155698589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21</w:t>
      </w:r>
      <w:r w:rsidR="001D6E6E">
        <w:rPr>
          <w:sz w:val="28"/>
          <w:szCs w:val="28"/>
          <w:lang w:val="English"/>
        </w:rPr>
        <w:fldChar w:fldCharType="end"/>
      </w:r>
      <w:r w:rsidRPr="7B222326" w:rsidR="68D71474">
        <w:rPr>
          <w:rFonts w:ascii="Arial" w:hAnsi="Arial" w:eastAsia="Arial" w:cs="Arial"/>
          <w:lang w:val="English"/>
        </w:rPr>
        <w:t>).</w:t>
      </w:r>
    </w:p>
    <w:tbl>
      <w:tblPr>
        <w:tblW w:w="0" w:type="auto"/>
        <w:tblLook w:val="04A0" w:firstRow="1" w:lastRow="0" w:firstColumn="1" w:lastColumn="0" w:noHBand="0" w:noVBand="1"/>
      </w:tblPr>
      <w:tblGrid>
        <w:gridCol w:w="3071"/>
        <w:gridCol w:w="3072"/>
        <w:gridCol w:w="3072"/>
      </w:tblGrid>
      <w:tr w:rsidR="001D6E6E" w:rsidTr="7B222326" w14:paraId="2FD27F5F" w14:textId="77777777">
        <w:trPr>
          <w:trHeight w:val="300"/>
        </w:trPr>
        <w:tc>
          <w:tcPr>
            <w:tcW w:w="3020" w:type="dxa"/>
            <w:shd w:val="clear" w:color="auto" w:fill="auto"/>
          </w:tcPr>
          <w:p w:rsidR="001D6E6E" w:rsidP="7B222326" w:rsidRDefault="64144849" w14:paraId="2BA226A1" w14:textId="77777777">
            <w:pPr>
              <w:pStyle w:val="Textbody"/>
              <w:keepNext/>
              <w:widowControl w:val="0"/>
              <w:jc w:val="both"/>
              <w:rPr>
                <w:rFonts w:ascii="Arial" w:hAnsi="Arial" w:eastAsia="Arial" w:cs="Arial"/>
              </w:rPr>
            </w:pPr>
            <w:r>
              <w:rPr>
                <w:noProof/>
                <w:lang w:val="English"/>
              </w:rPr>
              <w:drawing>
                <wp:inline distT="0" distB="0" distL="0" distR="0" wp14:anchorId="06DE941C" wp14:editId="7835EEAB">
                  <wp:extent cx="1905000" cy="2133600"/>
                  <wp:effectExtent l="0" t="0" r="0" b="0"/>
                  <wp:docPr id="27"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pic:nvPicPr>
                        <pic:blipFill>
                          <a:blip r:embed="rId36">
                            <a:extLst>
                              <a:ext uri="{28A0092B-C50C-407E-A947-70E740481C1C}">
                                <a14:useLocalDpi xmlns:a14="http://schemas.microsoft.com/office/drawing/2010/main" val="0"/>
                              </a:ext>
                            </a:extLst>
                          </a:blip>
                          <a:stretch>
                            <a:fillRect/>
                          </a:stretch>
                        </pic:blipFill>
                        <pic:spPr>
                          <a:xfrm>
                            <a:off x="0" y="0"/>
                            <a:ext cx="1905000" cy="2133600"/>
                          </a:xfrm>
                          <a:prstGeom prst="rect">
                            <a:avLst/>
                          </a:prstGeom>
                        </pic:spPr>
                      </pic:pic>
                    </a:graphicData>
                  </a:graphic>
                </wp:inline>
              </w:drawing>
            </w:r>
          </w:p>
          <w:p w:rsidR="001D6E6E" w:rsidP="7B222326" w:rsidRDefault="68D71474" w14:paraId="2CC4107E" w14:textId="77777777">
            <w:pPr>
              <w:pStyle w:val="Caption"/>
              <w:widowControl w:val="0"/>
              <w:jc w:val="center"/>
              <w:rPr>
                <w:rFonts w:ascii="Arial" w:hAnsi="Arial" w:eastAsia="Arial"/>
                <w:sz w:val="22"/>
                <w:szCs w:val="22"/>
              </w:rPr>
            </w:pPr>
            <w:bookmarkStart w:name="_Ref155698782" w:id="38"/>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22</w:t>
            </w:r>
            <w:r w:rsidR="001D6E6E">
              <w:rPr>
                <w:lang w:val="English"/>
              </w:rPr>
              <w:fldChar w:fldCharType="end"/>
            </w:r>
            <w:bookmarkEnd w:id="38"/>
            <w:r w:rsidRPr="7B222326">
              <w:rPr>
                <w:rFonts w:ascii="Arial" w:hAnsi="Arial" w:eastAsia="Arial"/>
                <w:sz w:val="22"/>
                <w:szCs w:val="22"/>
                <w:lang w:val="English"/>
              </w:rPr>
              <w:t xml:space="preserve"> Parity Control Matrix</w:t>
            </w:r>
          </w:p>
        </w:tc>
        <w:tc>
          <w:tcPr>
            <w:tcW w:w="3021" w:type="dxa"/>
            <w:shd w:val="clear" w:color="auto" w:fill="auto"/>
          </w:tcPr>
          <w:p w:rsidR="001D6E6E" w:rsidP="7B222326" w:rsidRDefault="64144849" w14:paraId="17AD93B2" w14:textId="77777777">
            <w:pPr>
              <w:pStyle w:val="Textbody"/>
              <w:keepNext/>
              <w:widowControl w:val="0"/>
              <w:jc w:val="both"/>
              <w:rPr>
                <w:rFonts w:ascii="Arial" w:hAnsi="Arial" w:eastAsia="Arial" w:cs="Arial"/>
              </w:rPr>
            </w:pPr>
            <w:r>
              <w:rPr>
                <w:noProof/>
                <w:lang w:val="English"/>
              </w:rPr>
              <w:drawing>
                <wp:inline distT="0" distB="0" distL="0" distR="0" wp14:anchorId="7C196EEB" wp14:editId="389AF612">
                  <wp:extent cx="1905000" cy="2133600"/>
                  <wp:effectExtent l="0" t="0" r="0" b="0"/>
                  <wp:docPr id="28"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6"/>
                          <pic:cNvPicPr/>
                        </pic:nvPicPr>
                        <pic:blipFill>
                          <a:blip r:embed="rId37">
                            <a:extLst>
                              <a:ext uri="{28A0092B-C50C-407E-A947-70E740481C1C}">
                                <a14:useLocalDpi xmlns:a14="http://schemas.microsoft.com/office/drawing/2010/main" val="0"/>
                              </a:ext>
                            </a:extLst>
                          </a:blip>
                          <a:stretch>
                            <a:fillRect/>
                          </a:stretch>
                        </pic:blipFill>
                        <pic:spPr>
                          <a:xfrm>
                            <a:off x="0" y="0"/>
                            <a:ext cx="1905000" cy="2133600"/>
                          </a:xfrm>
                          <a:prstGeom prst="rect">
                            <a:avLst/>
                          </a:prstGeom>
                        </pic:spPr>
                      </pic:pic>
                    </a:graphicData>
                  </a:graphic>
                </wp:inline>
              </w:drawing>
            </w:r>
          </w:p>
          <w:p w:rsidR="001D6E6E" w:rsidP="7B222326" w:rsidRDefault="68D71474" w14:paraId="6379A999" w14:textId="77777777">
            <w:pPr>
              <w:pStyle w:val="Caption"/>
              <w:widowControl w:val="0"/>
              <w:jc w:val="center"/>
              <w:rPr>
                <w:rFonts w:ascii="Arial" w:hAnsi="Arial" w:eastAsia="Arial"/>
                <w:sz w:val="22"/>
                <w:szCs w:val="22"/>
              </w:rPr>
            </w:pPr>
            <w:bookmarkStart w:name="_Ref155698788" w:id="39"/>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23</w:t>
            </w:r>
            <w:r w:rsidR="001D6E6E">
              <w:rPr>
                <w:lang w:val="English"/>
              </w:rPr>
              <w:fldChar w:fldCharType="end"/>
            </w:r>
            <w:bookmarkEnd w:id="39"/>
            <w:r w:rsidRPr="7B222326">
              <w:rPr>
                <w:rFonts w:ascii="Arial" w:hAnsi="Arial" w:eastAsia="Arial"/>
                <w:sz w:val="22"/>
                <w:szCs w:val="22"/>
                <w:lang w:val="English"/>
              </w:rPr>
              <w:t xml:space="preserve"> Generation matrix</w:t>
            </w:r>
          </w:p>
        </w:tc>
        <w:tc>
          <w:tcPr>
            <w:tcW w:w="3021" w:type="dxa"/>
            <w:shd w:val="clear" w:color="auto" w:fill="auto"/>
          </w:tcPr>
          <w:p w:rsidR="001D6E6E" w:rsidP="7B222326" w:rsidRDefault="64144849" w14:paraId="0DE4B5B7" w14:textId="77777777">
            <w:pPr>
              <w:pStyle w:val="Textbody"/>
              <w:keepNext/>
              <w:widowControl w:val="0"/>
              <w:jc w:val="both"/>
              <w:rPr>
                <w:rFonts w:ascii="Arial" w:hAnsi="Arial" w:eastAsia="Arial" w:cs="Arial"/>
              </w:rPr>
            </w:pPr>
            <w:r>
              <w:rPr>
                <w:noProof/>
                <w:lang w:val="English"/>
              </w:rPr>
              <w:drawing>
                <wp:inline distT="0" distB="0" distL="0" distR="0" wp14:anchorId="53FFF82A" wp14:editId="44D37AD9">
                  <wp:extent cx="1905000" cy="2133600"/>
                  <wp:effectExtent l="0" t="0" r="0" b="0"/>
                  <wp:docPr id="2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pic:nvPicPr>
                        <pic:blipFill>
                          <a:blip r:embed="rId38">
                            <a:extLst>
                              <a:ext uri="{28A0092B-C50C-407E-A947-70E740481C1C}">
                                <a14:useLocalDpi xmlns:a14="http://schemas.microsoft.com/office/drawing/2010/main" val="0"/>
                              </a:ext>
                            </a:extLst>
                          </a:blip>
                          <a:stretch>
                            <a:fillRect/>
                          </a:stretch>
                        </pic:blipFill>
                        <pic:spPr>
                          <a:xfrm>
                            <a:off x="0" y="0"/>
                            <a:ext cx="1905000" cy="2133600"/>
                          </a:xfrm>
                          <a:prstGeom prst="rect">
                            <a:avLst/>
                          </a:prstGeom>
                        </pic:spPr>
                      </pic:pic>
                    </a:graphicData>
                  </a:graphic>
                </wp:inline>
              </w:drawing>
            </w:r>
          </w:p>
          <w:p w:rsidR="001D6E6E" w:rsidP="7B222326" w:rsidRDefault="68D71474" w14:paraId="502811A0" w14:textId="77777777">
            <w:pPr>
              <w:pStyle w:val="Caption"/>
              <w:widowControl w:val="0"/>
              <w:jc w:val="center"/>
              <w:rPr>
                <w:rFonts w:ascii="Arial" w:hAnsi="Arial" w:eastAsia="Arial"/>
                <w:sz w:val="22"/>
                <w:szCs w:val="22"/>
              </w:rPr>
            </w:pPr>
            <w:bookmarkStart w:name="_Ref155698797" w:id="40"/>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24</w:t>
            </w:r>
            <w:r w:rsidR="001D6E6E">
              <w:rPr>
                <w:lang w:val="English"/>
              </w:rPr>
              <w:fldChar w:fldCharType="end"/>
            </w:r>
            <w:bookmarkEnd w:id="40"/>
            <w:r w:rsidRPr="7B222326">
              <w:rPr>
                <w:rFonts w:ascii="Arial" w:hAnsi="Arial" w:eastAsia="Arial"/>
                <w:sz w:val="22"/>
                <w:szCs w:val="22"/>
                <w:lang w:val="English"/>
              </w:rPr>
              <w:t xml:space="preserve"> "Next step" button</w:t>
            </w:r>
          </w:p>
        </w:tc>
      </w:tr>
    </w:tbl>
    <w:p w:rsidRPr="0015514B" w:rsidR="001D6E6E" w:rsidP="7B222326" w:rsidRDefault="001D6E6E" w14:paraId="66204FF1" w14:textId="77777777">
      <w:pPr>
        <w:pStyle w:val="Textbody"/>
        <w:jc w:val="both"/>
        <w:rPr>
          <w:rFonts w:ascii="Arial" w:hAnsi="Arial" w:eastAsia="Arial" w:cs="Arial"/>
        </w:rPr>
      </w:pPr>
    </w:p>
    <w:p w:rsidR="001D6E6E" w:rsidP="7B222326" w:rsidRDefault="68D71474" w14:paraId="36A03E17" w14:textId="77777777">
      <w:pPr>
        <w:pStyle w:val="Textbody"/>
        <w:jc w:val="both"/>
        <w:rPr>
          <w:rFonts w:ascii="Arial" w:hAnsi="Arial" w:eastAsia="Arial" w:cs="Arial"/>
        </w:rPr>
      </w:pPr>
      <w:r w:rsidRPr="7B222326">
        <w:rPr>
          <w:rFonts w:ascii="Arial" w:hAnsi="Arial" w:eastAsia="Arial" w:cs="Arial"/>
          <w:lang w:val="English"/>
        </w:rPr>
        <w:t>It mainly shows the parity control matrix (</w:t>
      </w:r>
      <w:r w:rsidR="001D6E6E">
        <w:rPr>
          <w:sz w:val="28"/>
          <w:szCs w:val="28"/>
          <w:lang w:val="English"/>
        </w:rPr>
        <w:fldChar w:fldCharType="begin"/>
      </w:r>
      <w:r w:rsidR="001D6E6E">
        <w:rPr>
          <w:sz w:val="28"/>
          <w:szCs w:val="28"/>
          <w:lang w:val="English"/>
        </w:rPr>
        <w:instrText xml:space="preserve"> REF _Ref155698782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22</w:t>
      </w:r>
      <w:r w:rsidR="001D6E6E">
        <w:rPr>
          <w:sz w:val="28"/>
          <w:szCs w:val="28"/>
          <w:lang w:val="English"/>
        </w:rPr>
        <w:fldChar w:fldCharType="end"/>
      </w:r>
      <w:r w:rsidRPr="7B222326">
        <w:rPr>
          <w:rFonts w:ascii="Arial" w:hAnsi="Arial" w:eastAsia="Arial" w:cs="Arial"/>
          <w:lang w:val="English"/>
        </w:rPr>
        <w:t>) and the generation matrix (</w:t>
      </w:r>
      <w:r w:rsidR="001D6E6E">
        <w:rPr>
          <w:sz w:val="28"/>
          <w:szCs w:val="28"/>
          <w:lang w:val="English"/>
        </w:rPr>
        <w:fldChar w:fldCharType="begin"/>
      </w:r>
      <w:r w:rsidR="001D6E6E">
        <w:rPr>
          <w:sz w:val="28"/>
          <w:szCs w:val="28"/>
          <w:lang w:val="English"/>
        </w:rPr>
        <w:instrText xml:space="preserve"> REF _Ref155698788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23</w:t>
      </w:r>
      <w:r w:rsidR="001D6E6E">
        <w:rPr>
          <w:sz w:val="28"/>
          <w:szCs w:val="28"/>
          <w:lang w:val="English"/>
        </w:rPr>
        <w:fldChar w:fldCharType="end"/>
      </w:r>
      <w:r w:rsidRPr="7B222326">
        <w:rPr>
          <w:rFonts w:ascii="Arial" w:hAnsi="Arial" w:eastAsia="Arial" w:cs="Arial"/>
          <w:lang w:val="English"/>
        </w:rPr>
        <w:t xml:space="preserve">). The code responsible for this window is located in the file "src-gui/HammingGenerationMatrix.qml". Both matrices shown in this window are dynamically generated based on the numerical sequence provided by the user in the previous window. Creating them in a graphic form is presented in the chapter </w:t>
      </w:r>
      <w:r w:rsidR="001D6E6E">
        <w:rPr>
          <w:sz w:val="28"/>
          <w:szCs w:val="28"/>
          <w:lang w:val="English"/>
        </w:rPr>
        <w:fldChar w:fldCharType="begin"/>
      </w:r>
      <w:r w:rsidR="001D6E6E">
        <w:rPr>
          <w:sz w:val="28"/>
          <w:szCs w:val="28"/>
          <w:lang w:val="English"/>
        </w:rPr>
        <w:instrText xml:space="preserve"> REF __RefHeading___Toc1771_1734352765 \h </w:instrText>
      </w:r>
      <w:r w:rsidR="001D6E6E">
        <w:rPr>
          <w:sz w:val="28"/>
          <w:szCs w:val="28"/>
          <w:lang w:val="English"/>
        </w:rPr>
      </w:r>
      <w:r w:rsidR="001D6E6E">
        <w:rPr>
          <w:sz w:val="28"/>
          <w:szCs w:val="28"/>
          <w:lang w:val="English"/>
        </w:rPr>
        <w:fldChar w:fldCharType="separate"/>
      </w:r>
      <w:r w:rsidR="4296B30F">
        <w:rPr>
          <w:lang w:val="English"/>
        </w:rPr>
        <w:t>Matrix visualization</w:t>
      </w:r>
      <w:r w:rsidR="001D6E6E">
        <w:rPr>
          <w:sz w:val="28"/>
          <w:szCs w:val="28"/>
          <w:lang w:val="English"/>
        </w:rPr>
        <w:fldChar w:fldCharType="end"/>
      </w:r>
      <w:r w:rsidRPr="7B222326">
        <w:rPr>
          <w:rFonts w:ascii="Arial" w:hAnsi="Arial" w:eastAsia="Arial" w:cs="Arial"/>
          <w:lang w:val="English"/>
        </w:rPr>
        <w:t>. In addition to matrices, the window also contains the titles of the matrices above them. At the very bottom of the window, there is a "Next step" button (</w:t>
      </w:r>
      <w:r w:rsidR="001D6E6E">
        <w:rPr>
          <w:sz w:val="28"/>
          <w:szCs w:val="28"/>
          <w:lang w:val="English"/>
        </w:rPr>
        <w:fldChar w:fldCharType="begin"/>
      </w:r>
      <w:r w:rsidR="001D6E6E">
        <w:rPr>
          <w:sz w:val="28"/>
          <w:szCs w:val="28"/>
          <w:lang w:val="English"/>
        </w:rPr>
        <w:instrText xml:space="preserve"> REF _Ref155698797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24</w:t>
      </w:r>
      <w:r w:rsidR="001D6E6E">
        <w:rPr>
          <w:sz w:val="28"/>
          <w:szCs w:val="28"/>
          <w:lang w:val="English"/>
        </w:rPr>
        <w:fldChar w:fldCharType="end"/>
      </w:r>
      <w:r w:rsidRPr="7B222326">
        <w:rPr>
          <w:rFonts w:ascii="Arial" w:hAnsi="Arial" w:eastAsia="Arial" w:cs="Arial"/>
          <w:lang w:val="English"/>
        </w:rPr>
        <w:t>), which takes the user to a window that demonstrates the operation of the algorithm.</w:t>
      </w:r>
    </w:p>
    <w:p w:rsidR="001D6E6E" w:rsidP="7B222326" w:rsidRDefault="68D71474" w14:paraId="0ACD33E6" w14:textId="77777777">
      <w:pPr>
        <w:pStyle w:val="Heading4"/>
        <w:rPr>
          <w:rFonts w:ascii="Arial" w:hAnsi="Arial" w:eastAsia="Arial" w:cs="Arial"/>
          <w:sz w:val="20"/>
          <w:szCs w:val="20"/>
        </w:rPr>
      </w:pPr>
      <w:bookmarkStart w:name="_Toc878177823" w:id="41"/>
      <w:r w:rsidRPr="7B222326">
        <w:rPr>
          <w:rFonts w:ascii="Arial" w:hAnsi="Arial" w:eastAsia="Arial" w:cs="Arial"/>
          <w:sz w:val="20"/>
          <w:szCs w:val="20"/>
          <w:lang w:val="English"/>
        </w:rPr>
        <w:t>Plik Hamming.qml</w:t>
      </w:r>
      <w:bookmarkEnd w:id="41"/>
    </w:p>
    <w:p w:rsidR="001D6E6E" w:rsidP="7B222326" w:rsidRDefault="001D6E6E" w14:paraId="3F918828" w14:textId="77777777">
      <w:pPr>
        <w:pStyle w:val="Textbody"/>
        <w:jc w:val="both"/>
        <w:rPr>
          <w:rFonts w:ascii="Arial" w:hAnsi="Arial" w:eastAsia="Arial" w:cs="Arial"/>
        </w:rPr>
      </w:pPr>
      <w:r>
        <w:rPr>
          <w:lang w:val="English"/>
        </w:rPr>
        <w:tab/>
      </w:r>
      <w:r w:rsidRPr="7B222326" w:rsidR="68D71474">
        <w:rPr>
          <w:rFonts w:ascii="Arial" w:hAnsi="Arial" w:eastAsia="Arial" w:cs="Arial"/>
          <w:lang w:val="English"/>
        </w:rPr>
        <w:t>After typing a numeric string in the "</w:t>
      </w:r>
      <w:r>
        <w:rPr>
          <w:sz w:val="28"/>
          <w:szCs w:val="28"/>
          <w:lang w:val="English"/>
        </w:rPr>
        <w:fldChar w:fldCharType="begin"/>
      </w:r>
      <w:r>
        <w:rPr>
          <w:sz w:val="28"/>
          <w:szCs w:val="28"/>
          <w:lang w:val="English"/>
        </w:rPr>
        <w:instrText xml:space="preserve"> REF __RefHeading___Toc2778_1324711172 </w:instrText>
      </w:r>
      <w:r>
        <w:rPr>
          <w:sz w:val="28"/>
          <w:szCs w:val="28"/>
          <w:lang w:val="English"/>
        </w:rPr>
        <w:fldChar w:fldCharType="separate"/>
      </w:r>
      <w:r w:rsidR="4296B30F">
        <w:rPr>
          <w:lang w:val="English"/>
        </w:rPr>
        <w:t>Starting data</w:t>
      </w:r>
      <w:r>
        <w:rPr>
          <w:sz w:val="28"/>
          <w:szCs w:val="28"/>
          <w:lang w:val="English"/>
        </w:rPr>
        <w:fldChar w:fldCharType="end"/>
      </w:r>
      <w:r w:rsidRPr="7B222326" w:rsidR="68D71474">
        <w:rPr>
          <w:rFonts w:ascii="Arial" w:hAnsi="Arial" w:eastAsia="Arial" w:cs="Arial"/>
          <w:lang w:val="English"/>
        </w:rPr>
        <w:t>" and move on, a significant part of the program related to the visualization of the Hamming algorithm is located in the "src_gui/Hamming.qml" file. It is the most advanced window related to this algorithm, because apart from the last window "", the rest of the application is executed based on this file. In the following sections, unless otherwise noted, the section will deal with the content of "src_gui/Hamming.qml".</w:t>
      </w:r>
    </w:p>
    <w:p w:rsidR="001D6E6E" w:rsidP="7B222326" w:rsidRDefault="68D71474" w14:paraId="08A1D61D" w14:textId="77777777">
      <w:pPr>
        <w:pStyle w:val="Heading4"/>
        <w:rPr>
          <w:rFonts w:ascii="Arial" w:hAnsi="Arial" w:eastAsia="Arial" w:cs="Arial"/>
          <w:sz w:val="20"/>
          <w:szCs w:val="20"/>
        </w:rPr>
      </w:pPr>
      <w:bookmarkStart w:name="_Toc1232361673" w:id="42"/>
      <w:r w:rsidRPr="7B222326">
        <w:rPr>
          <w:rFonts w:ascii="Arial" w:hAnsi="Arial" w:eastAsia="Arial" w:cs="Arial"/>
          <w:sz w:val="20"/>
          <w:szCs w:val="20"/>
          <w:lang w:val="English"/>
        </w:rPr>
        <w:t>Decode</w:t>
      </w:r>
      <w:bookmarkEnd w:id="42"/>
    </w:p>
    <w:tbl>
      <w:tblPr>
        <w:tblW w:w="0" w:type="auto"/>
        <w:tblLook w:val="04A0" w:firstRow="1" w:lastRow="0" w:firstColumn="1" w:lastColumn="0" w:noHBand="0" w:noVBand="1"/>
      </w:tblPr>
      <w:tblGrid>
        <w:gridCol w:w="4622"/>
        <w:gridCol w:w="4593"/>
      </w:tblGrid>
      <w:tr w:rsidR="001D6E6E" w:rsidTr="7B222326" w14:paraId="6CDAD887" w14:textId="77777777">
        <w:trPr>
          <w:trHeight w:val="300"/>
        </w:trPr>
        <w:tc>
          <w:tcPr>
            <w:tcW w:w="4531" w:type="dxa"/>
            <w:shd w:val="clear" w:color="auto" w:fill="auto"/>
          </w:tcPr>
          <w:p w:rsidR="001D6E6E" w:rsidP="7B222326" w:rsidRDefault="64144849" w14:paraId="2DBF0D7D" w14:textId="77777777">
            <w:pPr>
              <w:pStyle w:val="Textbody"/>
              <w:keepNext/>
              <w:widowControl w:val="0"/>
              <w:jc w:val="center"/>
              <w:rPr>
                <w:rFonts w:ascii="Arial" w:hAnsi="Arial" w:eastAsia="Arial" w:cs="Arial"/>
              </w:rPr>
            </w:pPr>
            <w:r>
              <w:rPr>
                <w:noProof/>
                <w:lang w:val="English"/>
              </w:rPr>
              <w:drawing>
                <wp:inline distT="0" distB="0" distL="0" distR="0" wp14:anchorId="38853240" wp14:editId="2F73512F">
                  <wp:extent cx="2905125" cy="1704975"/>
                  <wp:effectExtent l="0" t="0" r="0" b="0"/>
                  <wp:docPr id="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pic:nvPicPr>
                        <pic:blipFill>
                          <a:blip r:embed="rId39">
                            <a:extLst>
                              <a:ext uri="{28A0092B-C50C-407E-A947-70E740481C1C}">
                                <a14:useLocalDpi xmlns:a14="http://schemas.microsoft.com/office/drawing/2010/main" val="0"/>
                              </a:ext>
                            </a:extLst>
                          </a:blip>
                          <a:stretch>
                            <a:fillRect/>
                          </a:stretch>
                        </pic:blipFill>
                        <pic:spPr>
                          <a:xfrm>
                            <a:off x="0" y="0"/>
                            <a:ext cx="2905125" cy="1704975"/>
                          </a:xfrm>
                          <a:prstGeom prst="rect">
                            <a:avLst/>
                          </a:prstGeom>
                        </pic:spPr>
                      </pic:pic>
                    </a:graphicData>
                  </a:graphic>
                </wp:inline>
              </w:drawing>
            </w:r>
          </w:p>
          <w:p w:rsidR="001D6E6E" w:rsidP="7B222326" w:rsidRDefault="68D71474" w14:paraId="4ED3CE01" w14:textId="77777777">
            <w:pPr>
              <w:pStyle w:val="Caption"/>
              <w:widowControl w:val="0"/>
              <w:jc w:val="center"/>
              <w:rPr>
                <w:rFonts w:ascii="Arial" w:hAnsi="Arial" w:eastAsia="Arial"/>
              </w:rPr>
            </w:pPr>
            <w:bookmarkStart w:name="_Ref155699171" w:id="43"/>
            <w:r w:rsidRPr="7B222326">
              <w:rPr>
                <w:rFonts w:ascii="Arial" w:hAnsi="Arial" w:eastAsia="Arial"/>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25</w:t>
            </w:r>
            <w:r w:rsidR="001D6E6E">
              <w:rPr>
                <w:lang w:val="English"/>
              </w:rPr>
              <w:fldChar w:fldCharType="end"/>
            </w:r>
            <w:bookmarkEnd w:id="43"/>
            <w:r w:rsidRPr="7B222326">
              <w:rPr>
                <w:rFonts w:ascii="Arial" w:hAnsi="Arial" w:eastAsia="Arial"/>
                <w:lang w:val="English"/>
              </w:rPr>
              <w:t xml:space="preserve"> "Decode" window before saving the redundant matrix</w:t>
            </w:r>
          </w:p>
        </w:tc>
        <w:tc>
          <w:tcPr>
            <w:tcW w:w="4531" w:type="dxa"/>
            <w:shd w:val="clear" w:color="auto" w:fill="auto"/>
          </w:tcPr>
          <w:p w:rsidR="001D6E6E" w:rsidP="7B222326" w:rsidRDefault="64144849" w14:paraId="6B62F1B3" w14:textId="77777777">
            <w:pPr>
              <w:pStyle w:val="Textbody"/>
              <w:keepNext/>
              <w:widowControl w:val="0"/>
              <w:rPr>
                <w:rFonts w:ascii="Arial" w:hAnsi="Arial" w:eastAsia="Arial" w:cs="Arial"/>
              </w:rPr>
            </w:pPr>
            <w:r>
              <w:rPr>
                <w:noProof/>
                <w:lang w:val="English"/>
              </w:rPr>
              <w:drawing>
                <wp:inline distT="0" distB="0" distL="0" distR="0" wp14:anchorId="2DD59FF2" wp14:editId="00DDD360">
                  <wp:extent cx="2886075" cy="1695450"/>
                  <wp:effectExtent l="0" t="0" r="0" b="0"/>
                  <wp:docPr id="31"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pic:nvPicPr>
                        <pic:blipFill>
                          <a:blip r:embed="rId40">
                            <a:extLst>
                              <a:ext uri="{28A0092B-C50C-407E-A947-70E740481C1C}">
                                <a14:useLocalDpi xmlns:a14="http://schemas.microsoft.com/office/drawing/2010/main" val="0"/>
                              </a:ext>
                            </a:extLst>
                          </a:blip>
                          <a:stretch>
                            <a:fillRect/>
                          </a:stretch>
                        </pic:blipFill>
                        <pic:spPr>
                          <a:xfrm>
                            <a:off x="0" y="0"/>
                            <a:ext cx="2886075" cy="1695450"/>
                          </a:xfrm>
                          <a:prstGeom prst="rect">
                            <a:avLst/>
                          </a:prstGeom>
                        </pic:spPr>
                      </pic:pic>
                    </a:graphicData>
                  </a:graphic>
                </wp:inline>
              </w:drawing>
            </w:r>
          </w:p>
          <w:p w:rsidR="001D6E6E" w:rsidP="7B222326" w:rsidRDefault="68D71474" w14:paraId="26A884EB" w14:textId="77777777">
            <w:pPr>
              <w:pStyle w:val="Caption"/>
              <w:widowControl w:val="0"/>
              <w:jc w:val="center"/>
              <w:rPr>
                <w:rFonts w:ascii="Arial" w:hAnsi="Arial" w:eastAsia="Arial"/>
              </w:rPr>
            </w:pPr>
            <w:bookmarkStart w:name="_Ref155699180" w:id="44"/>
            <w:r w:rsidRPr="7B222326">
              <w:rPr>
                <w:rFonts w:ascii="Arial" w:hAnsi="Arial" w:eastAsia="Arial"/>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26</w:t>
            </w:r>
            <w:r w:rsidR="001D6E6E">
              <w:rPr>
                <w:lang w:val="English"/>
              </w:rPr>
              <w:fldChar w:fldCharType="end"/>
            </w:r>
            <w:bookmarkEnd w:id="44"/>
            <w:r w:rsidRPr="7B222326">
              <w:rPr>
                <w:rFonts w:ascii="Arial" w:hAnsi="Arial" w:eastAsia="Arial"/>
                <w:lang w:val="English"/>
              </w:rPr>
              <w:t xml:space="preserve"> "Decode" window after saving the redundant matrix</w:t>
            </w:r>
          </w:p>
        </w:tc>
      </w:tr>
    </w:tbl>
    <w:p w:rsidRPr="0015514B" w:rsidR="001D6E6E" w:rsidP="7B222326" w:rsidRDefault="001D6E6E" w14:paraId="02F2C34E" w14:textId="77777777">
      <w:pPr>
        <w:pStyle w:val="Textbody"/>
        <w:rPr>
          <w:rFonts w:ascii="Arial" w:hAnsi="Arial" w:eastAsia="Arial" w:cs="Arial"/>
        </w:rPr>
      </w:pPr>
    </w:p>
    <w:p w:rsidR="001D6E6E" w:rsidP="7B222326" w:rsidRDefault="001D6E6E" w14:paraId="24286E0D" w14:textId="77777777">
      <w:pPr>
        <w:pStyle w:val="Textbody"/>
        <w:jc w:val="both"/>
        <w:rPr>
          <w:rFonts w:ascii="Arial" w:hAnsi="Arial" w:eastAsia="Arial" w:cs="Arial"/>
        </w:rPr>
      </w:pPr>
      <w:r>
        <w:rPr>
          <w:sz w:val="28"/>
          <w:szCs w:val="28"/>
          <w:lang w:val="English"/>
        </w:rPr>
        <w:tab/>
      </w:r>
      <w:r w:rsidRPr="7B222326" w:rsidR="68D71474">
        <w:rPr>
          <w:rFonts w:ascii="Arial" w:hAnsi="Arial" w:eastAsia="Arial" w:cs="Arial"/>
          <w:lang w:val="English"/>
        </w:rPr>
        <w:t>The actual presentation of the algorithm's operation begins in this window (</w:t>
      </w:r>
      <w:r>
        <w:rPr>
          <w:sz w:val="28"/>
          <w:szCs w:val="28"/>
          <w:lang w:val="English"/>
        </w:rPr>
        <w:fldChar w:fldCharType="begin"/>
      </w:r>
      <w:r>
        <w:rPr>
          <w:sz w:val="28"/>
          <w:szCs w:val="28"/>
          <w:lang w:val="English"/>
        </w:rPr>
        <w:instrText xml:space="preserve"> REF _Ref155699171 \h </w:instrText>
      </w:r>
      <w:r>
        <w:rPr>
          <w:sz w:val="28"/>
          <w:szCs w:val="28"/>
          <w:lang w:val="English"/>
        </w:rPr>
      </w:r>
      <w:r>
        <w:rPr>
          <w:sz w:val="28"/>
          <w:szCs w:val="28"/>
          <w:lang w:val="English"/>
        </w:rPr>
        <w:fldChar w:fldCharType="separate"/>
      </w:r>
      <w:r w:rsidR="4296B30F">
        <w:rPr>
          <w:lang w:val="English"/>
        </w:rPr>
        <w:t xml:space="preserve">Drawing </w:t>
      </w:r>
      <w:r w:rsidR="4296B30F">
        <w:rPr>
          <w:noProof/>
          <w:lang w:val="English"/>
        </w:rPr>
        <w:t>25</w:t>
      </w:r>
      <w:r>
        <w:rPr>
          <w:sz w:val="28"/>
          <w:szCs w:val="28"/>
          <w:lang w:val="English"/>
        </w:rPr>
        <w:fldChar w:fldCharType="end"/>
      </w:r>
      <w:r w:rsidRPr="7B222326" w:rsidR="68D71474">
        <w:rPr>
          <w:rFonts w:ascii="Arial" w:hAnsi="Arial" w:eastAsia="Arial" w:cs="Arial"/>
          <w:lang w:val="English"/>
        </w:rPr>
        <w:t xml:space="preserve"> and </w:t>
      </w:r>
      <w:r>
        <w:rPr>
          <w:sz w:val="28"/>
          <w:szCs w:val="28"/>
          <w:lang w:val="English"/>
        </w:rPr>
        <w:fldChar w:fldCharType="begin"/>
      </w:r>
      <w:r>
        <w:rPr>
          <w:sz w:val="28"/>
          <w:szCs w:val="28"/>
          <w:lang w:val="English"/>
        </w:rPr>
        <w:instrText xml:space="preserve"> REF _Ref155699180 \h </w:instrText>
      </w:r>
      <w:r>
        <w:rPr>
          <w:sz w:val="28"/>
          <w:szCs w:val="28"/>
          <w:lang w:val="English"/>
        </w:rPr>
      </w:r>
      <w:r>
        <w:rPr>
          <w:sz w:val="28"/>
          <w:szCs w:val="28"/>
          <w:lang w:val="English"/>
        </w:rPr>
        <w:fldChar w:fldCharType="separate"/>
      </w:r>
      <w:r w:rsidR="4296B30F">
        <w:rPr>
          <w:lang w:val="English"/>
        </w:rPr>
        <w:t xml:space="preserve">Drawing </w:t>
      </w:r>
      <w:r w:rsidR="4296B30F">
        <w:rPr>
          <w:noProof/>
          <w:lang w:val="English"/>
        </w:rPr>
        <w:t>26</w:t>
      </w:r>
      <w:r>
        <w:rPr>
          <w:sz w:val="28"/>
          <w:szCs w:val="28"/>
          <w:lang w:val="English"/>
        </w:rPr>
        <w:fldChar w:fldCharType="end"/>
      </w:r>
      <w:r w:rsidRPr="7B222326" w:rsidR="68D71474">
        <w:rPr>
          <w:rFonts w:ascii="Arial" w:hAnsi="Arial" w:eastAsia="Arial" w:cs="Arial"/>
          <w:lang w:val="English"/>
        </w:rPr>
        <w:t>). This window is now made up of two matrices, a slider and a "Next step" button if the slider is set to ∞.</w:t>
      </w:r>
    </w:p>
    <w:tbl>
      <w:tblPr>
        <w:tblW w:w="0" w:type="auto"/>
        <w:tblLook w:val="04A0" w:firstRow="1" w:lastRow="0" w:firstColumn="1" w:lastColumn="0" w:noHBand="0" w:noVBand="1"/>
      </w:tblPr>
      <w:tblGrid>
        <w:gridCol w:w="4531"/>
        <w:gridCol w:w="4531"/>
      </w:tblGrid>
      <w:tr w:rsidR="001D6E6E" w:rsidTr="7B222326" w14:paraId="49FA7FD6" w14:textId="77777777">
        <w:trPr>
          <w:trHeight w:val="300"/>
        </w:trPr>
        <w:tc>
          <w:tcPr>
            <w:tcW w:w="4531" w:type="dxa"/>
            <w:shd w:val="clear" w:color="auto" w:fill="auto"/>
          </w:tcPr>
          <w:p w:rsidR="001D6E6E" w:rsidP="7B222326" w:rsidRDefault="64144849" w14:paraId="680A4E5D" w14:textId="77777777">
            <w:pPr>
              <w:pStyle w:val="Textbody"/>
              <w:keepNext/>
              <w:widowControl w:val="0"/>
              <w:jc w:val="center"/>
              <w:rPr>
                <w:rFonts w:ascii="Arial" w:hAnsi="Arial" w:eastAsia="Arial" w:cs="Arial"/>
              </w:rPr>
            </w:pPr>
            <w:r>
              <w:rPr>
                <w:noProof/>
                <w:lang w:val="English"/>
              </w:rPr>
              <w:drawing>
                <wp:inline distT="0" distB="0" distL="0" distR="0" wp14:anchorId="5A74CA7F" wp14:editId="33F11178">
                  <wp:extent cx="1866900" cy="2019300"/>
                  <wp:effectExtent l="0" t="0" r="0" b="0"/>
                  <wp:docPr id="3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pic:nvPicPr>
                        <pic:blipFill>
                          <a:blip r:embed="rId41">
                            <a:extLst>
                              <a:ext uri="{28A0092B-C50C-407E-A947-70E740481C1C}">
                                <a14:useLocalDpi xmlns:a14="http://schemas.microsoft.com/office/drawing/2010/main" val="0"/>
                              </a:ext>
                            </a:extLst>
                          </a:blip>
                          <a:stretch>
                            <a:fillRect/>
                          </a:stretch>
                        </pic:blipFill>
                        <pic:spPr>
                          <a:xfrm>
                            <a:off x="0" y="0"/>
                            <a:ext cx="1866900" cy="2019300"/>
                          </a:xfrm>
                          <a:prstGeom prst="rect">
                            <a:avLst/>
                          </a:prstGeom>
                        </pic:spPr>
                      </pic:pic>
                    </a:graphicData>
                  </a:graphic>
                </wp:inline>
              </w:drawing>
            </w:r>
          </w:p>
          <w:p w:rsidR="001D6E6E" w:rsidP="7B222326" w:rsidRDefault="68D71474" w14:paraId="4C125BFF" w14:textId="77777777">
            <w:pPr>
              <w:pStyle w:val="Caption"/>
              <w:widowControl w:val="0"/>
              <w:jc w:val="center"/>
              <w:rPr>
                <w:rFonts w:ascii="Arial" w:hAnsi="Arial" w:eastAsia="Arial"/>
                <w:sz w:val="22"/>
                <w:szCs w:val="22"/>
              </w:rPr>
            </w:pPr>
            <w:bookmarkStart w:name="_Ref155699459" w:id="45"/>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27</w:t>
            </w:r>
            <w:r w:rsidR="001D6E6E">
              <w:rPr>
                <w:lang w:val="English"/>
              </w:rPr>
              <w:fldChar w:fldCharType="end"/>
            </w:r>
            <w:bookmarkEnd w:id="45"/>
            <w:r w:rsidRPr="7B222326">
              <w:rPr>
                <w:rFonts w:ascii="Arial" w:hAnsi="Arial" w:eastAsia="Arial"/>
                <w:sz w:val="22"/>
                <w:szCs w:val="22"/>
                <w:lang w:val="English"/>
              </w:rPr>
              <w:t xml:space="preserve"> "Next step" button</w:t>
            </w:r>
          </w:p>
        </w:tc>
        <w:tc>
          <w:tcPr>
            <w:tcW w:w="4531" w:type="dxa"/>
            <w:shd w:val="clear" w:color="auto" w:fill="auto"/>
          </w:tcPr>
          <w:p w:rsidR="001D6E6E" w:rsidP="7B222326" w:rsidRDefault="64144849" w14:paraId="19219836" w14:textId="77777777">
            <w:pPr>
              <w:pStyle w:val="Textbody"/>
              <w:keepNext/>
              <w:widowControl w:val="0"/>
              <w:jc w:val="center"/>
              <w:rPr>
                <w:rFonts w:ascii="Arial" w:hAnsi="Arial" w:eastAsia="Arial" w:cs="Arial"/>
              </w:rPr>
            </w:pPr>
            <w:r>
              <w:rPr>
                <w:noProof/>
                <w:lang w:val="English"/>
              </w:rPr>
              <w:drawing>
                <wp:inline distT="0" distB="0" distL="0" distR="0" wp14:anchorId="099E54C5" wp14:editId="6F98DB77">
                  <wp:extent cx="1857375" cy="2009775"/>
                  <wp:effectExtent l="0" t="0" r="0" b="0"/>
                  <wp:docPr id="3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pic:nvPicPr>
                        <pic:blipFill>
                          <a:blip r:embed="rId42">
                            <a:extLst>
                              <a:ext uri="{28A0092B-C50C-407E-A947-70E740481C1C}">
                                <a14:useLocalDpi xmlns:a14="http://schemas.microsoft.com/office/drawing/2010/main" val="0"/>
                              </a:ext>
                            </a:extLst>
                          </a:blip>
                          <a:stretch>
                            <a:fillRect/>
                          </a:stretch>
                        </pic:blipFill>
                        <pic:spPr>
                          <a:xfrm>
                            <a:off x="0" y="0"/>
                            <a:ext cx="1857375" cy="2009775"/>
                          </a:xfrm>
                          <a:prstGeom prst="rect">
                            <a:avLst/>
                          </a:prstGeom>
                        </pic:spPr>
                      </pic:pic>
                    </a:graphicData>
                  </a:graphic>
                </wp:inline>
              </w:drawing>
            </w:r>
          </w:p>
          <w:p w:rsidR="001D6E6E" w:rsidP="7B222326" w:rsidRDefault="68D71474" w14:paraId="7694AE53" w14:textId="77777777">
            <w:pPr>
              <w:pStyle w:val="Caption"/>
              <w:widowControl w:val="0"/>
              <w:jc w:val="center"/>
              <w:rPr>
                <w:rFonts w:ascii="Arial" w:hAnsi="Arial" w:eastAsia="Arial"/>
                <w:sz w:val="22"/>
                <w:szCs w:val="22"/>
              </w:rPr>
            </w:pPr>
            <w:bookmarkStart w:name="_Ref155699469" w:id="46"/>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28</w:t>
            </w:r>
            <w:r w:rsidR="001D6E6E">
              <w:rPr>
                <w:lang w:val="English"/>
              </w:rPr>
              <w:fldChar w:fldCharType="end"/>
            </w:r>
            <w:bookmarkEnd w:id="46"/>
            <w:r w:rsidRPr="7B222326">
              <w:rPr>
                <w:rFonts w:ascii="Arial" w:hAnsi="Arial" w:eastAsia="Arial"/>
                <w:sz w:val="22"/>
                <w:szCs w:val="22"/>
                <w:lang w:val="English"/>
              </w:rPr>
              <w:t xml:space="preserve"> Slider</w:t>
            </w:r>
          </w:p>
        </w:tc>
      </w:tr>
    </w:tbl>
    <w:p w:rsidR="001D6E6E" w:rsidP="7B222326" w:rsidRDefault="001D6E6E" w14:paraId="296FEF7D" w14:textId="77777777">
      <w:pPr>
        <w:pStyle w:val="Textbody"/>
        <w:jc w:val="both"/>
        <w:rPr>
          <w:rFonts w:ascii="Arial" w:hAnsi="Arial" w:eastAsia="Arial" w:cs="Arial"/>
        </w:rPr>
      </w:pPr>
    </w:p>
    <w:p w:rsidR="001D6E6E" w:rsidP="7B222326" w:rsidRDefault="68D71474" w14:paraId="744BC7E7" w14:textId="77777777">
      <w:pPr>
        <w:pStyle w:val="Textbody"/>
        <w:jc w:val="both"/>
        <w:rPr>
          <w:rFonts w:ascii="Arial" w:hAnsi="Arial" w:eastAsia="Arial" w:cs="Arial"/>
        </w:rPr>
      </w:pPr>
      <w:r w:rsidRPr="7B222326">
        <w:rPr>
          <w:rFonts w:ascii="Arial" w:hAnsi="Arial" w:eastAsia="Arial" w:cs="Arial"/>
          <w:lang w:val="English"/>
        </w:rPr>
        <w:t>If you see a "Next step" button in the window (</w:t>
      </w:r>
      <w:r w:rsidR="001D6E6E">
        <w:rPr>
          <w:sz w:val="28"/>
          <w:szCs w:val="28"/>
          <w:lang w:val="English"/>
        </w:rPr>
        <w:fldChar w:fldCharType="begin"/>
      </w:r>
      <w:r w:rsidR="001D6E6E">
        <w:rPr>
          <w:sz w:val="28"/>
          <w:szCs w:val="28"/>
          <w:lang w:val="English"/>
        </w:rPr>
        <w:instrText xml:space="preserve"> REF _Ref155699459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27</w:t>
      </w:r>
      <w:r w:rsidR="001D6E6E">
        <w:rPr>
          <w:sz w:val="28"/>
          <w:szCs w:val="28"/>
          <w:lang w:val="English"/>
        </w:rPr>
        <w:fldChar w:fldCharType="end"/>
      </w:r>
      <w:r w:rsidRPr="7B222326">
        <w:rPr>
          <w:rFonts w:ascii="Arial" w:hAnsi="Arial" w:eastAsia="Arial" w:cs="Arial"/>
          <w:lang w:val="English"/>
        </w:rPr>
        <w:t>), it allows you to move to the next step in the operation of the algorithm. Slider (</w:t>
      </w:r>
      <w:r w:rsidR="001D6E6E">
        <w:rPr>
          <w:sz w:val="28"/>
          <w:szCs w:val="28"/>
          <w:lang w:val="English"/>
        </w:rPr>
        <w:fldChar w:fldCharType="begin"/>
      </w:r>
      <w:r w:rsidR="001D6E6E">
        <w:rPr>
          <w:sz w:val="28"/>
          <w:szCs w:val="28"/>
          <w:lang w:val="English"/>
        </w:rPr>
        <w:instrText xml:space="preserve"> REF _Ref155699469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28</w:t>
      </w:r>
      <w:r w:rsidR="001D6E6E">
        <w:rPr>
          <w:sz w:val="28"/>
          <w:szCs w:val="28"/>
          <w:lang w:val="English"/>
        </w:rPr>
        <w:fldChar w:fldCharType="end"/>
      </w:r>
      <w:r w:rsidRPr="7B222326">
        <w:rPr>
          <w:rFonts w:ascii="Arial" w:hAnsi="Arial" w:eastAsia="Arial" w:cs="Arial"/>
          <w:lang w:val="English"/>
        </w:rPr>
        <w:t>) as in the "</w:t>
      </w:r>
      <w:r w:rsidR="001D6E6E">
        <w:rPr>
          <w:sz w:val="28"/>
          <w:szCs w:val="28"/>
          <w:lang w:val="English"/>
        </w:rPr>
        <w:fldChar w:fldCharType="begin"/>
      </w:r>
      <w:r w:rsidR="001D6E6E">
        <w:rPr>
          <w:sz w:val="28"/>
          <w:szCs w:val="28"/>
          <w:lang w:val="English"/>
        </w:rPr>
        <w:instrText xml:space="preserve"> REF __RefHeading___Toc2778_1324711172 </w:instrText>
      </w:r>
      <w:r w:rsidR="001D6E6E">
        <w:rPr>
          <w:sz w:val="28"/>
          <w:szCs w:val="28"/>
          <w:lang w:val="English"/>
        </w:rPr>
        <w:fldChar w:fldCharType="separate"/>
      </w:r>
      <w:r w:rsidR="4296B30F">
        <w:rPr>
          <w:lang w:val="English"/>
        </w:rPr>
        <w:t>Starting data</w:t>
      </w:r>
      <w:r w:rsidR="001D6E6E">
        <w:rPr>
          <w:sz w:val="28"/>
          <w:szCs w:val="28"/>
          <w:lang w:val="English"/>
        </w:rPr>
        <w:fldChar w:fldCharType="end"/>
      </w:r>
      <w:r w:rsidRPr="7B222326">
        <w:rPr>
          <w:rFonts w:ascii="Arial" w:hAnsi="Arial" w:eastAsia="Arial" w:cs="Arial"/>
          <w:lang w:val="English"/>
        </w:rPr>
        <w:t>" sets the time between the steps of the algorithm.</w:t>
      </w:r>
    </w:p>
    <w:tbl>
      <w:tblPr>
        <w:tblW w:w="0" w:type="auto"/>
        <w:tblLook w:val="04A0" w:firstRow="1" w:lastRow="0" w:firstColumn="1" w:lastColumn="0" w:noHBand="0" w:noVBand="1"/>
      </w:tblPr>
      <w:tblGrid>
        <w:gridCol w:w="4531"/>
        <w:gridCol w:w="4531"/>
      </w:tblGrid>
      <w:tr w:rsidRPr="00065BE6" w:rsidR="001D6E6E" w:rsidTr="7B222326" w14:paraId="092C68B6" w14:textId="77777777">
        <w:trPr>
          <w:trHeight w:val="300"/>
        </w:trPr>
        <w:tc>
          <w:tcPr>
            <w:tcW w:w="4531" w:type="dxa"/>
            <w:shd w:val="clear" w:color="auto" w:fill="auto"/>
          </w:tcPr>
          <w:p w:rsidR="001D6E6E" w:rsidP="7B222326" w:rsidRDefault="64144849" w14:paraId="7194DBDC" w14:textId="77777777">
            <w:pPr>
              <w:pStyle w:val="Textbody"/>
              <w:keepNext/>
              <w:widowControl w:val="0"/>
              <w:jc w:val="center"/>
              <w:rPr>
                <w:rFonts w:ascii="Arial" w:hAnsi="Arial" w:eastAsia="Arial" w:cs="Arial"/>
              </w:rPr>
            </w:pPr>
            <w:r>
              <w:rPr>
                <w:noProof/>
                <w:lang w:val="English"/>
              </w:rPr>
              <w:drawing>
                <wp:inline distT="0" distB="0" distL="0" distR="0" wp14:anchorId="727DFD97" wp14:editId="4595773D">
                  <wp:extent cx="1857375" cy="2009775"/>
                  <wp:effectExtent l="0" t="0" r="0" b="0"/>
                  <wp:docPr id="3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pic:nvPicPr>
                        <pic:blipFill>
                          <a:blip r:embed="rId43">
                            <a:extLst>
                              <a:ext uri="{28A0092B-C50C-407E-A947-70E740481C1C}">
                                <a14:useLocalDpi xmlns:a14="http://schemas.microsoft.com/office/drawing/2010/main" val="0"/>
                              </a:ext>
                            </a:extLst>
                          </a:blip>
                          <a:stretch>
                            <a:fillRect/>
                          </a:stretch>
                        </pic:blipFill>
                        <pic:spPr>
                          <a:xfrm>
                            <a:off x="0" y="0"/>
                            <a:ext cx="1857375" cy="2009775"/>
                          </a:xfrm>
                          <a:prstGeom prst="rect">
                            <a:avLst/>
                          </a:prstGeom>
                        </pic:spPr>
                      </pic:pic>
                    </a:graphicData>
                  </a:graphic>
                </wp:inline>
              </w:drawing>
            </w:r>
          </w:p>
          <w:p w:rsidRPr="00065BE6" w:rsidR="001D6E6E" w:rsidP="7B222326" w:rsidRDefault="68D71474" w14:paraId="184DA63E" w14:textId="77777777">
            <w:pPr>
              <w:pStyle w:val="Caption"/>
              <w:widowControl w:val="0"/>
              <w:jc w:val="center"/>
              <w:rPr>
                <w:rFonts w:ascii="Arial" w:hAnsi="Arial" w:eastAsia="Arial"/>
                <w:sz w:val="22"/>
                <w:szCs w:val="22"/>
              </w:rPr>
            </w:pPr>
            <w:bookmarkStart w:name="_Ref155699624" w:id="47"/>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29</w:t>
            </w:r>
            <w:r w:rsidR="001D6E6E">
              <w:rPr>
                <w:lang w:val="English"/>
              </w:rPr>
              <w:fldChar w:fldCharType="end"/>
            </w:r>
            <w:bookmarkEnd w:id="47"/>
            <w:r w:rsidRPr="7B222326">
              <w:rPr>
                <w:rFonts w:ascii="Arial" w:hAnsi="Arial" w:eastAsia="Arial"/>
                <w:sz w:val="22"/>
                <w:szCs w:val="22"/>
                <w:lang w:val="English"/>
              </w:rPr>
              <w:t xml:space="preserve"> Redundancy Coding Matrix</w:t>
            </w:r>
          </w:p>
        </w:tc>
        <w:tc>
          <w:tcPr>
            <w:tcW w:w="4531" w:type="dxa"/>
            <w:shd w:val="clear" w:color="auto" w:fill="auto"/>
          </w:tcPr>
          <w:p w:rsidR="001D6E6E" w:rsidP="7B222326" w:rsidRDefault="64144849" w14:paraId="769D0D3C" w14:textId="77777777">
            <w:pPr>
              <w:pStyle w:val="Textbody"/>
              <w:keepNext/>
              <w:widowControl w:val="0"/>
              <w:jc w:val="center"/>
              <w:rPr>
                <w:rFonts w:ascii="Arial" w:hAnsi="Arial" w:eastAsia="Arial" w:cs="Arial"/>
              </w:rPr>
            </w:pPr>
            <w:r>
              <w:rPr>
                <w:noProof/>
                <w:lang w:val="English"/>
              </w:rPr>
              <w:drawing>
                <wp:inline distT="0" distB="0" distL="0" distR="0" wp14:anchorId="02FA72BC" wp14:editId="3232E8AC">
                  <wp:extent cx="1857375" cy="2009775"/>
                  <wp:effectExtent l="0" t="0" r="0" b="0"/>
                  <wp:docPr id="3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pic:cNvPicPr/>
                        </pic:nvPicPr>
                        <pic:blipFill>
                          <a:blip r:embed="rId44">
                            <a:extLst>
                              <a:ext uri="{28A0092B-C50C-407E-A947-70E740481C1C}">
                                <a14:useLocalDpi xmlns:a14="http://schemas.microsoft.com/office/drawing/2010/main" val="0"/>
                              </a:ext>
                            </a:extLst>
                          </a:blip>
                          <a:stretch>
                            <a:fillRect/>
                          </a:stretch>
                        </pic:blipFill>
                        <pic:spPr>
                          <a:xfrm>
                            <a:off x="0" y="0"/>
                            <a:ext cx="1857375" cy="2009775"/>
                          </a:xfrm>
                          <a:prstGeom prst="rect">
                            <a:avLst/>
                          </a:prstGeom>
                        </pic:spPr>
                      </pic:pic>
                    </a:graphicData>
                  </a:graphic>
                </wp:inline>
              </w:drawing>
            </w:r>
          </w:p>
          <w:p w:rsidRPr="00A06A13" w:rsidR="001D6E6E" w:rsidP="7B222326" w:rsidRDefault="68D71474" w14:paraId="44C3AE5D" w14:textId="77777777">
            <w:pPr>
              <w:pStyle w:val="Caption"/>
              <w:widowControl w:val="0"/>
              <w:jc w:val="center"/>
              <w:rPr>
                <w:rFonts w:ascii="Arial" w:hAnsi="Arial" w:eastAsia="Arial"/>
                <w:sz w:val="22"/>
                <w:szCs w:val="22"/>
              </w:rPr>
            </w:pPr>
            <w:bookmarkStart w:name="_Ref155699635" w:id="48"/>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30</w:t>
            </w:r>
            <w:r w:rsidR="001D6E6E">
              <w:rPr>
                <w:lang w:val="English"/>
              </w:rPr>
              <w:fldChar w:fldCharType="end"/>
            </w:r>
            <w:bookmarkEnd w:id="48"/>
            <w:r w:rsidRPr="7B222326">
              <w:rPr>
                <w:rFonts w:ascii="Arial" w:hAnsi="Arial" w:eastAsia="Arial"/>
                <w:sz w:val="22"/>
                <w:szCs w:val="22"/>
                <w:lang w:val="English"/>
              </w:rPr>
              <w:t xml:space="preserve"> Original number sequence matrix</w:t>
            </w:r>
          </w:p>
        </w:tc>
      </w:tr>
    </w:tbl>
    <w:p w:rsidR="001D6E6E" w:rsidP="7B222326" w:rsidRDefault="001D6E6E" w14:paraId="54CD245A" w14:textId="77777777">
      <w:pPr>
        <w:pStyle w:val="Textbody"/>
        <w:jc w:val="both"/>
        <w:rPr>
          <w:rFonts w:ascii="Arial" w:hAnsi="Arial" w:eastAsia="Arial" w:cs="Arial"/>
          <w:sz w:val="28"/>
          <w:szCs w:val="28"/>
        </w:rPr>
      </w:pPr>
    </w:p>
    <w:p w:rsidR="001D6E6E" w:rsidP="7B222326" w:rsidRDefault="68D71474" w14:paraId="53544411" w14:textId="77777777">
      <w:pPr>
        <w:pStyle w:val="Textbody"/>
        <w:jc w:val="both"/>
        <w:rPr>
          <w:rFonts w:ascii="Arial" w:hAnsi="Arial" w:eastAsia="Arial" w:cs="Arial"/>
        </w:rPr>
      </w:pPr>
      <w:r w:rsidRPr="7B222326">
        <w:rPr>
          <w:rFonts w:ascii="Arial" w:hAnsi="Arial" w:eastAsia="Arial" w:cs="Arial"/>
          <w:lang w:val="English"/>
        </w:rPr>
        <w:t>The matrix in the center of the window is the redundancy coding matrix (</w:t>
      </w:r>
      <w:r w:rsidR="001D6E6E">
        <w:rPr>
          <w:sz w:val="28"/>
          <w:szCs w:val="28"/>
          <w:lang w:val="English"/>
        </w:rPr>
        <w:fldChar w:fldCharType="begin"/>
      </w:r>
      <w:r w:rsidR="001D6E6E">
        <w:rPr>
          <w:sz w:val="28"/>
          <w:szCs w:val="28"/>
          <w:lang w:val="English"/>
        </w:rPr>
        <w:instrText xml:space="preserve"> REF _Ref155699624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29</w:t>
      </w:r>
      <w:r w:rsidR="001D6E6E">
        <w:rPr>
          <w:sz w:val="28"/>
          <w:szCs w:val="28"/>
          <w:lang w:val="English"/>
        </w:rPr>
        <w:fldChar w:fldCharType="end"/>
      </w:r>
      <w:r w:rsidRPr="7B222326">
        <w:rPr>
          <w:rFonts w:ascii="Arial" w:hAnsi="Arial" w:eastAsia="Arial" w:cs="Arial"/>
          <w:lang w:val="English"/>
        </w:rPr>
        <w:t>). Above the individual cells of the matrix there are their markings, "pX" or "dX". "p" stands for the bit, which is the parity bit, and "d" for the bit in the number sequence. "X" should be understood as the number of the bit in its type. Examples of notation look like this:</w:t>
      </w:r>
    </w:p>
    <w:p w:rsidR="001D6E6E" w:rsidP="7B222326" w:rsidRDefault="68D71474" w14:paraId="57E550A0" w14:textId="77777777">
      <w:pPr>
        <w:pStyle w:val="Textbody"/>
        <w:numPr>
          <w:ilvl w:val="0"/>
          <w:numId w:val="51"/>
        </w:numPr>
        <w:jc w:val="both"/>
        <w:rPr>
          <w:rFonts w:ascii="Arial" w:hAnsi="Arial" w:eastAsia="Arial" w:cs="Arial"/>
        </w:rPr>
      </w:pPr>
      <w:r w:rsidRPr="7B222326">
        <w:rPr>
          <w:rFonts w:ascii="Arial" w:hAnsi="Arial" w:eastAsia="Arial" w:cs="Arial"/>
          <w:lang w:val="English"/>
        </w:rPr>
        <w:t>"p3" should be read as: the parity bit being the third in the order.</w:t>
      </w:r>
    </w:p>
    <w:p w:rsidR="001D6E6E" w:rsidP="7B222326" w:rsidRDefault="68D71474" w14:paraId="25EEF035" w14:textId="77777777">
      <w:pPr>
        <w:pStyle w:val="Textbody"/>
        <w:numPr>
          <w:ilvl w:val="0"/>
          <w:numId w:val="51"/>
        </w:numPr>
        <w:jc w:val="both"/>
        <w:rPr>
          <w:rFonts w:ascii="Arial" w:hAnsi="Arial" w:eastAsia="Arial" w:cs="Arial"/>
        </w:rPr>
      </w:pPr>
      <w:r w:rsidRPr="7B222326">
        <w:rPr>
          <w:rFonts w:ascii="Arial" w:hAnsi="Arial" w:eastAsia="Arial" w:cs="Arial"/>
          <w:lang w:val="English"/>
        </w:rPr>
        <w:t>"d5" stands for, respectively: the bit of the numerical sequence, which is the fifth in the order.</w:t>
      </w:r>
    </w:p>
    <w:p w:rsidR="001D6E6E" w:rsidP="7B222326" w:rsidRDefault="68D71474" w14:paraId="74B2A772" w14:textId="77777777">
      <w:pPr>
        <w:pStyle w:val="Textbody"/>
        <w:jc w:val="both"/>
        <w:rPr>
          <w:rFonts w:ascii="Arial" w:hAnsi="Arial" w:eastAsia="Arial" w:cs="Arial"/>
        </w:rPr>
      </w:pPr>
      <w:r w:rsidRPr="7B222326">
        <w:rPr>
          <w:rFonts w:ascii="Arial" w:hAnsi="Arial" w:eastAsia="Arial" w:cs="Arial"/>
          <w:lang w:val="English"/>
        </w:rPr>
        <w:t xml:space="preserve">It is worth mentioning that the number "X" </w:t>
      </w:r>
      <w:r w:rsidRPr="7B222326">
        <w:rPr>
          <w:rFonts w:ascii="Arial" w:hAnsi="Arial" w:eastAsia="Arial" w:cs="Arial"/>
          <w:b/>
          <w:bCs/>
          <w:lang w:val="English"/>
        </w:rPr>
        <w:t>does not mean</w:t>
      </w:r>
      <w:r w:rsidRPr="7B222326">
        <w:rPr>
          <w:rFonts w:ascii="Arial" w:hAnsi="Arial" w:eastAsia="Arial" w:cs="Arial"/>
          <w:lang w:val="English"/>
        </w:rPr>
        <w:t xml:space="preserve"> that the bit is at a given position in the matrix. For example, the bit "d5" shown in Figure 29 is not in position number 5, but in position number 9, because it is also preceded by parity bits from 0 to 3.</w:t>
      </w:r>
    </w:p>
    <w:p w:rsidR="001D6E6E" w:rsidP="7B222326" w:rsidRDefault="68D71474" w14:paraId="7F17DDF5" w14:textId="77777777">
      <w:pPr>
        <w:pStyle w:val="Textbody"/>
        <w:jc w:val="both"/>
        <w:rPr>
          <w:rFonts w:ascii="Arial" w:hAnsi="Arial" w:eastAsia="Arial" w:cs="Arial"/>
        </w:rPr>
      </w:pPr>
      <w:r w:rsidRPr="7B222326">
        <w:rPr>
          <w:rFonts w:ascii="Arial" w:hAnsi="Arial" w:eastAsia="Arial" w:cs="Arial"/>
          <w:lang w:val="English"/>
        </w:rPr>
        <w:t>Above the redundancy matrix is a matrix with a numeric string previously entered by the user (</w:t>
      </w:r>
      <w:r w:rsidR="001D6E6E">
        <w:rPr>
          <w:sz w:val="28"/>
          <w:szCs w:val="28"/>
          <w:lang w:val="English"/>
        </w:rPr>
        <w:fldChar w:fldCharType="begin"/>
      </w:r>
      <w:r w:rsidR="001D6E6E">
        <w:rPr>
          <w:sz w:val="28"/>
          <w:szCs w:val="28"/>
          <w:lang w:val="English"/>
        </w:rPr>
        <w:instrText xml:space="preserve"> REF _Ref155699635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30</w:t>
      </w:r>
      <w:r w:rsidR="001D6E6E">
        <w:rPr>
          <w:sz w:val="28"/>
          <w:szCs w:val="28"/>
          <w:lang w:val="English"/>
        </w:rPr>
        <w:fldChar w:fldCharType="end"/>
      </w:r>
      <w:r w:rsidRPr="7B222326">
        <w:rPr>
          <w:rFonts w:ascii="Arial" w:hAnsi="Arial" w:eastAsia="Arial" w:cs="Arial"/>
          <w:lang w:val="English"/>
        </w:rPr>
        <w:t>).</w:t>
      </w:r>
    </w:p>
    <w:p w:rsidR="001D6E6E" w:rsidP="7B222326" w:rsidRDefault="68D71474" w14:paraId="44016403" w14:textId="77777777">
      <w:pPr>
        <w:pStyle w:val="Textbody"/>
        <w:jc w:val="both"/>
        <w:rPr>
          <w:rFonts w:ascii="Arial" w:hAnsi="Arial" w:eastAsia="Arial" w:cs="Arial"/>
        </w:rPr>
      </w:pPr>
      <w:r w:rsidRPr="7B222326">
        <w:rPr>
          <w:rFonts w:ascii="Arial" w:hAnsi="Arial" w:eastAsia="Arial" w:cs="Arial"/>
          <w:lang w:val="English"/>
        </w:rPr>
        <w:t>The general way of visualizing the matrix is presented in the chapter "</w:t>
      </w:r>
      <w:r w:rsidRPr="7B222326" w:rsidR="001D6E6E">
        <w:rPr>
          <w:sz w:val="28"/>
          <w:szCs w:val="28"/>
          <w:lang w:val="English"/>
        </w:rPr>
        <w:fldChar w:fldCharType="begin"/>
      </w:r>
      <w:r w:rsidRPr="7B222326" w:rsidR="001D6E6E">
        <w:rPr>
          <w:sz w:val="28"/>
          <w:szCs w:val="28"/>
          <w:lang w:val="English"/>
        </w:rPr>
        <w:instrText xml:space="preserve"> REF __RefHeading___Toc1771_1734352765 </w:instrText>
      </w:r>
      <w:r w:rsidRPr="7B222326" w:rsidR="001D6E6E">
        <w:rPr>
          <w:sz w:val="28"/>
          <w:szCs w:val="28"/>
          <w:lang w:val="English"/>
        </w:rPr>
        <w:fldChar w:fldCharType="separate"/>
      </w:r>
      <w:r w:rsidR="4296B30F">
        <w:rPr>
          <w:lang w:val="English"/>
        </w:rPr>
        <w:t>Matrix visualization</w:t>
      </w:r>
      <w:r w:rsidRPr="7B222326" w:rsidR="001D6E6E">
        <w:rPr>
          <w:sz w:val="28"/>
          <w:szCs w:val="28"/>
          <w:lang w:val="English"/>
        </w:rPr>
        <w:fldChar w:fldCharType="end"/>
      </w:r>
      <w:r w:rsidRPr="7B222326">
        <w:rPr>
          <w:rFonts w:ascii="Arial" w:hAnsi="Arial" w:eastAsia="Arial" w:cs="Arial"/>
          <w:lang w:val="English"/>
        </w:rPr>
        <w:t>", while this window also applies an additional procedure to the redundant encoding matrix. As you can see in Figures 25 and 26, the matrix is not filled in at the beginning, but at the end it is fully written. The method of filling in the book is presented in the chapter "</w:t>
      </w:r>
      <w:r w:rsidRPr="7B222326" w:rsidR="001D6E6E">
        <w:rPr>
          <w:sz w:val="28"/>
          <w:szCs w:val="28"/>
          <w:lang w:val="English"/>
        </w:rPr>
        <w:fldChar w:fldCharType="begin"/>
      </w:r>
      <w:r w:rsidRPr="7B222326" w:rsidR="001D6E6E">
        <w:rPr>
          <w:sz w:val="28"/>
          <w:szCs w:val="28"/>
          <w:lang w:val="English"/>
        </w:rPr>
        <w:instrText xml:space="preserve"> REF __RefHeading___Toc8383_1324711172 </w:instrText>
      </w:r>
      <w:r w:rsidRPr="7B222326" w:rsidR="001D6E6E">
        <w:rPr>
          <w:sz w:val="28"/>
          <w:szCs w:val="28"/>
          <w:lang w:val="English"/>
        </w:rPr>
        <w:fldChar w:fldCharType="separate"/>
      </w:r>
      <w:r w:rsidR="4296B30F">
        <w:rPr>
          <w:lang w:val="English"/>
        </w:rPr>
        <w:t>Matrix populating in Hamming.qml</w:t>
      </w:r>
      <w:r w:rsidRPr="7B222326" w:rsidR="001D6E6E">
        <w:rPr>
          <w:sz w:val="28"/>
          <w:szCs w:val="28"/>
          <w:lang w:val="English"/>
        </w:rPr>
        <w:fldChar w:fldCharType="end"/>
      </w:r>
      <w:r w:rsidRPr="7B222326">
        <w:rPr>
          <w:rFonts w:ascii="Arial" w:hAnsi="Arial" w:eastAsia="Arial" w:cs="Arial"/>
          <w:lang w:val="English"/>
        </w:rPr>
        <w:t>”.</w:t>
      </w:r>
    </w:p>
    <w:p w:rsidR="001D6E6E" w:rsidP="7B222326" w:rsidRDefault="68D71474" w14:paraId="62374565" w14:textId="77777777">
      <w:pPr>
        <w:pStyle w:val="Heading4"/>
        <w:rPr>
          <w:rFonts w:ascii="Arial" w:hAnsi="Arial" w:eastAsia="Arial" w:cs="Arial"/>
          <w:sz w:val="20"/>
          <w:szCs w:val="20"/>
        </w:rPr>
      </w:pPr>
      <w:bookmarkStart w:name="__RefHeading___Toc8383_1324711172" w:id="49"/>
      <w:bookmarkStart w:name="_Toc2057811383" w:id="50"/>
      <w:r w:rsidRPr="7B222326">
        <w:rPr>
          <w:rFonts w:ascii="Arial" w:hAnsi="Arial" w:eastAsia="Arial" w:cs="Arial"/>
          <w:sz w:val="20"/>
          <w:szCs w:val="20"/>
          <w:lang w:val="English"/>
        </w:rPr>
        <w:t>Matrix populating in Hamming.qml</w:t>
      </w:r>
      <w:bookmarkEnd w:id="49"/>
      <w:bookmarkEnd w:id="50"/>
    </w:p>
    <w:p w:rsidR="001D6E6E" w:rsidP="7B222326" w:rsidRDefault="001D6E6E" w14:paraId="36E2DC21" w14:textId="77777777">
      <w:pPr>
        <w:pStyle w:val="Textbody"/>
        <w:jc w:val="both"/>
        <w:rPr>
          <w:rFonts w:ascii="Arial" w:hAnsi="Arial" w:eastAsia="Arial" w:cs="Arial"/>
        </w:rPr>
      </w:pPr>
      <w:r>
        <w:rPr>
          <w:sz w:val="28"/>
          <w:szCs w:val="28"/>
          <w:lang w:val="English"/>
        </w:rPr>
        <w:tab/>
      </w:r>
      <w:r w:rsidRPr="7B222326" w:rsidR="68D71474">
        <w:rPr>
          <w:rFonts w:ascii="Arial" w:hAnsi="Arial" w:eastAsia="Arial" w:cs="Arial"/>
          <w:lang w:val="English"/>
        </w:rPr>
        <w:t xml:space="preserve">The backend function is responsible for populating the matrix at this stage of the program's operation  </w:t>
      </w:r>
      <w:r w:rsidRPr="7B222326" w:rsidR="68D71474">
        <w:rPr>
          <w:rFonts w:ascii="Arial" w:hAnsi="Arial" w:eastAsia="Arial" w:cs="Arial"/>
          <w:i/>
          <w:iCs/>
          <w:lang w:val="English"/>
        </w:rPr>
        <w:t>encodeDataAsync</w:t>
      </w:r>
      <w:r w:rsidRPr="7B222326" w:rsidR="68D71474">
        <w:rPr>
          <w:rFonts w:ascii="Arial" w:hAnsi="Arial" w:eastAsia="Arial" w:cs="Arial"/>
          <w:lang w:val="English"/>
        </w:rPr>
        <w:t xml:space="preserve"> located in the "src/HammingCode.cpp" file. It uses the functions contained in the current window file </w:t>
      </w:r>
      <w:r w:rsidRPr="7B222326" w:rsidR="68D71474">
        <w:rPr>
          <w:rFonts w:ascii="Arial" w:hAnsi="Arial" w:eastAsia="Arial" w:cs="Arial"/>
          <w:i/>
          <w:iCs/>
          <w:lang w:val="English"/>
        </w:rPr>
        <w:t>onTurnBitOn, onTurnBitOff</w:t>
      </w:r>
      <w:r w:rsidRPr="7B222326" w:rsidR="68D71474">
        <w:rPr>
          <w:rFonts w:ascii="Arial" w:hAnsi="Arial" w:eastAsia="Arial" w:cs="Arial"/>
          <w:lang w:val="English"/>
        </w:rPr>
        <w:t xml:space="preserve"> and </w:t>
      </w:r>
      <w:r w:rsidRPr="7B222326" w:rsidR="68D71474">
        <w:rPr>
          <w:rFonts w:ascii="Arial" w:hAnsi="Arial" w:eastAsia="Arial" w:cs="Arial"/>
          <w:i/>
          <w:iCs/>
          <w:lang w:val="English"/>
        </w:rPr>
        <w:t>onSetBit</w:t>
      </w:r>
      <w:r w:rsidRPr="7B222326" w:rsidR="68D71474">
        <w:rPr>
          <w:rFonts w:ascii="Arial" w:hAnsi="Arial" w:eastAsia="Arial" w:cs="Arial"/>
          <w:lang w:val="English"/>
        </w:rPr>
        <w:t xml:space="preserve">. With the </w:t>
      </w:r>
      <w:r w:rsidRPr="7B222326" w:rsidR="68D71474">
        <w:rPr>
          <w:rFonts w:ascii="Arial" w:hAnsi="Arial" w:eastAsia="Arial" w:cs="Arial"/>
          <w:i/>
          <w:iCs/>
          <w:lang w:val="English"/>
        </w:rPr>
        <w:t>onTurnBitOn</w:t>
      </w:r>
      <w:r w:rsidRPr="7B222326" w:rsidR="68D71474">
        <w:rPr>
          <w:rFonts w:ascii="Arial" w:hAnsi="Arial" w:eastAsia="Arial" w:cs="Arial"/>
          <w:lang w:val="English"/>
        </w:rPr>
        <w:t xml:space="preserve"> Backend feature </w:t>
      </w:r>
      <w:r w:rsidRPr="7B222326" w:rsidR="68D71474">
        <w:rPr>
          <w:rFonts w:ascii="Arial" w:hAnsi="Arial" w:eastAsia="Arial" w:cs="Arial"/>
          <w:i/>
          <w:iCs/>
          <w:lang w:val="English"/>
        </w:rPr>
        <w:t xml:space="preserve">encodeDataAsync </w:t>
      </w:r>
      <w:r w:rsidRPr="7B222326" w:rsidR="68D71474">
        <w:rPr>
          <w:rFonts w:ascii="Arial" w:hAnsi="Arial" w:eastAsia="Arial" w:cs="Arial"/>
          <w:lang w:val="English"/>
        </w:rPr>
        <w:t xml:space="preserve">sets the appropriate color for a given matrix cell, i.e. for bits that are parity bits, sets the color red, and for bits that mark the next bit in the numerical sequence, the color is green. Function </w:t>
      </w:r>
      <w:r w:rsidRPr="7B222326" w:rsidR="68D71474">
        <w:rPr>
          <w:rFonts w:ascii="Arial" w:hAnsi="Arial" w:eastAsia="Arial" w:cs="Arial"/>
          <w:i/>
          <w:iCs/>
          <w:lang w:val="English"/>
        </w:rPr>
        <w:t>onSetBit</w:t>
      </w:r>
      <w:r w:rsidRPr="7B222326" w:rsidR="68D71474">
        <w:rPr>
          <w:rFonts w:ascii="Arial" w:hAnsi="Arial" w:eastAsia="Arial" w:cs="Arial"/>
          <w:lang w:val="English"/>
        </w:rPr>
        <w:t xml:space="preserve"> allows you to enter the value of a given bit into the matrix. </w:t>
      </w:r>
      <w:r w:rsidRPr="7B222326" w:rsidR="68D71474">
        <w:rPr>
          <w:rFonts w:ascii="Arial" w:hAnsi="Arial" w:eastAsia="Arial" w:cs="Arial"/>
          <w:i/>
          <w:iCs/>
          <w:lang w:val="English"/>
        </w:rPr>
        <w:t>OnTurnBitOff</w:t>
      </w:r>
      <w:r w:rsidRPr="7B222326" w:rsidR="68D71474">
        <w:rPr>
          <w:rFonts w:ascii="Arial" w:hAnsi="Arial" w:eastAsia="Arial" w:cs="Arial"/>
          <w:lang w:val="English"/>
        </w:rPr>
        <w:t xml:space="preserve"> sets the background of the given matrix cell back to white when you need to move to the next cell.</w:t>
      </w:r>
    </w:p>
    <w:p w:rsidR="001D6E6E" w:rsidP="7B222326" w:rsidRDefault="68D71474" w14:paraId="36230FAC" w14:textId="77777777">
      <w:pPr>
        <w:pStyle w:val="Textbody"/>
        <w:jc w:val="both"/>
        <w:rPr>
          <w:rFonts w:ascii="Arial" w:hAnsi="Arial" w:eastAsia="Arial" w:cs="Arial"/>
        </w:rPr>
      </w:pPr>
      <w:r w:rsidRPr="7B222326">
        <w:rPr>
          <w:rFonts w:ascii="Arial" w:hAnsi="Arial" w:eastAsia="Arial" w:cs="Arial"/>
          <w:lang w:val="English"/>
        </w:rPr>
        <w:t xml:space="preserve">As the bits are written to the redundant encoding matrix, the above-mentioned backend </w:t>
      </w:r>
      <w:r w:rsidRPr="7B222326">
        <w:rPr>
          <w:rFonts w:ascii="Arial" w:hAnsi="Arial" w:eastAsia="Arial" w:cs="Arial"/>
          <w:i/>
          <w:iCs/>
          <w:lang w:val="English"/>
        </w:rPr>
        <w:t>encodeDataAsync</w:t>
      </w:r>
      <w:r w:rsidRPr="7B222326">
        <w:rPr>
          <w:rFonts w:ascii="Arial" w:hAnsi="Arial" w:eastAsia="Arial" w:cs="Arial"/>
          <w:lang w:val="English"/>
        </w:rPr>
        <w:t xml:space="preserve"> function  also changes the background color of the corresponding cells of the numeric sequence matrix, on exactly the same principles as before, without typing the bit values with </w:t>
      </w:r>
      <w:r w:rsidRPr="7B222326">
        <w:rPr>
          <w:rFonts w:ascii="Arial" w:hAnsi="Arial" w:eastAsia="Arial" w:cs="Arial"/>
          <w:i/>
          <w:iCs/>
          <w:lang w:val="English"/>
        </w:rPr>
        <w:t>onSetBit</w:t>
      </w:r>
      <w:r w:rsidRPr="7B222326">
        <w:rPr>
          <w:rFonts w:ascii="Arial" w:hAnsi="Arial" w:eastAsia="Arial" w:cs="Arial"/>
          <w:lang w:val="English"/>
        </w:rPr>
        <w:t xml:space="preserve">, i.e. </w:t>
      </w:r>
      <w:r w:rsidRPr="7B222326">
        <w:rPr>
          <w:rFonts w:ascii="Arial" w:hAnsi="Arial" w:eastAsia="Arial" w:cs="Arial"/>
          <w:i/>
          <w:iCs/>
          <w:lang w:val="English"/>
        </w:rPr>
        <w:t>onTurnBitOn</w:t>
      </w:r>
      <w:r w:rsidRPr="7B222326">
        <w:rPr>
          <w:rFonts w:ascii="Arial" w:hAnsi="Arial" w:eastAsia="Arial" w:cs="Arial"/>
          <w:lang w:val="English"/>
        </w:rPr>
        <w:t xml:space="preserve"> changes the background color to light blue and </w:t>
      </w:r>
      <w:r w:rsidRPr="7B222326">
        <w:rPr>
          <w:rFonts w:ascii="Arial" w:hAnsi="Arial" w:eastAsia="Arial" w:cs="Arial"/>
          <w:i/>
          <w:iCs/>
          <w:lang w:val="English"/>
        </w:rPr>
        <w:t>onTurnBitOff</w:t>
      </w:r>
      <w:r w:rsidRPr="7B222326">
        <w:rPr>
          <w:rFonts w:ascii="Arial" w:hAnsi="Arial" w:eastAsia="Arial" w:cs="Arial"/>
          <w:lang w:val="English"/>
        </w:rPr>
        <w:t xml:space="preserve"> undoes this change.</w:t>
      </w:r>
    </w:p>
    <w:p w:rsidR="001D6E6E" w:rsidP="7B222326" w:rsidRDefault="64144849" w14:paraId="1231BE67" w14:textId="77777777">
      <w:pPr>
        <w:pStyle w:val="Textbody"/>
        <w:keepNext/>
        <w:jc w:val="center"/>
        <w:rPr>
          <w:rFonts w:ascii="Arial" w:hAnsi="Arial" w:eastAsia="Arial" w:cs="Arial"/>
        </w:rPr>
      </w:pPr>
      <w:r>
        <w:rPr>
          <w:noProof/>
          <w:lang w:val="English"/>
        </w:rPr>
        <w:drawing>
          <wp:inline distT="0" distB="0" distL="0" distR="0" wp14:anchorId="0F57115B" wp14:editId="028D8237">
            <wp:extent cx="6315075" cy="3867150"/>
            <wp:effectExtent l="0" t="0" r="0" b="0"/>
            <wp:docPr id="36"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pic:nvPicPr>
                  <pic:blipFill>
                    <a:blip r:embed="rId45">
                      <a:extLst>
                        <a:ext uri="{28A0092B-C50C-407E-A947-70E740481C1C}">
                          <a14:useLocalDpi xmlns:a14="http://schemas.microsoft.com/office/drawing/2010/main" val="0"/>
                        </a:ext>
                      </a:extLst>
                    </a:blip>
                    <a:stretch>
                      <a:fillRect/>
                    </a:stretch>
                  </pic:blipFill>
                  <pic:spPr>
                    <a:xfrm>
                      <a:off x="0" y="0"/>
                      <a:ext cx="6315075" cy="3867150"/>
                    </a:xfrm>
                    <a:prstGeom prst="rect">
                      <a:avLst/>
                    </a:prstGeom>
                  </pic:spPr>
                </pic:pic>
              </a:graphicData>
            </a:graphic>
          </wp:inline>
        </w:drawing>
      </w:r>
    </w:p>
    <w:p w:rsidR="001D6E6E" w:rsidP="7B222326" w:rsidRDefault="68D71474" w14:paraId="77E65347" w14:textId="77777777">
      <w:pPr>
        <w:pStyle w:val="Caption"/>
        <w:jc w:val="center"/>
        <w:rPr>
          <w:rFonts w:ascii="Arial" w:hAnsi="Arial" w:eastAsia="Arial"/>
          <w:sz w:val="22"/>
          <w:szCs w:val="22"/>
        </w:rPr>
      </w:pPr>
      <w:bookmarkStart w:name="_Ref155699840" w:id="51"/>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31</w:t>
      </w:r>
      <w:r w:rsidR="001D6E6E">
        <w:rPr>
          <w:lang w:val="English"/>
        </w:rPr>
        <w:fldChar w:fldCharType="end"/>
      </w:r>
      <w:bookmarkEnd w:id="51"/>
      <w:r w:rsidRPr="7B222326">
        <w:rPr>
          <w:rFonts w:ascii="Arial" w:hAnsi="Arial" w:eastAsia="Arial"/>
          <w:sz w:val="22"/>
          <w:szCs w:val="22"/>
          <w:lang w:val="English"/>
        </w:rPr>
        <w:t xml:space="preserve"> Simplified animation sequence diagram of filling matrix cell redundant encoding along with number sequence matrix animation</w:t>
      </w:r>
    </w:p>
    <w:p w:rsidR="001D6E6E" w:rsidP="7B222326" w:rsidRDefault="68D71474" w14:paraId="69ED9023" w14:textId="77777777">
      <w:pPr>
        <w:pStyle w:val="Textbody"/>
        <w:jc w:val="both"/>
        <w:rPr>
          <w:rFonts w:ascii="Arial" w:hAnsi="Arial" w:eastAsia="Arial" w:cs="Arial"/>
          <w:noProof/>
        </w:rPr>
      </w:pPr>
      <w:r w:rsidRPr="7B222326">
        <w:rPr>
          <w:rFonts w:ascii="Arial" w:hAnsi="Arial" w:eastAsia="Arial" w:cs="Arial"/>
          <w:lang w:val="English"/>
        </w:rPr>
        <w:t xml:space="preserve">On </w:t>
      </w:r>
      <w:r w:rsidR="001D6E6E">
        <w:rPr>
          <w:sz w:val="28"/>
          <w:szCs w:val="28"/>
          <w:lang w:val="English"/>
        </w:rPr>
        <w:fldChar w:fldCharType="begin"/>
      </w:r>
      <w:r w:rsidR="001D6E6E">
        <w:rPr>
          <w:sz w:val="28"/>
          <w:szCs w:val="28"/>
          <w:lang w:val="English"/>
        </w:rPr>
        <w:instrText xml:space="preserve"> REF _Ref155699840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31</w:t>
      </w:r>
      <w:r w:rsidR="001D6E6E">
        <w:rPr>
          <w:sz w:val="28"/>
          <w:szCs w:val="28"/>
          <w:lang w:val="English"/>
        </w:rPr>
        <w:fldChar w:fldCharType="end"/>
      </w:r>
      <w:r w:rsidRPr="7B222326">
        <w:rPr>
          <w:rFonts w:ascii="Arial" w:hAnsi="Arial" w:eastAsia="Arial" w:cs="Arial"/>
          <w:lang w:val="English"/>
        </w:rPr>
        <w:t xml:space="preserve"> A simplified sequence diagram is presented, which shows how the application works when it animates the filling of a given cell of the redundant coding matrix. </w:t>
      </w:r>
      <w:r w:rsidRPr="7B222326">
        <w:rPr>
          <w:rFonts w:ascii="Arial" w:hAnsi="Arial" w:eastAsia="Arial" w:cs="Arial"/>
          <w:noProof/>
          <w:lang w:val="English"/>
        </w:rPr>
        <w:t xml:space="preserve"/>
      </w:r>
    </w:p>
    <w:p w:rsidR="001D6E6E" w:rsidP="7B222326" w:rsidRDefault="68D71474" w14:paraId="4A9666B0" w14:textId="77777777">
      <w:pPr>
        <w:pStyle w:val="Heading4"/>
        <w:rPr>
          <w:rFonts w:ascii="Arial" w:hAnsi="Arial" w:eastAsia="Arial" w:cs="Arial"/>
          <w:sz w:val="20"/>
          <w:szCs w:val="20"/>
        </w:rPr>
      </w:pPr>
      <w:bookmarkStart w:name="__RefHeading___Toc4037_3579036249" w:id="52"/>
      <w:bookmarkStart w:name="_Toc478081556" w:id="53"/>
      <w:r w:rsidRPr="7B222326">
        <w:rPr>
          <w:rFonts w:ascii="Arial" w:hAnsi="Arial" w:eastAsia="Arial" w:cs="Arial"/>
          <w:sz w:val="20"/>
          <w:szCs w:val="20"/>
          <w:lang w:val="English"/>
        </w:rPr>
        <w:t>Calculating parity bits</w:t>
      </w:r>
      <w:bookmarkEnd w:id="52"/>
      <w:bookmarkEnd w:id="53"/>
    </w:p>
    <w:p w:rsidR="001D6E6E" w:rsidP="7B222326" w:rsidRDefault="64144849" w14:paraId="36FEB5B0" w14:textId="77777777">
      <w:pPr>
        <w:pStyle w:val="Textbody"/>
        <w:keepNext/>
        <w:rPr>
          <w:rFonts w:ascii="Arial" w:hAnsi="Arial" w:eastAsia="Arial" w:cs="Arial"/>
        </w:rPr>
      </w:pPr>
      <w:r>
        <w:rPr>
          <w:noProof/>
          <w:lang w:val="English"/>
        </w:rPr>
        <w:drawing>
          <wp:inline distT="0" distB="0" distL="0" distR="0" wp14:anchorId="1926113C" wp14:editId="75328A16">
            <wp:extent cx="6486525" cy="3448050"/>
            <wp:effectExtent l="0" t="0" r="0" b="0"/>
            <wp:docPr id="37"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pic:nvPicPr>
                  <pic:blipFill>
                    <a:blip r:embed="rId46">
                      <a:extLst>
                        <a:ext uri="{28A0092B-C50C-407E-A947-70E740481C1C}">
                          <a14:useLocalDpi xmlns:a14="http://schemas.microsoft.com/office/drawing/2010/main" val="0"/>
                        </a:ext>
                      </a:extLst>
                    </a:blip>
                    <a:stretch>
                      <a:fillRect/>
                    </a:stretch>
                  </pic:blipFill>
                  <pic:spPr>
                    <a:xfrm>
                      <a:off x="0" y="0"/>
                      <a:ext cx="6486525" cy="3448050"/>
                    </a:xfrm>
                    <a:prstGeom prst="rect">
                      <a:avLst/>
                    </a:prstGeom>
                  </pic:spPr>
                </pic:pic>
              </a:graphicData>
            </a:graphic>
          </wp:inline>
        </w:drawing>
      </w:r>
    </w:p>
    <w:p w:rsidRPr="00A74887" w:rsidR="001D6E6E" w:rsidP="7B222326" w:rsidRDefault="68D71474" w14:paraId="0AF35F9A" w14:textId="77777777">
      <w:pPr>
        <w:pStyle w:val="Caption"/>
        <w:jc w:val="center"/>
        <w:rPr>
          <w:rFonts w:ascii="Arial" w:hAnsi="Arial" w:eastAsia="Arial"/>
          <w:sz w:val="22"/>
          <w:szCs w:val="22"/>
        </w:rPr>
      </w:pPr>
      <w:bookmarkStart w:name="_Ref155700200" w:id="54"/>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32</w:t>
      </w:r>
      <w:r w:rsidR="001D6E6E">
        <w:rPr>
          <w:lang w:val="English"/>
        </w:rPr>
        <w:fldChar w:fldCharType="end"/>
      </w:r>
      <w:bookmarkEnd w:id="54"/>
      <w:r w:rsidRPr="7B222326">
        <w:rPr>
          <w:rFonts w:ascii="Arial" w:hAnsi="Arial" w:eastAsia="Arial"/>
          <w:sz w:val="22"/>
          <w:szCs w:val="22"/>
          <w:lang w:val="English"/>
        </w:rPr>
        <w:t xml:space="preserve"> The "Parity Bits Calculation" window</w:t>
      </w:r>
    </w:p>
    <w:p w:rsidR="001D6E6E" w:rsidP="7B222326" w:rsidRDefault="001D6E6E" w14:paraId="194B23FD" w14:textId="77777777">
      <w:pPr>
        <w:pStyle w:val="Textbody"/>
        <w:jc w:val="both"/>
        <w:rPr>
          <w:rFonts w:ascii="Arial" w:hAnsi="Arial" w:eastAsia="Arial" w:cs="Arial"/>
        </w:rPr>
      </w:pPr>
      <w:r>
        <w:rPr>
          <w:sz w:val="28"/>
          <w:szCs w:val="28"/>
          <w:lang w:val="English"/>
        </w:rPr>
        <w:tab/>
      </w:r>
      <w:r w:rsidRPr="7B222326" w:rsidR="68D71474">
        <w:rPr>
          <w:rFonts w:ascii="Arial" w:hAnsi="Arial" w:eastAsia="Arial" w:cs="Arial"/>
          <w:lang w:val="English"/>
        </w:rPr>
        <w:t>After populating the matrix with redundant encoding, you now need to calculate the values of each parity bit, because zeros were typed in the population by default. The window itself has not changed, because it is still "Decoding", as the title in it says, but the appearance of this window is slightly different from the previous one (</w:t>
      </w:r>
      <w:r>
        <w:rPr>
          <w:sz w:val="28"/>
          <w:szCs w:val="28"/>
          <w:lang w:val="English"/>
        </w:rPr>
        <w:fldChar w:fldCharType="begin"/>
      </w:r>
      <w:r>
        <w:rPr>
          <w:sz w:val="28"/>
          <w:szCs w:val="28"/>
          <w:lang w:val="English"/>
        </w:rPr>
        <w:instrText xml:space="preserve"> REF _Ref155700200 \h </w:instrText>
      </w:r>
      <w:r>
        <w:rPr>
          <w:sz w:val="28"/>
          <w:szCs w:val="28"/>
          <w:lang w:val="English"/>
        </w:rPr>
      </w:r>
      <w:r>
        <w:rPr>
          <w:sz w:val="28"/>
          <w:szCs w:val="28"/>
          <w:lang w:val="English"/>
        </w:rPr>
        <w:fldChar w:fldCharType="separate"/>
      </w:r>
      <w:r w:rsidR="4296B30F">
        <w:rPr>
          <w:lang w:val="English"/>
        </w:rPr>
        <w:t xml:space="preserve">Drawing </w:t>
      </w:r>
      <w:r w:rsidR="4296B30F">
        <w:rPr>
          <w:noProof/>
          <w:lang w:val="English"/>
        </w:rPr>
        <w:t>32</w:t>
      </w:r>
      <w:r>
        <w:rPr>
          <w:sz w:val="28"/>
          <w:szCs w:val="28"/>
          <w:lang w:val="English"/>
        </w:rPr>
        <w:fldChar w:fldCharType="end"/>
      </w:r>
      <w:r w:rsidRPr="7B222326" w:rsidR="68D71474">
        <w:rPr>
          <w:rFonts w:ascii="Arial" w:hAnsi="Arial" w:eastAsia="Arial" w:cs="Arial"/>
          <w:lang w:val="English"/>
        </w:rPr>
        <w:t>). The number sequence matrix disappeared from the view and only the matrix with the redundant code remained.</w:t>
      </w:r>
    </w:p>
    <w:tbl>
      <w:tblPr>
        <w:tblW w:w="0" w:type="auto"/>
        <w:tblLook w:val="04A0" w:firstRow="1" w:lastRow="0" w:firstColumn="1" w:lastColumn="0" w:noHBand="0" w:noVBand="1"/>
      </w:tblPr>
      <w:tblGrid>
        <w:gridCol w:w="4607"/>
        <w:gridCol w:w="4608"/>
      </w:tblGrid>
      <w:tr w:rsidRPr="00065BE6" w:rsidR="001D6E6E" w:rsidTr="7B222326" w14:paraId="7E476516" w14:textId="77777777">
        <w:trPr>
          <w:trHeight w:val="300"/>
        </w:trPr>
        <w:tc>
          <w:tcPr>
            <w:tcW w:w="4531" w:type="dxa"/>
            <w:shd w:val="clear" w:color="auto" w:fill="auto"/>
          </w:tcPr>
          <w:p w:rsidR="001D6E6E" w:rsidP="7B222326" w:rsidRDefault="64144849" w14:paraId="30D7AA69" w14:textId="77777777">
            <w:pPr>
              <w:pStyle w:val="Textbody"/>
              <w:keepNext/>
              <w:widowControl w:val="0"/>
              <w:jc w:val="both"/>
              <w:rPr>
                <w:rFonts w:ascii="Arial" w:hAnsi="Arial" w:eastAsia="Arial" w:cs="Arial"/>
              </w:rPr>
            </w:pPr>
            <w:r>
              <w:rPr>
                <w:noProof/>
                <w:lang w:val="English"/>
              </w:rPr>
              <w:drawing>
                <wp:inline distT="0" distB="0" distL="0" distR="0" wp14:anchorId="612C462E" wp14:editId="5602F09C">
                  <wp:extent cx="2886075" cy="3019425"/>
                  <wp:effectExtent l="0" t="0" r="0" b="0"/>
                  <wp:docPr id="38"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9"/>
                          <pic:cNvPicPr/>
                        </pic:nvPicPr>
                        <pic:blipFill>
                          <a:blip r:embed="rId47">
                            <a:extLst>
                              <a:ext uri="{28A0092B-C50C-407E-A947-70E740481C1C}">
                                <a14:useLocalDpi xmlns:a14="http://schemas.microsoft.com/office/drawing/2010/main" val="0"/>
                              </a:ext>
                            </a:extLst>
                          </a:blip>
                          <a:stretch>
                            <a:fillRect/>
                          </a:stretch>
                        </pic:blipFill>
                        <pic:spPr>
                          <a:xfrm>
                            <a:off x="0" y="0"/>
                            <a:ext cx="2886075" cy="3019425"/>
                          </a:xfrm>
                          <a:prstGeom prst="rect">
                            <a:avLst/>
                          </a:prstGeom>
                        </pic:spPr>
                      </pic:pic>
                    </a:graphicData>
                  </a:graphic>
                </wp:inline>
              </w:drawing>
            </w:r>
          </w:p>
          <w:p w:rsidRPr="00065BE6" w:rsidR="001D6E6E" w:rsidP="7B222326" w:rsidRDefault="68D71474" w14:paraId="60B2D3F9" w14:textId="77777777">
            <w:pPr>
              <w:pStyle w:val="Caption"/>
              <w:widowControl w:val="0"/>
              <w:jc w:val="center"/>
              <w:rPr>
                <w:rFonts w:ascii="Arial" w:hAnsi="Arial" w:eastAsia="Arial"/>
                <w:sz w:val="22"/>
                <w:szCs w:val="22"/>
              </w:rPr>
            </w:pPr>
            <w:bookmarkStart w:name="_Ref155700382" w:id="55"/>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33</w:t>
            </w:r>
            <w:r w:rsidR="001D6E6E">
              <w:rPr>
                <w:lang w:val="English"/>
              </w:rPr>
              <w:fldChar w:fldCharType="end"/>
            </w:r>
            <w:bookmarkEnd w:id="55"/>
            <w:r w:rsidRPr="7B222326">
              <w:rPr>
                <w:rFonts w:ascii="Arial" w:hAnsi="Arial" w:eastAsia="Arial"/>
                <w:sz w:val="22"/>
                <w:szCs w:val="22"/>
                <w:lang w:val="English"/>
              </w:rPr>
              <w:t xml:space="preserve"> The text "Calculations"</w:t>
            </w:r>
          </w:p>
        </w:tc>
        <w:tc>
          <w:tcPr>
            <w:tcW w:w="4531" w:type="dxa"/>
            <w:shd w:val="clear" w:color="auto" w:fill="auto"/>
          </w:tcPr>
          <w:p w:rsidR="001D6E6E" w:rsidP="7B222326" w:rsidRDefault="64144849" w14:paraId="7196D064" w14:textId="77777777">
            <w:pPr>
              <w:pStyle w:val="Textbody"/>
              <w:keepNext/>
              <w:widowControl w:val="0"/>
              <w:jc w:val="both"/>
              <w:rPr>
                <w:rFonts w:ascii="Arial" w:hAnsi="Arial" w:eastAsia="Arial" w:cs="Arial"/>
              </w:rPr>
            </w:pPr>
            <w:r>
              <w:rPr>
                <w:noProof/>
                <w:lang w:val="English"/>
              </w:rPr>
              <w:drawing>
                <wp:inline distT="0" distB="0" distL="0" distR="0" wp14:anchorId="18C5A22C" wp14:editId="3F2BC82B">
                  <wp:extent cx="2886075" cy="3019425"/>
                  <wp:effectExtent l="0" t="0" r="0" b="0"/>
                  <wp:docPr id="3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pic:nvPicPr>
                        <pic:blipFill>
                          <a:blip r:embed="rId48">
                            <a:extLst>
                              <a:ext uri="{28A0092B-C50C-407E-A947-70E740481C1C}">
                                <a14:useLocalDpi xmlns:a14="http://schemas.microsoft.com/office/drawing/2010/main" val="0"/>
                              </a:ext>
                            </a:extLst>
                          </a:blip>
                          <a:stretch>
                            <a:fillRect/>
                          </a:stretch>
                        </pic:blipFill>
                        <pic:spPr>
                          <a:xfrm>
                            <a:off x="0" y="0"/>
                            <a:ext cx="2886075" cy="3019425"/>
                          </a:xfrm>
                          <a:prstGeom prst="rect">
                            <a:avLst/>
                          </a:prstGeom>
                        </pic:spPr>
                      </pic:pic>
                    </a:graphicData>
                  </a:graphic>
                </wp:inline>
              </w:drawing>
            </w:r>
          </w:p>
          <w:p w:rsidRPr="0092503C" w:rsidR="001D6E6E" w:rsidP="7B222326" w:rsidRDefault="68D71474" w14:paraId="3B65B778" w14:textId="77777777">
            <w:pPr>
              <w:pStyle w:val="Caption"/>
              <w:widowControl w:val="0"/>
              <w:jc w:val="center"/>
              <w:rPr>
                <w:rFonts w:ascii="Arial" w:hAnsi="Arial" w:eastAsia="Arial"/>
                <w:sz w:val="22"/>
                <w:szCs w:val="22"/>
              </w:rPr>
            </w:pPr>
            <w:bookmarkStart w:name="_Ref155700388" w:id="56"/>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34</w:t>
            </w:r>
            <w:r w:rsidR="001D6E6E">
              <w:rPr>
                <w:lang w:val="English"/>
              </w:rPr>
              <w:fldChar w:fldCharType="end"/>
            </w:r>
            <w:bookmarkEnd w:id="56"/>
            <w:r w:rsidRPr="7B222326">
              <w:rPr>
                <w:rFonts w:ascii="Arial" w:hAnsi="Arial" w:eastAsia="Arial"/>
                <w:sz w:val="22"/>
                <w:szCs w:val="22"/>
                <w:lang w:val="English"/>
              </w:rPr>
              <w:t xml:space="preserve"> Text "Template"</w:t>
            </w:r>
          </w:p>
        </w:tc>
      </w:tr>
    </w:tbl>
    <w:p w:rsidR="001D6E6E" w:rsidP="7B222326" w:rsidRDefault="001D6E6E" w14:paraId="34FF1C98" w14:textId="77777777">
      <w:pPr>
        <w:pStyle w:val="Textbody"/>
        <w:jc w:val="both"/>
        <w:rPr>
          <w:rFonts w:ascii="Arial" w:hAnsi="Arial" w:eastAsia="Arial" w:cs="Arial"/>
          <w:sz w:val="28"/>
          <w:szCs w:val="28"/>
        </w:rPr>
      </w:pPr>
    </w:p>
    <w:p w:rsidR="001D6E6E" w:rsidP="7B222326" w:rsidRDefault="68D71474" w14:paraId="72F6D7C8" w14:textId="77777777">
      <w:pPr>
        <w:pStyle w:val="Textbody"/>
        <w:jc w:val="both"/>
        <w:rPr>
          <w:rFonts w:ascii="Arial" w:hAnsi="Arial" w:eastAsia="Arial" w:cs="Arial"/>
        </w:rPr>
      </w:pPr>
      <w:r w:rsidRPr="7B222326">
        <w:rPr>
          <w:rFonts w:ascii="Arial" w:hAnsi="Arial" w:eastAsia="Arial" w:cs="Arial"/>
          <w:lang w:val="English"/>
        </w:rPr>
        <w:t>Two texts appeared under it. The first text of "Calculations" (</w:t>
      </w:r>
      <w:r w:rsidR="001D6E6E">
        <w:rPr>
          <w:sz w:val="28"/>
          <w:szCs w:val="28"/>
          <w:lang w:val="English"/>
        </w:rPr>
        <w:fldChar w:fldCharType="begin"/>
      </w:r>
      <w:r w:rsidR="001D6E6E">
        <w:rPr>
          <w:sz w:val="28"/>
          <w:szCs w:val="28"/>
          <w:lang w:val="English"/>
        </w:rPr>
        <w:instrText xml:space="preserve"> REF _Ref155700382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33</w:t>
      </w:r>
      <w:r w:rsidR="001D6E6E">
        <w:rPr>
          <w:sz w:val="28"/>
          <w:szCs w:val="28"/>
          <w:lang w:val="English"/>
        </w:rPr>
        <w:fldChar w:fldCharType="end"/>
      </w:r>
      <w:r w:rsidRPr="7B222326">
        <w:rPr>
          <w:rFonts w:ascii="Arial" w:hAnsi="Arial" w:eastAsia="Arial" w:cs="Arial"/>
          <w:lang w:val="English"/>
        </w:rPr>
        <w:t>) contains the calculation of the parity bit in question. The second text, called "The Pattern" (</w:t>
      </w:r>
      <w:r w:rsidR="001D6E6E">
        <w:rPr>
          <w:sz w:val="28"/>
          <w:szCs w:val="28"/>
          <w:lang w:val="English"/>
        </w:rPr>
        <w:fldChar w:fldCharType="begin"/>
      </w:r>
      <w:r w:rsidR="001D6E6E">
        <w:rPr>
          <w:sz w:val="28"/>
          <w:szCs w:val="28"/>
          <w:lang w:val="English"/>
        </w:rPr>
        <w:instrText xml:space="preserve"> REF _Ref155700388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34</w:t>
      </w:r>
      <w:r w:rsidR="001D6E6E">
        <w:rPr>
          <w:sz w:val="28"/>
          <w:szCs w:val="28"/>
          <w:lang w:val="English"/>
        </w:rPr>
        <w:fldChar w:fldCharType="end"/>
      </w:r>
      <w:r w:rsidRPr="7B222326">
        <w:rPr>
          <w:rFonts w:ascii="Arial" w:hAnsi="Arial" w:eastAsia="Arial" w:cs="Arial"/>
          <w:lang w:val="English"/>
        </w:rPr>
        <w:t>) contains the formula used in the text 'Calculations'.</w:t>
      </w:r>
    </w:p>
    <w:p w:rsidR="001D6E6E" w:rsidP="7B222326" w:rsidRDefault="64144849" w14:paraId="6D072C0D" w14:textId="77777777">
      <w:pPr>
        <w:pStyle w:val="Textbody"/>
        <w:keepNext/>
        <w:jc w:val="center"/>
        <w:rPr>
          <w:rFonts w:ascii="Arial" w:hAnsi="Arial" w:eastAsia="Arial" w:cs="Arial"/>
        </w:rPr>
      </w:pPr>
      <w:r>
        <w:rPr>
          <w:noProof/>
          <w:lang w:val="English"/>
        </w:rPr>
        <w:drawing>
          <wp:inline distT="0" distB="0" distL="0" distR="0" wp14:anchorId="0001273A" wp14:editId="09F077C0">
            <wp:extent cx="2886075" cy="3019425"/>
            <wp:effectExtent l="0" t="0" r="0" b="0"/>
            <wp:docPr id="40"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1"/>
                    <pic:cNvPicPr/>
                  </pic:nvPicPr>
                  <pic:blipFill>
                    <a:blip r:embed="rId49">
                      <a:extLst>
                        <a:ext uri="{28A0092B-C50C-407E-A947-70E740481C1C}">
                          <a14:useLocalDpi xmlns:a14="http://schemas.microsoft.com/office/drawing/2010/main" val="0"/>
                        </a:ext>
                      </a:extLst>
                    </a:blip>
                    <a:stretch>
                      <a:fillRect/>
                    </a:stretch>
                  </pic:blipFill>
                  <pic:spPr>
                    <a:xfrm>
                      <a:off x="0" y="0"/>
                      <a:ext cx="2886075" cy="3019425"/>
                    </a:xfrm>
                    <a:prstGeom prst="rect">
                      <a:avLst/>
                    </a:prstGeom>
                  </pic:spPr>
                </pic:pic>
              </a:graphicData>
            </a:graphic>
          </wp:inline>
        </w:drawing>
      </w:r>
    </w:p>
    <w:p w:rsidR="001D6E6E" w:rsidP="7B222326" w:rsidRDefault="68D71474" w14:paraId="7834EACD" w14:textId="77777777">
      <w:pPr>
        <w:pStyle w:val="Caption"/>
        <w:jc w:val="center"/>
        <w:rPr>
          <w:rFonts w:ascii="Arial" w:hAnsi="Arial" w:eastAsia="Arial"/>
          <w:sz w:val="22"/>
          <w:szCs w:val="22"/>
        </w:rPr>
      </w:pPr>
      <w:bookmarkStart w:name="_Ref155700468" w:id="57"/>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35</w:t>
      </w:r>
      <w:r w:rsidR="001D6E6E">
        <w:rPr>
          <w:lang w:val="English"/>
        </w:rPr>
        <w:fldChar w:fldCharType="end"/>
      </w:r>
      <w:bookmarkEnd w:id="57"/>
      <w:r w:rsidRPr="7B222326">
        <w:rPr>
          <w:rFonts w:ascii="Arial" w:hAnsi="Arial" w:eastAsia="Arial"/>
          <w:sz w:val="22"/>
          <w:szCs w:val="22"/>
          <w:lang w:val="English"/>
        </w:rPr>
        <w:t xml:space="preserve"> Parity bit calculation animation</w:t>
      </w:r>
    </w:p>
    <w:p w:rsidR="001D6E6E" w:rsidP="7B222326" w:rsidRDefault="68D71474" w14:paraId="726E99FA" w14:textId="77777777">
      <w:pPr>
        <w:pStyle w:val="Textbody"/>
        <w:jc w:val="both"/>
        <w:rPr>
          <w:rFonts w:ascii="Arial" w:hAnsi="Arial" w:eastAsia="Arial" w:cs="Arial"/>
        </w:rPr>
      </w:pPr>
      <w:r w:rsidRPr="7B222326">
        <w:rPr>
          <w:rFonts w:ascii="Arial" w:hAnsi="Arial" w:eastAsia="Arial" w:cs="Arial"/>
          <w:lang w:val="English"/>
        </w:rPr>
        <w:t>Both texts interact with an animation that shows the calculation of the parity bit value (</w:t>
      </w:r>
      <w:r w:rsidR="001D6E6E">
        <w:rPr>
          <w:sz w:val="28"/>
          <w:szCs w:val="28"/>
          <w:lang w:val="English"/>
        </w:rPr>
        <w:fldChar w:fldCharType="begin"/>
      </w:r>
      <w:r w:rsidR="001D6E6E">
        <w:rPr>
          <w:sz w:val="28"/>
          <w:szCs w:val="28"/>
          <w:lang w:val="English"/>
        </w:rPr>
        <w:instrText xml:space="preserve"> REF _Ref155700468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35</w:t>
      </w:r>
      <w:r w:rsidR="001D6E6E">
        <w:rPr>
          <w:sz w:val="28"/>
          <w:szCs w:val="28"/>
          <w:lang w:val="English"/>
        </w:rPr>
        <w:fldChar w:fldCharType="end"/>
      </w:r>
      <w:r w:rsidRPr="7B222326">
        <w:rPr>
          <w:rFonts w:ascii="Arial" w:hAnsi="Arial" w:eastAsia="Arial" w:cs="Arial"/>
          <w:lang w:val="English"/>
        </w:rPr>
        <w:t>). Changing the colors of individual cells works in a similar way to changing colors in a numerical sequence matrix, which is described in the chapter "</w:t>
      </w:r>
      <w:r w:rsidR="001D6E6E">
        <w:rPr>
          <w:sz w:val="28"/>
          <w:szCs w:val="28"/>
          <w:lang w:val="English"/>
        </w:rPr>
        <w:fldChar w:fldCharType="begin"/>
      </w:r>
      <w:r w:rsidR="001D6E6E">
        <w:rPr>
          <w:sz w:val="28"/>
          <w:szCs w:val="28"/>
          <w:lang w:val="English"/>
        </w:rPr>
        <w:instrText xml:space="preserve"> REF __RefHeading___Toc8383_1324711172 </w:instrText>
      </w:r>
      <w:r w:rsidR="001D6E6E">
        <w:rPr>
          <w:sz w:val="28"/>
          <w:szCs w:val="28"/>
          <w:lang w:val="English"/>
        </w:rPr>
        <w:fldChar w:fldCharType="separate"/>
      </w:r>
      <w:r w:rsidR="4296B30F">
        <w:rPr>
          <w:lang w:val="English"/>
        </w:rPr>
        <w:t>Matrix populating in Hamming.qml</w:t>
      </w:r>
      <w:r w:rsidR="001D6E6E">
        <w:rPr>
          <w:sz w:val="28"/>
          <w:szCs w:val="28"/>
          <w:lang w:val="English"/>
        </w:rPr>
        <w:fldChar w:fldCharType="end"/>
      </w:r>
      <w:r w:rsidRPr="7B222326">
        <w:rPr>
          <w:rFonts w:ascii="Arial" w:hAnsi="Arial" w:eastAsia="Arial" w:cs="Arial"/>
          <w:lang w:val="English"/>
        </w:rPr>
        <w:t>" with minor differences, which will now be briefly outlined. At this point, it is two cells at once that have changed color. The parity bit under consideration has its background color changed to yellow, while the bit taken into account at a given moment, depending on its value, changes its color to red (when the value is 0) or to green (when the value is 1).</w:t>
      </w:r>
    </w:p>
    <w:p w:rsidR="001D6E6E" w:rsidP="7B222326" w:rsidRDefault="68D71474" w14:paraId="46134D55" w14:textId="77777777">
      <w:pPr>
        <w:pStyle w:val="Heading4"/>
        <w:rPr>
          <w:rFonts w:ascii="Arial" w:hAnsi="Arial" w:eastAsia="Arial" w:cs="Arial"/>
          <w:sz w:val="20"/>
          <w:szCs w:val="20"/>
        </w:rPr>
      </w:pPr>
      <w:bookmarkStart w:name="_Toc551150372" w:id="58"/>
      <w:r w:rsidRPr="7B222326">
        <w:rPr>
          <w:rFonts w:ascii="Arial" w:hAnsi="Arial" w:eastAsia="Arial" w:cs="Arial"/>
          <w:sz w:val="20"/>
          <w:szCs w:val="20"/>
          <w:lang w:val="English"/>
        </w:rPr>
        <w:t>Correcting errors</w:t>
      </w:r>
      <w:bookmarkEnd w:id="58"/>
    </w:p>
    <w:p w:rsidR="001D6E6E" w:rsidP="7B222326" w:rsidRDefault="64144849" w14:paraId="48A21919" w14:textId="77777777">
      <w:pPr>
        <w:pStyle w:val="Textbody"/>
        <w:keepNext/>
        <w:rPr>
          <w:rFonts w:ascii="Arial" w:hAnsi="Arial" w:eastAsia="Arial" w:cs="Arial"/>
        </w:rPr>
      </w:pPr>
      <w:r>
        <w:rPr>
          <w:noProof/>
          <w:lang w:val="English"/>
        </w:rPr>
        <w:drawing>
          <wp:inline distT="0" distB="0" distL="0" distR="0" wp14:anchorId="7A172F7A" wp14:editId="41563E85">
            <wp:extent cx="5762626" cy="3381375"/>
            <wp:effectExtent l="0" t="0" r="0" b="0"/>
            <wp:docPr id="41"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pic:nvPicPr>
                  <pic:blipFill>
                    <a:blip r:embed="rId50">
                      <a:extLst>
                        <a:ext uri="{28A0092B-C50C-407E-A947-70E740481C1C}">
                          <a14:useLocalDpi xmlns:a14="http://schemas.microsoft.com/office/drawing/2010/main" val="0"/>
                        </a:ext>
                      </a:extLst>
                    </a:blip>
                    <a:stretch>
                      <a:fillRect/>
                    </a:stretch>
                  </pic:blipFill>
                  <pic:spPr>
                    <a:xfrm>
                      <a:off x="0" y="0"/>
                      <a:ext cx="5762626" cy="3381375"/>
                    </a:xfrm>
                    <a:prstGeom prst="rect">
                      <a:avLst/>
                    </a:prstGeom>
                  </pic:spPr>
                </pic:pic>
              </a:graphicData>
            </a:graphic>
          </wp:inline>
        </w:drawing>
      </w:r>
    </w:p>
    <w:p w:rsidRPr="0092503C" w:rsidR="001D6E6E" w:rsidP="7B222326" w:rsidRDefault="68D71474" w14:paraId="2B98C7DC" w14:textId="77777777">
      <w:pPr>
        <w:pStyle w:val="Caption"/>
        <w:jc w:val="center"/>
        <w:rPr>
          <w:rFonts w:ascii="Arial" w:hAnsi="Arial" w:eastAsia="Arial"/>
          <w:sz w:val="22"/>
          <w:szCs w:val="22"/>
        </w:rPr>
      </w:pPr>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36</w:t>
      </w:r>
      <w:r w:rsidR="001D6E6E">
        <w:rPr>
          <w:lang w:val="English"/>
        </w:rPr>
        <w:fldChar w:fldCharType="end"/>
      </w:r>
      <w:r w:rsidRPr="7B222326">
        <w:rPr>
          <w:rFonts w:ascii="Arial" w:hAnsi="Arial" w:eastAsia="Arial"/>
          <w:sz w:val="22"/>
          <w:szCs w:val="22"/>
          <w:lang w:val="English"/>
        </w:rPr>
        <w:t xml:space="preserve"> The "Correcting Errors" window</w:t>
      </w:r>
    </w:p>
    <w:p w:rsidR="001D6E6E" w:rsidP="7B222326" w:rsidRDefault="001D6E6E" w14:paraId="4F68764E" w14:textId="77777777">
      <w:pPr>
        <w:pStyle w:val="Textbody"/>
        <w:jc w:val="both"/>
        <w:rPr>
          <w:rFonts w:ascii="Arial" w:hAnsi="Arial" w:eastAsia="Arial" w:cs="Arial"/>
        </w:rPr>
      </w:pPr>
      <w:r>
        <w:rPr>
          <w:sz w:val="28"/>
          <w:szCs w:val="28"/>
          <w:lang w:val="English"/>
        </w:rPr>
        <w:tab/>
      </w:r>
      <w:r w:rsidRPr="7B222326" w:rsidR="68D71474">
        <w:rPr>
          <w:rFonts w:ascii="Arial" w:hAnsi="Arial" w:eastAsia="Arial" w:cs="Arial"/>
          <w:lang w:val="English"/>
        </w:rPr>
        <w:t>After changing the parity bits in the redundant encoding matrix in the previous window appearance, the user has the option to change one bit (or two bits if an additional parity bit is selected). In the chapter "</w:t>
      </w:r>
      <w:r>
        <w:rPr>
          <w:sz w:val="28"/>
          <w:szCs w:val="28"/>
          <w:lang w:val="English"/>
        </w:rPr>
        <w:fldChar w:fldCharType="begin"/>
      </w:r>
      <w:r>
        <w:rPr>
          <w:sz w:val="28"/>
          <w:szCs w:val="28"/>
          <w:lang w:val="English"/>
        </w:rPr>
        <w:instrText xml:space="preserve"> REF __RefHeading___Toc1771_1734352765 </w:instrText>
      </w:r>
      <w:r>
        <w:rPr>
          <w:sz w:val="28"/>
          <w:szCs w:val="28"/>
          <w:lang w:val="English"/>
        </w:rPr>
        <w:fldChar w:fldCharType="separate"/>
      </w:r>
      <w:r w:rsidR="4296B30F">
        <w:rPr>
          <w:lang w:val="English"/>
        </w:rPr>
        <w:t>Matrix visualization</w:t>
      </w:r>
      <w:r>
        <w:rPr>
          <w:sz w:val="28"/>
          <w:szCs w:val="28"/>
          <w:lang w:val="English"/>
        </w:rPr>
        <w:fldChar w:fldCharType="end"/>
      </w:r>
      <w:r w:rsidRPr="7B222326" w:rsidR="68D71474">
        <w:rPr>
          <w:rFonts w:ascii="Arial" w:hAnsi="Arial" w:eastAsia="Arial" w:cs="Arial"/>
          <w:lang w:val="English"/>
        </w:rPr>
        <w:t>" has been mentioned that the structure of a single element that makes up a matrix contains information about mouse operation. At this point, it is used, so that after clicking on the indicated cell of the matrix, the user changes its value.</w:t>
      </w:r>
    </w:p>
    <w:p w:rsidR="001D6E6E" w:rsidP="7B222326" w:rsidRDefault="008D3BDE" w14:paraId="61BDE604" w14:textId="77777777">
      <w:pPr>
        <w:pStyle w:val="Textbody"/>
        <w:jc w:val="both"/>
        <w:rPr>
          <w:rFonts w:ascii="Arial" w:hAnsi="Arial" w:eastAsia="Arial" w:cs="Arial"/>
        </w:rPr>
      </w:pPr>
      <w:r>
        <w:rPr>
          <w:noProof/>
          <w:lang w:val="English"/>
        </w:rPr>
        <mc:AlternateContent>
          <mc:Choice Requires="wps">
            <w:drawing>
              <wp:anchor distT="0" distB="0" distL="114300" distR="114300" simplePos="0" relativeHeight="251661824" behindDoc="0" locked="0" layoutInCell="1" allowOverlap="1" wp14:editId="07777777" wp14:anchorId="39F3EFE2">
                <wp:simplePos x="0" y="0"/>
                <wp:positionH relativeFrom="column">
                  <wp:align>center</wp:align>
                </wp:positionH>
                <wp:positionV relativeFrom="paragraph">
                  <wp:posOffset>8255</wp:posOffset>
                </wp:positionV>
                <wp:extent cx="4665980" cy="3079115"/>
                <wp:effectExtent l="0" t="0" r="0" b="0"/>
                <wp:wrapTopAndBottom/>
                <wp:docPr id="54" name="Pole tekstowe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5980" cy="3079115"/>
                        </a:xfrm>
                        <a:prstGeom prst="rect">
                          <a:avLst/>
                        </a:prstGeom>
                        <a:ln>
                          <a:noFill/>
                          <a:prstDash/>
                        </a:ln>
                      </wps:spPr>
                      <wps:txbx>
                        <w:txbxContent>
                          <w:p w:rsidR="001D6E6E" w:rsidP="001D6E6E" w:rsidRDefault="008D3BDE" w14:paraId="6BD18F9B" w14:textId="77777777">
                            <w:pPr>
                              <w:pStyle w:val="Illustration"/>
                              <w:keepNext/>
                            </w:pPr>
                            <w:r w:rsidRPr="00863A65">
                              <w:rPr>
                                <w:noProof/>
                                <w:lang w:val="English"/>
                              </w:rPr>
                              <w:drawing>
                                <wp:inline distT="0" distB="0" distL="0" distR="0" wp14:anchorId="3D117D3B" wp14:editId="07777777">
                                  <wp:extent cx="4667250" cy="2562225"/>
                                  <wp:effectExtent l="0" t="0" r="0" b="0"/>
                                  <wp:docPr id="8" name="Obraz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67250" cy="2562225"/>
                                          </a:xfrm>
                                          <a:prstGeom prst="rect">
                                            <a:avLst/>
                                          </a:prstGeom>
                                          <a:noFill/>
                                          <a:ln>
                                            <a:noFill/>
                                          </a:ln>
                                        </pic:spPr>
                                      </pic:pic>
                                    </a:graphicData>
                                  </a:graphic>
                                </wp:inline>
                              </w:drawing>
                            </w:r>
                          </w:p>
                          <w:p w:rsidR="001D6E6E" w:rsidP="001D6E6E" w:rsidRDefault="001D6E6E" w14:paraId="2EE13F22" w14:textId="77777777">
                            <w:pPr>
                              <w:pStyle w:val="Caption"/>
                              <w:jc w:val="center"/>
                            </w:pPr>
                            <w:bookmarkStart w:name="_Ref155700662" w:id="59"/>
                            <w:r>
                              <w:rPr>
                                <w:lang w:val="English"/>
                              </w:rPr>
                              <w:t xml:space="preserve">Drawing </w:t>
                            </w:r>
                            <w:r>
                              <w:rPr>
                                <w:lang w:val="English"/>
                              </w:rPr>
                              <w:fldChar w:fldCharType="begin"/>
                            </w:r>
                            <w:r>
                              <w:rPr>
                                <w:lang w:val="English"/>
                              </w:rPr>
                              <w:instrText>SEQ Rysunek \* ARABIC</w:instrText>
                            </w:r>
                            <w:r>
                              <w:rPr>
                                <w:lang w:val="English"/>
                              </w:rPr>
                              <w:fldChar w:fldCharType="separate"/>
                            </w:r>
                            <w:r w:rsidR="001B18DA">
                              <w:rPr>
                                <w:noProof/>
                                <w:lang w:val="English"/>
                              </w:rPr>
                              <w:t>37</w:t>
                            </w:r>
                            <w:r>
                              <w:rPr>
                                <w:lang w:val="English"/>
                              </w:rPr>
                              <w:fldChar w:fldCharType="end"/>
                            </w:r>
                            <w:bookmarkEnd w:id="59"/>
                            <w:r>
                              <w:rPr>
                                <w:lang w:val="English"/>
                              </w:rPr>
                              <w:t xml:space="preserve"> Changed bit with index 5</w:t>
                            </w:r>
                          </w:p>
                        </w:txbxContent>
                      </wps:txbx>
                      <wps:bodyPr wrap="none" lIns="0" tIns="0" rIns="0" bIns="0" compatLnSpc="0">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p14:anchorId="63B5F2ED">
              <v:shape id="Pole tekstowe 54" style="position:absolute;left:0;text-align:left;margin-left:0;margin-top:.65pt;width:367.4pt;height:242.45pt;z-index:251661824;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spid="_x0000_s103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">
                <v:textbox style="mso-fit-shape-to-text:t" inset="0,0,0,0">
                  <w:txbxContent>
                    <w:p w:rsidR="001D6E6E" w:rsidP="001D6E6E" w:rsidRDefault="008D3BDE" wp14:paraId="238601FE" wp14:textId="77777777">
                      <w:pPr>
                        <w:pStyle w:val="Illustration"/>
                        <w:keepNext/>
                      </w:pPr>
                      <w:r w:rsidRPr="00863A65">
                        <w:rPr>
                          <w:noProof/>
                          <w:lang w:val="English"/>
                        </w:rPr>
                        <w:drawing>
                          <wp:inline xmlns:wp14="http://schemas.microsoft.com/office/word/2010/wordprocessingDrawing" distT="0" distB="0" distL="0" distR="0" wp14:anchorId="6F07CD76" wp14:editId="7777777">
                            <wp:extent cx="4667250" cy="2562225"/>
                            <wp:effectExtent l="0" t="0" r="0" b="0"/>
                            <wp:docPr id="776680662" name="Obraz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7250" cy="2562225"/>
                                    </a:xfrm>
                                    <a:prstGeom prst="rect">
                                      <a:avLst/>
                                    </a:prstGeom>
                                    <a:noFill/>
                                    <a:ln>
                                      <a:noFill/>
                                    </a:ln>
                                  </pic:spPr>
                                </pic:pic>
                              </a:graphicData>
                            </a:graphic>
                          </wp:inline>
                        </w:drawing>
                      </w:r>
                    </w:p>
                    <w:p w:rsidR="001D6E6E" w:rsidP="001D6E6E" w:rsidRDefault="001D6E6E" wp14:paraId="3C0547EC" wp14:textId="77777777">
                      <w:pPr>
                        <w:pStyle w:val="Legenda"/>
                        <w:jc w:val="center"/>
                      </w:pPr>
                      <w:r>
                        <w:rPr>
                          <w:lang w:val="English"/>
                        </w:rPr>
                        <w:t xml:space="preserve">Drawing </w:t>
                      </w:r>
                      <w:r>
                        <w:rPr>
                          <w:lang w:val="English"/>
                        </w:rPr>
                        <w:fldChar w:fldCharType="begin"/>
                      </w:r>
                      <w:r>
                        <w:rPr>
                          <w:lang w:val="English"/>
                        </w:rPr>
                        <w:instrText> SEQ Rysunek \* ARABIC </w:instrText>
                      </w:r>
                      <w:r>
                        <w:rPr>
                          <w:lang w:val="English"/>
                        </w:rPr>
                        <w:fldChar w:fldCharType="separate"/>
                      </w:r>
                      <w:r w:rsidR="001B18DA">
                        <w:rPr>
                          <w:noProof/>
                          <w:lang w:val="English"/>
                        </w:rPr>
                        <w:t>37</w:t>
                      </w:r>
                      <w:r>
                        <w:rPr>
                          <w:lang w:val="English"/>
                        </w:rPr>
                        <w:fldChar w:fldCharType="end"/>
                      </w:r>
                      <w:r>
                        <w:rPr>
                          <w:lang w:val="English"/>
                        </w:rPr>
                        <w:t xml:space="preserve"> Changed bit with index 5</w:t>
                      </w:r>
                    </w:p>
                  </w:txbxContent>
                </v:textbox>
                <w10:wrap type="topAndBottom"/>
              </v:shape>
            </w:pict>
          </mc:Fallback>
        </mc:AlternateContent>
      </w:r>
      <w:r w:rsidRPr="7B222326" w:rsidR="68D71474">
        <w:rPr>
          <w:rFonts w:ascii="Arial" w:hAnsi="Arial" w:eastAsia="Arial" w:cs="Arial"/>
          <w:lang w:val="English"/>
        </w:rPr>
        <w:t>For demonstration purposes, the bit "d1" has been changed, which is located at the position with index 5 (</w:t>
      </w:r>
      <w:r w:rsidR="001D6E6E">
        <w:rPr>
          <w:sz w:val="28"/>
          <w:szCs w:val="28"/>
          <w:lang w:val="English"/>
        </w:rPr>
        <w:fldChar w:fldCharType="begin"/>
      </w:r>
      <w:r w:rsidR="001D6E6E">
        <w:rPr>
          <w:sz w:val="28"/>
          <w:szCs w:val="28"/>
          <w:lang w:val="English"/>
        </w:rPr>
        <w:instrText xml:space="preserve"> REF _Ref155700662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37</w:t>
      </w:r>
      <w:r w:rsidR="001D6E6E">
        <w:rPr>
          <w:sz w:val="28"/>
          <w:szCs w:val="28"/>
          <w:lang w:val="English"/>
        </w:rPr>
        <w:fldChar w:fldCharType="end"/>
      </w:r>
      <w:r w:rsidRPr="7B222326" w:rsidR="68D71474">
        <w:rPr>
          <w:rFonts w:ascii="Arial" w:hAnsi="Arial" w:eastAsia="Arial" w:cs="Arial"/>
          <w:lang w:val="English"/>
        </w:rPr>
        <w:t>).</w:t>
      </w:r>
    </w:p>
    <w:p w:rsidR="001D6E6E" w:rsidP="7B222326" w:rsidRDefault="68D71474" w14:paraId="654AF2D7" w14:textId="77777777">
      <w:pPr>
        <w:pStyle w:val="Heading4"/>
        <w:rPr>
          <w:rFonts w:ascii="Arial" w:hAnsi="Arial" w:eastAsia="Arial" w:cs="Arial"/>
          <w:sz w:val="20"/>
          <w:szCs w:val="20"/>
        </w:rPr>
      </w:pPr>
      <w:bookmarkStart w:name="_Toc1778196500" w:id="60"/>
      <w:r w:rsidRPr="7B222326">
        <w:rPr>
          <w:rFonts w:ascii="Arial" w:hAnsi="Arial" w:eastAsia="Arial" w:cs="Arial"/>
          <w:sz w:val="20"/>
          <w:szCs w:val="20"/>
          <w:lang w:val="English"/>
        </w:rPr>
        <w:t>Find the error(s)</w:t>
      </w:r>
      <w:bookmarkEnd w:id="60"/>
    </w:p>
    <w:p w:rsidR="001D6E6E" w:rsidP="7B222326" w:rsidRDefault="008D3BDE" w14:paraId="0E0DE64D" w14:textId="77777777">
      <w:pPr>
        <w:pStyle w:val="Textbody"/>
        <w:jc w:val="both"/>
        <w:rPr>
          <w:rFonts w:ascii="Arial" w:hAnsi="Arial" w:eastAsia="Arial" w:cs="Arial"/>
        </w:rPr>
      </w:pPr>
      <w:r>
        <w:rPr>
          <w:noProof/>
          <w:lang w:val="English"/>
        </w:rPr>
        <mc:AlternateContent>
          <mc:Choice Requires="wps">
            <w:drawing>
              <wp:anchor distT="0" distB="0" distL="114300" distR="114300" simplePos="0" relativeHeight="251658752" behindDoc="0" locked="0" layoutInCell="1" allowOverlap="1" wp14:editId="07777777" wp14:anchorId="77A34CC5">
                <wp:simplePos x="0" y="0"/>
                <wp:positionH relativeFrom="column">
                  <wp:align>center</wp:align>
                </wp:positionH>
                <wp:positionV relativeFrom="paragraph">
                  <wp:align>top</wp:align>
                </wp:positionV>
                <wp:extent cx="5851525" cy="4201795"/>
                <wp:effectExtent l="0" t="0" r="0" b="0"/>
                <wp:wrapTopAndBottom/>
                <wp:docPr id="53" name="Pole tekstowe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51525" cy="4201795"/>
                        </a:xfrm>
                        <a:prstGeom prst="rect">
                          <a:avLst/>
                        </a:prstGeom>
                        <a:ln>
                          <a:noFill/>
                          <a:prstDash/>
                        </a:ln>
                      </wps:spPr>
                      <wps:txbx>
                        <w:txbxContent>
                          <w:p w:rsidR="001D6E6E" w:rsidP="001D6E6E" w:rsidRDefault="008D3BDE" w14:paraId="0F3CABC7" w14:textId="77777777">
                            <w:pPr>
                              <w:pStyle w:val="Illustration"/>
                              <w:keepNext/>
                            </w:pPr>
                            <w:r w:rsidRPr="00863A65">
                              <w:rPr>
                                <w:noProof/>
                                <w:lang w:val="English"/>
                              </w:rPr>
                              <w:drawing>
                                <wp:inline distT="0" distB="0" distL="0" distR="0" wp14:anchorId="3098CFC0" wp14:editId="07777777">
                                  <wp:extent cx="6057900" cy="3686175"/>
                                  <wp:effectExtent l="0" t="0" r="0" b="0"/>
                                  <wp:docPr id="9" name="Obraz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7900" cy="3686175"/>
                                          </a:xfrm>
                                          <a:prstGeom prst="rect">
                                            <a:avLst/>
                                          </a:prstGeom>
                                          <a:noFill/>
                                          <a:ln>
                                            <a:noFill/>
                                          </a:ln>
                                        </pic:spPr>
                                      </pic:pic>
                                    </a:graphicData>
                                  </a:graphic>
                                </wp:inline>
                              </w:drawing>
                            </w:r>
                          </w:p>
                          <w:p w:rsidR="001D6E6E" w:rsidP="001D6E6E" w:rsidRDefault="001D6E6E" w14:paraId="4366D81A" w14:textId="77777777">
                            <w:pPr>
                              <w:pStyle w:val="Caption"/>
                              <w:jc w:val="center"/>
                            </w:pPr>
                            <w:r>
                              <w:rPr>
                                <w:lang w:val="English"/>
                              </w:rPr>
                              <w:t xml:space="preserve">Drawing </w:t>
                            </w:r>
                            <w:r>
                              <w:rPr>
                                <w:lang w:val="English"/>
                              </w:rPr>
                              <w:fldChar w:fldCharType="begin"/>
                            </w:r>
                            <w:r>
                              <w:rPr>
                                <w:lang w:val="English"/>
                              </w:rPr>
                              <w:instrText>SEQ Rysunek \* ARABIC</w:instrText>
                            </w:r>
                            <w:r>
                              <w:rPr>
                                <w:lang w:val="English"/>
                              </w:rPr>
                              <w:fldChar w:fldCharType="separate"/>
                            </w:r>
                            <w:r w:rsidR="001B18DA">
                              <w:rPr>
                                <w:noProof/>
                                <w:lang w:val="English"/>
                              </w:rPr>
                              <w:t>38</w:t>
                            </w:r>
                            <w:r>
                              <w:rPr>
                                <w:lang w:val="English"/>
                              </w:rPr>
                              <w:fldChar w:fldCharType="end"/>
                            </w:r>
                            <w:r>
                              <w:rPr>
                                <w:lang w:val="English"/>
                              </w:rPr>
                              <w:t xml:space="preserve"> "Find Error(s)" Window</w:t>
                            </w:r>
                          </w:p>
                        </w:txbxContent>
                      </wps:txbx>
                      <wps:bodyPr wrap="none" lIns="0" tIns="0" rIns="0" bIns="0" compatLnSpc="0">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p14:anchorId="07A7628E">
              <v:shape id="Pole tekstowe 53" style="position:absolute;left:0;text-align:left;margin-left:0;margin-top:0;width:460.75pt;height:330.85pt;z-index:251658752;visibility:visible;mso-wrap-style:none;mso-width-percent:0;mso-height-percent:0;mso-wrap-distance-left:9pt;mso-wrap-distance-top:0;mso-wrap-distance-right:9pt;mso-wrap-distance-bottom:0;mso-position-horizontal:center;mso-position-horizontal-relative:text;mso-position-vertical:top;mso-position-vertical-relative:text;mso-width-percent:0;mso-height-percent:0;mso-width-relative:page;mso-height-relative:page;v-text-anchor:top" o:spid="_x0000_s103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">
                <v:textbox style="mso-fit-shape-to-text:t" inset="0,0,0,0">
                  <w:txbxContent>
                    <w:p w:rsidR="001D6E6E" w:rsidP="001D6E6E" w:rsidRDefault="008D3BDE" wp14:paraId="5B08B5D1" wp14:textId="77777777">
                      <w:pPr>
                        <w:pStyle w:val="Illustration"/>
                        <w:keepNext/>
                      </w:pPr>
                      <w:r w:rsidRPr="00863A65">
                        <w:rPr>
                          <w:noProof/>
                          <w:lang w:val="English"/>
                        </w:rPr>
                        <w:drawing>
                          <wp:inline xmlns:wp14="http://schemas.microsoft.com/office/word/2010/wordprocessingDrawing" distT="0" distB="0" distL="0" distR="0" wp14:anchorId="0CC6F795" wp14:editId="7777777">
                            <wp:extent cx="6057900" cy="3686175"/>
                            <wp:effectExtent l="0" t="0" r="0" b="0"/>
                            <wp:docPr id="493781025" name="Obraz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3686175"/>
                                    </a:xfrm>
                                    <a:prstGeom prst="rect">
                                      <a:avLst/>
                                    </a:prstGeom>
                                    <a:noFill/>
                                    <a:ln>
                                      <a:noFill/>
                                    </a:ln>
                                  </pic:spPr>
                                </pic:pic>
                              </a:graphicData>
                            </a:graphic>
                          </wp:inline>
                        </w:drawing>
                      </w:r>
                    </w:p>
                    <w:p w:rsidR="001D6E6E" w:rsidP="001D6E6E" w:rsidRDefault="001D6E6E" wp14:paraId="5B26FBB9" wp14:textId="77777777">
                      <w:pPr>
                        <w:pStyle w:val="Legenda"/>
                        <w:jc w:val="center"/>
                      </w:pPr>
                      <w:r>
                        <w:rPr>
                          <w:lang w:val="English"/>
                        </w:rPr>
                        <w:t xml:space="preserve">Drawing </w:t>
                      </w:r>
                      <w:r>
                        <w:rPr>
                          <w:lang w:val="English"/>
                        </w:rPr>
                        <w:fldChar w:fldCharType="begin"/>
                      </w:r>
                      <w:r>
                        <w:rPr>
                          <w:lang w:val="English"/>
                        </w:rPr>
                        <w:instrText> SEQ Rysunek \* ARABIC </w:instrText>
                      </w:r>
                      <w:r>
                        <w:rPr>
                          <w:lang w:val="English"/>
                        </w:rPr>
                        <w:fldChar w:fldCharType="separate"/>
                      </w:r>
                      <w:r w:rsidR="001B18DA">
                        <w:rPr>
                          <w:noProof/>
                          <w:lang w:val="English"/>
                        </w:rPr>
                        <w:t>38</w:t>
                      </w:r>
                      <w:r>
                        <w:rPr>
                          <w:lang w:val="English"/>
                        </w:rPr>
                        <w:fldChar w:fldCharType="end"/>
                      </w:r>
                      <w:r>
                        <w:rPr>
                          <w:lang w:val="English"/>
                        </w:rPr>
                        <w:t xml:space="preserve"> "Find Error(s)" Window</w:t>
                      </w:r>
                    </w:p>
                  </w:txbxContent>
                </v:textbox>
                <w10:wrap type="topAndBottom"/>
              </v:shape>
            </w:pict>
          </mc:Fallback>
        </mc:AlternateContent>
      </w:r>
      <w:r w:rsidR="001D6E6E">
        <w:rPr>
          <w:sz w:val="28"/>
          <w:szCs w:val="28"/>
          <w:lang w:val="English"/>
        </w:rPr>
        <w:tab/>
      </w:r>
      <w:r w:rsidRPr="7B222326" w:rsidR="68D71474">
        <w:rPr>
          <w:rFonts w:ascii="Arial" w:hAnsi="Arial" w:eastAsia="Arial" w:cs="Arial"/>
          <w:lang w:val="English"/>
        </w:rPr>
        <w:t>This window appearance is almost the same as in the chapter "</w:t>
      </w:r>
      <w:r w:rsidR="001D6E6E">
        <w:rPr>
          <w:sz w:val="28"/>
          <w:szCs w:val="28"/>
          <w:lang w:val="English"/>
        </w:rPr>
        <w:fldChar w:fldCharType="begin"/>
      </w:r>
      <w:r w:rsidR="001D6E6E">
        <w:rPr>
          <w:sz w:val="28"/>
          <w:szCs w:val="28"/>
          <w:lang w:val="English"/>
        </w:rPr>
        <w:instrText xml:space="preserve"> REF __RefHeading___Toc4037_3579036249 </w:instrText>
      </w:r>
      <w:r w:rsidR="001D6E6E">
        <w:rPr>
          <w:sz w:val="28"/>
          <w:szCs w:val="28"/>
          <w:lang w:val="English"/>
        </w:rPr>
        <w:fldChar w:fldCharType="separate"/>
      </w:r>
      <w:r w:rsidR="4296B30F">
        <w:rPr>
          <w:lang w:val="English"/>
        </w:rPr>
        <w:t>Calculating parity bits</w:t>
      </w:r>
      <w:r w:rsidR="001D6E6E">
        <w:rPr>
          <w:sz w:val="28"/>
          <w:szCs w:val="28"/>
          <w:lang w:val="English"/>
        </w:rPr>
        <w:fldChar w:fldCharType="end"/>
      </w:r>
      <w:r w:rsidRPr="7B222326" w:rsidR="68D71474">
        <w:rPr>
          <w:rFonts w:ascii="Arial" w:hAnsi="Arial" w:eastAsia="Arial" w:cs="Arial"/>
          <w:lang w:val="English"/>
        </w:rPr>
        <w:t>" with a slight difference in the text below the matrix and in the animation, where only one cell of the matrix is changed color at a time.</w:t>
      </w:r>
    </w:p>
    <w:tbl>
      <w:tblPr>
        <w:tblW w:w="0" w:type="auto"/>
        <w:tblLook w:val="04A0" w:firstRow="1" w:lastRow="0" w:firstColumn="1" w:lastColumn="0" w:noHBand="0" w:noVBand="1"/>
      </w:tblPr>
      <w:tblGrid>
        <w:gridCol w:w="4607"/>
        <w:gridCol w:w="4608"/>
      </w:tblGrid>
      <w:tr w:rsidRPr="00065BE6" w:rsidR="001D6E6E" w:rsidTr="7B222326" w14:paraId="6F219140" w14:textId="77777777">
        <w:trPr>
          <w:trHeight w:val="300"/>
        </w:trPr>
        <w:tc>
          <w:tcPr>
            <w:tcW w:w="4531" w:type="dxa"/>
            <w:shd w:val="clear" w:color="auto" w:fill="auto"/>
          </w:tcPr>
          <w:p w:rsidR="001D6E6E" w:rsidP="7B222326" w:rsidRDefault="64144849" w14:paraId="16DEB4AB" w14:textId="77777777">
            <w:pPr>
              <w:pStyle w:val="Textbody"/>
              <w:keepNext/>
              <w:widowControl w:val="0"/>
              <w:jc w:val="both"/>
              <w:rPr>
                <w:rFonts w:ascii="Arial" w:hAnsi="Arial" w:eastAsia="Arial" w:cs="Arial"/>
              </w:rPr>
            </w:pPr>
            <w:r>
              <w:rPr>
                <w:noProof/>
                <w:lang w:val="English"/>
              </w:rPr>
              <w:drawing>
                <wp:inline distT="0" distB="0" distL="0" distR="0" wp14:anchorId="74A2332E" wp14:editId="0B20748A">
                  <wp:extent cx="2886075" cy="3114675"/>
                  <wp:effectExtent l="0" t="0" r="0" b="0"/>
                  <wp:docPr id="42"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3"/>
                          <pic:cNvPicPr/>
                        </pic:nvPicPr>
                        <pic:blipFill>
                          <a:blip r:embed="rId55">
                            <a:extLst>
                              <a:ext uri="{28A0092B-C50C-407E-A947-70E740481C1C}">
                                <a14:useLocalDpi xmlns:a14="http://schemas.microsoft.com/office/drawing/2010/main" val="0"/>
                              </a:ext>
                            </a:extLst>
                          </a:blip>
                          <a:stretch>
                            <a:fillRect/>
                          </a:stretch>
                        </pic:blipFill>
                        <pic:spPr>
                          <a:xfrm>
                            <a:off x="0" y="0"/>
                            <a:ext cx="2886075" cy="3114675"/>
                          </a:xfrm>
                          <a:prstGeom prst="rect">
                            <a:avLst/>
                          </a:prstGeom>
                        </pic:spPr>
                      </pic:pic>
                    </a:graphicData>
                  </a:graphic>
                </wp:inline>
              </w:drawing>
            </w:r>
          </w:p>
          <w:p w:rsidRPr="00065BE6" w:rsidR="001D6E6E" w:rsidP="7B222326" w:rsidRDefault="68D71474" w14:paraId="29499207" w14:textId="77777777">
            <w:pPr>
              <w:pStyle w:val="Caption"/>
              <w:widowControl w:val="0"/>
              <w:jc w:val="center"/>
              <w:rPr>
                <w:rFonts w:ascii="Arial" w:hAnsi="Arial" w:eastAsia="Arial"/>
                <w:sz w:val="28"/>
                <w:szCs w:val="28"/>
              </w:rPr>
            </w:pPr>
            <w:bookmarkStart w:name="_Ref155700865" w:id="61"/>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39</w:t>
            </w:r>
            <w:r w:rsidR="001D6E6E">
              <w:rPr>
                <w:lang w:val="English"/>
              </w:rPr>
              <w:fldChar w:fldCharType="end"/>
            </w:r>
            <w:bookmarkEnd w:id="61"/>
            <w:r w:rsidRPr="7B222326">
              <w:rPr>
                <w:rFonts w:ascii="Arial" w:hAnsi="Arial" w:eastAsia="Arial"/>
                <w:sz w:val="22"/>
                <w:szCs w:val="22"/>
                <w:lang w:val="English"/>
              </w:rPr>
              <w:t xml:space="preserve"> The text "Calculations"</w:t>
            </w:r>
          </w:p>
        </w:tc>
        <w:tc>
          <w:tcPr>
            <w:tcW w:w="4531" w:type="dxa"/>
            <w:shd w:val="clear" w:color="auto" w:fill="auto"/>
          </w:tcPr>
          <w:p w:rsidR="001D6E6E" w:rsidP="7B222326" w:rsidRDefault="64144849" w14:paraId="0AD9C6F4" w14:textId="77777777">
            <w:pPr>
              <w:pStyle w:val="Textbody"/>
              <w:keepNext/>
              <w:widowControl w:val="0"/>
              <w:jc w:val="both"/>
              <w:rPr>
                <w:rFonts w:ascii="Arial" w:hAnsi="Arial" w:eastAsia="Arial" w:cs="Arial"/>
              </w:rPr>
            </w:pPr>
            <w:r>
              <w:rPr>
                <w:noProof/>
                <w:lang w:val="English"/>
              </w:rPr>
              <w:drawing>
                <wp:inline distT="0" distB="0" distL="0" distR="0" wp14:anchorId="188E5E0B" wp14:editId="0F15D7CF">
                  <wp:extent cx="2886075" cy="3114675"/>
                  <wp:effectExtent l="0" t="0" r="0" b="0"/>
                  <wp:docPr id="43"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pic:nvPicPr>
                        <pic:blipFill>
                          <a:blip r:embed="rId56">
                            <a:extLst>
                              <a:ext uri="{28A0092B-C50C-407E-A947-70E740481C1C}">
                                <a14:useLocalDpi xmlns:a14="http://schemas.microsoft.com/office/drawing/2010/main" val="0"/>
                              </a:ext>
                            </a:extLst>
                          </a:blip>
                          <a:stretch>
                            <a:fillRect/>
                          </a:stretch>
                        </pic:blipFill>
                        <pic:spPr>
                          <a:xfrm>
                            <a:off x="0" y="0"/>
                            <a:ext cx="2886075" cy="3114675"/>
                          </a:xfrm>
                          <a:prstGeom prst="rect">
                            <a:avLst/>
                          </a:prstGeom>
                        </pic:spPr>
                      </pic:pic>
                    </a:graphicData>
                  </a:graphic>
                </wp:inline>
              </w:drawing>
            </w:r>
          </w:p>
          <w:p w:rsidRPr="00E4144F" w:rsidR="001D6E6E" w:rsidP="7B222326" w:rsidRDefault="68D71474" w14:paraId="63DF5110" w14:textId="77777777">
            <w:pPr>
              <w:pStyle w:val="Caption"/>
              <w:widowControl w:val="0"/>
              <w:jc w:val="center"/>
              <w:rPr>
                <w:rFonts w:ascii="Arial" w:hAnsi="Arial" w:eastAsia="Arial"/>
                <w:sz w:val="22"/>
                <w:szCs w:val="22"/>
              </w:rPr>
            </w:pPr>
            <w:bookmarkStart w:name="_Ref155700879" w:id="62"/>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40</w:t>
            </w:r>
            <w:r w:rsidR="001D6E6E">
              <w:rPr>
                <w:lang w:val="English"/>
              </w:rPr>
              <w:fldChar w:fldCharType="end"/>
            </w:r>
            <w:bookmarkEnd w:id="62"/>
            <w:r w:rsidRPr="7B222326">
              <w:rPr>
                <w:rFonts w:ascii="Arial" w:hAnsi="Arial" w:eastAsia="Arial"/>
                <w:sz w:val="22"/>
                <w:szCs w:val="22"/>
                <w:lang w:val="English"/>
              </w:rPr>
              <w:t xml:space="preserve"> Text "Template"</w:t>
            </w:r>
          </w:p>
        </w:tc>
      </w:tr>
    </w:tbl>
    <w:p w:rsidR="001D6E6E" w:rsidP="7B222326" w:rsidRDefault="001D6E6E" w14:paraId="4B1F511A" w14:textId="77777777">
      <w:pPr>
        <w:pStyle w:val="Textbody"/>
        <w:jc w:val="both"/>
        <w:rPr>
          <w:rFonts w:ascii="Arial" w:hAnsi="Arial" w:eastAsia="Arial" w:cs="Arial"/>
          <w:sz w:val="28"/>
          <w:szCs w:val="28"/>
        </w:rPr>
      </w:pPr>
    </w:p>
    <w:p w:rsidR="001D6E6E" w:rsidP="7B222326" w:rsidRDefault="68D71474" w14:paraId="3ACA4113" w14:textId="77777777">
      <w:pPr>
        <w:pStyle w:val="Textbody"/>
        <w:jc w:val="both"/>
        <w:rPr>
          <w:rFonts w:ascii="Arial" w:hAnsi="Arial" w:eastAsia="Arial" w:cs="Arial"/>
        </w:rPr>
      </w:pPr>
      <w:r w:rsidRPr="7B222326">
        <w:rPr>
          <w:rFonts w:ascii="Arial" w:hAnsi="Arial" w:eastAsia="Arial" w:cs="Arial"/>
          <w:lang w:val="English"/>
        </w:rPr>
        <w:t>As in the aforementioned chapter, the first text 'Calculations' (</w:t>
      </w:r>
      <w:r w:rsidR="001D6E6E">
        <w:rPr>
          <w:sz w:val="28"/>
          <w:szCs w:val="28"/>
          <w:lang w:val="English"/>
        </w:rPr>
        <w:fldChar w:fldCharType="begin"/>
      </w:r>
      <w:r w:rsidR="001D6E6E">
        <w:rPr>
          <w:sz w:val="28"/>
          <w:szCs w:val="28"/>
          <w:lang w:val="English"/>
        </w:rPr>
        <w:instrText xml:space="preserve"> REF _Ref155700865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39</w:t>
      </w:r>
      <w:r w:rsidR="001D6E6E">
        <w:rPr>
          <w:sz w:val="28"/>
          <w:szCs w:val="28"/>
          <w:lang w:val="English"/>
        </w:rPr>
        <w:fldChar w:fldCharType="end"/>
      </w:r>
      <w:r w:rsidRPr="7B222326">
        <w:rPr>
          <w:rFonts w:ascii="Arial" w:hAnsi="Arial" w:eastAsia="Arial" w:cs="Arial"/>
          <w:lang w:val="English"/>
        </w:rPr>
        <w:t>) contains the calculation, but this time the number C is calculated. This number indicates the index at which the bit was changed by the user in the previous window appearance. The second text 'Model' (</w:t>
      </w:r>
      <w:r w:rsidR="001D6E6E">
        <w:rPr>
          <w:sz w:val="28"/>
          <w:szCs w:val="28"/>
          <w:lang w:val="English"/>
        </w:rPr>
        <w:fldChar w:fldCharType="begin"/>
      </w:r>
      <w:r w:rsidR="001D6E6E">
        <w:rPr>
          <w:sz w:val="28"/>
          <w:szCs w:val="28"/>
          <w:lang w:val="English"/>
        </w:rPr>
        <w:instrText xml:space="preserve"> REF _Ref155700879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40</w:t>
      </w:r>
      <w:r w:rsidR="001D6E6E">
        <w:rPr>
          <w:sz w:val="28"/>
          <w:szCs w:val="28"/>
          <w:lang w:val="English"/>
        </w:rPr>
        <w:fldChar w:fldCharType="end"/>
      </w:r>
      <w:r w:rsidRPr="7B222326">
        <w:rPr>
          <w:rFonts w:ascii="Arial" w:hAnsi="Arial" w:eastAsia="Arial" w:cs="Arial"/>
          <w:lang w:val="English"/>
        </w:rPr>
        <w:t>) contains the formula used in the text "Calculations".</w:t>
      </w:r>
    </w:p>
    <w:p w:rsidR="001D6E6E" w:rsidP="7B222326" w:rsidRDefault="008D3BDE" w14:paraId="5B8D5EC7" w14:textId="77777777">
      <w:pPr>
        <w:pStyle w:val="Textbody"/>
        <w:jc w:val="both"/>
        <w:rPr>
          <w:rFonts w:ascii="Arial" w:hAnsi="Arial" w:eastAsia="Arial" w:cs="Arial"/>
          <w:sz w:val="28"/>
          <w:szCs w:val="28"/>
        </w:rPr>
      </w:pPr>
      <w:r>
        <w:rPr>
          <w:noProof/>
          <w:lang w:val="English"/>
        </w:rPr>
        <mc:AlternateContent>
          <mc:Choice Requires="wps">
            <w:drawing>
              <wp:anchor distT="0" distB="0" distL="114300" distR="114300" simplePos="0" relativeHeight="251659776" behindDoc="0" locked="0" layoutInCell="1" allowOverlap="1" wp14:editId="07777777" wp14:anchorId="0E870BB8">
                <wp:simplePos x="0" y="0"/>
                <wp:positionH relativeFrom="column">
                  <wp:align>center</wp:align>
                </wp:positionH>
                <wp:positionV relativeFrom="paragraph">
                  <wp:align>top</wp:align>
                </wp:positionV>
                <wp:extent cx="5767070" cy="3901440"/>
                <wp:effectExtent l="0" t="0" r="0" b="0"/>
                <wp:wrapTopAndBottom/>
                <wp:docPr id="52" name="Pole tekstowe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070" cy="3901440"/>
                        </a:xfrm>
                        <a:prstGeom prst="rect">
                          <a:avLst/>
                        </a:prstGeom>
                        <a:ln>
                          <a:noFill/>
                          <a:prstDash/>
                        </a:ln>
                      </wps:spPr>
                      <wps:txbx>
                        <w:txbxContent>
                          <w:p w:rsidR="001D6E6E" w:rsidP="001D6E6E" w:rsidRDefault="008D3BDE" w14:paraId="65F9C3DC" w14:textId="77777777">
                            <w:pPr>
                              <w:pStyle w:val="Illustration"/>
                              <w:keepNext/>
                            </w:pPr>
                            <w:r w:rsidRPr="00863A65">
                              <w:rPr>
                                <w:noProof/>
                                <w:lang w:val="English"/>
                              </w:rPr>
                              <w:drawing>
                                <wp:inline distT="0" distB="0" distL="0" distR="0" wp14:anchorId="4E4C5839" wp14:editId="07777777">
                                  <wp:extent cx="5762625" cy="3381375"/>
                                  <wp:effectExtent l="0" t="0" r="0" b="0"/>
                                  <wp:docPr id="10" name="Obraz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14:paraId="5F4B7B37" w14:textId="77777777">
                            <w:pPr>
                              <w:pStyle w:val="Caption"/>
                              <w:jc w:val="center"/>
                            </w:pPr>
                            <w:bookmarkStart w:name="_Ref155700961" w:id="63"/>
                            <w:r>
                              <w:rPr>
                                <w:lang w:val="English"/>
                              </w:rPr>
                              <w:t xml:space="preserve">Drawing </w:t>
                            </w:r>
                            <w:r>
                              <w:rPr>
                                <w:lang w:val="English"/>
                              </w:rPr>
                              <w:fldChar w:fldCharType="begin"/>
                            </w:r>
                            <w:r>
                              <w:rPr>
                                <w:lang w:val="English"/>
                              </w:rPr>
                              <w:instrText>SEQ Rysunek \* ARABIC</w:instrText>
                            </w:r>
                            <w:r>
                              <w:rPr>
                                <w:lang w:val="English"/>
                              </w:rPr>
                              <w:fldChar w:fldCharType="separate"/>
                            </w:r>
                            <w:r w:rsidR="001B18DA">
                              <w:rPr>
                                <w:noProof/>
                                <w:lang w:val="English"/>
                              </w:rPr>
                              <w:t>41</w:t>
                            </w:r>
                            <w:r>
                              <w:rPr>
                                <w:lang w:val="English"/>
                              </w:rPr>
                              <w:fldChar w:fldCharType="end"/>
                            </w:r>
                            <w:bookmarkEnd w:id="63"/>
                            <w:r>
                              <w:rPr>
                                <w:lang w:val="English"/>
                              </w:rPr>
                              <w:t xml:space="preserve"> End screen of the "Hamming.qml" file</w:t>
                            </w:r>
                          </w:p>
                        </w:txbxContent>
                      </wps:txbx>
                      <wps:bodyPr wrap="none" lIns="0" tIns="0" rIns="0" bIns="0" compatLnSpc="0">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p14:anchorId="6B8432DA">
              <v:shape id="Pole tekstowe 52" style="position:absolute;left:0;text-align:left;margin-left:0;margin-top:0;width:454.1pt;height:307.2pt;z-index:251659776;visibility:visible;mso-wrap-style:none;mso-width-percent:0;mso-height-percent:0;mso-wrap-distance-left:9pt;mso-wrap-distance-top:0;mso-wrap-distance-right:9pt;mso-wrap-distance-bottom:0;mso-position-horizontal:center;mso-position-horizontal-relative:text;mso-position-vertical:top;mso-position-vertical-relative:text;mso-width-percent:0;mso-height-percent:0;mso-width-relative:page;mso-height-relative:page;v-text-anchor:top" o:spid="_x0000_s103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">
                <v:textbox style="mso-fit-shape-to-text:t" inset="0,0,0,0">
                  <w:txbxContent>
                    <w:p w:rsidR="001D6E6E" w:rsidP="001D6E6E" w:rsidRDefault="008D3BDE" wp14:paraId="5023141B" wp14:textId="77777777">
                      <w:pPr>
                        <w:pStyle w:val="Illustration"/>
                        <w:keepNext/>
                      </w:pPr>
                      <w:r w:rsidRPr="00863A65">
                        <w:rPr>
                          <w:noProof/>
                          <w:lang w:val="English"/>
                        </w:rPr>
                        <w:drawing>
                          <wp:inline xmlns:wp14="http://schemas.microsoft.com/office/word/2010/wordprocessingDrawing" distT="0" distB="0" distL="0" distR="0" wp14:anchorId="0632A827" wp14:editId="7777777">
                            <wp:extent cx="5762625" cy="3381375"/>
                            <wp:effectExtent l="0" t="0" r="0" b="0"/>
                            <wp:docPr id="208184974" name="Obraz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p14:paraId="141F7B48" wp14:textId="77777777">
                      <w:pPr>
                        <w:pStyle w:val="Legenda"/>
                        <w:jc w:val="center"/>
                      </w:pPr>
                      <w:r>
                        <w:rPr>
                          <w:lang w:val="English"/>
                        </w:rPr>
                        <w:t xml:space="preserve">Drawing </w:t>
                      </w:r>
                      <w:r>
                        <w:rPr>
                          <w:lang w:val="English"/>
                        </w:rPr>
                        <w:fldChar w:fldCharType="begin"/>
                      </w:r>
                      <w:r>
                        <w:rPr>
                          <w:lang w:val="English"/>
                        </w:rPr>
                        <w:instrText> SEQ Rysunek \* ARABIC </w:instrText>
                      </w:r>
                      <w:r>
                        <w:rPr>
                          <w:lang w:val="English"/>
                        </w:rPr>
                        <w:fldChar w:fldCharType="separate"/>
                      </w:r>
                      <w:r w:rsidR="001B18DA">
                        <w:rPr>
                          <w:noProof/>
                          <w:lang w:val="English"/>
                        </w:rPr>
                        <w:t>41</w:t>
                      </w:r>
                      <w:r>
                        <w:rPr>
                          <w:lang w:val="English"/>
                        </w:rPr>
                        <w:fldChar w:fldCharType="end"/>
                      </w:r>
                      <w:r>
                        <w:rPr>
                          <w:lang w:val="English"/>
                        </w:rPr>
                        <w:t xml:space="preserve"> End screen of the "Hamming.qml" file</w:t>
                      </w:r>
                    </w:p>
                  </w:txbxContent>
                </v:textbox>
                <w10:wrap type="topAndBottom"/>
              </v:shape>
            </w:pict>
          </mc:Fallback>
        </mc:AlternateContent>
      </w:r>
      <w:r w:rsidRPr="7B222326" w:rsidR="68D71474">
        <w:rPr>
          <w:rFonts w:ascii="Arial" w:hAnsi="Arial" w:eastAsia="Arial" w:cs="Arial"/>
          <w:lang w:val="English"/>
        </w:rPr>
        <w:t>After the error or error search animation is complete (</w:t>
      </w:r>
      <w:r w:rsidR="001D6E6E">
        <w:rPr>
          <w:sz w:val="28"/>
          <w:szCs w:val="28"/>
          <w:lang w:val="English"/>
        </w:rPr>
        <w:fldChar w:fldCharType="begin"/>
      </w:r>
      <w:r w:rsidR="001D6E6E">
        <w:rPr>
          <w:sz w:val="28"/>
          <w:szCs w:val="28"/>
          <w:lang w:val="English"/>
        </w:rPr>
        <w:instrText xml:space="preserve"> REF _Ref155700961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41</w:t>
      </w:r>
      <w:r w:rsidR="001D6E6E">
        <w:rPr>
          <w:sz w:val="28"/>
          <w:szCs w:val="28"/>
          <w:lang w:val="English"/>
        </w:rPr>
        <w:fldChar w:fldCharType="end"/>
      </w:r>
      <w:r w:rsidRPr="7B222326" w:rsidR="68D71474">
        <w:rPr>
          <w:rFonts w:ascii="Arial" w:hAnsi="Arial" w:eastAsia="Arial" w:cs="Arial"/>
          <w:lang w:val="English"/>
        </w:rPr>
        <w:t>), in place of the text "Template", text appears informing on which position the error is.</w:t>
      </w:r>
    </w:p>
    <w:p w:rsidRPr="002D1EA9" w:rsidR="001D6E6E" w:rsidP="7B222326" w:rsidRDefault="001D6E6E" w14:paraId="1F3B1409" w14:textId="77777777">
      <w:pPr>
        <w:rPr>
          <w:rFonts w:ascii="Arial" w:hAnsi="Arial" w:eastAsia="Arial" w:cs="Arial"/>
          <w:sz w:val="28"/>
          <w:szCs w:val="28"/>
        </w:rPr>
      </w:pPr>
      <w:r w:rsidRPr="7B222326">
        <w:rPr>
          <w:rFonts w:ascii="Arial" w:hAnsi="Arial" w:eastAsia="Arial" w:cs="Arial"/>
          <w:sz w:val="28"/>
          <w:szCs w:val="28"/>
          <w:lang w:val="English"/>
        </w:rPr>
        <w:br w:type="page"/>
      </w:r>
    </w:p>
    <w:p w:rsidR="001D6E6E" w:rsidP="7B222326" w:rsidRDefault="68D71474" w14:paraId="1FA61CDB" w14:textId="5D8733CF">
      <w:pPr>
        <w:pStyle w:val="Heading4"/>
        <w:rPr>
          <w:rFonts w:ascii="Arial" w:hAnsi="Arial" w:eastAsia="Arial" w:cs="Arial"/>
          <w:sz w:val="20"/>
          <w:szCs w:val="20"/>
        </w:rPr>
      </w:pPr>
      <w:bookmarkStart w:name="_Toc1919062452" w:id="64"/>
      <w:r w:rsidRPr="7B222326">
        <w:rPr>
          <w:rFonts w:ascii="Arial" w:hAnsi="Arial" w:eastAsia="Arial" w:cs="Arial"/>
          <w:sz w:val="20"/>
          <w:szCs w:val="20"/>
          <w:lang w:val="English"/>
        </w:rPr>
        <w:t xml:space="preserve">End screen </w:t>
      </w:r>
      <w:bookmarkEnd w:id="64"/>
    </w:p>
    <w:p w:rsidR="001D6E6E" w:rsidP="7B222326" w:rsidRDefault="008D3BDE" w14:paraId="0BC43541" w14:textId="77777777">
      <w:pPr>
        <w:pStyle w:val="Standard"/>
        <w:jc w:val="both"/>
        <w:rPr>
          <w:rFonts w:ascii="Arial" w:hAnsi="Arial" w:eastAsia="Arial" w:cs="Arial"/>
          <w:sz w:val="28"/>
          <w:szCs w:val="28"/>
        </w:rPr>
      </w:pPr>
      <w:r>
        <w:rPr>
          <w:noProof/>
          <w:lang w:val="English"/>
        </w:rPr>
        <mc:AlternateContent>
          <mc:Choice Requires="wps">
            <w:drawing>
              <wp:anchor distT="0" distB="0" distL="114300" distR="114300" simplePos="0" relativeHeight="251660800" behindDoc="0" locked="0" layoutInCell="1" allowOverlap="1" wp14:editId="07777777" wp14:anchorId="606B0D5C">
                <wp:simplePos x="0" y="0"/>
                <wp:positionH relativeFrom="column">
                  <wp:align>center</wp:align>
                </wp:positionH>
                <wp:positionV relativeFrom="paragraph">
                  <wp:align>top</wp:align>
                </wp:positionV>
                <wp:extent cx="5767070" cy="3901440"/>
                <wp:effectExtent l="0" t="0" r="0" b="0"/>
                <wp:wrapTopAndBottom/>
                <wp:docPr id="51" name="Pole tekstow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7070" cy="3901440"/>
                        </a:xfrm>
                        <a:prstGeom prst="rect">
                          <a:avLst/>
                        </a:prstGeom>
                        <a:ln>
                          <a:noFill/>
                          <a:prstDash/>
                        </a:ln>
                      </wps:spPr>
                      <wps:txbx>
                        <w:txbxContent>
                          <w:p w:rsidR="001D6E6E" w:rsidP="001D6E6E" w:rsidRDefault="008D3BDE" w14:paraId="562C75D1" w14:textId="77777777">
                            <w:pPr>
                              <w:pStyle w:val="Illustration"/>
                              <w:keepNext/>
                            </w:pPr>
                            <w:r w:rsidRPr="00863A65">
                              <w:rPr>
                                <w:noProof/>
                                <w:lang w:val="English"/>
                              </w:rPr>
                              <w:drawing>
                                <wp:inline distT="0" distB="0" distL="0" distR="0" wp14:anchorId="6D5537D6" wp14:editId="07777777">
                                  <wp:extent cx="5762625" cy="3381375"/>
                                  <wp:effectExtent l="0" t="0" r="0" b="0"/>
                                  <wp:docPr id="11" name="Obraz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14:paraId="2B665BF7" w14:textId="77777777">
                            <w:pPr>
                              <w:pStyle w:val="Caption"/>
                              <w:jc w:val="center"/>
                            </w:pPr>
                            <w:r>
                              <w:rPr>
                                <w:lang w:val="English"/>
                              </w:rPr>
                              <w:t xml:space="preserve">Drawing </w:t>
                            </w:r>
                            <w:r>
                              <w:rPr>
                                <w:lang w:val="English"/>
                              </w:rPr>
                              <w:fldChar w:fldCharType="begin"/>
                            </w:r>
                            <w:r>
                              <w:rPr>
                                <w:lang w:val="English"/>
                              </w:rPr>
                              <w:instrText>SEQ Rysunek \* ARABIC</w:instrText>
                            </w:r>
                            <w:r>
                              <w:rPr>
                                <w:lang w:val="English"/>
                              </w:rPr>
                              <w:fldChar w:fldCharType="separate"/>
                            </w:r>
                            <w:r w:rsidR="001B18DA">
                              <w:rPr>
                                <w:noProof/>
                                <w:lang w:val="English"/>
                              </w:rPr>
                              <w:t>42</w:t>
                            </w:r>
                            <w:r>
                              <w:rPr>
                                <w:lang w:val="English"/>
                              </w:rPr>
                              <w:fldChar w:fldCharType="end"/>
                            </w:r>
                            <w:r>
                              <w:rPr>
                                <w:lang w:val="English"/>
                              </w:rPr>
                              <w:t xml:space="preserve"> End screen of the Hamming algorithm</w:t>
                            </w:r>
                          </w:p>
                        </w:txbxContent>
                      </wps:txbx>
                      <wps:bodyPr wrap="none" lIns="0" tIns="0" rIns="0" bIns="0" compatLnSpc="0">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p14:anchorId="12197538">
              <v:shape id="Pole tekstowe 51" style="position:absolute;left:0;text-align:left;margin-left:0;margin-top:0;width:454.1pt;height:307.2pt;z-index:251660800;visibility:visible;mso-wrap-style:none;mso-width-percent:0;mso-height-percent:0;mso-wrap-distance-left:9pt;mso-wrap-distance-top:0;mso-wrap-distance-right:9pt;mso-wrap-distance-bottom:0;mso-position-horizontal:center;mso-position-horizontal-relative:text;mso-position-vertical:top;mso-position-vertical-relative:text;mso-width-percent:0;mso-height-percent:0;mso-width-relative:page;mso-height-relative:page;v-text-anchor:top" o:spid="_x0000_s103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">
                <v:textbox style="mso-fit-shape-to-text:t" inset="0,0,0,0">
                  <w:txbxContent>
                    <w:p w:rsidR="001D6E6E" w:rsidP="001D6E6E" w:rsidRDefault="008D3BDE" wp14:paraId="664355AD" wp14:textId="77777777">
                      <w:pPr>
                        <w:pStyle w:val="Illustration"/>
                        <w:keepNext/>
                      </w:pPr>
                      <w:r w:rsidRPr="00863A65">
                        <w:rPr>
                          <w:noProof/>
                          <w:lang w:val="English"/>
                        </w:rPr>
                        <w:drawing>
                          <wp:inline xmlns:wp14="http://schemas.microsoft.com/office/word/2010/wordprocessingDrawing" distT="0" distB="0" distL="0" distR="0" wp14:anchorId="5CBFD8D1" wp14:editId="7777777">
                            <wp:extent cx="5762625" cy="3381375"/>
                            <wp:effectExtent l="0" t="0" r="0" b="0"/>
                            <wp:docPr id="1825590922" name="Obraz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1D6E6E" w:rsidP="001D6E6E" w:rsidRDefault="001D6E6E" wp14:paraId="73DFE39D" wp14:textId="77777777">
                      <w:pPr>
                        <w:pStyle w:val="Legenda"/>
                        <w:jc w:val="center"/>
                      </w:pPr>
                      <w:r>
                        <w:rPr>
                          <w:lang w:val="English"/>
                        </w:rPr>
                        <w:t xml:space="preserve">Drawing </w:t>
                      </w:r>
                      <w:r>
                        <w:rPr>
                          <w:lang w:val="English"/>
                        </w:rPr>
                        <w:fldChar w:fldCharType="begin"/>
                      </w:r>
                      <w:r>
                        <w:rPr>
                          <w:lang w:val="English"/>
                        </w:rPr>
                        <w:instrText> SEQ Rysunek \* ARABIC </w:instrText>
                      </w:r>
                      <w:r>
                        <w:rPr>
                          <w:lang w:val="English"/>
                        </w:rPr>
                        <w:fldChar w:fldCharType="separate"/>
                      </w:r>
                      <w:r w:rsidR="001B18DA">
                        <w:rPr>
                          <w:noProof/>
                          <w:lang w:val="English"/>
                        </w:rPr>
                        <w:t>42</w:t>
                      </w:r>
                      <w:r>
                        <w:rPr>
                          <w:lang w:val="English"/>
                        </w:rPr>
                        <w:fldChar w:fldCharType="end"/>
                      </w:r>
                      <w:r>
                        <w:rPr>
                          <w:lang w:val="English"/>
                        </w:rPr>
                        <w:t xml:space="preserve"> End screen of the Hamming algorithm</w:t>
                      </w:r>
                    </w:p>
                  </w:txbxContent>
                </v:textbox>
                <w10:wrap type="topAndBottom"/>
              </v:shape>
            </w:pict>
          </mc:Fallback>
        </mc:AlternateContent>
      </w:r>
      <w:r w:rsidR="001D6E6E">
        <w:rPr>
          <w:sz w:val="28"/>
          <w:szCs w:val="28"/>
          <w:lang w:val="English"/>
        </w:rPr>
        <w:tab/>
      </w:r>
      <w:r w:rsidRPr="7B222326" w:rsidR="68D71474">
        <w:rPr>
          <w:rFonts w:ascii="Arial" w:hAnsi="Arial" w:eastAsia="Arial" w:cs="Arial"/>
          <w:lang w:val="English"/>
        </w:rPr>
        <w:t>The last window that appears in the process of presenting the Hamming algorithm is located in the "src_gui/HammingSyndrome.qml" file. It shows the 5 matrices, the titles above them, what each matrix means, and a button to return to the main menu.</w:t>
      </w:r>
    </w:p>
    <w:p w:rsidR="001D6E6E" w:rsidP="7B222326" w:rsidRDefault="64144849" w14:paraId="1A965116" w14:textId="77777777">
      <w:pPr>
        <w:pStyle w:val="Standard"/>
        <w:keepNext/>
        <w:jc w:val="center"/>
        <w:rPr>
          <w:rFonts w:ascii="Arial" w:hAnsi="Arial" w:eastAsia="Arial" w:cs="Arial"/>
        </w:rPr>
      </w:pPr>
      <w:r>
        <w:rPr>
          <w:noProof/>
          <w:lang w:val="English"/>
        </w:rPr>
        <w:drawing>
          <wp:inline distT="0" distB="0" distL="0" distR="0" wp14:anchorId="2D20B03F" wp14:editId="5CDDC165">
            <wp:extent cx="3667125" cy="3848100"/>
            <wp:effectExtent l="0" t="0" r="0" b="0"/>
            <wp:docPr id="4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pic:nvPicPr>
                  <pic:blipFill>
                    <a:blip r:embed="rId61">
                      <a:extLst>
                        <a:ext uri="{28A0092B-C50C-407E-A947-70E740481C1C}">
                          <a14:useLocalDpi xmlns:a14="http://schemas.microsoft.com/office/drawing/2010/main" val="0"/>
                        </a:ext>
                      </a:extLst>
                    </a:blip>
                    <a:stretch>
                      <a:fillRect/>
                    </a:stretch>
                  </pic:blipFill>
                  <pic:spPr>
                    <a:xfrm>
                      <a:off x="0" y="0"/>
                      <a:ext cx="3667125" cy="3848100"/>
                    </a:xfrm>
                    <a:prstGeom prst="rect">
                      <a:avLst/>
                    </a:prstGeom>
                  </pic:spPr>
                </pic:pic>
              </a:graphicData>
            </a:graphic>
          </wp:inline>
        </w:drawing>
      </w:r>
    </w:p>
    <w:p w:rsidR="001D6E6E" w:rsidP="7B222326" w:rsidRDefault="68D71474" w14:paraId="413CA218" w14:textId="77777777">
      <w:pPr>
        <w:pStyle w:val="Caption"/>
        <w:jc w:val="center"/>
        <w:rPr>
          <w:rFonts w:ascii="Arial" w:hAnsi="Arial" w:eastAsia="Arial"/>
          <w:sz w:val="22"/>
          <w:szCs w:val="22"/>
        </w:rPr>
      </w:pPr>
      <w:bookmarkStart w:name="_Ref155701202" w:id="65"/>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43</w:t>
      </w:r>
      <w:r w:rsidR="001D6E6E">
        <w:rPr>
          <w:lang w:val="English"/>
        </w:rPr>
        <w:fldChar w:fldCharType="end"/>
      </w:r>
      <w:bookmarkEnd w:id="65"/>
      <w:r w:rsidRPr="7B222326">
        <w:rPr>
          <w:rFonts w:ascii="Arial" w:hAnsi="Arial" w:eastAsia="Arial"/>
          <w:sz w:val="22"/>
          <w:szCs w:val="22"/>
          <w:lang w:val="English"/>
        </w:rPr>
        <w:t xml:space="preserve"> Message Received Matrix</w:t>
      </w:r>
    </w:p>
    <w:p w:rsidR="001D6E6E" w:rsidP="7B222326" w:rsidRDefault="68D71474" w14:paraId="5A1ED24A" w14:textId="77777777">
      <w:pPr>
        <w:pStyle w:val="Standard"/>
        <w:jc w:val="both"/>
        <w:rPr>
          <w:rFonts w:ascii="Arial" w:hAnsi="Arial" w:eastAsia="Arial" w:cs="Arial"/>
        </w:rPr>
      </w:pPr>
      <w:r w:rsidRPr="7B222326">
        <w:rPr>
          <w:rFonts w:ascii="Arial" w:hAnsi="Arial" w:eastAsia="Arial" w:cs="Arial"/>
          <w:lang w:val="English"/>
        </w:rPr>
        <w:t>The "Message Received" matrix (</w:t>
      </w:r>
      <w:r w:rsidR="001D6E6E">
        <w:rPr>
          <w:sz w:val="28"/>
          <w:szCs w:val="28"/>
          <w:lang w:val="English"/>
        </w:rPr>
        <w:fldChar w:fldCharType="begin"/>
      </w:r>
      <w:r w:rsidR="001D6E6E">
        <w:rPr>
          <w:sz w:val="28"/>
          <w:szCs w:val="28"/>
          <w:lang w:val="English"/>
        </w:rPr>
        <w:instrText xml:space="preserve"> REF _Ref155701202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43</w:t>
      </w:r>
      <w:r w:rsidR="001D6E6E">
        <w:rPr>
          <w:sz w:val="28"/>
          <w:szCs w:val="28"/>
          <w:lang w:val="English"/>
        </w:rPr>
        <w:fldChar w:fldCharType="end"/>
      </w:r>
      <w:r w:rsidRPr="7B222326">
        <w:rPr>
          <w:rFonts w:ascii="Arial" w:hAnsi="Arial" w:eastAsia="Arial" w:cs="Arial"/>
          <w:lang w:val="English"/>
        </w:rPr>
        <w:t>) means redundant encoding in which a bit has been deliberately changed by the user.</w:t>
      </w:r>
    </w:p>
    <w:p w:rsidR="001D6E6E" w:rsidP="7B222326" w:rsidRDefault="64144849" w14:paraId="7DF4E37C" w14:textId="77777777">
      <w:pPr>
        <w:pStyle w:val="Standard"/>
        <w:keepNext/>
        <w:jc w:val="center"/>
        <w:rPr>
          <w:rFonts w:ascii="Arial" w:hAnsi="Arial" w:eastAsia="Arial" w:cs="Arial"/>
        </w:rPr>
      </w:pPr>
      <w:r>
        <w:rPr>
          <w:noProof/>
          <w:lang w:val="English"/>
        </w:rPr>
        <w:drawing>
          <wp:inline distT="0" distB="0" distL="0" distR="0" wp14:anchorId="4A7D10E7" wp14:editId="3077AFE5">
            <wp:extent cx="3600450" cy="3781425"/>
            <wp:effectExtent l="0" t="0" r="0" b="0"/>
            <wp:docPr id="45"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pic:nvPicPr>
                  <pic:blipFill>
                    <a:blip r:embed="rId62">
                      <a:extLst>
                        <a:ext uri="{28A0092B-C50C-407E-A947-70E740481C1C}">
                          <a14:useLocalDpi xmlns:a14="http://schemas.microsoft.com/office/drawing/2010/main" val="0"/>
                        </a:ext>
                      </a:extLst>
                    </a:blip>
                    <a:stretch>
                      <a:fillRect/>
                    </a:stretch>
                  </pic:blipFill>
                  <pic:spPr>
                    <a:xfrm>
                      <a:off x="0" y="0"/>
                      <a:ext cx="3600450" cy="3781425"/>
                    </a:xfrm>
                    <a:prstGeom prst="rect">
                      <a:avLst/>
                    </a:prstGeom>
                  </pic:spPr>
                </pic:pic>
              </a:graphicData>
            </a:graphic>
          </wp:inline>
        </w:drawing>
      </w:r>
    </w:p>
    <w:p w:rsidR="001D6E6E" w:rsidP="7B222326" w:rsidRDefault="68D71474" w14:paraId="0D9D84DE" w14:textId="77777777">
      <w:pPr>
        <w:pStyle w:val="Caption"/>
        <w:jc w:val="center"/>
        <w:rPr>
          <w:rFonts w:ascii="Arial" w:hAnsi="Arial" w:eastAsia="Arial"/>
          <w:sz w:val="22"/>
          <w:szCs w:val="22"/>
        </w:rPr>
      </w:pPr>
      <w:bookmarkStart w:name="_Ref155701282" w:id="66"/>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44</w:t>
      </w:r>
      <w:r w:rsidR="001D6E6E">
        <w:rPr>
          <w:lang w:val="English"/>
        </w:rPr>
        <w:fldChar w:fldCharType="end"/>
      </w:r>
      <w:bookmarkEnd w:id="66"/>
      <w:r w:rsidRPr="7B222326">
        <w:rPr>
          <w:rFonts w:ascii="Arial" w:hAnsi="Arial" w:eastAsia="Arial"/>
          <w:sz w:val="22"/>
          <w:szCs w:val="22"/>
          <w:lang w:val="English"/>
        </w:rPr>
        <w:t xml:space="preserve"> The "Error Syndrome" matrix</w:t>
      </w:r>
    </w:p>
    <w:p w:rsidR="001D6E6E" w:rsidP="7B222326" w:rsidRDefault="68D71474" w14:paraId="5C519CED" w14:textId="77777777">
      <w:pPr>
        <w:pStyle w:val="Standard"/>
        <w:jc w:val="both"/>
        <w:rPr>
          <w:rFonts w:ascii="Arial" w:hAnsi="Arial" w:eastAsia="Arial" w:cs="Arial"/>
        </w:rPr>
      </w:pPr>
      <w:r w:rsidRPr="7B222326">
        <w:rPr>
          <w:rFonts w:ascii="Arial" w:hAnsi="Arial" w:eastAsia="Arial" w:cs="Arial"/>
          <w:lang w:val="English"/>
        </w:rPr>
        <w:t>'Error syndrome' (</w:t>
      </w:r>
      <w:r w:rsidR="001D6E6E">
        <w:rPr>
          <w:sz w:val="28"/>
          <w:szCs w:val="28"/>
          <w:lang w:val="English"/>
        </w:rPr>
        <w:fldChar w:fldCharType="begin"/>
      </w:r>
      <w:r w:rsidR="001D6E6E">
        <w:rPr>
          <w:sz w:val="28"/>
          <w:szCs w:val="28"/>
          <w:lang w:val="English"/>
        </w:rPr>
        <w:instrText xml:space="preserve"> REF _Ref155701282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44</w:t>
      </w:r>
      <w:r w:rsidR="001D6E6E">
        <w:rPr>
          <w:sz w:val="28"/>
          <w:szCs w:val="28"/>
          <w:lang w:val="English"/>
        </w:rPr>
        <w:fldChar w:fldCharType="end"/>
      </w:r>
      <w:r w:rsidRPr="7B222326">
        <w:rPr>
          <w:rFonts w:ascii="Arial" w:hAnsi="Arial" w:eastAsia="Arial" w:cs="Arial"/>
          <w:lang w:val="English"/>
        </w:rPr>
        <w:t>) is a matrix in which the index of the position is stored in binary form, in which the changed bit by the user is contained.</w:t>
      </w:r>
    </w:p>
    <w:p w:rsidR="001D6E6E" w:rsidP="7B222326" w:rsidRDefault="64144849" w14:paraId="44FB30F8" w14:textId="77777777">
      <w:pPr>
        <w:pStyle w:val="Standard"/>
        <w:keepNext/>
        <w:jc w:val="center"/>
        <w:rPr>
          <w:rFonts w:ascii="Arial" w:hAnsi="Arial" w:eastAsia="Arial" w:cs="Arial"/>
        </w:rPr>
      </w:pPr>
      <w:r>
        <w:rPr>
          <w:noProof/>
          <w:lang w:val="English"/>
        </w:rPr>
        <w:drawing>
          <wp:inline distT="0" distB="0" distL="0" distR="0" wp14:anchorId="7B09543B" wp14:editId="1E3A43D0">
            <wp:extent cx="3829050" cy="4010025"/>
            <wp:effectExtent l="0" t="0" r="0" b="0"/>
            <wp:docPr id="46"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pic:nvPicPr>
                  <pic:blipFill>
                    <a:blip r:embed="rId63">
                      <a:extLst>
                        <a:ext uri="{28A0092B-C50C-407E-A947-70E740481C1C}">
                          <a14:useLocalDpi xmlns:a14="http://schemas.microsoft.com/office/drawing/2010/main" val="0"/>
                        </a:ext>
                      </a:extLst>
                    </a:blip>
                    <a:stretch>
                      <a:fillRect/>
                    </a:stretch>
                  </pic:blipFill>
                  <pic:spPr>
                    <a:xfrm>
                      <a:off x="0" y="0"/>
                      <a:ext cx="3829050" cy="4010025"/>
                    </a:xfrm>
                    <a:prstGeom prst="rect">
                      <a:avLst/>
                    </a:prstGeom>
                  </pic:spPr>
                </pic:pic>
              </a:graphicData>
            </a:graphic>
          </wp:inline>
        </w:drawing>
      </w:r>
    </w:p>
    <w:p w:rsidR="001D6E6E" w:rsidP="7B222326" w:rsidRDefault="68D71474" w14:paraId="1F50FCD3" w14:textId="77777777">
      <w:pPr>
        <w:pStyle w:val="Caption"/>
        <w:jc w:val="center"/>
        <w:rPr>
          <w:rFonts w:ascii="Arial" w:hAnsi="Arial" w:eastAsia="Arial"/>
          <w:sz w:val="22"/>
          <w:szCs w:val="22"/>
        </w:rPr>
      </w:pPr>
      <w:bookmarkStart w:name="_Ref155701373" w:id="67"/>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45</w:t>
      </w:r>
      <w:r w:rsidR="001D6E6E">
        <w:rPr>
          <w:lang w:val="English"/>
        </w:rPr>
        <w:fldChar w:fldCharType="end"/>
      </w:r>
      <w:bookmarkEnd w:id="67"/>
      <w:r w:rsidRPr="7B222326">
        <w:rPr>
          <w:rFonts w:ascii="Arial" w:hAnsi="Arial" w:eastAsia="Arial"/>
          <w:sz w:val="22"/>
          <w:szCs w:val="22"/>
          <w:lang w:val="English"/>
        </w:rPr>
        <w:t xml:space="preserve"> Error Vector Matrix</w:t>
      </w:r>
    </w:p>
    <w:p w:rsidR="001D6E6E" w:rsidP="7B222326" w:rsidRDefault="68D71474" w14:paraId="5447800A" w14:textId="77777777">
      <w:pPr>
        <w:pStyle w:val="Textbody"/>
        <w:jc w:val="both"/>
        <w:rPr>
          <w:rFonts w:ascii="Arial" w:hAnsi="Arial" w:eastAsia="Arial" w:cs="Arial"/>
        </w:rPr>
      </w:pPr>
      <w:r w:rsidRPr="7B222326">
        <w:rPr>
          <w:rFonts w:ascii="Arial" w:hAnsi="Arial" w:eastAsia="Arial" w:cs="Arial"/>
          <w:lang w:val="English"/>
        </w:rPr>
        <w:t>'Error vector' (</w:t>
      </w:r>
      <w:r w:rsidR="001D6E6E">
        <w:rPr>
          <w:sz w:val="28"/>
          <w:szCs w:val="28"/>
          <w:lang w:val="English"/>
        </w:rPr>
        <w:fldChar w:fldCharType="begin"/>
      </w:r>
      <w:r w:rsidR="001D6E6E">
        <w:rPr>
          <w:sz w:val="28"/>
          <w:szCs w:val="28"/>
          <w:lang w:val="English"/>
        </w:rPr>
        <w:instrText xml:space="preserve"> REF _Ref155701373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45</w:t>
      </w:r>
      <w:r w:rsidR="001D6E6E">
        <w:rPr>
          <w:sz w:val="28"/>
          <w:szCs w:val="28"/>
          <w:lang w:val="English"/>
        </w:rPr>
        <w:fldChar w:fldCharType="end"/>
      </w:r>
      <w:r w:rsidRPr="7B222326">
        <w:rPr>
          <w:rFonts w:ascii="Arial" w:hAnsi="Arial" w:eastAsia="Arial" w:cs="Arial"/>
          <w:lang w:val="English"/>
        </w:rPr>
        <w:t>) is a matrix of the same size as the original redundant encoding matrix, which is completely zero-filled, except for the bit at index that the original redundancy code failed to mention.</w:t>
      </w:r>
    </w:p>
    <w:p w:rsidR="001D6E6E" w:rsidP="7B222326" w:rsidRDefault="64144849" w14:paraId="1DA6542E" w14:textId="77777777">
      <w:pPr>
        <w:pStyle w:val="Textbody"/>
        <w:keepNext/>
        <w:jc w:val="center"/>
        <w:rPr>
          <w:rFonts w:ascii="Arial" w:hAnsi="Arial" w:eastAsia="Arial" w:cs="Arial"/>
        </w:rPr>
      </w:pPr>
      <w:r>
        <w:rPr>
          <w:noProof/>
          <w:lang w:val="English"/>
        </w:rPr>
        <w:drawing>
          <wp:inline distT="0" distB="0" distL="0" distR="0" wp14:anchorId="74F38A23" wp14:editId="6494D021">
            <wp:extent cx="3724275" cy="3905250"/>
            <wp:effectExtent l="0" t="0" r="0" b="0"/>
            <wp:docPr id="47"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pic:nvPicPr>
                  <pic:blipFill>
                    <a:blip r:embed="rId64">
                      <a:extLst>
                        <a:ext uri="{28A0092B-C50C-407E-A947-70E740481C1C}">
                          <a14:useLocalDpi xmlns:a14="http://schemas.microsoft.com/office/drawing/2010/main" val="0"/>
                        </a:ext>
                      </a:extLst>
                    </a:blip>
                    <a:stretch>
                      <a:fillRect/>
                    </a:stretch>
                  </pic:blipFill>
                  <pic:spPr>
                    <a:xfrm>
                      <a:off x="0" y="0"/>
                      <a:ext cx="3724275" cy="3905250"/>
                    </a:xfrm>
                    <a:prstGeom prst="rect">
                      <a:avLst/>
                    </a:prstGeom>
                  </pic:spPr>
                </pic:pic>
              </a:graphicData>
            </a:graphic>
          </wp:inline>
        </w:drawing>
      </w:r>
    </w:p>
    <w:p w:rsidR="001D6E6E" w:rsidP="7B222326" w:rsidRDefault="68D71474" w14:paraId="6036A21A" w14:textId="77777777">
      <w:pPr>
        <w:pStyle w:val="Caption"/>
        <w:jc w:val="center"/>
        <w:rPr>
          <w:rFonts w:ascii="Arial" w:hAnsi="Arial" w:eastAsia="Arial"/>
          <w:sz w:val="22"/>
          <w:szCs w:val="22"/>
        </w:rPr>
      </w:pPr>
      <w:bookmarkStart w:name="_Ref155701462" w:id="68"/>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46</w:t>
      </w:r>
      <w:r w:rsidR="001D6E6E">
        <w:rPr>
          <w:lang w:val="English"/>
        </w:rPr>
        <w:fldChar w:fldCharType="end"/>
      </w:r>
      <w:bookmarkEnd w:id="68"/>
      <w:r w:rsidRPr="7B222326">
        <w:rPr>
          <w:rFonts w:ascii="Arial" w:hAnsi="Arial" w:eastAsia="Arial"/>
          <w:sz w:val="22"/>
          <w:szCs w:val="22"/>
          <w:lang w:val="English"/>
        </w:rPr>
        <w:t xml:space="preserve"> Message Received Matrix</w:t>
      </w:r>
    </w:p>
    <w:p w:rsidR="001D6E6E" w:rsidP="7B222326" w:rsidRDefault="68D71474" w14:paraId="7D09BDBB" w14:textId="77777777">
      <w:pPr>
        <w:pStyle w:val="Textbody"/>
        <w:jc w:val="both"/>
        <w:rPr>
          <w:rFonts w:ascii="Arial" w:hAnsi="Arial" w:eastAsia="Arial" w:cs="Arial"/>
        </w:rPr>
      </w:pPr>
      <w:r w:rsidRPr="7B222326">
        <w:rPr>
          <w:rFonts w:ascii="Arial" w:hAnsi="Arial" w:eastAsia="Arial" w:cs="Arial"/>
          <w:lang w:val="English"/>
        </w:rPr>
        <w:t>'Message obtained' (</w:t>
      </w:r>
      <w:r w:rsidR="001D6E6E">
        <w:rPr>
          <w:sz w:val="28"/>
          <w:szCs w:val="28"/>
          <w:lang w:val="English"/>
        </w:rPr>
        <w:fldChar w:fldCharType="begin"/>
      </w:r>
      <w:r w:rsidR="001D6E6E">
        <w:rPr>
          <w:sz w:val="28"/>
          <w:szCs w:val="28"/>
          <w:lang w:val="English"/>
        </w:rPr>
        <w:instrText xml:space="preserve"> REF _Ref155701462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46</w:t>
      </w:r>
      <w:r w:rsidR="001D6E6E">
        <w:rPr>
          <w:sz w:val="28"/>
          <w:szCs w:val="28"/>
          <w:lang w:val="English"/>
        </w:rPr>
        <w:fldChar w:fldCharType="end"/>
      </w:r>
      <w:r w:rsidRPr="7B222326">
        <w:rPr>
          <w:rFonts w:ascii="Arial" w:hAnsi="Arial" w:eastAsia="Arial" w:cs="Arial"/>
          <w:lang w:val="English"/>
        </w:rPr>
        <w:t>) is the matrix resulting from the disable alternative operation of the "Message Received" matrix with the "Error Vector" matrix.</w:t>
      </w:r>
    </w:p>
    <w:p w:rsidR="001D6E6E" w:rsidP="7B222326" w:rsidRDefault="64144849" w14:paraId="3041E394" w14:textId="77777777">
      <w:pPr>
        <w:pStyle w:val="Textbody"/>
        <w:keepNext/>
        <w:jc w:val="center"/>
        <w:rPr>
          <w:rFonts w:ascii="Arial" w:hAnsi="Arial" w:eastAsia="Arial" w:cs="Arial"/>
        </w:rPr>
      </w:pPr>
      <w:r>
        <w:rPr>
          <w:noProof/>
          <w:lang w:val="English"/>
        </w:rPr>
        <w:drawing>
          <wp:inline distT="0" distB="0" distL="0" distR="0" wp14:anchorId="508BE5F5" wp14:editId="5482AFE0">
            <wp:extent cx="3295650" cy="3505200"/>
            <wp:effectExtent l="0" t="0" r="0" b="0"/>
            <wp:docPr id="48"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pic:nvPicPr>
                  <pic:blipFill>
                    <a:blip r:embed="rId65">
                      <a:extLst>
                        <a:ext uri="{28A0092B-C50C-407E-A947-70E740481C1C}">
                          <a14:useLocalDpi xmlns:a14="http://schemas.microsoft.com/office/drawing/2010/main" val="0"/>
                        </a:ext>
                      </a:extLst>
                    </a:blip>
                    <a:stretch>
                      <a:fillRect/>
                    </a:stretch>
                  </pic:blipFill>
                  <pic:spPr>
                    <a:xfrm>
                      <a:off x="0" y="0"/>
                      <a:ext cx="3295650" cy="3505200"/>
                    </a:xfrm>
                    <a:prstGeom prst="rect">
                      <a:avLst/>
                    </a:prstGeom>
                  </pic:spPr>
                </pic:pic>
              </a:graphicData>
            </a:graphic>
          </wp:inline>
        </w:drawing>
      </w:r>
    </w:p>
    <w:p w:rsidR="001D6E6E" w:rsidP="7B222326" w:rsidRDefault="68D71474" w14:paraId="0BAACC96" w14:textId="77777777">
      <w:pPr>
        <w:pStyle w:val="Caption"/>
        <w:jc w:val="center"/>
        <w:rPr>
          <w:rFonts w:ascii="Arial" w:hAnsi="Arial" w:eastAsia="Arial"/>
          <w:sz w:val="22"/>
          <w:szCs w:val="22"/>
        </w:rPr>
      </w:pPr>
      <w:bookmarkStart w:name="_Ref155701565" w:id="69"/>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47</w:t>
      </w:r>
      <w:r w:rsidR="001D6E6E">
        <w:rPr>
          <w:lang w:val="English"/>
        </w:rPr>
        <w:fldChar w:fldCharType="end"/>
      </w:r>
      <w:bookmarkEnd w:id="69"/>
      <w:r w:rsidRPr="7B222326">
        <w:rPr>
          <w:rFonts w:ascii="Arial" w:hAnsi="Arial" w:eastAsia="Arial"/>
          <w:sz w:val="22"/>
          <w:szCs w:val="22"/>
          <w:lang w:val="English"/>
        </w:rPr>
        <w:t xml:space="preserve"> "Decoded message" matrix</w:t>
      </w:r>
    </w:p>
    <w:p w:rsidR="001D6E6E" w:rsidP="7B222326" w:rsidRDefault="68D71474" w14:paraId="0676C484" w14:textId="77777777">
      <w:pPr>
        <w:pStyle w:val="Textbody"/>
        <w:jc w:val="both"/>
        <w:rPr>
          <w:rFonts w:ascii="Arial" w:hAnsi="Arial" w:eastAsia="Arial" w:cs="Arial"/>
          <w:sz w:val="28"/>
          <w:szCs w:val="28"/>
        </w:rPr>
      </w:pPr>
      <w:r w:rsidRPr="7B222326">
        <w:rPr>
          <w:rFonts w:ascii="Arial" w:hAnsi="Arial" w:eastAsia="Arial" w:cs="Arial"/>
          <w:lang w:val="English"/>
        </w:rPr>
        <w:t>The last of the matrices in this window is the "Decoded message" (</w:t>
      </w:r>
      <w:r w:rsidR="001D6E6E">
        <w:rPr>
          <w:sz w:val="28"/>
          <w:szCs w:val="28"/>
          <w:lang w:val="English"/>
        </w:rPr>
        <w:fldChar w:fldCharType="begin"/>
      </w:r>
      <w:r w:rsidR="001D6E6E">
        <w:rPr>
          <w:sz w:val="28"/>
          <w:szCs w:val="28"/>
          <w:lang w:val="English"/>
        </w:rPr>
        <w:instrText xml:space="preserve"> REF _Ref155701565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47</w:t>
      </w:r>
      <w:r w:rsidR="001D6E6E">
        <w:rPr>
          <w:sz w:val="28"/>
          <w:szCs w:val="28"/>
          <w:lang w:val="English"/>
        </w:rPr>
        <w:fldChar w:fldCharType="end"/>
      </w:r>
      <w:r w:rsidRPr="7B222326">
        <w:rPr>
          <w:rFonts w:ascii="Arial" w:hAnsi="Arial" w:eastAsia="Arial" w:cs="Arial"/>
          <w:lang w:val="English"/>
        </w:rPr>
        <w:t>), This is the result of the algorithm. The numerical sequence formed from the bits of this matrix should be equal to the one specified by the user at the beginning of the algorithm's operation, if the redundancy encoding, detection and repair of the error were carried out correctly.</w:t>
      </w:r>
    </w:p>
    <w:p w:rsidR="001D6E6E" w:rsidP="7B222326" w:rsidRDefault="64144849" w14:paraId="722B00AE" w14:textId="77777777">
      <w:pPr>
        <w:pStyle w:val="Textbody"/>
        <w:keepNext/>
        <w:jc w:val="center"/>
        <w:rPr>
          <w:rFonts w:ascii="Arial" w:hAnsi="Arial" w:eastAsia="Arial" w:cs="Arial"/>
        </w:rPr>
      </w:pPr>
      <w:r>
        <w:rPr>
          <w:noProof/>
          <w:lang w:val="English"/>
        </w:rPr>
        <w:drawing>
          <wp:inline distT="0" distB="0" distL="0" distR="0" wp14:anchorId="05BC33C8" wp14:editId="334004BF">
            <wp:extent cx="3438525" cy="3657600"/>
            <wp:effectExtent l="0" t="0" r="0" b="0"/>
            <wp:docPr id="4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pic:nvPicPr>
                  <pic:blipFill>
                    <a:blip r:embed="rId66">
                      <a:extLst>
                        <a:ext uri="{28A0092B-C50C-407E-A947-70E740481C1C}">
                          <a14:useLocalDpi xmlns:a14="http://schemas.microsoft.com/office/drawing/2010/main" val="0"/>
                        </a:ext>
                      </a:extLst>
                    </a:blip>
                    <a:stretch>
                      <a:fillRect/>
                    </a:stretch>
                  </pic:blipFill>
                  <pic:spPr>
                    <a:xfrm>
                      <a:off x="0" y="0"/>
                      <a:ext cx="3438525" cy="3657600"/>
                    </a:xfrm>
                    <a:prstGeom prst="rect">
                      <a:avLst/>
                    </a:prstGeom>
                  </pic:spPr>
                </pic:pic>
              </a:graphicData>
            </a:graphic>
          </wp:inline>
        </w:drawing>
      </w:r>
    </w:p>
    <w:p w:rsidR="001D6E6E" w:rsidP="7B222326" w:rsidRDefault="68D71474" w14:paraId="1A837497" w14:textId="77777777">
      <w:pPr>
        <w:pStyle w:val="Caption"/>
        <w:jc w:val="center"/>
        <w:rPr>
          <w:rFonts w:ascii="Arial" w:hAnsi="Arial" w:eastAsia="Arial"/>
          <w:sz w:val="22"/>
          <w:szCs w:val="22"/>
        </w:rPr>
      </w:pPr>
      <w:bookmarkStart w:name="_Ref155701645" w:id="70"/>
      <w:r w:rsidRPr="7B222326">
        <w:rPr>
          <w:rFonts w:ascii="Arial" w:hAnsi="Arial" w:eastAsia="Arial"/>
          <w:sz w:val="22"/>
          <w:szCs w:val="22"/>
          <w:lang w:val="English"/>
        </w:rPr>
        <w:t xml:space="preserve">Drawing </w:t>
      </w:r>
      <w:r w:rsidR="001D6E6E">
        <w:rPr>
          <w:lang w:val="English"/>
        </w:rPr>
        <w:fldChar w:fldCharType="begin"/>
      </w:r>
      <w:r w:rsidR="001D6E6E">
        <w:rPr>
          <w:lang w:val="English"/>
        </w:rPr>
        <w:instrText xml:space="preserve"> SEQ Rysunek \* ARABIC </w:instrText>
      </w:r>
      <w:r w:rsidR="001D6E6E">
        <w:rPr>
          <w:lang w:val="English"/>
        </w:rPr>
        <w:fldChar w:fldCharType="separate"/>
      </w:r>
      <w:r w:rsidRPr="7B222326" w:rsidR="4296B30F">
        <w:rPr>
          <w:noProof/>
          <w:lang w:val="English"/>
        </w:rPr>
        <w:t>48</w:t>
      </w:r>
      <w:r w:rsidR="001D6E6E">
        <w:rPr>
          <w:lang w:val="English"/>
        </w:rPr>
        <w:fldChar w:fldCharType="end"/>
      </w:r>
      <w:bookmarkEnd w:id="70"/>
      <w:r w:rsidRPr="7B222326">
        <w:rPr>
          <w:rFonts w:ascii="Arial" w:hAnsi="Arial" w:eastAsia="Arial"/>
          <w:sz w:val="22"/>
          <w:szCs w:val="22"/>
          <w:lang w:val="English"/>
        </w:rPr>
        <w:t xml:space="preserve"> "Main Menu" button</w:t>
      </w:r>
    </w:p>
    <w:p w:rsidR="001D6E6E" w:rsidP="7B222326" w:rsidRDefault="68D71474" w14:paraId="57F8E548" w14:textId="2946DFCC">
      <w:pPr>
        <w:pStyle w:val="Textbody"/>
        <w:jc w:val="both"/>
        <w:rPr>
          <w:rFonts w:ascii="Arial" w:hAnsi="Arial" w:eastAsia="Arial" w:cs="Arial"/>
        </w:rPr>
      </w:pPr>
      <w:r w:rsidRPr="7B222326">
        <w:rPr>
          <w:rFonts w:ascii="Arial" w:hAnsi="Arial" w:eastAsia="Arial" w:cs="Arial"/>
          <w:lang w:val="English"/>
        </w:rPr>
        <w:t>At the bottom of the window there is a "Main Menu" button (</w:t>
      </w:r>
      <w:r w:rsidR="001D6E6E">
        <w:rPr>
          <w:sz w:val="28"/>
          <w:szCs w:val="28"/>
          <w:lang w:val="English"/>
        </w:rPr>
        <w:fldChar w:fldCharType="begin"/>
      </w:r>
      <w:r w:rsidR="001D6E6E">
        <w:rPr>
          <w:sz w:val="28"/>
          <w:szCs w:val="28"/>
          <w:lang w:val="English"/>
        </w:rPr>
        <w:instrText xml:space="preserve"> REF _Ref155701645 \h </w:instrText>
      </w:r>
      <w:r w:rsidR="001D6E6E">
        <w:rPr>
          <w:sz w:val="28"/>
          <w:szCs w:val="28"/>
          <w:lang w:val="English"/>
        </w:rPr>
      </w:r>
      <w:r w:rsidR="001D6E6E">
        <w:rPr>
          <w:sz w:val="28"/>
          <w:szCs w:val="28"/>
          <w:lang w:val="English"/>
        </w:rPr>
        <w:fldChar w:fldCharType="separate"/>
      </w:r>
      <w:r w:rsidR="4296B30F">
        <w:rPr>
          <w:lang w:val="English"/>
        </w:rPr>
        <w:t xml:space="preserve">Drawing </w:t>
      </w:r>
      <w:r w:rsidR="4296B30F">
        <w:rPr>
          <w:noProof/>
          <w:lang w:val="English"/>
        </w:rPr>
        <w:t>48</w:t>
      </w:r>
      <w:r w:rsidR="001D6E6E">
        <w:rPr>
          <w:sz w:val="28"/>
          <w:szCs w:val="28"/>
          <w:lang w:val="English"/>
        </w:rPr>
        <w:fldChar w:fldCharType="end"/>
      </w:r>
      <w:r w:rsidRPr="7B222326">
        <w:rPr>
          <w:rFonts w:ascii="Arial" w:hAnsi="Arial" w:eastAsia="Arial" w:cs="Arial"/>
          <w:lang w:val="English"/>
        </w:rPr>
        <w:t>) that takes you back to Start.</w:t>
      </w:r>
    </w:p>
    <w:p w:rsidR="001D6E6E" w:rsidP="7B222326" w:rsidRDefault="68D71474" w14:paraId="319C8454" w14:textId="77777777">
      <w:pPr>
        <w:pStyle w:val="Heading4"/>
        <w:rPr>
          <w:rFonts w:ascii="Arial" w:hAnsi="Arial" w:eastAsia="Arial" w:cs="Arial"/>
          <w:sz w:val="20"/>
          <w:szCs w:val="20"/>
        </w:rPr>
      </w:pPr>
      <w:bookmarkStart w:name="__RefHeading___Toc1771_1734352765" w:id="71"/>
      <w:bookmarkStart w:name="_Toc883699851" w:id="72"/>
      <w:r w:rsidRPr="7B222326">
        <w:rPr>
          <w:rFonts w:ascii="Arial" w:hAnsi="Arial" w:eastAsia="Arial" w:cs="Arial"/>
          <w:sz w:val="20"/>
          <w:szCs w:val="20"/>
          <w:lang w:val="English"/>
        </w:rPr>
        <w:t>Matrix visualization</w:t>
      </w:r>
      <w:bookmarkEnd w:id="71"/>
      <w:bookmarkEnd w:id="72"/>
    </w:p>
    <w:p w:rsidR="001D6E6E" w:rsidP="7B222326" w:rsidRDefault="001D6E6E" w14:paraId="0845CF07" w14:textId="77777777">
      <w:pPr>
        <w:pStyle w:val="Textbody"/>
        <w:jc w:val="both"/>
        <w:rPr>
          <w:rFonts w:ascii="Arial" w:hAnsi="Arial" w:eastAsia="Arial" w:cs="Arial"/>
        </w:rPr>
      </w:pPr>
      <w:r>
        <w:rPr>
          <w:lang w:val="English"/>
        </w:rPr>
        <w:tab/>
      </w:r>
      <w:r w:rsidRPr="7B222326" w:rsidR="68D71474">
        <w:rPr>
          <w:rFonts w:ascii="Arial" w:hAnsi="Arial" w:eastAsia="Arial" w:cs="Arial"/>
          <w:lang w:val="English"/>
        </w:rPr>
        <w:t>The matrix is the basis of the presented program. In many application windows, they are generated in various forms, be it a single numerical sequence or in the form of complex generation matrices, occupying a significant part of the window in which they are located. The files responsible for creating them in a graphical form, visible to the user, are located in the "src_gui/VisualizeComponents" folder. The process of creating their visualization in the "ArrayRowLayout.qml" file is as follows:</w:t>
      </w:r>
    </w:p>
    <w:p w:rsidR="001D6E6E" w:rsidP="7B222326" w:rsidRDefault="68D71474" w14:paraId="3CE29627" w14:textId="77777777">
      <w:pPr>
        <w:pStyle w:val="Textbody"/>
        <w:numPr>
          <w:ilvl w:val="0"/>
          <w:numId w:val="52"/>
        </w:numPr>
        <w:jc w:val="both"/>
        <w:rPr>
          <w:rFonts w:ascii="Arial" w:hAnsi="Arial" w:eastAsia="Arial" w:cs="Arial"/>
        </w:rPr>
      </w:pPr>
      <w:r w:rsidRPr="7B222326">
        <w:rPr>
          <w:rFonts w:ascii="Arial" w:hAnsi="Arial" w:eastAsia="Arial" w:cs="Arial"/>
          <w:lang w:val="English"/>
        </w:rPr>
        <w:t xml:space="preserve">By calling the file, the value of the variable of type string </w:t>
      </w:r>
      <w:r w:rsidRPr="7B222326">
        <w:rPr>
          <w:rFonts w:ascii="Arial" w:hAnsi="Arial" w:eastAsia="Arial" w:cs="Arial"/>
          <w:i/>
          <w:iCs/>
          <w:lang w:val="English"/>
        </w:rPr>
        <w:t>myArr</w:t>
      </w:r>
      <w:r w:rsidRPr="7B222326">
        <w:rPr>
          <w:rFonts w:ascii="Arial" w:hAnsi="Arial" w:eastAsia="Arial" w:cs="Arial"/>
          <w:lang w:val="English"/>
        </w:rPr>
        <w:t>, which stores the numeric string for a given order of the matrix, is changed.</w:t>
      </w:r>
    </w:p>
    <w:p w:rsidR="001D6E6E" w:rsidP="7B222326" w:rsidRDefault="68D71474" w14:paraId="2B8A679C" w14:textId="77777777">
      <w:pPr>
        <w:pStyle w:val="Textbody"/>
        <w:numPr>
          <w:ilvl w:val="0"/>
          <w:numId w:val="52"/>
        </w:numPr>
        <w:jc w:val="both"/>
        <w:rPr>
          <w:rFonts w:ascii="Arial" w:hAnsi="Arial" w:eastAsia="Arial" w:cs="Arial"/>
        </w:rPr>
      </w:pPr>
      <w:r w:rsidRPr="7B222326">
        <w:rPr>
          <w:rFonts w:ascii="Arial" w:hAnsi="Arial" w:eastAsia="Arial" w:cs="Arial"/>
          <w:lang w:val="English"/>
        </w:rPr>
        <w:t>On the basis of the length of the binary sequence (how many numbers are contained in a given sequence, in this case the digits 0 and 1), which is entered in the above-mentioned variable, the width of the matrix is determined.</w:t>
      </w:r>
    </w:p>
    <w:p w:rsidR="001D6E6E" w:rsidP="7B222326" w:rsidRDefault="68D71474" w14:paraId="492067C8" w14:textId="77777777">
      <w:pPr>
        <w:pStyle w:val="Textbody"/>
        <w:numPr>
          <w:ilvl w:val="0"/>
          <w:numId w:val="52"/>
        </w:numPr>
        <w:jc w:val="both"/>
        <w:rPr>
          <w:rFonts w:ascii="Arial" w:hAnsi="Arial" w:eastAsia="Arial" w:cs="Arial"/>
        </w:rPr>
      </w:pPr>
      <w:r w:rsidRPr="7B222326">
        <w:rPr>
          <w:rFonts w:ascii="Arial" w:hAnsi="Arial" w:eastAsia="Arial" w:cs="Arial"/>
          <w:lang w:val="English"/>
        </w:rPr>
        <w:t xml:space="preserve">The Repeater function repeats the drawing of given elements as many times as the value  of </w:t>
      </w:r>
      <w:r w:rsidRPr="7B222326">
        <w:rPr>
          <w:rFonts w:ascii="Arial" w:hAnsi="Arial" w:eastAsia="Arial" w:cs="Arial"/>
          <w:i/>
          <w:iCs/>
          <w:lang w:val="English"/>
        </w:rPr>
        <w:t>the model variable</w:t>
      </w:r>
      <w:r w:rsidRPr="7B222326">
        <w:rPr>
          <w:rFonts w:ascii="Arial" w:hAnsi="Arial" w:eastAsia="Arial" w:cs="Arial"/>
          <w:lang w:val="English"/>
        </w:rPr>
        <w:t xml:space="preserve">. It is this function that allows you to graphically represent a given order of matrices. The model variable </w:t>
      </w:r>
      <w:r w:rsidRPr="7B222326">
        <w:rPr>
          <w:rFonts w:ascii="Arial" w:hAnsi="Arial" w:eastAsia="Arial" w:cs="Arial"/>
          <w:i/>
          <w:iCs/>
          <w:lang w:val="English"/>
        </w:rPr>
        <w:t/>
      </w:r>
      <w:r w:rsidRPr="7B222326">
        <w:rPr>
          <w:rFonts w:ascii="Arial" w:hAnsi="Arial" w:eastAsia="Arial" w:cs="Arial"/>
          <w:lang w:val="English"/>
        </w:rPr>
        <w:t xml:space="preserve"> therefore takes the value of the matrix width.</w:t>
      </w:r>
    </w:p>
    <w:p w:rsidR="001D6E6E" w:rsidP="7B222326" w:rsidRDefault="68D71474" w14:paraId="00928A93" w14:textId="77777777">
      <w:pPr>
        <w:pStyle w:val="Textbody"/>
        <w:numPr>
          <w:ilvl w:val="0"/>
          <w:numId w:val="52"/>
        </w:numPr>
        <w:jc w:val="both"/>
        <w:rPr>
          <w:rFonts w:ascii="Arial" w:hAnsi="Arial" w:eastAsia="Arial" w:cs="Arial"/>
        </w:rPr>
      </w:pPr>
      <w:r w:rsidRPr="7B222326">
        <w:rPr>
          <w:rFonts w:ascii="Arial" w:hAnsi="Arial" w:eastAsia="Arial" w:cs="Arial"/>
          <w:lang w:val="English"/>
        </w:rPr>
        <w:t xml:space="preserve">The element that is cyclically drawn by the above function is the </w:t>
      </w:r>
      <w:r w:rsidRPr="7B222326">
        <w:rPr>
          <w:rFonts w:ascii="Arial" w:hAnsi="Arial" w:eastAsia="Arial" w:cs="Arial"/>
          <w:i/>
          <w:iCs/>
          <w:lang w:val="English"/>
        </w:rPr>
        <w:t>Rectangle type</w:t>
      </w:r>
      <w:r w:rsidRPr="7B222326">
        <w:rPr>
          <w:rFonts w:ascii="Arial" w:hAnsi="Arial" w:eastAsia="Arial" w:cs="Arial"/>
          <w:lang w:val="English"/>
        </w:rPr>
        <w:t>. It contains the following information:</w:t>
      </w:r>
    </w:p>
    <w:p w:rsidR="001D6E6E" w:rsidP="7B222326" w:rsidRDefault="68D71474" w14:paraId="5D757CCB" w14:textId="77777777">
      <w:pPr>
        <w:pStyle w:val="Textbody"/>
        <w:numPr>
          <w:ilvl w:val="1"/>
          <w:numId w:val="52"/>
        </w:numPr>
        <w:jc w:val="both"/>
        <w:rPr>
          <w:rFonts w:ascii="Arial" w:hAnsi="Arial" w:eastAsia="Arial" w:cs="Arial"/>
        </w:rPr>
      </w:pPr>
      <w:r w:rsidRPr="7B222326">
        <w:rPr>
          <w:rFonts w:ascii="Arial" w:hAnsi="Arial" w:eastAsia="Arial" w:cs="Arial"/>
          <w:lang w:val="English"/>
        </w:rPr>
        <w:t>what is the size of the rectangle that represents a given cell of the matrix,</w:t>
      </w:r>
    </w:p>
    <w:p w:rsidR="001D6E6E" w:rsidP="7B222326" w:rsidRDefault="68D71474" w14:paraId="0982DA81" w14:textId="77777777">
      <w:pPr>
        <w:pStyle w:val="Textbody"/>
        <w:numPr>
          <w:ilvl w:val="1"/>
          <w:numId w:val="52"/>
        </w:numPr>
        <w:jc w:val="both"/>
        <w:rPr>
          <w:rFonts w:ascii="Arial" w:hAnsi="Arial" w:eastAsia="Arial" w:cs="Arial"/>
        </w:rPr>
      </w:pPr>
      <w:r w:rsidRPr="7B222326">
        <w:rPr>
          <w:rFonts w:ascii="Arial" w:hAnsi="Arial" w:eastAsia="Arial" w:cs="Arial"/>
          <w:lang w:val="English"/>
        </w:rPr>
        <w:t>the text that is contained in the rectangle, i.e. the number located in a given place,</w:t>
      </w:r>
    </w:p>
    <w:p w:rsidR="001D6E6E" w:rsidP="7B222326" w:rsidRDefault="68D71474" w14:paraId="2ECB8C57" w14:textId="77777777">
      <w:pPr>
        <w:pStyle w:val="Textbody"/>
        <w:numPr>
          <w:ilvl w:val="1"/>
          <w:numId w:val="52"/>
        </w:numPr>
        <w:jc w:val="both"/>
        <w:rPr>
          <w:rFonts w:ascii="Arial" w:hAnsi="Arial" w:eastAsia="Arial" w:cs="Arial"/>
        </w:rPr>
      </w:pPr>
      <w:r w:rsidRPr="7B222326">
        <w:rPr>
          <w:rFonts w:ascii="Arial" w:hAnsi="Arial" w:eastAsia="Arial" w:cs="Arial"/>
          <w:lang w:val="English"/>
        </w:rPr>
        <w:t>how the area of the drawn rectangle reacts when you click on it with the mouse, which allows you to change the bit contained in a given matrix cell (MouseArea type and onClicked() function).</w:t>
      </w:r>
    </w:p>
    <w:p w:rsidR="001D6E6E" w:rsidP="7B222326" w:rsidRDefault="68D71474" w14:paraId="28C104E8" w14:textId="77777777">
      <w:pPr>
        <w:pStyle w:val="Textbody"/>
        <w:jc w:val="both"/>
        <w:rPr>
          <w:rFonts w:ascii="Arial" w:hAnsi="Arial" w:eastAsia="Arial" w:cs="Arial"/>
        </w:rPr>
      </w:pPr>
      <w:r w:rsidRPr="7B222326">
        <w:rPr>
          <w:rFonts w:ascii="Arial" w:hAnsi="Arial" w:eastAsia="Arial" w:cs="Arial"/>
          <w:lang w:val="English"/>
        </w:rPr>
        <w:t>That element is therefore a cell of a given matrix, and the composition of them in the Repeater function constitutes a row of matrices.</w:t>
      </w:r>
    </w:p>
    <w:p w:rsidR="68D71474" w:rsidP="7B222326" w:rsidRDefault="68D71474" w14:paraId="7D66D2C5" w14:textId="172CF327">
      <w:pPr>
        <w:pStyle w:val="Textbody"/>
        <w:jc w:val="both"/>
        <w:rPr>
          <w:rFonts w:ascii="Arial" w:hAnsi="Arial" w:eastAsia="Arial" w:cs="Arial"/>
        </w:rPr>
      </w:pPr>
      <w:r w:rsidRPr="7B222326">
        <w:rPr>
          <w:rFonts w:ascii="Arial" w:hAnsi="Arial" w:eastAsia="Arial" w:cs="Arial"/>
          <w:lang w:val="English"/>
        </w:rPr>
        <w:t>At this point, the matrix row is already visible on the screen. If an application is tasked with displaying a matrix with more rows, it calls the file as many times as its height, so for example, for a matrix that is five times high, the file "ArrayRowLayout.qml" will be called five times, giving the impression that the matrix drawn in the window looks uniform.</w:t>
      </w:r>
    </w:p>
    <w:p w:rsidR="7B222326" w:rsidP="7B222326" w:rsidRDefault="7B222326" w14:paraId="147AF417" w14:textId="3DD26BD5">
      <w:pPr>
        <w:pStyle w:val="Textbody"/>
        <w:jc w:val="both"/>
        <w:rPr>
          <w:rFonts w:ascii="Arial" w:hAnsi="Arial" w:eastAsia="Arial" w:cs="Arial"/>
          <w:sz w:val="36"/>
          <w:szCs w:val="36"/>
        </w:rPr>
      </w:pPr>
    </w:p>
    <w:p w:rsidR="4AE708F0" w:rsidP="7B222326" w:rsidRDefault="4AE708F0" w14:paraId="0D3DE25B" w14:textId="051B72C9">
      <w:pPr>
        <w:pStyle w:val="Heading3"/>
        <w:rPr>
          <w:rFonts w:ascii="Arial" w:hAnsi="Arial" w:eastAsia="Arial" w:cs="Arial"/>
          <w:sz w:val="22"/>
          <w:szCs w:val="22"/>
        </w:rPr>
      </w:pPr>
      <w:bookmarkStart w:name="_Toc425664256" w:id="73"/>
      <w:r w:rsidRPr="7B222326">
        <w:rPr>
          <w:rFonts w:ascii="Arial" w:hAnsi="Arial" w:eastAsia="Arial" w:cs="Arial"/>
          <w:sz w:val="22"/>
          <w:szCs w:val="22"/>
          <w:lang w:val="English"/>
        </w:rPr>
        <w:t>Algorytm Reeda-Solomon</w:t>
      </w:r>
      <w:bookmarkEnd w:id="73"/>
    </w:p>
    <w:p w:rsidR="4AE708F0" w:rsidP="7B222326" w:rsidRDefault="4AE708F0" w14:paraId="14A6225C" w14:textId="0D480BB5">
      <w:pPr>
        <w:ind w:firstLine="708"/>
        <w:jc w:val="both"/>
        <w:rPr>
          <w:rFonts w:ascii="Arial" w:hAnsi="Arial" w:eastAsia="Arial" w:cs="Arial"/>
          <w:sz w:val="22"/>
          <w:szCs w:val="22"/>
        </w:rPr>
      </w:pPr>
      <w:r w:rsidRPr="7B222326">
        <w:rPr>
          <w:rFonts w:ascii="Arial" w:hAnsi="Arial" w:eastAsia="Arial" w:cs="Arial"/>
          <w:sz w:val="22"/>
          <w:szCs w:val="22"/>
          <w:lang w:val="English"/>
        </w:rPr>
        <w:t>In the following subsections, we will present the individual screens that occur during the operation of the Reed-Solomon algorithm. All screens except the first one are in the "ReedSolomon.qml" file, which will be further noted in the following subsections.</w:t>
      </w:r>
    </w:p>
    <w:p w:rsidR="23C1EEA9" w:rsidP="7B222326" w:rsidRDefault="23C1EEA9" w14:paraId="5FD5F0C7" w14:textId="5EEB1B36">
      <w:pPr>
        <w:pStyle w:val="Heading4"/>
        <w:spacing w:line="259" w:lineRule="auto"/>
        <w:rPr>
          <w:rFonts w:ascii="Arial" w:hAnsi="Arial" w:eastAsia="Arial" w:cs="Arial"/>
          <w:sz w:val="20"/>
          <w:szCs w:val="20"/>
        </w:rPr>
      </w:pPr>
      <w:bookmarkStart w:name="_Toc730719003" w:id="74"/>
      <w:r w:rsidRPr="7B222326">
        <w:rPr>
          <w:rFonts w:ascii="Arial" w:hAnsi="Arial" w:eastAsia="Arial" w:cs="Arial"/>
          <w:sz w:val="20"/>
          <w:szCs w:val="20"/>
          <w:lang w:val="English"/>
        </w:rPr>
        <w:t>Galois</w:t>
      </w:r>
      <w:bookmarkEnd w:id="74"/>
    </w:p>
    <w:tbl>
      <w:tblPr>
        <w:tblStyle w:val="TableGrid"/>
        <w:tblW w:w="0" w:type="auto"/>
        <w:jc w:val="center"/>
        <w:tblLayout w:type="fixed"/>
        <w:tblLook w:val="06A0" w:firstRow="1" w:lastRow="0" w:firstColumn="1" w:lastColumn="0" w:noHBand="1" w:noVBand="1"/>
      </w:tblPr>
      <w:tblGrid>
        <w:gridCol w:w="9210"/>
      </w:tblGrid>
      <w:tr w:rsidR="7B222326" w:rsidTr="7B222326" w14:paraId="7F25D771" w14:textId="77777777">
        <w:trPr>
          <w:trHeight w:val="300"/>
          <w:jc w:val="center"/>
        </w:trPr>
        <w:tc>
          <w:tcPr>
            <w:tcW w:w="9210"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1ECCE1FB" w:rsidP="7B222326" w:rsidRDefault="1ECCE1FB" w14:paraId="26E1DCD3" w14:textId="5C0845B5">
            <w:pPr>
              <w:jc w:val="center"/>
              <w:rPr>
                <w:rFonts w:ascii="Arial" w:hAnsi="Arial" w:eastAsia="Arial" w:cs="Arial"/>
              </w:rPr>
            </w:pPr>
            <w:r>
              <w:rPr>
                <w:noProof/>
                <w:lang w:val="English"/>
              </w:rPr>
              <w:drawing>
                <wp:inline distT="0" distB="0" distL="0" distR="0" wp14:anchorId="0B420777" wp14:editId="7C943DC3">
                  <wp:extent cx="3803651" cy="2228850"/>
                  <wp:effectExtent l="0" t="0" r="0" b="0"/>
                  <wp:docPr id="1480194670" name="Picture 148019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803651" cy="2228850"/>
                          </a:xfrm>
                          <a:prstGeom prst="rect">
                            <a:avLst/>
                          </a:prstGeom>
                        </pic:spPr>
                      </pic:pic>
                    </a:graphicData>
                  </a:graphic>
                </wp:inline>
              </w:drawing>
            </w:r>
          </w:p>
        </w:tc>
      </w:tr>
      <w:tr w:rsidR="7B222326" w:rsidTr="7B222326" w14:paraId="3098B348" w14:textId="77777777">
        <w:trPr>
          <w:trHeight w:val="300"/>
          <w:jc w:val="center"/>
        </w:trPr>
        <w:tc>
          <w:tcPr>
            <w:tcW w:w="9210" w:type="dxa"/>
            <w:tcBorders>
              <w:top w:val="none" w:color="000000" w:themeColor="text1" w:sz="4" w:space="0"/>
              <w:left w:val="none" w:color="000000" w:themeColor="text1" w:sz="4" w:space="0"/>
              <w:bottom w:val="none" w:color="000000" w:themeColor="text1" w:sz="4" w:space="0"/>
              <w:right w:val="none" w:color="000000" w:themeColor="text1" w:sz="4" w:space="0"/>
            </w:tcBorders>
          </w:tcPr>
          <w:p w:rsidR="1ECCE1FB" w:rsidP="7B222326" w:rsidRDefault="1ECCE1FB" w14:paraId="2987176D" w14:textId="7E96190F">
            <w:pPr>
              <w:jc w:val="center"/>
              <w:rPr>
                <w:rFonts w:ascii="Arial" w:hAnsi="Arial" w:eastAsia="Arial" w:cs="Arial"/>
              </w:rPr>
            </w:pPr>
            <w:r w:rsidRPr="7B222326">
              <w:rPr>
                <w:rFonts w:ascii="Arial" w:hAnsi="Arial" w:eastAsia="Arial" w:cs="Arial"/>
                <w:i/>
                <w:iCs/>
                <w:lang w:val="English"/>
              </w:rPr>
              <w:t>Galois Screen Drawing</w:t>
            </w:r>
          </w:p>
        </w:tc>
      </w:tr>
    </w:tbl>
    <w:p w:rsidR="0B6A07AC" w:rsidP="7B222326" w:rsidRDefault="0B6A07AC" w14:paraId="736D0720" w14:textId="31E68297">
      <w:pPr>
        <w:spacing w:line="259" w:lineRule="auto"/>
        <w:ind w:firstLine="708"/>
        <w:jc w:val="both"/>
        <w:rPr>
          <w:rFonts w:ascii="Arial" w:hAnsi="Arial" w:eastAsia="Arial" w:cs="Arial"/>
          <w:sz w:val="22"/>
          <w:szCs w:val="22"/>
        </w:rPr>
      </w:pPr>
      <w:r w:rsidRPr="7B222326">
        <w:rPr>
          <w:rFonts w:ascii="Arial" w:hAnsi="Arial" w:eastAsia="Arial" w:cs="Arial"/>
          <w:sz w:val="22"/>
          <w:szCs w:val="22"/>
          <w:lang w:val="English"/>
        </w:rPr>
        <w:t xml:space="preserve">This is the first screen available only in the Reed-Solomon algorithm. It presents the arithmetic used in the rest of the program. The screen consists of two parts - two tables and a "Next Step" button. This is the only screen that  is </w:t>
      </w:r>
      <w:r w:rsidRPr="7B222326" w:rsidR="0F53474F">
        <w:rPr>
          <w:rFonts w:ascii="Arial" w:hAnsi="Arial" w:eastAsia="Arial" w:cs="Arial"/>
          <w:b/>
          <w:bCs/>
          <w:sz w:val="22"/>
          <w:szCs w:val="22"/>
          <w:lang w:val="English"/>
        </w:rPr>
        <w:t xml:space="preserve">not </w:t>
      </w:r>
      <w:r w:rsidRPr="7B222326" w:rsidR="0F53474F">
        <w:rPr>
          <w:rFonts w:ascii="Arial" w:hAnsi="Arial" w:eastAsia="Arial" w:cs="Arial"/>
          <w:sz w:val="22"/>
          <w:szCs w:val="22"/>
          <w:lang w:val="English"/>
        </w:rPr>
        <w:t xml:space="preserve"/>
      </w:r>
      <w:r w:rsidRPr="7B222326" w:rsidR="02CCD32F">
        <w:rPr>
          <w:rFonts w:ascii="Arial" w:hAnsi="Arial" w:eastAsia="Arial" w:cs="Arial"/>
          <w:sz w:val="22"/>
          <w:szCs w:val="22"/>
          <w:lang w:val="English"/>
        </w:rPr>
        <w:t>in the "ReedSolomon.qml" file. It is in "Galois.qml".</w:t>
      </w:r>
    </w:p>
    <w:p w:rsidR="7B222326" w:rsidP="7B222326" w:rsidRDefault="7B222326" w14:paraId="163D014E" w14:textId="6BF9CAB9">
      <w:pPr>
        <w:spacing w:line="259" w:lineRule="auto"/>
        <w:ind w:firstLine="708"/>
        <w:rPr>
          <w:rFonts w:ascii="Arial" w:hAnsi="Arial" w:eastAsia="Arial" w:cs="Arial"/>
          <w:sz w:val="22"/>
          <w:szCs w:val="22"/>
        </w:rPr>
      </w:pPr>
    </w:p>
    <w:p w:rsidR="5169A776" w:rsidP="7B222326" w:rsidRDefault="5169A776" w14:paraId="484DFCF3" w14:textId="1EDCD649">
      <w:pPr>
        <w:pStyle w:val="Heading4"/>
        <w:rPr>
          <w:rFonts w:ascii="Arial" w:hAnsi="Arial" w:eastAsia="Arial" w:cs="Arial"/>
          <w:sz w:val="20"/>
          <w:szCs w:val="20"/>
        </w:rPr>
      </w:pPr>
      <w:bookmarkStart w:name="_Toc1398799238" w:id="75"/>
      <w:r w:rsidRPr="7B222326">
        <w:rPr>
          <w:rFonts w:ascii="Arial" w:hAnsi="Arial" w:eastAsia="Arial" w:cs="Arial"/>
          <w:sz w:val="20"/>
          <w:szCs w:val="20"/>
          <w:lang w:val="English"/>
        </w:rPr>
        <w:t>General overview of "ReedSolomon.qml"</w:t>
      </w:r>
      <w:bookmarkEnd w:id="75"/>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9210"/>
      </w:tblGrid>
      <w:tr w:rsidR="7B222326" w:rsidTr="7B222326" w14:paraId="677C48C2" w14:textId="77777777">
        <w:trPr>
          <w:trHeight w:val="300"/>
          <w:jc w:val="center"/>
        </w:trPr>
        <w:tc>
          <w:tcPr>
            <w:tcW w:w="9210" w:type="dxa"/>
          </w:tcPr>
          <w:p w:rsidR="426A7733" w:rsidP="7B222326" w:rsidRDefault="426A7733" w14:paraId="51EC1DA3" w14:textId="6F2D6A31">
            <w:pPr>
              <w:jc w:val="center"/>
              <w:rPr>
                <w:rFonts w:ascii="Arial" w:hAnsi="Arial" w:eastAsia="Arial" w:cs="Arial"/>
              </w:rPr>
            </w:pPr>
            <w:r>
              <w:rPr>
                <w:noProof/>
                <w:lang w:val="English"/>
              </w:rPr>
              <w:drawing>
                <wp:inline distT="0" distB="0" distL="0" distR="0" wp14:anchorId="242DF790" wp14:editId="493C4064">
                  <wp:extent cx="3669290" cy="2152650"/>
                  <wp:effectExtent l="0" t="0" r="0" b="0"/>
                  <wp:docPr id="1935427024" name="Picture 193542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669290" cy="2152650"/>
                          </a:xfrm>
                          <a:prstGeom prst="rect">
                            <a:avLst/>
                          </a:prstGeom>
                        </pic:spPr>
                      </pic:pic>
                    </a:graphicData>
                  </a:graphic>
                </wp:inline>
              </w:drawing>
            </w:r>
          </w:p>
        </w:tc>
      </w:tr>
      <w:tr w:rsidR="7B222326" w:rsidTr="7B222326" w14:paraId="67FCD078" w14:textId="77777777">
        <w:trPr>
          <w:trHeight w:val="300"/>
          <w:jc w:val="center"/>
        </w:trPr>
        <w:tc>
          <w:tcPr>
            <w:tcW w:w="9210" w:type="dxa"/>
          </w:tcPr>
          <w:p w:rsidR="5169A776" w:rsidP="7B222326" w:rsidRDefault="5169A776" w14:paraId="4576BBBA" w14:textId="473D2D6A">
            <w:pPr>
              <w:jc w:val="center"/>
              <w:rPr>
                <w:rFonts w:ascii="Arial" w:hAnsi="Arial" w:eastAsia="Arial" w:cs="Arial"/>
              </w:rPr>
            </w:pPr>
            <w:r w:rsidRPr="7B222326">
              <w:rPr>
                <w:rFonts w:ascii="Arial" w:hAnsi="Arial" w:eastAsia="Arial" w:cs="Arial"/>
                <w:lang w:val="English"/>
              </w:rPr>
              <w:t>Figure Sample screen from the file "ReedSolomon.qml"</w:t>
            </w:r>
          </w:p>
        </w:tc>
      </w:tr>
    </w:tbl>
    <w:p w:rsidR="5169A776" w:rsidP="7B222326" w:rsidRDefault="5169A776" w14:paraId="2D3CBCC1" w14:textId="30EEDB1F">
      <w:pPr>
        <w:ind w:firstLine="708"/>
        <w:rPr>
          <w:rFonts w:ascii="Arial" w:hAnsi="Arial" w:eastAsia="Arial" w:cs="Arial"/>
          <w:sz w:val="22"/>
          <w:szCs w:val="22"/>
        </w:rPr>
      </w:pPr>
      <w:r w:rsidRPr="7B222326">
        <w:rPr>
          <w:rFonts w:ascii="Arial" w:hAnsi="Arial" w:eastAsia="Arial" w:cs="Arial"/>
          <w:sz w:val="22"/>
          <w:szCs w:val="22"/>
          <w:lang w:val="English"/>
        </w:rPr>
        <w:t>The screen consists of the following parts: Title ("Find Error(s)"), "Workspace", slider ("Animation Spacing:") and if you select the Animation Spacing to ∞ the "Next Step" button.</w:t>
      </w:r>
    </w:p>
    <w:p w:rsidR="71745733" w:rsidP="7B222326" w:rsidRDefault="71745733" w14:paraId="7494B451" w14:textId="49A660B6">
      <w:pPr>
        <w:pStyle w:val="ListParagraph"/>
        <w:numPr>
          <w:ilvl w:val="0"/>
          <w:numId w:val="2"/>
        </w:numPr>
        <w:rPr>
          <w:rFonts w:ascii="Arial" w:hAnsi="Arial" w:eastAsia="Arial" w:cs="Arial"/>
        </w:rPr>
      </w:pPr>
      <w:r w:rsidRPr="7B222326">
        <w:rPr>
          <w:rFonts w:ascii="Arial" w:hAnsi="Arial" w:eastAsia="Arial" w:cs="Arial"/>
          <w:lang w:val="English"/>
        </w:rPr>
        <w:t xml:space="preserve">Title: Identifying what general action is taking place on the screen, e.g. "Decoding", "Finding error(s)", "Finding the position of the error", etc. (Drawing)</w:t>
      </w:r>
    </w:p>
    <w:p w:rsidR="71745733" w:rsidP="7B222326" w:rsidRDefault="71745733" w14:paraId="34E9E995" w14:textId="4D159415">
      <w:pPr>
        <w:pStyle w:val="ListParagraph"/>
        <w:numPr>
          <w:ilvl w:val="0"/>
          <w:numId w:val="2"/>
        </w:numPr>
        <w:rPr>
          <w:rFonts w:ascii="Arial" w:hAnsi="Arial" w:eastAsia="Arial" w:cs="Arial"/>
        </w:rPr>
      </w:pPr>
      <w:r w:rsidRPr="7B222326">
        <w:rPr>
          <w:rFonts w:ascii="Arial" w:hAnsi="Arial" w:eastAsia="Arial" w:cs="Arial"/>
          <w:lang w:val="English"/>
        </w:rPr>
        <w:t xml:space="preserve">"Workspace": a field in which the detailed operation of the algorithm is presented, i.e. the formulas used are shown, what is currently being calculated, operations on numbers. (Drawing)</w:t>
      </w:r>
    </w:p>
    <w:p w:rsidR="24C33C8B" w:rsidP="7B222326" w:rsidRDefault="24C33C8B" w14:paraId="2B29DD68" w14:textId="2E136D42">
      <w:pPr>
        <w:pStyle w:val="ListParagraph"/>
        <w:numPr>
          <w:ilvl w:val="0"/>
          <w:numId w:val="2"/>
        </w:numPr>
        <w:rPr>
          <w:rFonts w:ascii="Arial" w:hAnsi="Arial" w:eastAsia="Arial" w:cs="Arial"/>
        </w:rPr>
      </w:pPr>
      <w:r w:rsidRPr="7B222326">
        <w:rPr>
          <w:rFonts w:ascii="Arial" w:hAnsi="Arial" w:eastAsia="Arial" w:cs="Arial"/>
          <w:lang w:val="English"/>
        </w:rPr>
        <w:t>"Animation intervals" slider: allows you to set the time between successive steps performed in the algorithm. (Drawing)</w:t>
      </w:r>
    </w:p>
    <w:p w:rsidR="2D6306C8" w:rsidP="7B222326" w:rsidRDefault="2D6306C8" w14:paraId="556D7FCA" w14:textId="1B095CF1">
      <w:pPr>
        <w:pStyle w:val="ListParagraph"/>
        <w:numPr>
          <w:ilvl w:val="0"/>
          <w:numId w:val="2"/>
        </w:numPr>
        <w:rPr>
          <w:rFonts w:ascii="Arial" w:hAnsi="Arial" w:eastAsia="Arial" w:cs="Arial"/>
        </w:rPr>
      </w:pPr>
      <w:r w:rsidRPr="7B222326">
        <w:rPr>
          <w:rFonts w:ascii="Arial" w:hAnsi="Arial" w:eastAsia="Arial" w:cs="Arial"/>
          <w:lang w:val="English"/>
        </w:rPr>
        <w:t>Next step button: Move to the next section of the program if you have selected a value ∞ the animation interval. (Drawing)</w:t>
      </w:r>
    </w:p>
    <w:p w:rsidR="7B222326" w:rsidP="7B222326" w:rsidRDefault="7B222326" w14:paraId="1BA2E8C0" w14:textId="3A44E52E">
      <w:pPr>
        <w:rPr>
          <w:rFonts w:ascii="Arial" w:hAnsi="Arial" w:eastAsia="Arial" w:cs="Arial"/>
          <w:sz w:val="22"/>
          <w:szCs w:val="22"/>
        </w:rPr>
      </w:pPr>
    </w:p>
    <w:p w:rsidR="7B222326" w:rsidP="7B222326" w:rsidRDefault="7B222326" w14:paraId="3DA56B54" w14:textId="28B0A600">
      <w:pPr>
        <w:spacing w:line="259" w:lineRule="auto"/>
        <w:rPr>
          <w:rFonts w:ascii="Arial" w:hAnsi="Arial" w:eastAsia="Arial" w:cs="Arial"/>
          <w:sz w:val="22"/>
          <w:szCs w:val="22"/>
        </w:rPr>
      </w:pPr>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4605"/>
        <w:gridCol w:w="4605"/>
      </w:tblGrid>
      <w:tr w:rsidR="7B222326" w:rsidTr="7B222326" w14:paraId="2C80B58A" w14:textId="77777777">
        <w:trPr>
          <w:trHeight w:val="300"/>
          <w:jc w:val="center"/>
        </w:trPr>
        <w:tc>
          <w:tcPr>
            <w:tcW w:w="4605" w:type="dxa"/>
          </w:tcPr>
          <w:p w:rsidR="16E8EF94" w:rsidP="7B222326" w:rsidRDefault="16E8EF94" w14:paraId="1063DA0E" w14:textId="164B9C25">
            <w:pPr>
              <w:rPr>
                <w:rFonts w:ascii="Arial" w:hAnsi="Arial" w:eastAsia="Arial" w:cs="Arial"/>
              </w:rPr>
            </w:pPr>
            <w:r>
              <w:rPr>
                <w:noProof/>
                <w:lang w:val="English"/>
              </w:rPr>
              <w:drawing>
                <wp:inline distT="0" distB="0" distL="0" distR="0" wp14:anchorId="383814EF" wp14:editId="23FE8579">
                  <wp:extent cx="2781300" cy="1629776"/>
                  <wp:effectExtent l="0" t="0" r="0" b="0"/>
                  <wp:docPr id="582886820" name="Picture 58288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781300" cy="1629776"/>
                          </a:xfrm>
                          <a:prstGeom prst="rect">
                            <a:avLst/>
                          </a:prstGeom>
                        </pic:spPr>
                      </pic:pic>
                    </a:graphicData>
                  </a:graphic>
                </wp:inline>
              </w:drawing>
            </w:r>
          </w:p>
        </w:tc>
        <w:tc>
          <w:tcPr>
            <w:tcW w:w="4605" w:type="dxa"/>
          </w:tcPr>
          <w:p w:rsidR="16E8EF94" w:rsidP="7B222326" w:rsidRDefault="16E8EF94" w14:paraId="5539FDD8" w14:textId="4B97AC17">
            <w:pPr>
              <w:rPr>
                <w:rFonts w:ascii="Arial" w:hAnsi="Arial" w:eastAsia="Arial" w:cs="Arial"/>
              </w:rPr>
            </w:pPr>
            <w:r>
              <w:rPr>
                <w:noProof/>
                <w:lang w:val="English"/>
              </w:rPr>
              <w:drawing>
                <wp:inline distT="0" distB="0" distL="0" distR="0" wp14:anchorId="70AE7EF5" wp14:editId="64472F78">
                  <wp:extent cx="2781300" cy="1629776"/>
                  <wp:effectExtent l="0" t="0" r="0" b="0"/>
                  <wp:docPr id="1027153110" name="Picture 102715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781300" cy="1629776"/>
                          </a:xfrm>
                          <a:prstGeom prst="rect">
                            <a:avLst/>
                          </a:prstGeom>
                        </pic:spPr>
                      </pic:pic>
                    </a:graphicData>
                  </a:graphic>
                </wp:inline>
              </w:drawing>
            </w:r>
          </w:p>
        </w:tc>
      </w:tr>
      <w:tr w:rsidR="7B222326" w:rsidTr="7B222326" w14:paraId="3A7F89BF" w14:textId="77777777">
        <w:trPr>
          <w:trHeight w:val="300"/>
          <w:jc w:val="center"/>
        </w:trPr>
        <w:tc>
          <w:tcPr>
            <w:tcW w:w="4605" w:type="dxa"/>
          </w:tcPr>
          <w:p w:rsidR="16E8EF94" w:rsidP="7B222326" w:rsidRDefault="16E8EF94" w14:paraId="7EF56D9F" w14:textId="2256CA9D">
            <w:pPr>
              <w:jc w:val="center"/>
              <w:rPr>
                <w:rFonts w:ascii="Arial" w:hAnsi="Arial" w:eastAsia="Arial" w:cs="Arial"/>
              </w:rPr>
            </w:pPr>
            <w:r w:rsidRPr="7B222326">
              <w:rPr>
                <w:rFonts w:ascii="Arial" w:hAnsi="Arial" w:eastAsia="Arial" w:cs="Arial"/>
                <w:lang w:val="English"/>
              </w:rPr>
              <w:t>Title Figure</w:t>
            </w:r>
          </w:p>
        </w:tc>
        <w:tc>
          <w:tcPr>
            <w:tcW w:w="4605" w:type="dxa"/>
          </w:tcPr>
          <w:p w:rsidR="16E8EF94" w:rsidP="7B222326" w:rsidRDefault="16E8EF94" w14:paraId="5E071BC3" w14:textId="3581A8B0">
            <w:pPr>
              <w:jc w:val="center"/>
              <w:rPr>
                <w:rFonts w:ascii="Arial" w:hAnsi="Arial" w:eastAsia="Arial" w:cs="Arial"/>
              </w:rPr>
            </w:pPr>
            <w:r w:rsidRPr="7B222326">
              <w:rPr>
                <w:rFonts w:ascii="Arial" w:hAnsi="Arial" w:eastAsia="Arial" w:cs="Arial"/>
                <w:lang w:val="English"/>
              </w:rPr>
              <w:t>Drawing "Workspace"</w:t>
            </w:r>
          </w:p>
          <w:p w:rsidR="7B222326" w:rsidP="7B222326" w:rsidRDefault="7B222326" w14:paraId="6AA16A08" w14:textId="76CF93C1">
            <w:pPr>
              <w:rPr>
                <w:rFonts w:ascii="Arial" w:hAnsi="Arial" w:eastAsia="Arial" w:cs="Arial"/>
              </w:rPr>
            </w:pPr>
          </w:p>
        </w:tc>
      </w:tr>
    </w:tbl>
    <w:p w:rsidR="7B222326" w:rsidP="7B222326" w:rsidRDefault="7B222326" w14:paraId="7A8E32D1" w14:textId="3E1AFBFC">
      <w:pPr>
        <w:spacing w:line="259" w:lineRule="auto"/>
        <w:rPr>
          <w:rFonts w:ascii="Arial" w:hAnsi="Arial" w:eastAsia="Arial" w:cs="Arial"/>
          <w:sz w:val="22"/>
          <w:szCs w:val="22"/>
        </w:rPr>
      </w:pPr>
    </w:p>
    <w:p w:rsidR="7B222326" w:rsidP="7B222326" w:rsidRDefault="7B222326" w14:paraId="46F4C96B" w14:textId="3944DB42">
      <w:pPr>
        <w:rPr>
          <w:rFonts w:ascii="Arial" w:hAnsi="Arial" w:eastAsia="Arial" w:cs="Arial"/>
          <w:sz w:val="22"/>
          <w:szCs w:val="22"/>
        </w:rPr>
      </w:pPr>
    </w:p>
    <w:p w:rsidR="7B222326" w:rsidP="7B222326" w:rsidRDefault="7B222326" w14:paraId="2CD9B5D9" w14:textId="3F45E9E2">
      <w:pPr>
        <w:rPr>
          <w:rFonts w:ascii="Arial" w:hAnsi="Arial" w:eastAsia="Arial" w:cs="Arial"/>
          <w:sz w:val="22"/>
          <w:szCs w:val="22"/>
        </w:rPr>
      </w:pPr>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4605"/>
        <w:gridCol w:w="4605"/>
      </w:tblGrid>
      <w:tr w:rsidR="7B222326" w:rsidTr="7B222326" w14:paraId="67A2F527" w14:textId="77777777">
        <w:trPr>
          <w:trHeight w:val="300"/>
          <w:jc w:val="center"/>
        </w:trPr>
        <w:tc>
          <w:tcPr>
            <w:tcW w:w="4605" w:type="dxa"/>
          </w:tcPr>
          <w:p w:rsidR="11068B52" w:rsidP="7B222326" w:rsidRDefault="11068B52" w14:paraId="6357AD32" w14:textId="40CAC4F2">
            <w:pPr>
              <w:rPr>
                <w:rFonts w:ascii="Arial" w:hAnsi="Arial" w:eastAsia="Arial" w:cs="Arial"/>
              </w:rPr>
            </w:pPr>
            <w:r>
              <w:rPr>
                <w:noProof/>
                <w:lang w:val="English"/>
              </w:rPr>
              <w:drawing>
                <wp:inline distT="0" distB="0" distL="0" distR="0" wp14:anchorId="6FD61417" wp14:editId="3ACE04D8">
                  <wp:extent cx="2781300" cy="1629776"/>
                  <wp:effectExtent l="0" t="0" r="0" b="0"/>
                  <wp:docPr id="979206166" name="Picture 97920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781300" cy="1629776"/>
                          </a:xfrm>
                          <a:prstGeom prst="rect">
                            <a:avLst/>
                          </a:prstGeom>
                        </pic:spPr>
                      </pic:pic>
                    </a:graphicData>
                  </a:graphic>
                </wp:inline>
              </w:drawing>
            </w:r>
          </w:p>
        </w:tc>
        <w:tc>
          <w:tcPr>
            <w:tcW w:w="4605" w:type="dxa"/>
          </w:tcPr>
          <w:p w:rsidR="11068B52" w:rsidP="7B222326" w:rsidRDefault="11068B52" w14:paraId="1095206E" w14:textId="45C7D747">
            <w:pPr>
              <w:rPr>
                <w:rFonts w:ascii="Arial" w:hAnsi="Arial" w:eastAsia="Arial" w:cs="Arial"/>
              </w:rPr>
            </w:pPr>
            <w:r>
              <w:rPr>
                <w:noProof/>
                <w:lang w:val="English"/>
              </w:rPr>
              <w:drawing>
                <wp:inline distT="0" distB="0" distL="0" distR="0" wp14:anchorId="0E55C99C" wp14:editId="05696DB5">
                  <wp:extent cx="2781300" cy="1629776"/>
                  <wp:effectExtent l="0" t="0" r="0" b="0"/>
                  <wp:docPr id="1241007754" name="Picture 124100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781300" cy="1629776"/>
                          </a:xfrm>
                          <a:prstGeom prst="rect">
                            <a:avLst/>
                          </a:prstGeom>
                        </pic:spPr>
                      </pic:pic>
                    </a:graphicData>
                  </a:graphic>
                </wp:inline>
              </w:drawing>
            </w:r>
          </w:p>
        </w:tc>
      </w:tr>
      <w:tr w:rsidR="7B222326" w:rsidTr="7B222326" w14:paraId="4E9D6745" w14:textId="77777777">
        <w:trPr>
          <w:trHeight w:val="300"/>
          <w:jc w:val="center"/>
        </w:trPr>
        <w:tc>
          <w:tcPr>
            <w:tcW w:w="4605" w:type="dxa"/>
          </w:tcPr>
          <w:p w:rsidR="11068B52" w:rsidP="7B222326" w:rsidRDefault="11068B52" w14:paraId="0C74C0FC" w14:textId="292FD7CB">
            <w:pPr>
              <w:jc w:val="center"/>
              <w:rPr>
                <w:rFonts w:ascii="Arial" w:hAnsi="Arial" w:eastAsia="Arial" w:cs="Arial"/>
              </w:rPr>
            </w:pPr>
            <w:r w:rsidRPr="7B222326">
              <w:rPr>
                <w:rFonts w:ascii="Arial" w:hAnsi="Arial" w:eastAsia="Arial" w:cs="Arial"/>
                <w:lang w:val="English"/>
              </w:rPr>
              <w:t>Drawing "Animation Spacing" Slider</w:t>
            </w:r>
          </w:p>
        </w:tc>
        <w:tc>
          <w:tcPr>
            <w:tcW w:w="4605" w:type="dxa"/>
          </w:tcPr>
          <w:p w:rsidR="11068B52" w:rsidP="7B222326" w:rsidRDefault="11068B52" w14:paraId="4195C2E6" w14:textId="15CED7DA">
            <w:pPr>
              <w:jc w:val="center"/>
              <w:rPr>
                <w:rFonts w:ascii="Arial" w:hAnsi="Arial" w:eastAsia="Arial" w:cs="Arial"/>
              </w:rPr>
            </w:pPr>
            <w:r w:rsidRPr="7B222326">
              <w:rPr>
                <w:rFonts w:ascii="Arial" w:hAnsi="Arial" w:eastAsia="Arial" w:cs="Arial"/>
                <w:lang w:val="English"/>
              </w:rPr>
              <w:t>Drawing "Next Step" Button</w:t>
            </w:r>
          </w:p>
        </w:tc>
      </w:tr>
    </w:tbl>
    <w:p w:rsidR="7B222326" w:rsidP="7B222326" w:rsidRDefault="7B222326" w14:paraId="7C7B5DC3" w14:textId="265E69E1">
      <w:pPr>
        <w:rPr>
          <w:rFonts w:ascii="Arial" w:hAnsi="Arial" w:eastAsia="Arial" w:cs="Arial"/>
          <w:sz w:val="22"/>
          <w:szCs w:val="22"/>
        </w:rPr>
      </w:pPr>
    </w:p>
    <w:p w:rsidR="05ECF1B5" w:rsidP="7B222326" w:rsidRDefault="05ECF1B5" w14:paraId="52B62499" w14:textId="4F5366B4">
      <w:pPr>
        <w:pStyle w:val="Heading4"/>
        <w:rPr>
          <w:rFonts w:ascii="Arial" w:hAnsi="Arial" w:eastAsia="Arial" w:cs="Arial"/>
          <w:sz w:val="20"/>
          <w:szCs w:val="20"/>
        </w:rPr>
      </w:pPr>
      <w:r w:rsidRPr="7B222326">
        <w:rPr>
          <w:rFonts w:ascii="Arial" w:hAnsi="Arial" w:eastAsia="Arial" w:cs="Arial"/>
          <w:sz w:val="20"/>
          <w:szCs w:val="20"/>
          <w:lang w:val="English"/>
        </w:rPr>
        <w:t xml:space="preserve"> Decode</w:t>
      </w:r>
      <w:bookmarkStart w:name="_Toc745415794" w:id="76"/>
      <w:bookmarkEnd w:id="76"/>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9210"/>
      </w:tblGrid>
      <w:tr w:rsidR="7B222326" w:rsidTr="7B222326" w14:paraId="74CAE1B4" w14:textId="77777777">
        <w:trPr>
          <w:trHeight w:val="300"/>
          <w:jc w:val="center"/>
        </w:trPr>
        <w:tc>
          <w:tcPr>
            <w:tcW w:w="9210" w:type="dxa"/>
          </w:tcPr>
          <w:p w:rsidR="7313788C" w:rsidP="7B222326" w:rsidRDefault="7313788C" w14:paraId="60E12014" w14:textId="5FA82CF4">
            <w:pPr>
              <w:jc w:val="center"/>
              <w:rPr>
                <w:rFonts w:ascii="Arial" w:hAnsi="Arial" w:eastAsia="Arial" w:cs="Arial"/>
              </w:rPr>
            </w:pPr>
            <w:r>
              <w:rPr>
                <w:noProof/>
                <w:lang w:val="English"/>
              </w:rPr>
              <w:drawing>
                <wp:inline distT="0" distB="0" distL="0" distR="0" wp14:anchorId="2853A99A" wp14:editId="18499E79">
                  <wp:extent cx="3743326" cy="2193501"/>
                  <wp:effectExtent l="0" t="0" r="0" b="0"/>
                  <wp:docPr id="87099387" name="Picture 8709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743326" cy="2193501"/>
                          </a:xfrm>
                          <a:prstGeom prst="rect">
                            <a:avLst/>
                          </a:prstGeom>
                        </pic:spPr>
                      </pic:pic>
                    </a:graphicData>
                  </a:graphic>
                </wp:inline>
              </w:drawing>
            </w:r>
          </w:p>
        </w:tc>
      </w:tr>
      <w:tr w:rsidR="7B222326" w:rsidTr="7B222326" w14:paraId="1DCDF252" w14:textId="77777777">
        <w:trPr>
          <w:trHeight w:val="300"/>
          <w:jc w:val="center"/>
        </w:trPr>
        <w:tc>
          <w:tcPr>
            <w:tcW w:w="9210" w:type="dxa"/>
          </w:tcPr>
          <w:p w:rsidR="7313788C" w:rsidP="7B222326" w:rsidRDefault="7313788C" w14:paraId="5522C9D5" w14:textId="1FC230B9">
            <w:pPr>
              <w:jc w:val="center"/>
              <w:rPr>
                <w:rFonts w:ascii="Arial" w:hAnsi="Arial" w:eastAsia="Arial" w:cs="Arial"/>
                <w:i/>
                <w:iCs/>
              </w:rPr>
            </w:pPr>
            <w:r w:rsidRPr="7B222326">
              <w:rPr>
                <w:rFonts w:ascii="Arial" w:hAnsi="Arial" w:eastAsia="Arial" w:cs="Arial"/>
                <w:i/>
                <w:iCs/>
                <w:lang w:val="English"/>
              </w:rPr>
              <w:t>Figure Decoding Screen with subtitle "Generating Polynomial"</w:t>
            </w:r>
          </w:p>
        </w:tc>
      </w:tr>
    </w:tbl>
    <w:p w:rsidR="7B222326" w:rsidP="7B222326" w:rsidRDefault="7B222326" w14:paraId="6B7C2CA4" w14:textId="60937C8D">
      <w:pPr>
        <w:rPr>
          <w:rFonts w:ascii="Arial" w:hAnsi="Arial" w:eastAsia="Arial" w:cs="Arial"/>
        </w:rPr>
      </w:pPr>
    </w:p>
    <w:p w:rsidR="48AF5B6A" w:rsidP="7B222326" w:rsidRDefault="48AF5B6A" w14:paraId="6E51C082" w14:textId="68FE4002">
      <w:pPr>
        <w:ind w:firstLine="578"/>
        <w:jc w:val="both"/>
        <w:rPr>
          <w:rFonts w:ascii="Arial" w:hAnsi="Arial" w:eastAsia="Arial" w:cs="Arial"/>
          <w:sz w:val="22"/>
          <w:szCs w:val="22"/>
        </w:rPr>
      </w:pPr>
      <w:r w:rsidRPr="7B222326">
        <w:rPr>
          <w:rFonts w:ascii="Arial" w:hAnsi="Arial" w:eastAsia="Arial" w:cs="Arial"/>
          <w:sz w:val="22"/>
          <w:szCs w:val="22"/>
          <w:lang w:val="English"/>
        </w:rPr>
        <w:t>At the beginning is the generating polynomial, which is used in the algorithm. The polynomial formula is presented in the "Working Area".</w:t>
      </w:r>
    </w:p>
    <w:p w:rsidR="7B222326" w:rsidP="7B222326" w:rsidRDefault="7B222326" w14:paraId="4CE3E2DF" w14:textId="64A050E2">
      <w:pPr>
        <w:ind w:firstLine="578"/>
        <w:jc w:val="both"/>
        <w:rPr>
          <w:rFonts w:ascii="Arial" w:hAnsi="Arial" w:eastAsia="Arial" w:cs="Arial"/>
          <w:sz w:val="22"/>
          <w:szCs w:val="22"/>
        </w:rPr>
      </w:pPr>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9210"/>
      </w:tblGrid>
      <w:tr w:rsidR="7B222326" w:rsidTr="7B222326" w14:paraId="032BF0FB" w14:textId="77777777">
        <w:trPr>
          <w:trHeight w:val="300"/>
          <w:jc w:val="center"/>
        </w:trPr>
        <w:tc>
          <w:tcPr>
            <w:tcW w:w="9210" w:type="dxa"/>
          </w:tcPr>
          <w:p w:rsidR="1982F56D" w:rsidP="7B222326" w:rsidRDefault="1982F56D" w14:paraId="3F5E815F" w14:textId="6A86B981">
            <w:pPr>
              <w:jc w:val="center"/>
              <w:rPr>
                <w:rFonts w:ascii="Arial" w:hAnsi="Arial" w:eastAsia="Arial" w:cs="Arial"/>
              </w:rPr>
            </w:pPr>
            <w:r>
              <w:rPr>
                <w:noProof/>
                <w:lang w:val="English"/>
              </w:rPr>
              <w:drawing>
                <wp:inline distT="0" distB="0" distL="0" distR="0" wp14:anchorId="53A133DE" wp14:editId="781965BC">
                  <wp:extent cx="3819526" cy="2238153"/>
                  <wp:effectExtent l="0" t="0" r="0" b="0"/>
                  <wp:docPr id="947010162" name="Picture 94701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819526" cy="2238153"/>
                          </a:xfrm>
                          <a:prstGeom prst="rect">
                            <a:avLst/>
                          </a:prstGeom>
                        </pic:spPr>
                      </pic:pic>
                    </a:graphicData>
                  </a:graphic>
                </wp:inline>
              </w:drawing>
            </w:r>
          </w:p>
        </w:tc>
      </w:tr>
      <w:tr w:rsidR="7B222326" w:rsidTr="7B222326" w14:paraId="13DCA2CB" w14:textId="77777777">
        <w:trPr>
          <w:trHeight w:val="300"/>
          <w:jc w:val="center"/>
        </w:trPr>
        <w:tc>
          <w:tcPr>
            <w:tcW w:w="9210" w:type="dxa"/>
          </w:tcPr>
          <w:p w:rsidR="1982F56D" w:rsidP="7B222326" w:rsidRDefault="1982F56D" w14:paraId="2CE5845F" w14:textId="485751D3">
            <w:pPr>
              <w:jc w:val="center"/>
              <w:rPr>
                <w:rFonts w:ascii="Arial" w:hAnsi="Arial" w:eastAsia="Arial" w:cs="Arial"/>
              </w:rPr>
            </w:pPr>
            <w:r w:rsidRPr="7B222326">
              <w:rPr>
                <w:rFonts w:ascii="Arial" w:hAnsi="Arial" w:eastAsia="Arial" w:cs="Arial"/>
                <w:lang w:val="English"/>
              </w:rPr>
              <w:t>Figure Rewrite Input Data</w:t>
            </w:r>
          </w:p>
        </w:tc>
      </w:tr>
    </w:tbl>
    <w:p w:rsidR="1982F56D" w:rsidP="7B222326" w:rsidRDefault="1982F56D" w14:paraId="70BAB79E" w14:textId="0E51FDF9">
      <w:pPr>
        <w:jc w:val="both"/>
        <w:rPr>
          <w:rFonts w:ascii="Arial" w:hAnsi="Arial" w:eastAsia="Arial" w:cs="Arial"/>
          <w:sz w:val="22"/>
          <w:szCs w:val="22"/>
        </w:rPr>
      </w:pPr>
      <w:r w:rsidRPr="7B222326">
        <w:rPr>
          <w:rFonts w:ascii="Arial" w:hAnsi="Arial" w:eastAsia="Arial" w:cs="Arial"/>
          <w:sz w:val="22"/>
          <w:szCs w:val="22"/>
          <w:lang w:val="English"/>
        </w:rPr>
        <w:t>Then the program rewrites the values provided by the user in the "Starting data" screen to the matrix on which the Reed-Solomon algorithm will be performed. This matrix appears at the top of the screen, just below the title.</w:t>
      </w:r>
    </w:p>
    <w:p w:rsidR="7B222326" w:rsidP="7B222326" w:rsidRDefault="7B222326" w14:paraId="38B2CD74" w14:textId="20EBF25D">
      <w:pPr>
        <w:jc w:val="both"/>
        <w:rPr>
          <w:rFonts w:ascii="Arial" w:hAnsi="Arial" w:eastAsia="Arial" w:cs="Arial"/>
          <w:sz w:val="22"/>
          <w:szCs w:val="22"/>
        </w:rPr>
      </w:pPr>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4605"/>
        <w:gridCol w:w="4605"/>
      </w:tblGrid>
      <w:tr w:rsidR="7B222326" w:rsidTr="7B222326" w14:paraId="55FE8AFE" w14:textId="77777777">
        <w:trPr>
          <w:trHeight w:val="300"/>
          <w:jc w:val="center"/>
        </w:trPr>
        <w:tc>
          <w:tcPr>
            <w:tcW w:w="4605" w:type="dxa"/>
          </w:tcPr>
          <w:p w:rsidR="50C2E884" w:rsidP="7B222326" w:rsidRDefault="50C2E884" w14:paraId="51137F50" w14:textId="4312D3C1">
            <w:pPr>
              <w:rPr>
                <w:rFonts w:ascii="Arial" w:hAnsi="Arial" w:eastAsia="Arial" w:cs="Arial"/>
              </w:rPr>
            </w:pPr>
            <w:r>
              <w:rPr>
                <w:noProof/>
                <w:lang w:val="English"/>
              </w:rPr>
              <w:drawing>
                <wp:inline distT="0" distB="0" distL="0" distR="0" wp14:anchorId="24E70154" wp14:editId="1CE4E84B">
                  <wp:extent cx="2790000" cy="1636800"/>
                  <wp:effectExtent l="0" t="0" r="0" b="0"/>
                  <wp:docPr id="1537231275" name="Picture 153723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790000" cy="1636800"/>
                          </a:xfrm>
                          <a:prstGeom prst="rect">
                            <a:avLst/>
                          </a:prstGeom>
                        </pic:spPr>
                      </pic:pic>
                    </a:graphicData>
                  </a:graphic>
                </wp:inline>
              </w:drawing>
            </w:r>
          </w:p>
        </w:tc>
        <w:tc>
          <w:tcPr>
            <w:tcW w:w="4605" w:type="dxa"/>
          </w:tcPr>
          <w:p w:rsidR="13BCC0EF" w:rsidP="7B222326" w:rsidRDefault="13BCC0EF" w14:paraId="0DCE4390" w14:textId="6A64A941">
            <w:pPr>
              <w:rPr>
                <w:rFonts w:ascii="Arial" w:hAnsi="Arial" w:eastAsia="Arial" w:cs="Arial"/>
              </w:rPr>
            </w:pPr>
            <w:r>
              <w:rPr>
                <w:noProof/>
                <w:lang w:val="English"/>
              </w:rPr>
              <w:drawing>
                <wp:inline distT="0" distB="0" distL="0" distR="0" wp14:anchorId="580C8658" wp14:editId="3EA461B4">
                  <wp:extent cx="2790825" cy="1635358"/>
                  <wp:effectExtent l="0" t="0" r="0" b="0"/>
                  <wp:docPr id="829882541" name="Picture 82988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790825" cy="1635358"/>
                          </a:xfrm>
                          <a:prstGeom prst="rect">
                            <a:avLst/>
                          </a:prstGeom>
                        </pic:spPr>
                      </pic:pic>
                    </a:graphicData>
                  </a:graphic>
                </wp:inline>
              </w:drawing>
            </w:r>
          </w:p>
        </w:tc>
      </w:tr>
      <w:tr w:rsidR="7B222326" w:rsidTr="7B222326" w14:paraId="2CC0C860" w14:textId="77777777">
        <w:trPr>
          <w:trHeight w:val="300"/>
          <w:jc w:val="center"/>
        </w:trPr>
        <w:tc>
          <w:tcPr>
            <w:tcW w:w="4605" w:type="dxa"/>
          </w:tcPr>
          <w:p w:rsidR="32CB90BA" w:rsidP="7B222326" w:rsidRDefault="32CB90BA" w14:paraId="7BC883D8" w14:textId="337FF1FB">
            <w:pPr>
              <w:jc w:val="center"/>
              <w:rPr>
                <w:rFonts w:ascii="Arial" w:hAnsi="Arial" w:eastAsia="Arial" w:cs="Arial"/>
              </w:rPr>
            </w:pPr>
            <w:r w:rsidRPr="7B222326">
              <w:rPr>
                <w:rFonts w:ascii="Arial" w:hAnsi="Arial" w:eastAsia="Arial" w:cs="Arial"/>
                <w:lang w:val="English"/>
              </w:rPr>
              <w:t xml:space="preserve">Figure message / polynomial generating before calculating the values of the numbers </w:t>
            </w:r>
            <w:r w:rsidRPr="7B222326" w:rsidR="6EBA404E">
              <w:rPr>
                <w:rFonts w:ascii="Arial" w:hAnsi="Arial" w:eastAsia="Arial" w:cs="Arial"/>
                <w:i/>
                <w:iCs/>
                <w:lang w:val="English"/>
              </w:rPr>
              <w:t>a</w:t>
            </w:r>
            <w:r w:rsidRPr="7B222326" w:rsidR="6EBA404E">
              <w:rPr>
                <w:rFonts w:ascii="Arial" w:hAnsi="Arial" w:eastAsia="Arial" w:cs="Arial"/>
                <w:lang w:val="English"/>
              </w:rPr>
              <w:t xml:space="preserve"> and </w:t>
            </w:r>
            <w:r w:rsidRPr="7B222326" w:rsidR="6EBA404E">
              <w:rPr>
                <w:rFonts w:ascii="Arial" w:hAnsi="Arial" w:eastAsia="Arial" w:cs="Arial"/>
                <w:i/>
                <w:iCs/>
                <w:lang w:val="English"/>
              </w:rPr>
              <w:t>b</w:t>
            </w:r>
          </w:p>
        </w:tc>
        <w:tc>
          <w:tcPr>
            <w:tcW w:w="4605" w:type="dxa"/>
          </w:tcPr>
          <w:p w:rsidR="0DEB0608" w:rsidP="7B222326" w:rsidRDefault="0DEB0608" w14:paraId="7E8CBB6B" w14:textId="691F65A3">
            <w:pPr>
              <w:jc w:val="center"/>
              <w:rPr>
                <w:rFonts w:ascii="Arial" w:hAnsi="Arial" w:eastAsia="Arial" w:cs="Arial"/>
              </w:rPr>
            </w:pPr>
            <w:r w:rsidRPr="7B222326">
              <w:rPr>
                <w:rFonts w:ascii="Arial" w:hAnsi="Arial" w:eastAsia="Arial" w:cs="Arial"/>
                <w:lang w:val="English"/>
              </w:rPr>
              <w:t xml:space="preserve">Figure Calculated values </w:t>
            </w:r>
            <w:r w:rsidRPr="7B222326">
              <w:rPr>
                <w:rFonts w:ascii="Arial" w:hAnsi="Arial" w:eastAsia="Arial" w:cs="Arial"/>
                <w:i/>
                <w:iCs/>
                <w:lang w:val="English"/>
              </w:rPr>
              <w:t>of a</w:t>
            </w:r>
            <w:r w:rsidRPr="7B222326">
              <w:rPr>
                <w:rFonts w:ascii="Arial" w:hAnsi="Arial" w:eastAsia="Arial" w:cs="Arial"/>
                <w:lang w:val="English"/>
              </w:rPr>
              <w:t xml:space="preserve"> and </w:t>
            </w:r>
            <w:r w:rsidRPr="7B222326">
              <w:rPr>
                <w:rFonts w:ascii="Arial" w:hAnsi="Arial" w:eastAsia="Arial" w:cs="Arial"/>
                <w:i/>
                <w:iCs/>
                <w:lang w:val="English"/>
              </w:rPr>
              <w:t>b</w:t>
            </w:r>
          </w:p>
          <w:p w:rsidR="7B222326" w:rsidP="7B222326" w:rsidRDefault="7B222326" w14:paraId="6C5B8C2C" w14:textId="2C27E15A">
            <w:pPr>
              <w:jc w:val="center"/>
              <w:rPr>
                <w:rFonts w:ascii="Arial" w:hAnsi="Arial" w:eastAsia="Arial" w:cs="Arial"/>
              </w:rPr>
            </w:pPr>
          </w:p>
        </w:tc>
      </w:tr>
    </w:tbl>
    <w:p w:rsidR="7B222326" w:rsidP="7B222326" w:rsidRDefault="7B222326" w14:paraId="3EB6F583" w14:textId="679FBE90">
      <w:pPr>
        <w:rPr>
          <w:rFonts w:ascii="Arial" w:hAnsi="Arial" w:eastAsia="Arial" w:cs="Arial"/>
          <w:sz w:val="22"/>
          <w:szCs w:val="22"/>
        </w:rPr>
      </w:pPr>
    </w:p>
    <w:p w:rsidR="52561304" w:rsidP="7B222326" w:rsidRDefault="52561304" w14:paraId="2D4E82C9" w14:textId="3FBA0BC5">
      <w:pPr>
        <w:rPr>
          <w:rFonts w:ascii="Arial" w:hAnsi="Arial" w:eastAsia="Arial" w:cs="Arial"/>
          <w:sz w:val="22"/>
          <w:szCs w:val="22"/>
        </w:rPr>
      </w:pPr>
      <w:r w:rsidRPr="7B222326">
        <w:rPr>
          <w:rFonts w:ascii="Arial" w:hAnsi="Arial" w:eastAsia="Arial" w:cs="Arial"/>
          <w:sz w:val="22"/>
          <w:szCs w:val="22"/>
          <w:lang w:val="English"/>
        </w:rPr>
        <w:t xml:space="preserve">A screen now appears in which the values </w:t>
      </w:r>
      <w:r w:rsidRPr="7B222326">
        <w:rPr>
          <w:rFonts w:ascii="Arial" w:hAnsi="Arial" w:eastAsia="Arial" w:cs="Arial"/>
          <w:i/>
          <w:iCs/>
          <w:sz w:val="22"/>
          <w:szCs w:val="22"/>
          <w:lang w:val="English"/>
        </w:rPr>
        <w:t>a</w:t>
      </w:r>
      <w:r w:rsidRPr="7B222326">
        <w:rPr>
          <w:rFonts w:ascii="Arial" w:hAnsi="Arial" w:eastAsia="Arial" w:cs="Arial"/>
          <w:sz w:val="22"/>
          <w:szCs w:val="22"/>
          <w:lang w:val="English"/>
        </w:rPr>
        <w:t xml:space="preserve"> and </w:t>
      </w:r>
      <w:r w:rsidRPr="7B222326">
        <w:rPr>
          <w:rFonts w:ascii="Arial" w:hAnsi="Arial" w:eastAsia="Arial" w:cs="Arial"/>
          <w:i/>
          <w:iCs/>
          <w:sz w:val="22"/>
          <w:szCs w:val="22"/>
          <w:lang w:val="English"/>
        </w:rPr>
        <w:t>b</w:t>
      </w:r>
      <w:r w:rsidRPr="7B222326">
        <w:rPr>
          <w:rFonts w:ascii="Arial" w:hAnsi="Arial" w:eastAsia="Arial" w:cs="Arial"/>
          <w:sz w:val="22"/>
          <w:szCs w:val="22"/>
          <w:lang w:val="English"/>
        </w:rPr>
        <w:t xml:space="preserve"> are calculated. The screenshot (Figure) on the left shows the situation before these values were calculated, while the screenshot on the right (Figure) shows the values already calculated.</w:t>
      </w:r>
    </w:p>
    <w:p w:rsidR="7B222326" w:rsidP="7B222326" w:rsidRDefault="7B222326" w14:paraId="06454B95" w14:textId="27C490E3">
      <w:pPr>
        <w:rPr>
          <w:rFonts w:ascii="Arial" w:hAnsi="Arial" w:eastAsia="Arial" w:cs="Arial"/>
          <w:sz w:val="22"/>
          <w:szCs w:val="22"/>
        </w:rPr>
      </w:pPr>
    </w:p>
    <w:p w:rsidR="7B222326" w:rsidP="7B222326" w:rsidRDefault="7B222326" w14:paraId="7EA4B4D9" w14:textId="700E50AE">
      <w:pPr>
        <w:rPr>
          <w:rFonts w:ascii="Arial" w:hAnsi="Arial" w:eastAsia="Arial" w:cs="Arial"/>
          <w:sz w:val="22"/>
          <w:szCs w:val="22"/>
        </w:rPr>
      </w:pPr>
    </w:p>
    <w:p w:rsidR="4858E80F" w:rsidP="7B222326" w:rsidRDefault="4858E80F" w14:paraId="403F2579" w14:textId="56106B3A">
      <w:pPr>
        <w:pStyle w:val="Heading4"/>
        <w:rPr>
          <w:rFonts w:ascii="Arial" w:hAnsi="Arial" w:eastAsia="Arial" w:cs="Arial"/>
          <w:sz w:val="20"/>
          <w:szCs w:val="20"/>
        </w:rPr>
      </w:pPr>
      <w:r w:rsidRPr="7B222326">
        <w:rPr>
          <w:rFonts w:ascii="Arial" w:hAnsi="Arial" w:eastAsia="Arial" w:cs="Arial"/>
          <w:sz w:val="20"/>
          <w:szCs w:val="20"/>
          <w:lang w:val="English"/>
        </w:rPr>
        <w:t xml:space="preserve"> Correcting errors</w:t>
      </w:r>
      <w:bookmarkStart w:name="_Toc263980037" w:id="77"/>
      <w:bookmarkEnd w:id="77"/>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9210"/>
      </w:tblGrid>
      <w:tr w:rsidR="7B222326" w:rsidTr="7B222326" w14:paraId="10AAF18F" w14:textId="77777777">
        <w:trPr>
          <w:trHeight w:val="300"/>
          <w:jc w:val="center"/>
        </w:trPr>
        <w:tc>
          <w:tcPr>
            <w:tcW w:w="9210" w:type="dxa"/>
          </w:tcPr>
          <w:p w:rsidR="3960C088" w:rsidP="7B222326" w:rsidRDefault="3960C088" w14:paraId="6FA737CD" w14:textId="5CCBCBC9">
            <w:pPr>
              <w:jc w:val="center"/>
              <w:rPr>
                <w:rFonts w:ascii="Arial" w:hAnsi="Arial" w:eastAsia="Arial" w:cs="Arial"/>
              </w:rPr>
            </w:pPr>
            <w:r>
              <w:rPr>
                <w:noProof/>
                <w:lang w:val="English"/>
              </w:rPr>
              <w:drawing>
                <wp:inline distT="0" distB="0" distL="0" distR="0" wp14:anchorId="2E00F4D4" wp14:editId="3AFAAEC8">
                  <wp:extent cx="3787396" cy="2219325"/>
                  <wp:effectExtent l="0" t="0" r="0" b="0"/>
                  <wp:docPr id="1048004678" name="Picture 104800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787396" cy="2219325"/>
                          </a:xfrm>
                          <a:prstGeom prst="rect">
                            <a:avLst/>
                          </a:prstGeom>
                        </pic:spPr>
                      </pic:pic>
                    </a:graphicData>
                  </a:graphic>
                </wp:inline>
              </w:drawing>
            </w:r>
          </w:p>
        </w:tc>
      </w:tr>
      <w:tr w:rsidR="7B222326" w:rsidTr="7B222326" w14:paraId="199D84FB" w14:textId="77777777">
        <w:trPr>
          <w:trHeight w:val="300"/>
          <w:jc w:val="center"/>
        </w:trPr>
        <w:tc>
          <w:tcPr>
            <w:tcW w:w="9210" w:type="dxa"/>
          </w:tcPr>
          <w:p w:rsidR="3960C088" w:rsidP="7B222326" w:rsidRDefault="3960C088" w14:paraId="6A1EEA96" w14:textId="7C741AEE">
            <w:pPr>
              <w:jc w:val="center"/>
              <w:rPr>
                <w:rFonts w:ascii="Arial" w:hAnsi="Arial" w:eastAsia="Arial" w:cs="Arial"/>
              </w:rPr>
            </w:pPr>
            <w:r w:rsidRPr="7B222326">
              <w:rPr>
                <w:rFonts w:ascii="Arial" w:hAnsi="Arial" w:eastAsia="Arial" w:cs="Arial"/>
                <w:lang w:val="English"/>
              </w:rPr>
              <w:t>Figure Correcting errors with a set error</w:t>
            </w:r>
          </w:p>
        </w:tc>
      </w:tr>
    </w:tbl>
    <w:p w:rsidR="3960C088" w:rsidP="7B222326" w:rsidRDefault="3960C088" w14:paraId="00A5D265" w14:textId="1ADC4471">
      <w:pPr>
        <w:ind w:firstLine="708"/>
        <w:rPr>
          <w:rFonts w:ascii="Arial" w:hAnsi="Arial" w:eastAsia="Arial" w:cs="Arial"/>
          <w:sz w:val="22"/>
          <w:szCs w:val="22"/>
        </w:rPr>
      </w:pPr>
      <w:r w:rsidRPr="7B222326">
        <w:rPr>
          <w:rFonts w:ascii="Arial" w:hAnsi="Arial" w:eastAsia="Arial" w:cs="Arial"/>
          <w:sz w:val="22"/>
          <w:szCs w:val="22"/>
          <w:lang w:val="English"/>
        </w:rPr>
        <w:t xml:space="preserve">In this screen, the matrix appears along with the additional numbers that were calculated in the previous screen. You can choose in which position of the message you want the error to appear, or you can leave it unchanged.</w:t>
      </w:r>
    </w:p>
    <w:p w:rsidR="745C7550" w:rsidP="7B222326" w:rsidRDefault="745C7550" w14:paraId="273138CF" w14:textId="3EC3E4A2">
      <w:pPr>
        <w:ind w:firstLine="708"/>
        <w:rPr>
          <w:rFonts w:ascii="Arial" w:hAnsi="Arial" w:eastAsia="Arial" w:cs="Arial"/>
          <w:sz w:val="22"/>
          <w:szCs w:val="22"/>
        </w:rPr>
      </w:pPr>
      <w:r w:rsidRPr="7B222326">
        <w:rPr>
          <w:rFonts w:ascii="Arial" w:hAnsi="Arial" w:eastAsia="Arial" w:cs="Arial"/>
          <w:sz w:val="22"/>
          <w:szCs w:val="22"/>
          <w:lang w:val="English"/>
        </w:rPr>
        <w:t>Later in the discussion of screens, we will show an example (message 12345) in which the user set the wrong number to the fourth position (he changed the correct number 4 to the wrong number 1). The changed number is highlighted in red compared to the other numbers, which are colored black.</w:t>
      </w:r>
    </w:p>
    <w:p w:rsidR="7B222326" w:rsidP="7B222326" w:rsidRDefault="7B222326" w14:paraId="6F2C64C6" w14:textId="7E8A6899">
      <w:pPr>
        <w:rPr>
          <w:rFonts w:ascii="Arial" w:hAnsi="Arial" w:eastAsia="Arial" w:cs="Arial"/>
          <w:sz w:val="22"/>
          <w:szCs w:val="22"/>
        </w:rPr>
      </w:pPr>
    </w:p>
    <w:p w:rsidR="7B222326" w:rsidP="7B222326" w:rsidRDefault="7B222326" w14:paraId="43BB8B62" w14:textId="08DA8CC7">
      <w:pPr>
        <w:rPr>
          <w:rFonts w:ascii="Arial" w:hAnsi="Arial" w:eastAsia="Arial" w:cs="Arial"/>
          <w:sz w:val="22"/>
          <w:szCs w:val="22"/>
        </w:rPr>
      </w:pPr>
    </w:p>
    <w:p w:rsidR="7B222326" w:rsidP="7B222326" w:rsidRDefault="7B222326" w14:paraId="76B2F36A" w14:textId="32445880">
      <w:pPr>
        <w:rPr>
          <w:rFonts w:ascii="Arial" w:hAnsi="Arial" w:eastAsia="Arial" w:cs="Arial"/>
          <w:sz w:val="22"/>
          <w:szCs w:val="22"/>
        </w:rPr>
      </w:pPr>
    </w:p>
    <w:p w:rsidR="7B222326" w:rsidP="7B222326" w:rsidRDefault="7B222326" w14:paraId="55541725" w14:textId="767929D3">
      <w:pPr>
        <w:rPr>
          <w:rFonts w:ascii="Arial" w:hAnsi="Arial" w:eastAsia="Arial" w:cs="Arial"/>
          <w:sz w:val="22"/>
          <w:szCs w:val="22"/>
        </w:rPr>
      </w:pPr>
    </w:p>
    <w:p w:rsidR="7B222326" w:rsidP="7B222326" w:rsidRDefault="7B222326" w14:paraId="19CCA823" w14:textId="5F28682E">
      <w:pPr>
        <w:rPr>
          <w:rFonts w:ascii="Arial" w:hAnsi="Arial" w:eastAsia="Arial" w:cs="Arial"/>
          <w:sz w:val="22"/>
          <w:szCs w:val="22"/>
        </w:rPr>
      </w:pPr>
    </w:p>
    <w:p w:rsidR="7B222326" w:rsidP="7B222326" w:rsidRDefault="7B222326" w14:paraId="61E41508" w14:textId="35482235">
      <w:pPr>
        <w:rPr>
          <w:rFonts w:ascii="Arial" w:hAnsi="Arial" w:eastAsia="Arial" w:cs="Arial"/>
          <w:sz w:val="22"/>
          <w:szCs w:val="22"/>
        </w:rPr>
      </w:pPr>
    </w:p>
    <w:p w:rsidR="7B222326" w:rsidP="7B222326" w:rsidRDefault="7B222326" w14:paraId="2E25C0EE" w14:textId="23C09307">
      <w:pPr>
        <w:rPr>
          <w:rFonts w:ascii="Arial" w:hAnsi="Arial" w:eastAsia="Arial" w:cs="Arial"/>
          <w:sz w:val="22"/>
          <w:szCs w:val="22"/>
        </w:rPr>
      </w:pPr>
    </w:p>
    <w:p w:rsidR="7B222326" w:rsidP="7B222326" w:rsidRDefault="7B222326" w14:paraId="78BDC9F2" w14:textId="69E7B0AE">
      <w:pPr>
        <w:rPr>
          <w:rFonts w:ascii="Arial" w:hAnsi="Arial" w:eastAsia="Arial" w:cs="Arial"/>
          <w:sz w:val="22"/>
          <w:szCs w:val="22"/>
        </w:rPr>
      </w:pPr>
    </w:p>
    <w:p w:rsidR="7B222326" w:rsidP="7B222326" w:rsidRDefault="7B222326" w14:paraId="2E2169BF" w14:textId="254BFBEE">
      <w:pPr>
        <w:rPr>
          <w:rFonts w:ascii="Arial" w:hAnsi="Arial" w:eastAsia="Arial" w:cs="Arial"/>
          <w:sz w:val="22"/>
          <w:szCs w:val="22"/>
        </w:rPr>
      </w:pPr>
    </w:p>
    <w:p w:rsidR="118DD218" w:rsidP="7B222326" w:rsidRDefault="118DD218" w14:paraId="205E9281" w14:textId="46E74A51">
      <w:pPr>
        <w:pStyle w:val="Heading4"/>
        <w:rPr>
          <w:rFonts w:ascii="Arial" w:hAnsi="Arial" w:eastAsia="Arial" w:cs="Arial"/>
          <w:sz w:val="20"/>
          <w:szCs w:val="20"/>
        </w:rPr>
      </w:pPr>
      <w:r w:rsidRPr="7B222326">
        <w:rPr>
          <w:rFonts w:ascii="Arial" w:hAnsi="Arial" w:eastAsia="Arial" w:cs="Arial"/>
          <w:sz w:val="20"/>
          <w:szCs w:val="20"/>
          <w:lang w:val="English"/>
        </w:rPr>
        <w:t xml:space="preserve"> Finding bugs</w:t>
      </w:r>
      <w:bookmarkStart w:name="_Toc1714413304" w:id="78"/>
      <w:bookmarkEnd w:id="78"/>
    </w:p>
    <w:p w:rsidR="7B222326" w:rsidP="7B222326" w:rsidRDefault="7B222326" w14:paraId="5DCE9D57" w14:textId="78AA44A5">
      <w:pPr>
        <w:rPr>
          <w:rFonts w:ascii="Arial" w:hAnsi="Arial" w:eastAsia="Arial" w:cs="Arial"/>
        </w:rPr>
      </w:pPr>
    </w:p>
    <w:p w:rsidR="7B222326" w:rsidP="7B222326" w:rsidRDefault="7B222326" w14:paraId="77A204B7" w14:textId="6AFF47C0">
      <w:pPr>
        <w:rPr>
          <w:rFonts w:ascii="Arial" w:hAnsi="Arial" w:eastAsia="Arial" w:cs="Arial"/>
        </w:rPr>
      </w:pPr>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4605"/>
        <w:gridCol w:w="4605"/>
      </w:tblGrid>
      <w:tr w:rsidR="7B222326" w:rsidTr="7B222326" w14:paraId="24F57B83" w14:textId="77777777">
        <w:trPr>
          <w:trHeight w:val="300"/>
          <w:jc w:val="center"/>
        </w:trPr>
        <w:tc>
          <w:tcPr>
            <w:tcW w:w="4605" w:type="dxa"/>
          </w:tcPr>
          <w:p w:rsidR="5268D67E" w:rsidP="7B222326" w:rsidRDefault="5268D67E" w14:paraId="01BFDA21" w14:textId="34B62D1A">
            <w:pPr>
              <w:rPr>
                <w:rFonts w:ascii="Arial" w:hAnsi="Arial" w:eastAsia="Arial" w:cs="Arial"/>
              </w:rPr>
            </w:pPr>
            <w:r>
              <w:rPr>
                <w:noProof/>
                <w:lang w:val="English"/>
              </w:rPr>
              <w:drawing>
                <wp:inline distT="0" distB="0" distL="0" distR="0" wp14:anchorId="28C6C8E3" wp14:editId="273CB00C">
                  <wp:extent cx="2781300" cy="1629776"/>
                  <wp:effectExtent l="0" t="0" r="0" b="0"/>
                  <wp:docPr id="1576404806" name="Picture 157640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81300" cy="1629776"/>
                          </a:xfrm>
                          <a:prstGeom prst="rect">
                            <a:avLst/>
                          </a:prstGeom>
                        </pic:spPr>
                      </pic:pic>
                    </a:graphicData>
                  </a:graphic>
                </wp:inline>
              </w:drawing>
            </w:r>
          </w:p>
        </w:tc>
        <w:tc>
          <w:tcPr>
            <w:tcW w:w="4605" w:type="dxa"/>
          </w:tcPr>
          <w:p w:rsidR="5268D67E" w:rsidP="7B222326" w:rsidRDefault="5268D67E" w14:paraId="33F77519" w14:textId="64A93501">
            <w:r>
              <w:rPr>
                <w:noProof/>
                <w:lang w:val="English"/>
              </w:rPr>
              <w:drawing>
                <wp:inline distT="0" distB="0" distL="0" distR="0" wp14:anchorId="0B5DB63E" wp14:editId="4CFBC25F">
                  <wp:extent cx="2781300" cy="1628775"/>
                  <wp:effectExtent l="0" t="0" r="0" b="0"/>
                  <wp:docPr id="893999189" name="Picture 89399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781300" cy="1628775"/>
                          </a:xfrm>
                          <a:prstGeom prst="rect">
                            <a:avLst/>
                          </a:prstGeom>
                        </pic:spPr>
                      </pic:pic>
                    </a:graphicData>
                  </a:graphic>
                </wp:inline>
              </w:drawing>
            </w:r>
          </w:p>
        </w:tc>
      </w:tr>
      <w:tr w:rsidR="7B222326" w:rsidTr="7B222326" w14:paraId="3500520D" w14:textId="77777777">
        <w:trPr>
          <w:trHeight w:val="300"/>
          <w:jc w:val="center"/>
        </w:trPr>
        <w:tc>
          <w:tcPr>
            <w:tcW w:w="4605" w:type="dxa"/>
          </w:tcPr>
          <w:p w:rsidR="5268D67E" w:rsidP="7B222326" w:rsidRDefault="5268D67E" w14:paraId="1634E8E9" w14:textId="1FB28E5A">
            <w:pPr>
              <w:jc w:val="center"/>
              <w:rPr>
                <w:rFonts w:ascii="Arial" w:hAnsi="Arial" w:eastAsia="Arial" w:cs="Arial"/>
              </w:rPr>
            </w:pPr>
            <w:r w:rsidRPr="7B222326">
              <w:rPr>
                <w:rFonts w:ascii="Arial" w:hAnsi="Arial" w:eastAsia="Arial" w:cs="Arial"/>
                <w:lang w:val="English"/>
              </w:rPr>
              <w:t>Figure Counting Syndrome No. 1</w:t>
            </w:r>
          </w:p>
        </w:tc>
        <w:tc>
          <w:tcPr>
            <w:tcW w:w="4605" w:type="dxa"/>
          </w:tcPr>
          <w:p w:rsidR="5268D67E" w:rsidP="7B222326" w:rsidRDefault="5268D67E" w14:paraId="7FAA3E21" w14:textId="1CF23613">
            <w:pPr>
              <w:jc w:val="center"/>
              <w:rPr>
                <w:rFonts w:ascii="Arial" w:hAnsi="Arial" w:eastAsia="Arial" w:cs="Arial"/>
              </w:rPr>
            </w:pPr>
            <w:r w:rsidRPr="7B222326">
              <w:rPr>
                <w:rFonts w:ascii="Arial" w:hAnsi="Arial" w:eastAsia="Arial" w:cs="Arial"/>
                <w:lang w:val="English"/>
              </w:rPr>
              <w:t>Figure Counting syndrome No. 2</w:t>
            </w:r>
          </w:p>
        </w:tc>
      </w:tr>
    </w:tbl>
    <w:p w:rsidR="7B222326" w:rsidP="7B222326" w:rsidRDefault="7B222326" w14:paraId="495BB9BB" w14:textId="63F3C7FE">
      <w:pPr>
        <w:rPr>
          <w:rFonts w:ascii="Arial" w:hAnsi="Arial" w:eastAsia="Arial" w:cs="Arial"/>
        </w:rPr>
      </w:pPr>
    </w:p>
    <w:p w:rsidR="5268D67E" w:rsidP="7B222326" w:rsidRDefault="5268D67E" w14:paraId="03FD8296" w14:textId="6FD505E1">
      <w:pPr>
        <w:rPr>
          <w:rFonts w:ascii="Arial" w:hAnsi="Arial" w:eastAsia="Arial" w:cs="Arial"/>
        </w:rPr>
      </w:pPr>
      <w:r w:rsidRPr="7B222326">
        <w:rPr>
          <w:rFonts w:ascii="Arial" w:hAnsi="Arial" w:eastAsia="Arial" w:cs="Arial"/>
          <w:sz w:val="22"/>
          <w:szCs w:val="22"/>
          <w:lang w:val="English"/>
        </w:rPr>
        <w:t>At this point, the program checks to see if there is an error in the message. Counting of individual syndromes is shown.</w:t>
      </w:r>
    </w:p>
    <w:p w:rsidR="7B222326" w:rsidP="7B222326" w:rsidRDefault="7B222326" w14:paraId="050C24A8" w14:textId="4E5A47CF">
      <w:pPr>
        <w:rPr>
          <w:rFonts w:ascii="Arial" w:hAnsi="Arial" w:eastAsia="Arial" w:cs="Arial"/>
          <w:sz w:val="22"/>
          <w:szCs w:val="22"/>
        </w:rPr>
      </w:pPr>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4605"/>
        <w:gridCol w:w="4605"/>
      </w:tblGrid>
      <w:tr w:rsidR="7B222326" w:rsidTr="7B222326" w14:paraId="2DB7756B" w14:textId="77777777">
        <w:trPr>
          <w:trHeight w:val="300"/>
          <w:jc w:val="center"/>
        </w:trPr>
        <w:tc>
          <w:tcPr>
            <w:tcW w:w="4605" w:type="dxa"/>
          </w:tcPr>
          <w:p w:rsidR="22DD1913" w:rsidP="7B222326" w:rsidRDefault="22DD1913" w14:paraId="3B2EBEC5" w14:textId="37AE7B9F">
            <w:r>
              <w:rPr>
                <w:noProof/>
                <w:lang w:val="English"/>
              </w:rPr>
              <w:drawing>
                <wp:inline distT="0" distB="0" distL="0" distR="0" wp14:anchorId="7F17C835" wp14:editId="15F89823">
                  <wp:extent cx="2781300" cy="1628775"/>
                  <wp:effectExtent l="0" t="0" r="0" b="0"/>
                  <wp:docPr id="1893888221" name="Picture 189388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781300" cy="1628775"/>
                          </a:xfrm>
                          <a:prstGeom prst="rect">
                            <a:avLst/>
                          </a:prstGeom>
                        </pic:spPr>
                      </pic:pic>
                    </a:graphicData>
                  </a:graphic>
                </wp:inline>
              </w:drawing>
            </w:r>
          </w:p>
        </w:tc>
        <w:tc>
          <w:tcPr>
            <w:tcW w:w="4605" w:type="dxa"/>
          </w:tcPr>
          <w:p w:rsidR="415E116D" w:rsidP="7B222326" w:rsidRDefault="415E116D" w14:paraId="31E57132" w14:textId="5FE08212">
            <w:r>
              <w:rPr>
                <w:noProof/>
                <w:lang w:val="English"/>
              </w:rPr>
              <w:drawing>
                <wp:inline distT="0" distB="0" distL="0" distR="0" wp14:anchorId="34FC4E10" wp14:editId="22CC4D90">
                  <wp:extent cx="2781300" cy="1628775"/>
                  <wp:effectExtent l="0" t="0" r="0" b="0"/>
                  <wp:docPr id="1852489055" name="Picture 185248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781300" cy="1628775"/>
                          </a:xfrm>
                          <a:prstGeom prst="rect">
                            <a:avLst/>
                          </a:prstGeom>
                        </pic:spPr>
                      </pic:pic>
                    </a:graphicData>
                  </a:graphic>
                </wp:inline>
              </w:drawing>
            </w:r>
          </w:p>
        </w:tc>
      </w:tr>
      <w:tr w:rsidR="7B222326" w:rsidTr="7B222326" w14:paraId="74A6EFA7" w14:textId="77777777">
        <w:trPr>
          <w:trHeight w:val="300"/>
          <w:jc w:val="center"/>
        </w:trPr>
        <w:tc>
          <w:tcPr>
            <w:tcW w:w="4605" w:type="dxa"/>
          </w:tcPr>
          <w:p w:rsidR="415E116D" w:rsidP="7B222326" w:rsidRDefault="415E116D" w14:paraId="06FA54F3" w14:textId="6F1FF732">
            <w:pPr>
              <w:jc w:val="center"/>
              <w:rPr>
                <w:rFonts w:ascii="Arial" w:hAnsi="Arial" w:eastAsia="Arial" w:cs="Arial"/>
              </w:rPr>
            </w:pPr>
            <w:r w:rsidRPr="7B222326">
              <w:rPr>
                <w:rFonts w:ascii="Arial" w:hAnsi="Arial" w:eastAsia="Arial" w:cs="Arial"/>
                <w:lang w:val="English"/>
              </w:rPr>
              <w:t xml:space="preserve">Figure Valid Message - No Errors Found</w:t>
            </w:r>
          </w:p>
        </w:tc>
        <w:tc>
          <w:tcPr>
            <w:tcW w:w="4605" w:type="dxa"/>
          </w:tcPr>
          <w:p w:rsidR="415E116D" w:rsidP="7B222326" w:rsidRDefault="415E116D" w14:paraId="1D9AD111" w14:textId="34C90B36">
            <w:pPr>
              <w:jc w:val="center"/>
              <w:rPr>
                <w:rFonts w:ascii="Arial" w:hAnsi="Arial" w:eastAsia="Arial" w:cs="Arial"/>
              </w:rPr>
            </w:pPr>
            <w:r w:rsidRPr="7B222326">
              <w:rPr>
                <w:rFonts w:ascii="Arial" w:hAnsi="Arial" w:eastAsia="Arial" w:cs="Arial"/>
                <w:lang w:val="English"/>
              </w:rPr>
              <w:t xml:space="preserve">Figure Wrong Message - Errors Found</w:t>
            </w:r>
          </w:p>
        </w:tc>
      </w:tr>
    </w:tbl>
    <w:p w:rsidR="7B222326" w:rsidP="7B222326" w:rsidRDefault="7B222326" w14:paraId="3996FECC" w14:textId="3E2D0A4D">
      <w:pPr>
        <w:rPr>
          <w:rFonts w:ascii="Arial" w:hAnsi="Arial" w:eastAsia="Arial" w:cs="Arial"/>
          <w:sz w:val="22"/>
          <w:szCs w:val="22"/>
        </w:rPr>
      </w:pPr>
    </w:p>
    <w:p w:rsidR="3EF82094" w:rsidP="7B222326" w:rsidRDefault="3EF82094" w14:paraId="6F5503C9" w14:textId="49987A44">
      <w:pPr>
        <w:rPr>
          <w:rFonts w:ascii="Arial" w:hAnsi="Arial" w:eastAsia="Arial" w:cs="Arial"/>
          <w:sz w:val="22"/>
          <w:szCs w:val="22"/>
        </w:rPr>
      </w:pPr>
      <w:r w:rsidRPr="7B222326">
        <w:rPr>
          <w:rFonts w:ascii="Arial" w:hAnsi="Arial" w:eastAsia="Arial" w:cs="Arial"/>
          <w:sz w:val="22"/>
          <w:szCs w:val="22"/>
          <w:lang w:val="English"/>
        </w:rPr>
        <w:t>Depending on whether the program found the error in the message, the corresponding information appears, as you can see in the screenshots above. If the user has not set any error in the message, the algorithm terminates its operation at the moment and after pressing the "Main menu" button, the program is returned to the start screen.</w:t>
      </w:r>
    </w:p>
    <w:p w:rsidR="7925227D" w:rsidP="7B222326" w:rsidRDefault="7925227D" w14:paraId="1C95AF6D" w14:textId="20883AAD">
      <w:pPr>
        <w:pStyle w:val="Heading4"/>
        <w:rPr>
          <w:rFonts w:ascii="Arial" w:hAnsi="Arial" w:eastAsia="Arial" w:cs="Arial"/>
          <w:sz w:val="20"/>
          <w:szCs w:val="20"/>
        </w:rPr>
      </w:pPr>
      <w:r w:rsidRPr="7B222326">
        <w:rPr>
          <w:rFonts w:ascii="Arial" w:hAnsi="Arial" w:eastAsia="Arial" w:cs="Arial"/>
          <w:sz w:val="20"/>
          <w:szCs w:val="20"/>
          <w:lang w:val="English"/>
        </w:rPr>
        <w:t xml:space="preserve"> Finding the polynomial of error detection</w:t>
      </w:r>
      <w:bookmarkStart w:name="_Toc141233315" w:id="79"/>
      <w:bookmarkEnd w:id="79"/>
    </w:p>
    <w:p w:rsidR="7B222326" w:rsidP="7B222326" w:rsidRDefault="7B222326" w14:paraId="67BECECF" w14:textId="07D6E549">
      <w:pPr>
        <w:spacing w:line="259" w:lineRule="auto"/>
        <w:rPr>
          <w:rFonts w:ascii="Arial" w:hAnsi="Arial" w:eastAsia="Arial" w:cs="Arial"/>
        </w:rPr>
      </w:pPr>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4605"/>
        <w:gridCol w:w="4605"/>
      </w:tblGrid>
      <w:tr w:rsidR="7B222326" w:rsidTr="7B222326" w14:paraId="3BE11665" w14:textId="77777777">
        <w:trPr>
          <w:trHeight w:val="300"/>
          <w:jc w:val="center"/>
        </w:trPr>
        <w:tc>
          <w:tcPr>
            <w:tcW w:w="4605" w:type="dxa"/>
          </w:tcPr>
          <w:p w:rsidR="5799FCEF" w:rsidP="7B222326" w:rsidRDefault="5799FCEF" w14:paraId="552BCE23" w14:textId="6CB2E25E">
            <w:r>
              <w:rPr>
                <w:noProof/>
                <w:lang w:val="English"/>
              </w:rPr>
              <w:drawing>
                <wp:inline distT="0" distB="0" distL="0" distR="0" wp14:anchorId="0F0F3AC3" wp14:editId="493E5D40">
                  <wp:extent cx="2781300" cy="1628775"/>
                  <wp:effectExtent l="0" t="0" r="0" b="0"/>
                  <wp:docPr id="473708056" name="Picture 473708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781300" cy="1628775"/>
                          </a:xfrm>
                          <a:prstGeom prst="rect">
                            <a:avLst/>
                          </a:prstGeom>
                        </pic:spPr>
                      </pic:pic>
                    </a:graphicData>
                  </a:graphic>
                </wp:inline>
              </w:drawing>
            </w:r>
          </w:p>
        </w:tc>
        <w:tc>
          <w:tcPr>
            <w:tcW w:w="4605" w:type="dxa"/>
          </w:tcPr>
          <w:p w:rsidR="5799FCEF" w:rsidP="7B222326" w:rsidRDefault="5799FCEF" w14:paraId="546CEA88" w14:textId="7F6EF3C9">
            <w:r>
              <w:rPr>
                <w:noProof/>
                <w:lang w:val="English"/>
              </w:rPr>
              <w:drawing>
                <wp:inline distT="0" distB="0" distL="0" distR="0" wp14:anchorId="697F045F" wp14:editId="28056883">
                  <wp:extent cx="2781300" cy="1628775"/>
                  <wp:effectExtent l="0" t="0" r="0" b="0"/>
                  <wp:docPr id="370879282" name="Picture 37087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781300" cy="1628775"/>
                          </a:xfrm>
                          <a:prstGeom prst="rect">
                            <a:avLst/>
                          </a:prstGeom>
                        </pic:spPr>
                      </pic:pic>
                    </a:graphicData>
                  </a:graphic>
                </wp:inline>
              </w:drawing>
            </w:r>
          </w:p>
        </w:tc>
      </w:tr>
      <w:tr w:rsidR="7B222326" w:rsidTr="7B222326" w14:paraId="7F520B58" w14:textId="77777777">
        <w:trPr>
          <w:trHeight w:val="300"/>
          <w:jc w:val="center"/>
        </w:trPr>
        <w:tc>
          <w:tcPr>
            <w:tcW w:w="4605" w:type="dxa"/>
          </w:tcPr>
          <w:p w:rsidR="5799FCEF" w:rsidP="7B222326" w:rsidRDefault="5799FCEF" w14:paraId="44707A8E" w14:textId="5EFC7EB6">
            <w:pPr>
              <w:jc w:val="center"/>
              <w:rPr>
                <w:rFonts w:ascii="Arial" w:hAnsi="Arial" w:eastAsia="Arial" w:cs="Arial"/>
              </w:rPr>
            </w:pPr>
            <w:r w:rsidRPr="7B222326">
              <w:rPr>
                <w:rFonts w:ascii="Arial" w:hAnsi="Arial" w:eastAsia="Arial" w:cs="Arial"/>
                <w:lang w:val="English"/>
              </w:rPr>
              <w:t>Delta 1 calculation figure</w:t>
            </w:r>
          </w:p>
        </w:tc>
        <w:tc>
          <w:tcPr>
            <w:tcW w:w="4605" w:type="dxa"/>
          </w:tcPr>
          <w:p w:rsidR="5799FCEF" w:rsidP="7B222326" w:rsidRDefault="5799FCEF" w14:paraId="447F9B77" w14:textId="3C5249C1">
            <w:pPr>
              <w:jc w:val="center"/>
              <w:rPr>
                <w:rFonts w:ascii="Arial" w:hAnsi="Arial" w:eastAsia="Arial" w:cs="Arial"/>
              </w:rPr>
            </w:pPr>
            <w:r w:rsidRPr="7B222326">
              <w:rPr>
                <w:rFonts w:ascii="Arial" w:hAnsi="Arial" w:eastAsia="Arial" w:cs="Arial"/>
                <w:lang w:val="English"/>
              </w:rPr>
              <w:t>Figure Calculating Tenant</w:t>
            </w:r>
          </w:p>
        </w:tc>
      </w:tr>
    </w:tbl>
    <w:p w:rsidR="7B222326" w:rsidP="7B222326" w:rsidRDefault="7B222326" w14:paraId="20C7532C" w14:textId="6A908BA3">
      <w:pPr>
        <w:rPr>
          <w:rFonts w:ascii="Arial" w:hAnsi="Arial" w:eastAsia="Arial" w:cs="Arial"/>
        </w:rPr>
      </w:pPr>
    </w:p>
    <w:p w:rsidR="14564FF6" w:rsidP="7B222326" w:rsidRDefault="14564FF6" w14:paraId="1D6EDF5C" w14:textId="4D379A23">
      <w:pPr>
        <w:ind w:firstLine="708"/>
        <w:rPr>
          <w:rFonts w:ascii="Arial" w:hAnsi="Arial" w:eastAsia="Arial" w:cs="Arial"/>
          <w:sz w:val="22"/>
          <w:szCs w:val="22"/>
        </w:rPr>
      </w:pPr>
      <w:r w:rsidRPr="7B222326">
        <w:rPr>
          <w:rFonts w:ascii="Arial" w:hAnsi="Arial" w:eastAsia="Arial" w:cs="Arial"/>
          <w:sz w:val="22"/>
          <w:szCs w:val="22"/>
          <w:lang w:val="English"/>
        </w:rPr>
        <w:t xml:space="preserve">In the next screen, the polynomial of error detection is searched. In the "Workspace" you can list the patterns or variables from these formulas one by one. Apart from the changes in the aforementioned "Workspace", nothing changes, so they will only be described in a few sentences. First, delta 1 is calculated, then a temporary temp variable. Then the delta of 2 is calculated, which, together with the previous variables, is used to calculate the Tenant. After calculating the variables, the error detection polynomial (i.e. Locator) appears and we move on to the next part of the screen presented in the next chapter.</w:t>
      </w:r>
    </w:p>
    <w:p w:rsidR="6941E13D" w:rsidP="7B222326" w:rsidRDefault="6941E13D" w14:paraId="10EF6EE9" w14:textId="15C21758">
      <w:pPr>
        <w:pStyle w:val="Heading4"/>
        <w:rPr>
          <w:rFonts w:ascii="Arial" w:hAnsi="Arial" w:eastAsia="Arial" w:cs="Arial"/>
          <w:sz w:val="20"/>
          <w:szCs w:val="20"/>
        </w:rPr>
      </w:pPr>
      <w:r w:rsidRPr="7B222326">
        <w:rPr>
          <w:rFonts w:ascii="Arial" w:hAnsi="Arial" w:eastAsia="Arial" w:cs="Arial"/>
          <w:sz w:val="20"/>
          <w:szCs w:val="20"/>
          <w:lang w:val="English"/>
        </w:rPr>
        <w:t xml:space="preserve"> Finding the Error Position</w:t>
      </w:r>
      <w:bookmarkStart w:name="_Toc1008068438" w:id="80"/>
      <w:bookmarkEnd w:id="80"/>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9210"/>
      </w:tblGrid>
      <w:tr w:rsidR="7B222326" w:rsidTr="7B222326" w14:paraId="517461C5" w14:textId="77777777">
        <w:trPr>
          <w:trHeight w:val="300"/>
          <w:jc w:val="center"/>
        </w:trPr>
        <w:tc>
          <w:tcPr>
            <w:tcW w:w="9210" w:type="dxa"/>
          </w:tcPr>
          <w:p w:rsidR="2DBB5BA9" w:rsidP="7B222326" w:rsidRDefault="2DBB5BA9" w14:paraId="75D0221D" w14:textId="09A5D589">
            <w:pPr>
              <w:jc w:val="center"/>
              <w:rPr>
                <w:rFonts w:ascii="Arial" w:hAnsi="Arial" w:eastAsia="Arial" w:cs="Arial"/>
              </w:rPr>
            </w:pPr>
            <w:r>
              <w:rPr>
                <w:noProof/>
                <w:lang w:val="English"/>
              </w:rPr>
              <w:drawing>
                <wp:inline distT="0" distB="0" distL="0" distR="0" wp14:anchorId="09F9E709" wp14:editId="1B41A8D4">
                  <wp:extent cx="2860866" cy="1676400"/>
                  <wp:effectExtent l="0" t="0" r="0" b="0"/>
                  <wp:docPr id="749218671" name="Picture 74921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860866" cy="1676400"/>
                          </a:xfrm>
                          <a:prstGeom prst="rect">
                            <a:avLst/>
                          </a:prstGeom>
                        </pic:spPr>
                      </pic:pic>
                    </a:graphicData>
                  </a:graphic>
                </wp:inline>
              </w:drawing>
            </w:r>
          </w:p>
        </w:tc>
      </w:tr>
      <w:tr w:rsidR="7B222326" w:rsidTr="7B222326" w14:paraId="2A66B33A" w14:textId="77777777">
        <w:trPr>
          <w:trHeight w:val="300"/>
          <w:jc w:val="center"/>
        </w:trPr>
        <w:tc>
          <w:tcPr>
            <w:tcW w:w="9210" w:type="dxa"/>
          </w:tcPr>
          <w:p w:rsidR="2DBB5BA9" w:rsidP="7B222326" w:rsidRDefault="2DBB5BA9" w14:paraId="7FE6DE3E" w14:textId="136D87AA">
            <w:pPr>
              <w:jc w:val="center"/>
              <w:rPr>
                <w:rFonts w:ascii="Arial" w:hAnsi="Arial" w:eastAsia="Arial" w:cs="Arial"/>
              </w:rPr>
            </w:pPr>
            <w:r w:rsidRPr="7B222326">
              <w:rPr>
                <w:rFonts w:ascii="Arial" w:hAnsi="Arial" w:eastAsia="Arial" w:cs="Arial"/>
                <w:lang w:val="English"/>
              </w:rPr>
              <w:t xml:space="preserve">Figure Calculating polynomial values in points</w:t>
            </w:r>
          </w:p>
        </w:tc>
      </w:tr>
    </w:tbl>
    <w:p w:rsidR="7D17F22D" w:rsidP="7B222326" w:rsidRDefault="7D17F22D" w14:paraId="243E1D7F" w14:textId="368A197E"/>
    <w:p w:rsidR="056FB5A4" w:rsidP="7B222326" w:rsidRDefault="056FB5A4" w14:paraId="3B8BD475" w14:textId="7F169C89">
      <w:pPr>
        <w:rPr>
          <w:rFonts w:ascii="Arial" w:hAnsi="Arial" w:eastAsia="Arial" w:cs="Arial"/>
          <w:sz w:val="22"/>
          <w:szCs w:val="22"/>
        </w:rPr>
      </w:pPr>
      <w:r w:rsidRPr="7B222326">
        <w:rPr>
          <w:rFonts w:ascii="Arial" w:hAnsi="Arial" w:eastAsia="Arial" w:cs="Arial"/>
          <w:sz w:val="22"/>
          <w:szCs w:val="22"/>
          <w:lang w:val="English"/>
        </w:rPr>
        <w:t>The program already knows that there is an error in the message. In this screen, he goes to search for which position he is in. It uses the Chien algorithm for this. As in the previous screen, only the content of the "Workspace" changes, so the changes in the mentioned field will also be presented. First, the values of the polynomial are calculated at subsequent points until the value of one of the points is 0.</w:t>
      </w:r>
    </w:p>
    <w:p w:rsidR="5C642D10" w:rsidP="7B222326" w:rsidRDefault="5C642D10" w14:paraId="2887DEF6" w14:textId="00344A84">
      <w:pPr>
        <w:rPr>
          <w:rFonts w:ascii="Arial" w:hAnsi="Arial" w:eastAsia="Arial" w:cs="Arial"/>
          <w:sz w:val="22"/>
          <w:szCs w:val="22"/>
        </w:rPr>
      </w:pPr>
      <w:r w:rsidRPr="7B222326">
        <w:rPr>
          <w:rFonts w:ascii="Arial" w:hAnsi="Arial" w:eastAsia="Arial" w:cs="Arial"/>
          <w:sz w:val="22"/>
          <w:szCs w:val="22"/>
          <w:lang w:val="English"/>
        </w:rPr>
        <w:t xml:space="preserve"> </w:t>
      </w:r>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3070"/>
        <w:gridCol w:w="3070"/>
        <w:gridCol w:w="3070"/>
      </w:tblGrid>
      <w:tr w:rsidR="7B222326" w:rsidTr="7B222326" w14:paraId="5E6C47B5" w14:textId="77777777">
        <w:trPr>
          <w:trHeight w:val="300"/>
          <w:jc w:val="center"/>
        </w:trPr>
        <w:tc>
          <w:tcPr>
            <w:tcW w:w="3070" w:type="dxa"/>
          </w:tcPr>
          <w:p w:rsidR="3BA8668F" w:rsidP="7B222326" w:rsidRDefault="3BA8668F" w14:paraId="0E410E70" w14:textId="48FEE752">
            <w:r>
              <w:rPr>
                <w:noProof/>
                <w:lang w:val="English"/>
              </w:rPr>
              <w:drawing>
                <wp:inline distT="0" distB="0" distL="0" distR="0" wp14:anchorId="4B741C1E" wp14:editId="66202760">
                  <wp:extent cx="1800225" cy="1057275"/>
                  <wp:effectExtent l="0" t="0" r="0" b="0"/>
                  <wp:docPr id="941331524" name="Picture 94133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800225" cy="1057275"/>
                          </a:xfrm>
                          <a:prstGeom prst="rect">
                            <a:avLst/>
                          </a:prstGeom>
                        </pic:spPr>
                      </pic:pic>
                    </a:graphicData>
                  </a:graphic>
                </wp:inline>
              </w:drawing>
            </w:r>
          </w:p>
        </w:tc>
        <w:tc>
          <w:tcPr>
            <w:tcW w:w="3070" w:type="dxa"/>
          </w:tcPr>
          <w:p w:rsidR="3BA8668F" w:rsidP="7B222326" w:rsidRDefault="3BA8668F" w14:paraId="71708E3B" w14:textId="65883EB9">
            <w:r>
              <w:rPr>
                <w:noProof/>
                <w:lang w:val="English"/>
              </w:rPr>
              <w:drawing>
                <wp:inline distT="0" distB="0" distL="0" distR="0" wp14:anchorId="1B3D2D38" wp14:editId="2CA44AEC">
                  <wp:extent cx="1800225" cy="1057275"/>
                  <wp:effectExtent l="0" t="0" r="0" b="0"/>
                  <wp:docPr id="871436788" name="Picture 87143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800225" cy="1057275"/>
                          </a:xfrm>
                          <a:prstGeom prst="rect">
                            <a:avLst/>
                          </a:prstGeom>
                        </pic:spPr>
                      </pic:pic>
                    </a:graphicData>
                  </a:graphic>
                </wp:inline>
              </w:drawing>
            </w:r>
          </w:p>
        </w:tc>
        <w:tc>
          <w:tcPr>
            <w:tcW w:w="3070" w:type="dxa"/>
          </w:tcPr>
          <w:p w:rsidR="3BA8668F" w:rsidP="7B222326" w:rsidRDefault="3BA8668F" w14:paraId="7914262D" w14:textId="59F6ECE3">
            <w:r>
              <w:rPr>
                <w:noProof/>
                <w:lang w:val="English"/>
              </w:rPr>
              <w:drawing>
                <wp:inline distT="0" distB="0" distL="0" distR="0" wp14:anchorId="68E26C81" wp14:editId="5A5B36D3">
                  <wp:extent cx="1800225" cy="1057275"/>
                  <wp:effectExtent l="0" t="0" r="0" b="0"/>
                  <wp:docPr id="1114973978" name="Picture 111497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800225" cy="1057275"/>
                          </a:xfrm>
                          <a:prstGeom prst="rect">
                            <a:avLst/>
                          </a:prstGeom>
                        </pic:spPr>
                      </pic:pic>
                    </a:graphicData>
                  </a:graphic>
                </wp:inline>
              </w:drawing>
            </w:r>
          </w:p>
        </w:tc>
      </w:tr>
      <w:tr w:rsidR="7B222326" w:rsidTr="7B222326" w14:paraId="67CF5B71" w14:textId="77777777">
        <w:trPr>
          <w:trHeight w:val="300"/>
          <w:jc w:val="center"/>
        </w:trPr>
        <w:tc>
          <w:tcPr>
            <w:tcW w:w="3070" w:type="dxa"/>
          </w:tcPr>
          <w:p w:rsidR="431AA9F8" w:rsidP="7B222326" w:rsidRDefault="431AA9F8" w14:paraId="5B2E6721" w14:textId="132549BC">
            <w:pPr>
              <w:jc w:val="center"/>
              <w:rPr>
                <w:rFonts w:ascii="Arial" w:hAnsi="Arial" w:eastAsia="Arial" w:cs="Arial"/>
              </w:rPr>
            </w:pPr>
            <w:r w:rsidRPr="7B222326">
              <w:rPr>
                <w:rFonts w:ascii="Arial" w:hAnsi="Arial" w:eastAsia="Arial" w:cs="Arial"/>
                <w:lang w:val="English"/>
              </w:rPr>
              <w:t>Figure Enumeration of 0</w:t>
            </w:r>
          </w:p>
        </w:tc>
        <w:tc>
          <w:tcPr>
            <w:tcW w:w="3070" w:type="dxa"/>
          </w:tcPr>
          <w:p w:rsidR="431AA9F8" w:rsidP="7B222326" w:rsidRDefault="431AA9F8" w14:paraId="4F026ADA" w14:textId="283F3735">
            <w:pPr>
              <w:jc w:val="center"/>
              <w:rPr>
                <w:rFonts w:ascii="Arial" w:hAnsi="Arial" w:eastAsia="Arial" w:cs="Arial"/>
              </w:rPr>
            </w:pPr>
            <w:r w:rsidRPr="7B222326">
              <w:rPr>
                <w:rFonts w:ascii="Arial" w:hAnsi="Arial" w:eastAsia="Arial" w:cs="Arial"/>
                <w:lang w:val="English"/>
              </w:rPr>
              <w:t>Figure Error Position Calculation</w:t>
            </w:r>
          </w:p>
        </w:tc>
        <w:tc>
          <w:tcPr>
            <w:tcW w:w="3070" w:type="dxa"/>
          </w:tcPr>
          <w:p w:rsidR="431AA9F8" w:rsidP="7B222326" w:rsidRDefault="431AA9F8" w14:paraId="02091C2D" w14:textId="3D9330A6">
            <w:pPr>
              <w:jc w:val="center"/>
              <w:rPr>
                <w:rFonts w:ascii="Arial" w:hAnsi="Arial" w:eastAsia="Arial" w:cs="Arial"/>
              </w:rPr>
            </w:pPr>
            <w:r w:rsidRPr="7B222326">
              <w:rPr>
                <w:rFonts w:ascii="Arial" w:hAnsi="Arial" w:eastAsia="Arial" w:cs="Arial"/>
                <w:lang w:val="English"/>
              </w:rPr>
              <w:t>Figure Result of Chien's algorithm</w:t>
            </w:r>
          </w:p>
        </w:tc>
      </w:tr>
    </w:tbl>
    <w:p w:rsidR="7B222326" w:rsidP="7B222326" w:rsidRDefault="7B222326" w14:paraId="25270909" w14:textId="737AF385">
      <w:pPr>
        <w:rPr>
          <w:rFonts w:ascii="Arial" w:hAnsi="Arial" w:eastAsia="Arial" w:cs="Arial"/>
          <w:sz w:val="22"/>
          <w:szCs w:val="22"/>
        </w:rPr>
      </w:pPr>
    </w:p>
    <w:p w:rsidR="1D7DB31B" w:rsidP="7B222326" w:rsidRDefault="1D7DB31B" w14:paraId="1BE22A9A" w14:textId="24CAE677">
      <w:pPr>
        <w:rPr>
          <w:rFonts w:ascii="Arial" w:hAnsi="Arial" w:eastAsia="Arial" w:cs="Arial"/>
          <w:sz w:val="22"/>
          <w:szCs w:val="22"/>
        </w:rPr>
      </w:pPr>
      <w:r w:rsidRPr="7B222326">
        <w:rPr>
          <w:rFonts w:ascii="Arial" w:hAnsi="Arial" w:eastAsia="Arial" w:cs="Arial"/>
          <w:sz w:val="22"/>
          <w:szCs w:val="22"/>
          <w:lang w:val="English"/>
        </w:rPr>
        <w:t>After the program shows the incorrect position according to Chien's algorithm, the program tries to find the correct value at the place of the error, which is presented in the next chapter.</w:t>
      </w:r>
    </w:p>
    <w:p w:rsidR="42813C55" w:rsidP="7B222326" w:rsidRDefault="42813C55" w14:paraId="131EEEFE" w14:textId="1E44EC72">
      <w:pPr>
        <w:pStyle w:val="Heading4"/>
        <w:rPr>
          <w:rFonts w:ascii="Arial" w:hAnsi="Arial" w:eastAsia="Arial" w:cs="Arial"/>
          <w:sz w:val="20"/>
          <w:szCs w:val="20"/>
        </w:rPr>
      </w:pPr>
      <w:r w:rsidRPr="7B222326">
        <w:rPr>
          <w:rFonts w:ascii="Arial" w:hAnsi="Arial" w:eastAsia="Arial" w:cs="Arial"/>
          <w:sz w:val="20"/>
          <w:szCs w:val="20"/>
          <w:lang w:val="English"/>
        </w:rPr>
        <w:t xml:space="preserve"> Looking for the size of the error</w:t>
      </w:r>
      <w:bookmarkStart w:name="_Toc593054708" w:id="81"/>
      <w:bookmarkEnd w:id="81"/>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9210"/>
      </w:tblGrid>
      <w:tr w:rsidR="7B222326" w:rsidTr="7B222326" w14:paraId="53612946" w14:textId="77777777">
        <w:trPr>
          <w:trHeight w:val="300"/>
          <w:jc w:val="center"/>
        </w:trPr>
        <w:tc>
          <w:tcPr>
            <w:tcW w:w="9210" w:type="dxa"/>
          </w:tcPr>
          <w:p w:rsidR="542CADA2" w:rsidP="7B222326" w:rsidRDefault="542CADA2" w14:paraId="5C6E3EE2" w14:textId="13710263">
            <w:pPr>
              <w:rPr>
                <w:rFonts w:ascii="Arial" w:hAnsi="Arial" w:eastAsia="Arial" w:cs="Arial"/>
              </w:rPr>
            </w:pPr>
            <w:r>
              <w:rPr>
                <w:noProof/>
                <w:lang w:val="English"/>
              </w:rPr>
              <w:drawing>
                <wp:inline distT="0" distB="0" distL="0" distR="0" wp14:anchorId="2D567C93" wp14:editId="5CF50FC4">
                  <wp:extent cx="5705476" cy="3343275"/>
                  <wp:effectExtent l="0" t="0" r="0" b="0"/>
                  <wp:docPr id="2053757686" name="Picture 205375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705476" cy="3343275"/>
                          </a:xfrm>
                          <a:prstGeom prst="rect">
                            <a:avLst/>
                          </a:prstGeom>
                        </pic:spPr>
                      </pic:pic>
                    </a:graphicData>
                  </a:graphic>
                </wp:inline>
              </w:drawing>
            </w:r>
          </w:p>
        </w:tc>
      </w:tr>
      <w:tr w:rsidR="7B222326" w:rsidTr="7B222326" w14:paraId="7FE50E51" w14:textId="77777777">
        <w:trPr>
          <w:trHeight w:val="300"/>
          <w:jc w:val="center"/>
        </w:trPr>
        <w:tc>
          <w:tcPr>
            <w:tcW w:w="9210" w:type="dxa"/>
          </w:tcPr>
          <w:p w:rsidR="542CADA2" w:rsidP="7B222326" w:rsidRDefault="542CADA2" w14:paraId="37F14997" w14:textId="15B085B3">
            <w:pPr>
              <w:jc w:val="center"/>
              <w:rPr>
                <w:rFonts w:ascii="Arial" w:hAnsi="Arial" w:eastAsia="Arial" w:cs="Arial"/>
              </w:rPr>
            </w:pPr>
            <w:r w:rsidRPr="7B222326">
              <w:rPr>
                <w:rFonts w:ascii="Arial" w:hAnsi="Arial" w:eastAsia="Arial" w:cs="Arial"/>
                <w:lang w:val="English"/>
              </w:rPr>
              <w:t xml:space="preserve">Figure Error Position</w:t>
            </w:r>
          </w:p>
        </w:tc>
      </w:tr>
    </w:tbl>
    <w:p w:rsidR="20702FDD" w:rsidP="7B222326" w:rsidRDefault="20702FDD" w14:paraId="509ED2FE" w14:textId="51D01F46">
      <w:pPr>
        <w:spacing w:line="259" w:lineRule="auto"/>
        <w:rPr>
          <w:rFonts w:ascii="Arial" w:hAnsi="Arial" w:eastAsia="Arial" w:cs="Arial"/>
          <w:sz w:val="22"/>
          <w:szCs w:val="22"/>
        </w:rPr>
      </w:pPr>
      <w:r w:rsidRPr="7B222326">
        <w:rPr>
          <w:rFonts w:ascii="Arial" w:hAnsi="Arial" w:eastAsia="Arial" w:cs="Arial"/>
          <w:sz w:val="22"/>
          <w:szCs w:val="22"/>
          <w:lang w:val="English"/>
        </w:rPr>
        <w:t>Another part of the algorithm that is performed in the program is to find the correct value in the position marked as incorrect. As in the previous chapters, the screen content changes only in the "Workspace", so here too we will only show how the algorithm works. First, the coef_pos variable takes the value of the position determined by the error algorithm. A errata_locator, or polynomial, is then calculated, which is used to identify the location of both errors and corrections in the codeword being submitted. After this step, you can calculate the error_evaluator, which will be used to calculate the error value itself in the place previously indicated by the algorithm. Next, the values of xi and y are calculated. Finally, the size of the error is determined, followed by the correct message.</w:t>
      </w:r>
    </w:p>
    <w:p w:rsidR="7B222326" w:rsidP="7B222326" w:rsidRDefault="7B222326" w14:paraId="4A3B944F" w14:textId="5EF17709">
      <w:pPr>
        <w:spacing w:line="259" w:lineRule="auto"/>
        <w:rPr>
          <w:rFonts w:ascii="Arial" w:hAnsi="Arial" w:eastAsia="Arial" w:cs="Arial"/>
          <w:sz w:val="22"/>
          <w:szCs w:val="22"/>
        </w:rPr>
      </w:pPr>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9210"/>
      </w:tblGrid>
      <w:tr w:rsidR="7B222326" w:rsidTr="7B222326" w14:paraId="50AD4BB5" w14:textId="77777777">
        <w:trPr>
          <w:trHeight w:val="300"/>
          <w:jc w:val="center"/>
        </w:trPr>
        <w:tc>
          <w:tcPr>
            <w:tcW w:w="9210" w:type="dxa"/>
          </w:tcPr>
          <w:p w:rsidR="2CB59F52" w:rsidP="7B222326" w:rsidRDefault="2CB59F52" w14:paraId="3C7D528C" w14:textId="07AEFC77">
            <w:pPr>
              <w:jc w:val="center"/>
            </w:pPr>
            <w:r>
              <w:rPr>
                <w:noProof/>
                <w:lang w:val="English"/>
              </w:rPr>
              <w:drawing>
                <wp:inline distT="0" distB="0" distL="0" distR="0" wp14:anchorId="0DD96131" wp14:editId="7525D610">
                  <wp:extent cx="4038602" cy="2366526"/>
                  <wp:effectExtent l="0" t="0" r="0" b="0"/>
                  <wp:docPr id="1544724365" name="Picture 154472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038602" cy="2366526"/>
                          </a:xfrm>
                          <a:prstGeom prst="rect">
                            <a:avLst/>
                          </a:prstGeom>
                        </pic:spPr>
                      </pic:pic>
                    </a:graphicData>
                  </a:graphic>
                </wp:inline>
              </w:drawing>
            </w:r>
          </w:p>
        </w:tc>
      </w:tr>
      <w:tr w:rsidR="7B222326" w:rsidTr="7B222326" w14:paraId="2AE09A95" w14:textId="77777777">
        <w:trPr>
          <w:trHeight w:val="300"/>
          <w:jc w:val="center"/>
        </w:trPr>
        <w:tc>
          <w:tcPr>
            <w:tcW w:w="9210" w:type="dxa"/>
          </w:tcPr>
          <w:p w:rsidR="2CB59F52" w:rsidP="7B222326" w:rsidRDefault="2CB59F52" w14:paraId="0CCC027B" w14:textId="76E44079">
            <w:pPr>
              <w:jc w:val="center"/>
              <w:rPr>
                <w:rFonts w:ascii="Arial" w:hAnsi="Arial" w:eastAsia="Arial" w:cs="Arial"/>
              </w:rPr>
            </w:pPr>
            <w:r w:rsidRPr="7B222326">
              <w:rPr>
                <w:rFonts w:ascii="Arial" w:hAnsi="Arial" w:eastAsia="Arial" w:cs="Arial"/>
                <w:lang w:val="English"/>
              </w:rPr>
              <w:t>Figure End screen of the algorithm. Correct indication of incorrect position and corrected message</w:t>
            </w:r>
          </w:p>
        </w:tc>
      </w:tr>
    </w:tbl>
    <w:p w:rsidR="7B222326" w:rsidP="7B222326" w:rsidRDefault="7B222326" w14:paraId="22EE3865" w14:textId="13C99F84">
      <w:pPr>
        <w:spacing w:line="259" w:lineRule="auto"/>
        <w:rPr>
          <w:rFonts w:ascii="Arial" w:hAnsi="Arial" w:eastAsia="Arial" w:cs="Arial"/>
          <w:sz w:val="22"/>
          <w:szCs w:val="22"/>
        </w:rPr>
      </w:pPr>
    </w:p>
    <w:p w:rsidR="71170CDF" w:rsidP="7B222326" w:rsidRDefault="71170CDF" w14:paraId="6114B1AB" w14:textId="7ED4ED52">
      <w:pPr>
        <w:rPr>
          <w:rFonts w:ascii="Arial" w:hAnsi="Arial" w:eastAsia="Arial" w:cs="Arial"/>
          <w:sz w:val="22"/>
          <w:szCs w:val="22"/>
        </w:rPr>
      </w:pPr>
      <w:r w:rsidRPr="7B222326">
        <w:rPr>
          <w:rFonts w:ascii="Arial" w:hAnsi="Arial" w:eastAsia="Arial" w:cs="Arial"/>
          <w:sz w:val="22"/>
          <w:szCs w:val="22"/>
          <w:lang w:val="English"/>
        </w:rPr>
        <w:t>At the very end of the algorithm, the user can see where the program found the error and what the correct message is in their opinion.</w:t>
      </w:r>
      <w:r>
        <w:rPr>
          <w:lang w:val="English"/>
        </w:rPr>
        <w:br/>
      </w:r>
    </w:p>
    <w:p w:rsidR="001D6E6E" w:rsidP="7B222326" w:rsidRDefault="68D71474" w14:paraId="63875A5F" w14:textId="77777777">
      <w:pPr>
        <w:pStyle w:val="Heading2"/>
        <w:rPr>
          <w:rFonts w:ascii="Arial" w:hAnsi="Arial" w:eastAsia="Arial" w:cs="Arial"/>
        </w:rPr>
      </w:pPr>
      <w:bookmarkStart w:name="_Toc1734121389" w:id="82"/>
      <w:r w:rsidRPr="7B222326">
        <w:rPr>
          <w:rFonts w:ascii="Arial" w:hAnsi="Arial" w:eastAsia="Arial" w:cs="Arial"/>
          <w:lang w:val="English"/>
        </w:rPr>
        <w:t>Implementation of the codes:</w:t>
      </w:r>
      <w:bookmarkEnd w:id="82"/>
    </w:p>
    <w:p w:rsidR="00EF0FE7" w:rsidP="7B222326" w:rsidRDefault="20D48FED" w14:paraId="362FBC4D" w14:textId="77777777">
      <w:pPr>
        <w:pStyle w:val="BodyText"/>
        <w:rPr>
          <w:rFonts w:eastAsia="Arial"/>
          <w:b w:val="0"/>
          <w:color w:val="auto"/>
          <w:sz w:val="22"/>
          <w:szCs w:val="22"/>
        </w:rPr>
      </w:pPr>
      <w:r w:rsidRPr="7B222326">
        <w:rPr>
          <w:rFonts w:eastAsia="Arial"/>
          <w:b w:val="0"/>
          <w:color w:val="auto"/>
          <w:sz w:val="22"/>
          <w:szCs w:val="22"/>
          <w:lang w:val="English"/>
        </w:rPr>
        <w:t>The general structure of the implementation of both encodings is similar – there is a class responsible for encoding containing the following methods:</w:t>
      </w:r>
    </w:p>
    <w:p w:rsidR="00EF0FE7" w:rsidP="7B222326" w:rsidRDefault="20D48FED" w14:paraId="6FC3C369" w14:textId="77777777">
      <w:pPr>
        <w:pStyle w:val="BodyText"/>
        <w:numPr>
          <w:ilvl w:val="2"/>
          <w:numId w:val="52"/>
        </w:numPr>
        <w:rPr>
          <w:rFonts w:eastAsia="Arial"/>
          <w:b w:val="0"/>
          <w:color w:val="auto"/>
          <w:sz w:val="22"/>
          <w:szCs w:val="22"/>
        </w:rPr>
      </w:pPr>
      <w:r w:rsidRPr="7B222326">
        <w:rPr>
          <w:rFonts w:eastAsia="Arial"/>
          <w:b w:val="0"/>
          <w:color w:val="auto"/>
          <w:sz w:val="22"/>
          <w:szCs w:val="22"/>
          <w:lang w:val="English"/>
        </w:rPr>
        <w:t xml:space="preserve">setInitialData – setting the initial message that will be encoded</w:t>
      </w:r>
    </w:p>
    <w:p w:rsidR="00EF0FE7" w:rsidP="7B222326" w:rsidRDefault="456EB4B5" w14:paraId="2843A5E1" w14:textId="77777777">
      <w:pPr>
        <w:pStyle w:val="BodyText"/>
        <w:numPr>
          <w:ilvl w:val="2"/>
          <w:numId w:val="52"/>
        </w:numPr>
        <w:rPr>
          <w:rFonts w:eastAsia="Arial"/>
          <w:b w:val="0"/>
          <w:color w:val="auto"/>
          <w:sz w:val="22"/>
          <w:szCs w:val="22"/>
        </w:rPr>
      </w:pPr>
      <w:r w:rsidRPr="7B222326">
        <w:rPr>
          <w:rFonts w:eastAsia="Arial"/>
          <w:b w:val="0"/>
          <w:color w:val="auto"/>
          <w:sz w:val="22"/>
          <w:szCs w:val="22"/>
          <w:lang w:val="English"/>
        </w:rPr>
        <w:t xml:space="preserve">encodeData – encoding the message set in </w:t>
      </w:r>
      <w:r w:rsidRPr="7B222326" w:rsidR="062403B7">
        <w:rPr>
          <w:rFonts w:eastAsia="Arial"/>
          <w:b w:val="0"/>
          <w:i/>
          <w:iCs/>
          <w:color w:val="auto"/>
          <w:sz w:val="22"/>
          <w:szCs w:val="22"/>
          <w:lang w:val="English"/>
        </w:rPr>
        <w:t xml:space="preserve">setInitailData </w:t>
      </w:r>
      <w:r w:rsidRPr="7B222326" w:rsidR="062403B7">
        <w:rPr>
          <w:rFonts w:eastAsia="Arial"/>
          <w:b w:val="0"/>
          <w:color w:val="auto"/>
          <w:sz w:val="22"/>
          <w:szCs w:val="22"/>
          <w:lang w:val="English"/>
        </w:rPr>
        <w:t xml:space="preserve"/>
      </w:r>
    </w:p>
    <w:p w:rsidR="00EF0FE7" w:rsidP="7B222326" w:rsidRDefault="062403B7" w14:paraId="58F4BA62" w14:textId="77777777">
      <w:pPr>
        <w:pStyle w:val="BodyText"/>
        <w:numPr>
          <w:ilvl w:val="2"/>
          <w:numId w:val="52"/>
        </w:numPr>
        <w:rPr>
          <w:rFonts w:eastAsia="Arial"/>
          <w:b w:val="0"/>
          <w:color w:val="auto"/>
          <w:sz w:val="22"/>
          <w:szCs w:val="22"/>
        </w:rPr>
      </w:pPr>
      <w:r w:rsidRPr="7B222326">
        <w:rPr>
          <w:rFonts w:eastAsia="Arial"/>
          <w:b w:val="0"/>
          <w:color w:val="auto"/>
          <w:sz w:val="22"/>
          <w:szCs w:val="22"/>
          <w:lang w:val="English"/>
        </w:rPr>
        <w:t xml:space="preserve">sendCode – setting the received message (it can be identical to the one returned by </w:t>
      </w:r>
      <w:r w:rsidRPr="7B222326">
        <w:rPr>
          <w:rFonts w:eastAsia="Arial"/>
          <w:b w:val="0"/>
          <w:i/>
          <w:iCs/>
          <w:color w:val="auto"/>
          <w:sz w:val="22"/>
          <w:szCs w:val="22"/>
          <w:lang w:val="English"/>
        </w:rPr>
        <w:t>encodeData</w:t>
      </w:r>
      <w:r w:rsidRPr="7B222326">
        <w:rPr>
          <w:rFonts w:eastAsia="Arial"/>
          <w:b w:val="0"/>
          <w:color w:val="auto"/>
          <w:sz w:val="22"/>
          <w:szCs w:val="22"/>
          <w:lang w:val="English"/>
        </w:rPr>
        <w:t>, or changed – simulating errors in transmission)</w:t>
      </w:r>
    </w:p>
    <w:p w:rsidR="005254F8" w:rsidP="7B222326" w:rsidRDefault="456EB4B5" w14:paraId="22963C62" w14:textId="77777777">
      <w:pPr>
        <w:pStyle w:val="BodyText"/>
        <w:numPr>
          <w:ilvl w:val="2"/>
          <w:numId w:val="52"/>
        </w:numPr>
        <w:rPr>
          <w:rFonts w:eastAsia="Arial"/>
          <w:b w:val="0"/>
          <w:color w:val="auto"/>
          <w:sz w:val="22"/>
          <w:szCs w:val="22"/>
        </w:rPr>
      </w:pPr>
      <w:r w:rsidRPr="7B222326">
        <w:rPr>
          <w:rFonts w:eastAsia="Arial"/>
          <w:b w:val="0"/>
          <w:color w:val="auto"/>
          <w:sz w:val="22"/>
          <w:szCs w:val="22"/>
          <w:lang w:val="English"/>
        </w:rPr>
        <w:t xml:space="preserve">correctError – searching for errors in the message and correcting them</w:t>
      </w:r>
    </w:p>
    <w:p w:rsidR="00C80864" w:rsidP="7B222326" w:rsidRDefault="24DE068B" w14:paraId="2E5FDF10" w14:textId="77777777">
      <w:pPr>
        <w:pStyle w:val="BodyText"/>
        <w:rPr>
          <w:rFonts w:eastAsia="Arial"/>
          <w:b w:val="0"/>
          <w:color w:val="auto"/>
          <w:sz w:val="22"/>
          <w:szCs w:val="22"/>
        </w:rPr>
      </w:pPr>
      <w:r w:rsidRPr="7B222326">
        <w:rPr>
          <w:rFonts w:eastAsia="Arial"/>
          <w:b w:val="0"/>
          <w:color w:val="auto"/>
          <w:sz w:val="22"/>
          <w:szCs w:val="22"/>
          <w:lang w:val="English"/>
        </w:rPr>
        <w:t xml:space="preserve">The </w:t>
      </w:r>
      <w:r w:rsidRPr="7B222326">
        <w:rPr>
          <w:rFonts w:eastAsia="Arial"/>
          <w:b w:val="0"/>
          <w:i/>
          <w:iCs/>
          <w:color w:val="auto"/>
          <w:sz w:val="22"/>
          <w:szCs w:val="22"/>
          <w:lang w:val="English"/>
        </w:rPr>
        <w:t xml:space="preserve">encodeData </w:t>
      </w:r>
      <w:r w:rsidRPr="7B222326">
        <w:rPr>
          <w:rFonts w:eastAsia="Arial"/>
          <w:b w:val="0"/>
          <w:color w:val="auto"/>
          <w:sz w:val="22"/>
          <w:szCs w:val="22"/>
          <w:lang w:val="English"/>
        </w:rPr>
        <w:t xml:space="preserve">and </w:t>
      </w:r>
      <w:r w:rsidRPr="7B222326">
        <w:rPr>
          <w:rFonts w:eastAsia="Arial"/>
          <w:b w:val="0"/>
          <w:i/>
          <w:iCs/>
          <w:color w:val="auto"/>
          <w:sz w:val="22"/>
          <w:szCs w:val="22"/>
          <w:lang w:val="English"/>
        </w:rPr>
        <w:t xml:space="preserve">correctError methods </w:t>
      </w:r>
      <w:r w:rsidRPr="7B222326">
        <w:rPr>
          <w:rFonts w:eastAsia="Arial"/>
          <w:b w:val="0"/>
          <w:color w:val="auto"/>
          <w:sz w:val="22"/>
          <w:szCs w:val="22"/>
          <w:lang w:val="English"/>
        </w:rPr>
        <w:t xml:space="preserve"> have the forQML flag in the parameters – to distinguish between a call by the frontend and by tests. For tests, it is enough to perform coding/decoding, and in the frontend version, additional messages are sent informing the frontend about the actions being performed in order to show them to the user.</w:t>
      </w:r>
    </w:p>
    <w:p w:rsidR="00263F71" w:rsidP="7B222326" w:rsidRDefault="16B4369F" w14:paraId="3D927D79" w14:textId="77777777">
      <w:pPr>
        <w:pStyle w:val="BodyText"/>
        <w:rPr>
          <w:rFonts w:eastAsia="Arial"/>
          <w:b w:val="0"/>
          <w:color w:val="auto"/>
          <w:sz w:val="22"/>
          <w:szCs w:val="22"/>
        </w:rPr>
      </w:pPr>
      <w:r w:rsidRPr="7B222326">
        <w:rPr>
          <w:rFonts w:eastAsia="Arial"/>
          <w:b w:val="0"/>
          <w:color w:val="auto"/>
          <w:sz w:val="22"/>
          <w:szCs w:val="22"/>
          <w:lang w:val="English"/>
        </w:rPr>
        <w:t xml:space="preserve">The mechanism from Qt is used for this, where in the .cpp file you can use the emit syntax </w:t>
      </w:r>
      <w:r w:rsidRPr="7B222326">
        <w:rPr>
          <w:rFonts w:eastAsia="Arial"/>
          <w:b w:val="0"/>
          <w:i/>
          <w:iCs/>
          <w:color w:val="auto"/>
          <w:sz w:val="22"/>
          <w:szCs w:val="22"/>
          <w:lang w:val="English"/>
        </w:rPr>
        <w:t>FunctionName</w:t>
      </w:r>
      <w:r w:rsidRPr="7B222326">
        <w:rPr>
          <w:rFonts w:eastAsia="Arial"/>
          <w:b w:val="0"/>
          <w:color w:val="auto"/>
          <w:sz w:val="22"/>
          <w:szCs w:val="22"/>
          <w:lang w:val="English"/>
        </w:rPr>
        <w:t xml:space="preserve">, and in .qml you need to implement </w:t>
      </w:r>
      <w:r w:rsidRPr="7B222326">
        <w:rPr>
          <w:rFonts w:eastAsia="Arial"/>
          <w:b w:val="0"/>
          <w:i/>
          <w:iCs/>
          <w:color w:val="auto"/>
          <w:sz w:val="22"/>
          <w:szCs w:val="22"/>
          <w:lang w:val="English"/>
        </w:rPr>
        <w:t>the onFunctionName</w:t>
      </w:r>
      <w:r w:rsidRPr="7B222326">
        <w:rPr>
          <w:rFonts w:eastAsia="Arial"/>
          <w:b w:val="0"/>
          <w:color w:val="auto"/>
          <w:sz w:val="22"/>
          <w:szCs w:val="22"/>
          <w:lang w:val="English"/>
        </w:rPr>
        <w:t xml:space="preserve"> function.</w:t>
      </w:r>
    </w:p>
    <w:p w:rsidR="000E2E70" w:rsidP="7B222326" w:rsidRDefault="16B4369F" w14:paraId="093005AA" w14:textId="77777777">
      <w:pPr>
        <w:pStyle w:val="BodyText"/>
        <w:rPr>
          <w:rFonts w:eastAsia="Arial"/>
          <w:b w:val="0"/>
          <w:color w:val="auto"/>
          <w:sz w:val="22"/>
          <w:szCs w:val="22"/>
        </w:rPr>
      </w:pPr>
      <w:r w:rsidRPr="7B222326">
        <w:rPr>
          <w:rFonts w:eastAsia="Arial"/>
          <w:b w:val="0"/>
          <w:color w:val="auto"/>
          <w:sz w:val="22"/>
          <w:szCs w:val="22"/>
          <w:lang w:val="English"/>
        </w:rPr>
        <w:t>After each message, the backend waits for the time set in the GUI slider and then resumes its work.</w:t>
      </w:r>
    </w:p>
    <w:p w:rsidRPr="00327542" w:rsidR="00C80864" w:rsidP="7B222326" w:rsidRDefault="64A8F871" w14:paraId="657A3299" w14:textId="77777777">
      <w:pPr>
        <w:pStyle w:val="BodyText"/>
        <w:rPr>
          <w:rFonts w:eastAsia="Arial"/>
          <w:b w:val="0"/>
          <w:color w:val="auto"/>
          <w:sz w:val="22"/>
          <w:szCs w:val="22"/>
        </w:rPr>
      </w:pPr>
      <w:r w:rsidRPr="7B222326">
        <w:rPr>
          <w:rFonts w:eastAsia="Arial"/>
          <w:b w:val="0"/>
          <w:color w:val="auto"/>
          <w:sz w:val="22"/>
          <w:szCs w:val="22"/>
          <w:lang w:val="English"/>
        </w:rPr>
        <w:t>Calculations for the frontend must be called asynchronously, on a new thread, for which the QtConcurrent::run mechanism is used. If the window is closed, the program informs the thread about it in the background and waits for the end of the operation so that no zombie process is left in the system.</w:t>
      </w:r>
    </w:p>
    <w:p w:rsidR="005254F8" w:rsidP="7B222326" w:rsidRDefault="20D48FED" w14:paraId="249F18F7" w14:textId="77777777">
      <w:pPr>
        <w:pStyle w:val="Heading3"/>
        <w:rPr>
          <w:rFonts w:ascii="Arial" w:hAnsi="Arial" w:eastAsia="Arial" w:cs="Arial"/>
        </w:rPr>
      </w:pPr>
      <w:bookmarkStart w:name="_Toc1728746823" w:id="83"/>
      <w:r w:rsidRPr="7B222326">
        <w:rPr>
          <w:rFonts w:ascii="Arial" w:hAnsi="Arial" w:eastAsia="Arial" w:cs="Arial"/>
          <w:lang w:val="English"/>
        </w:rPr>
        <w:t>Hamming</w:t>
      </w:r>
      <w:bookmarkEnd w:id="83"/>
    </w:p>
    <w:p w:rsidR="001D6E6E" w:rsidP="7B222326" w:rsidRDefault="68D71474" w14:paraId="32A5C3D5" w14:textId="77777777">
      <w:pPr>
        <w:pStyle w:val="Standard"/>
        <w:rPr>
          <w:rFonts w:ascii="Arial" w:hAnsi="Arial" w:eastAsia="Arial" w:cs="Arial"/>
        </w:rPr>
      </w:pPr>
      <w:r w:rsidRPr="7B222326">
        <w:rPr>
          <w:rFonts w:ascii="Arial" w:hAnsi="Arial" w:eastAsia="Arial" w:cs="Arial"/>
          <w:lang w:val="English"/>
        </w:rPr>
        <w:t>The implementation of the Hamming code is in the src/HammingCode.cpp file, and the header is in include/HammingCode.hpp. The Hamming code supports 2 versions – with or without an additional parity bit. The algorithm is implemented using a parity control matrix in which the decimal representation of the syndrome points to the position at which the error occurred, for example for Hamming(7,4) code</w:t>
      </w:r>
    </w:p>
    <w:tbl>
      <w:tblPr>
        <w:tblW w:w="9061" w:type="dxa"/>
        <w:tblInd w:w="-108" w:type="dxa"/>
        <w:tblLayout w:type="fixed"/>
        <w:tblCellMar>
          <w:left w:w="10" w:type="dxa"/>
          <w:right w:w="10" w:type="dxa"/>
        </w:tblCellMar>
        <w:tblLook w:val="0000" w:firstRow="0" w:lastRow="0" w:firstColumn="0" w:lastColumn="0" w:noHBand="0" w:noVBand="0"/>
      </w:tblPr>
      <w:tblGrid>
        <w:gridCol w:w="1294"/>
        <w:gridCol w:w="1292"/>
        <w:gridCol w:w="1293"/>
        <w:gridCol w:w="1294"/>
        <w:gridCol w:w="1295"/>
        <w:gridCol w:w="1295"/>
        <w:gridCol w:w="1298"/>
      </w:tblGrid>
      <w:tr w:rsidR="001D6E6E" w:rsidTr="7B222326" w14:paraId="143AF603" w14:textId="77777777">
        <w:trPr>
          <w:trHeight w:val="300"/>
        </w:trPr>
        <w:tc>
          <w:tcPr>
            <w:tcW w:w="129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4B584315"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w:t>
            </w:r>
          </w:p>
        </w:tc>
        <w:tc>
          <w:tcPr>
            <w:tcW w:w="129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2322F001"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w:t>
            </w:r>
          </w:p>
        </w:tc>
        <w:tc>
          <w:tcPr>
            <w:tcW w:w="1293"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B7EFE02"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w:t>
            </w:r>
          </w:p>
        </w:tc>
        <w:tc>
          <w:tcPr>
            <w:tcW w:w="129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649841BE"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129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56B20A0C"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129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249FAAB8"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1298"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9F14E3C"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r>
      <w:tr w:rsidR="001D6E6E" w:rsidTr="7B222326" w14:paraId="0E2E6A31" w14:textId="77777777">
        <w:trPr>
          <w:trHeight w:val="300"/>
        </w:trPr>
        <w:tc>
          <w:tcPr>
            <w:tcW w:w="129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33113584"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w:t>
            </w:r>
          </w:p>
        </w:tc>
        <w:tc>
          <w:tcPr>
            <w:tcW w:w="129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65D2414"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1293"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2E32D521"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129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5531F93F"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w:t>
            </w:r>
          </w:p>
        </w:tc>
        <w:tc>
          <w:tcPr>
            <w:tcW w:w="129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213FF8E"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w:t>
            </w:r>
          </w:p>
        </w:tc>
        <w:tc>
          <w:tcPr>
            <w:tcW w:w="129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C50080F"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1298"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50B3AD0"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r>
      <w:tr w:rsidR="001D6E6E" w:rsidTr="7B222326" w14:paraId="3D7F0798" w14:textId="77777777">
        <w:trPr>
          <w:trHeight w:val="300"/>
        </w:trPr>
        <w:tc>
          <w:tcPr>
            <w:tcW w:w="129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6B965A47"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129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370D6AA5"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w:t>
            </w:r>
          </w:p>
        </w:tc>
        <w:tc>
          <w:tcPr>
            <w:tcW w:w="1293"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511F3AB7"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129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5F7728E"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w:t>
            </w:r>
          </w:p>
        </w:tc>
        <w:tc>
          <w:tcPr>
            <w:tcW w:w="129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39507054"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129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3D22F59A"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w:t>
            </w:r>
          </w:p>
        </w:tc>
        <w:tc>
          <w:tcPr>
            <w:tcW w:w="1298"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295336A"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r>
    </w:tbl>
    <w:p w:rsidR="7B222326" w:rsidP="7B222326" w:rsidRDefault="7B222326" w14:paraId="5692D414" w14:textId="2E178FC9">
      <w:pPr>
        <w:pStyle w:val="Standard"/>
        <w:rPr>
          <w:rFonts w:ascii="Arial" w:hAnsi="Arial" w:eastAsia="Arial" w:cs="Arial"/>
        </w:rPr>
      </w:pPr>
    </w:p>
    <w:p w:rsidR="001D6E6E" w:rsidP="7B222326" w:rsidRDefault="68D71474" w14:paraId="6DF2D6ED" w14:textId="77777777">
      <w:pPr>
        <w:pStyle w:val="Standard"/>
        <w:rPr>
          <w:rFonts w:ascii="Arial" w:hAnsi="Arial" w:eastAsia="Arial" w:cs="Arial"/>
        </w:rPr>
      </w:pPr>
      <w:r w:rsidRPr="7B222326">
        <w:rPr>
          <w:rFonts w:ascii="Arial" w:hAnsi="Arial" w:eastAsia="Arial" w:cs="Arial"/>
          <w:lang w:val="English"/>
        </w:rPr>
        <w:t>Syndrome 011 in the decimal representation is 3, i.e. the error is in position 3 (counting from 1). This eliminates the need to generate and remember the error parity control matrix and the generation matrix.</w:t>
      </w:r>
    </w:p>
    <w:p w:rsidR="001D6E6E" w:rsidP="7B222326" w:rsidRDefault="68D71474" w14:paraId="64FE5B10" w14:textId="122E1E58">
      <w:pPr>
        <w:pStyle w:val="Standard"/>
        <w:rPr>
          <w:rFonts w:ascii="Arial" w:hAnsi="Arial" w:eastAsia="Arial" w:cs="Arial"/>
        </w:rPr>
      </w:pPr>
      <w:r w:rsidRPr="7B222326">
        <w:rPr>
          <w:rFonts w:ascii="Arial" w:hAnsi="Arial" w:eastAsia="Arial" w:cs="Arial"/>
          <w:lang w:val="English"/>
        </w:rPr>
        <w:t>Parity bits are set to powers of 2 (1, 2, 4, ...). The remaining bits are data, for example:</w:t>
      </w:r>
    </w:p>
    <w:tbl>
      <w:tblPr>
        <w:tblW w:w="8629" w:type="dxa"/>
        <w:tblInd w:w="-108" w:type="dxa"/>
        <w:tblLayout w:type="fixed"/>
        <w:tblCellMar>
          <w:left w:w="10" w:type="dxa"/>
          <w:right w:w="10" w:type="dxa"/>
        </w:tblCellMar>
        <w:tblLook w:val="0000" w:firstRow="0" w:lastRow="0" w:firstColumn="0" w:lastColumn="0" w:noHBand="0" w:noVBand="0"/>
      </w:tblPr>
      <w:tblGrid>
        <w:gridCol w:w="4112"/>
        <w:gridCol w:w="645"/>
        <w:gridCol w:w="644"/>
        <w:gridCol w:w="645"/>
        <w:gridCol w:w="644"/>
        <w:gridCol w:w="645"/>
        <w:gridCol w:w="645"/>
        <w:gridCol w:w="649"/>
      </w:tblGrid>
      <w:tr w:rsidR="001D6E6E" w:rsidTr="7B222326" w14:paraId="5D8B2DFD" w14:textId="77777777">
        <w:trPr>
          <w:trHeight w:val="300"/>
        </w:trPr>
        <w:tc>
          <w:tcPr>
            <w:tcW w:w="411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4F023E9" w14:textId="77777777">
            <w:pPr>
              <w:pStyle w:val="Standard"/>
              <w:spacing w:after="0" w:line="240" w:lineRule="auto"/>
              <w:rPr>
                <w:rFonts w:ascii="Arial" w:hAnsi="Arial" w:eastAsia="Arial" w:cs="Arial"/>
                <w:sz w:val="28"/>
                <w:szCs w:val="28"/>
              </w:rPr>
            </w:pPr>
            <w:r w:rsidRPr="7B222326">
              <w:rPr>
                <w:rFonts w:ascii="Arial" w:hAnsi="Arial" w:eastAsia="Arial" w:cs="Arial"/>
                <w:sz w:val="28"/>
                <w:szCs w:val="28"/>
                <w:lang w:val="English"/>
              </w:rPr>
              <w:t>Position</w:t>
            </w:r>
          </w:p>
        </w:tc>
        <w:tc>
          <w:tcPr>
            <w:tcW w:w="64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1CBABF6"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64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144751B"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2</w:t>
            </w:r>
          </w:p>
        </w:tc>
        <w:tc>
          <w:tcPr>
            <w:tcW w:w="64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5FCD5EC4"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3</w:t>
            </w:r>
          </w:p>
        </w:tc>
        <w:tc>
          <w:tcPr>
            <w:tcW w:w="64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2598DEE6"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4</w:t>
            </w:r>
          </w:p>
        </w:tc>
        <w:tc>
          <w:tcPr>
            <w:tcW w:w="64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8941E47"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5</w:t>
            </w:r>
          </w:p>
        </w:tc>
        <w:tc>
          <w:tcPr>
            <w:tcW w:w="64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29B4EA11"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6</w:t>
            </w:r>
          </w:p>
        </w:tc>
        <w:tc>
          <w:tcPr>
            <w:tcW w:w="649"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5697EEC"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7</w:t>
            </w:r>
          </w:p>
        </w:tc>
      </w:tr>
      <w:tr w:rsidR="001D6E6E" w:rsidTr="7B222326" w14:paraId="20A16483" w14:textId="77777777">
        <w:trPr>
          <w:trHeight w:val="300"/>
        </w:trPr>
        <w:tc>
          <w:tcPr>
            <w:tcW w:w="411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5E69290B" w14:textId="77777777">
            <w:pPr>
              <w:pStyle w:val="Standard"/>
              <w:spacing w:after="0" w:line="240" w:lineRule="auto"/>
              <w:rPr>
                <w:rFonts w:ascii="Arial" w:hAnsi="Arial" w:eastAsia="Arial" w:cs="Arial"/>
                <w:sz w:val="28"/>
                <w:szCs w:val="28"/>
              </w:rPr>
            </w:pPr>
            <w:r w:rsidRPr="7B222326">
              <w:rPr>
                <w:rFonts w:ascii="Arial" w:hAnsi="Arial" w:eastAsia="Arial" w:cs="Arial"/>
                <w:sz w:val="28"/>
                <w:szCs w:val="28"/>
                <w:lang w:val="English"/>
              </w:rPr>
              <w:t>p – parity bit, d – data bit</w:t>
            </w:r>
          </w:p>
        </w:tc>
        <w:tc>
          <w:tcPr>
            <w:tcW w:w="64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3774A954"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p1</w:t>
            </w:r>
          </w:p>
        </w:tc>
        <w:tc>
          <w:tcPr>
            <w:tcW w:w="64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529BB2D8"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p2</w:t>
            </w:r>
          </w:p>
        </w:tc>
        <w:tc>
          <w:tcPr>
            <w:tcW w:w="64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A9B7340"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d1</w:t>
            </w:r>
          </w:p>
        </w:tc>
        <w:tc>
          <w:tcPr>
            <w:tcW w:w="64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60DAF598"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p3</w:t>
            </w:r>
          </w:p>
        </w:tc>
        <w:tc>
          <w:tcPr>
            <w:tcW w:w="64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221B344"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d2</w:t>
            </w:r>
          </w:p>
        </w:tc>
        <w:tc>
          <w:tcPr>
            <w:tcW w:w="645"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4443478F"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d3</w:t>
            </w:r>
          </w:p>
        </w:tc>
        <w:tc>
          <w:tcPr>
            <w:tcW w:w="649"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2E15F788"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d4</w:t>
            </w:r>
          </w:p>
        </w:tc>
      </w:tr>
    </w:tbl>
    <w:p w:rsidR="7B222326" w:rsidP="7B222326" w:rsidRDefault="7B222326" w14:paraId="0E87A37F" w14:textId="22649684">
      <w:pPr>
        <w:pStyle w:val="Standard"/>
        <w:rPr>
          <w:rFonts w:ascii="Arial" w:hAnsi="Arial" w:eastAsia="Arial" w:cs="Arial"/>
        </w:rPr>
      </w:pPr>
    </w:p>
    <w:p w:rsidR="001D6E6E" w:rsidP="7B222326" w:rsidRDefault="68D71474" w14:paraId="51ADEE9D" w14:textId="77777777">
      <w:pPr>
        <w:pStyle w:val="Standard"/>
        <w:rPr>
          <w:rFonts w:ascii="Arial" w:hAnsi="Arial" w:eastAsia="Arial" w:cs="Arial"/>
        </w:rPr>
      </w:pPr>
      <w:r w:rsidRPr="7B222326">
        <w:rPr>
          <w:rFonts w:ascii="Arial" w:hAnsi="Arial" w:eastAsia="Arial" w:cs="Arial"/>
          <w:lang w:val="English"/>
        </w:rPr>
        <w:t>Consecutive parity bits can be enumerated as XOR bits at those positions that have "1" in the binary representation on the youngest bit (p1), second youngest bit (p2), etc.</w:t>
      </w:r>
    </w:p>
    <w:p w:rsidR="7B222326" w:rsidP="7B222326" w:rsidRDefault="7B222326" w14:paraId="1B17D4A9" w14:textId="0BEFC022">
      <w:pPr>
        <w:pStyle w:val="Standard"/>
        <w:rPr>
          <w:rFonts w:ascii="Arial" w:hAnsi="Arial" w:eastAsia="Arial" w:cs="Arial"/>
        </w:rPr>
      </w:pPr>
    </w:p>
    <w:p w:rsidR="7B222326" w:rsidP="7B222326" w:rsidRDefault="7B222326" w14:paraId="0FC8A066" w14:textId="2F80993E">
      <w:pPr>
        <w:pStyle w:val="Standard"/>
        <w:rPr>
          <w:rFonts w:ascii="Arial" w:hAnsi="Arial" w:eastAsia="Arial" w:cs="Arial"/>
        </w:rPr>
      </w:pPr>
    </w:p>
    <w:p w:rsidR="001D6E6E" w:rsidP="7B222326" w:rsidRDefault="68D71474" w14:paraId="7C999252" w14:textId="35ACB6C3">
      <w:pPr>
        <w:pStyle w:val="Standard"/>
        <w:rPr>
          <w:rFonts w:ascii="Arial" w:hAnsi="Arial" w:eastAsia="Arial" w:cs="Arial"/>
        </w:rPr>
      </w:pPr>
      <w:r w:rsidRPr="7B222326">
        <w:rPr>
          <w:rFonts w:ascii="Arial" w:hAnsi="Arial" w:eastAsia="Arial" w:cs="Arial"/>
          <w:lang w:val="English"/>
        </w:rPr>
        <w:t>Example for p1:</w:t>
      </w:r>
    </w:p>
    <w:tbl>
      <w:tblPr>
        <w:tblW w:w="8359" w:type="dxa"/>
        <w:tblInd w:w="-108" w:type="dxa"/>
        <w:tblLayout w:type="fixed"/>
        <w:tblCellMar>
          <w:left w:w="10" w:type="dxa"/>
          <w:right w:w="10" w:type="dxa"/>
        </w:tblCellMar>
        <w:tblLook w:val="0000" w:firstRow="0" w:lastRow="0" w:firstColumn="0" w:lastColumn="0" w:noHBand="0" w:noVBand="0"/>
      </w:tblPr>
      <w:tblGrid>
        <w:gridCol w:w="2886"/>
        <w:gridCol w:w="781"/>
        <w:gridCol w:w="782"/>
        <w:gridCol w:w="782"/>
        <w:gridCol w:w="781"/>
        <w:gridCol w:w="782"/>
        <w:gridCol w:w="781"/>
        <w:gridCol w:w="784"/>
      </w:tblGrid>
      <w:tr w:rsidR="001D6E6E" w:rsidTr="7B222326" w14:paraId="6D94E78E" w14:textId="77777777">
        <w:trPr>
          <w:trHeight w:val="300"/>
        </w:trPr>
        <w:tc>
          <w:tcPr>
            <w:tcW w:w="2886"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2B9B26F3" w14:textId="77777777">
            <w:pPr>
              <w:pStyle w:val="Standard"/>
              <w:spacing w:after="0" w:line="240" w:lineRule="auto"/>
              <w:rPr>
                <w:rFonts w:ascii="Arial" w:hAnsi="Arial" w:eastAsia="Arial" w:cs="Arial"/>
                <w:sz w:val="28"/>
                <w:szCs w:val="28"/>
              </w:rPr>
            </w:pPr>
            <w:r w:rsidRPr="7B222326">
              <w:rPr>
                <w:rFonts w:ascii="Arial" w:hAnsi="Arial" w:eastAsia="Arial" w:cs="Arial"/>
                <w:sz w:val="28"/>
                <w:szCs w:val="28"/>
                <w:lang w:val="English"/>
              </w:rPr>
              <w:t>Position</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6EA80843"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8E884CA"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2</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B778152"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3</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279935FF"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4</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44240AAE"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5</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B87E3DE"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6</w:t>
            </w:r>
          </w:p>
        </w:tc>
        <w:tc>
          <w:tcPr>
            <w:tcW w:w="78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09B8484"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7</w:t>
            </w:r>
          </w:p>
        </w:tc>
      </w:tr>
      <w:tr w:rsidR="001D6E6E" w:rsidTr="7B222326" w14:paraId="4C3F10D1" w14:textId="77777777">
        <w:trPr>
          <w:trHeight w:val="300"/>
        </w:trPr>
        <w:tc>
          <w:tcPr>
            <w:tcW w:w="2886"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5B9804E" w14:textId="77777777">
            <w:pPr>
              <w:pStyle w:val="Standard"/>
              <w:spacing w:after="0" w:line="240" w:lineRule="auto"/>
              <w:rPr>
                <w:rFonts w:ascii="Arial" w:hAnsi="Arial" w:eastAsia="Arial" w:cs="Arial"/>
                <w:sz w:val="28"/>
                <w:szCs w:val="28"/>
              </w:rPr>
            </w:pPr>
            <w:r w:rsidRPr="7B222326">
              <w:rPr>
                <w:rFonts w:ascii="Arial" w:hAnsi="Arial" w:eastAsia="Arial" w:cs="Arial"/>
                <w:sz w:val="28"/>
                <w:szCs w:val="28"/>
                <w:lang w:val="English"/>
              </w:rPr>
              <w:t>Binary representation</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FDB2701" w14:textId="77777777">
            <w:pPr>
              <w:pStyle w:val="Standard"/>
              <w:spacing w:after="0" w:line="240" w:lineRule="auto"/>
              <w:jc w:val="center"/>
              <w:rPr>
                <w:rFonts w:ascii="Arial" w:hAnsi="Arial" w:eastAsia="Arial" w:cs="Arial"/>
                <w:b/>
                <w:bCs/>
                <w:sz w:val="28"/>
                <w:szCs w:val="28"/>
              </w:rPr>
            </w:pPr>
            <w:r w:rsidRPr="7B222326">
              <w:rPr>
                <w:rFonts w:ascii="Arial" w:hAnsi="Arial" w:eastAsia="Arial" w:cs="Arial"/>
                <w:sz w:val="28"/>
                <w:szCs w:val="28"/>
                <w:lang w:val="English"/>
              </w:rPr>
              <w:t>001</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A877258" w14:textId="77777777">
            <w:pPr>
              <w:pStyle w:val="Standard"/>
              <w:spacing w:after="0" w:line="240" w:lineRule="auto"/>
              <w:jc w:val="center"/>
              <w:rPr>
                <w:rFonts w:ascii="Arial" w:hAnsi="Arial" w:eastAsia="Arial" w:cs="Arial"/>
                <w:b/>
                <w:bCs/>
                <w:sz w:val="28"/>
                <w:szCs w:val="28"/>
              </w:rPr>
            </w:pPr>
            <w:r w:rsidRPr="7B222326">
              <w:rPr>
                <w:rFonts w:ascii="Arial" w:hAnsi="Arial" w:eastAsia="Arial" w:cs="Arial"/>
                <w:sz w:val="28"/>
                <w:szCs w:val="28"/>
                <w:lang w:val="English"/>
              </w:rPr>
              <w:t>010</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3F888F53" w14:textId="77777777">
            <w:pPr>
              <w:pStyle w:val="Standard"/>
              <w:spacing w:after="0" w:line="240" w:lineRule="auto"/>
              <w:jc w:val="center"/>
              <w:rPr>
                <w:rFonts w:ascii="Arial" w:hAnsi="Arial" w:eastAsia="Arial" w:cs="Arial"/>
                <w:b/>
                <w:bCs/>
                <w:sz w:val="28"/>
                <w:szCs w:val="28"/>
              </w:rPr>
            </w:pPr>
            <w:r w:rsidRPr="7B222326">
              <w:rPr>
                <w:rFonts w:ascii="Arial" w:hAnsi="Arial" w:eastAsia="Arial" w:cs="Arial"/>
                <w:sz w:val="28"/>
                <w:szCs w:val="28"/>
                <w:lang w:val="English"/>
              </w:rPr>
              <w:t>011</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CCF700D" w14:textId="77777777">
            <w:pPr>
              <w:pStyle w:val="Standard"/>
              <w:spacing w:after="0" w:line="240" w:lineRule="auto"/>
              <w:jc w:val="center"/>
              <w:rPr>
                <w:rFonts w:ascii="Arial" w:hAnsi="Arial" w:eastAsia="Arial" w:cs="Arial"/>
                <w:b/>
                <w:bCs/>
                <w:sz w:val="28"/>
                <w:szCs w:val="28"/>
              </w:rPr>
            </w:pPr>
            <w:r w:rsidRPr="7B222326">
              <w:rPr>
                <w:rFonts w:ascii="Arial" w:hAnsi="Arial" w:eastAsia="Arial" w:cs="Arial"/>
                <w:sz w:val="28"/>
                <w:szCs w:val="28"/>
                <w:lang w:val="English"/>
              </w:rPr>
              <w:t>100</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6666C624" w14:textId="77777777">
            <w:pPr>
              <w:pStyle w:val="Standard"/>
              <w:spacing w:after="0" w:line="240" w:lineRule="auto"/>
              <w:jc w:val="center"/>
              <w:rPr>
                <w:rFonts w:ascii="Arial" w:hAnsi="Arial" w:eastAsia="Arial" w:cs="Arial"/>
                <w:b/>
                <w:bCs/>
                <w:sz w:val="28"/>
                <w:szCs w:val="28"/>
              </w:rPr>
            </w:pPr>
            <w:r w:rsidRPr="7B222326">
              <w:rPr>
                <w:rFonts w:ascii="Arial" w:hAnsi="Arial" w:eastAsia="Arial" w:cs="Arial"/>
                <w:sz w:val="28"/>
                <w:szCs w:val="28"/>
                <w:lang w:val="English"/>
              </w:rPr>
              <w:t>101</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C213BED" w14:textId="77777777">
            <w:pPr>
              <w:pStyle w:val="Standard"/>
              <w:spacing w:after="0" w:line="240" w:lineRule="auto"/>
              <w:jc w:val="center"/>
              <w:rPr>
                <w:rFonts w:ascii="Arial" w:hAnsi="Arial" w:eastAsia="Arial" w:cs="Arial"/>
                <w:b/>
                <w:bCs/>
                <w:sz w:val="28"/>
                <w:szCs w:val="28"/>
              </w:rPr>
            </w:pPr>
            <w:r w:rsidRPr="7B222326">
              <w:rPr>
                <w:rFonts w:ascii="Arial" w:hAnsi="Arial" w:eastAsia="Arial" w:cs="Arial"/>
                <w:sz w:val="28"/>
                <w:szCs w:val="28"/>
                <w:lang w:val="English"/>
              </w:rPr>
              <w:t>110</w:t>
            </w:r>
          </w:p>
        </w:tc>
        <w:tc>
          <w:tcPr>
            <w:tcW w:w="78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4F5DFF28" w14:textId="77777777">
            <w:pPr>
              <w:pStyle w:val="Standard"/>
              <w:spacing w:after="0" w:line="240" w:lineRule="auto"/>
              <w:jc w:val="center"/>
              <w:rPr>
                <w:rFonts w:ascii="Arial" w:hAnsi="Arial" w:eastAsia="Arial" w:cs="Arial"/>
                <w:b/>
                <w:bCs/>
                <w:sz w:val="28"/>
                <w:szCs w:val="28"/>
              </w:rPr>
            </w:pPr>
            <w:r w:rsidRPr="7B222326">
              <w:rPr>
                <w:rFonts w:ascii="Arial" w:hAnsi="Arial" w:eastAsia="Arial" w:cs="Arial"/>
                <w:sz w:val="28"/>
                <w:szCs w:val="28"/>
                <w:lang w:val="English"/>
              </w:rPr>
              <w:t>111</w:t>
            </w:r>
          </w:p>
        </w:tc>
      </w:tr>
      <w:tr w:rsidR="001D6E6E" w:rsidTr="7B222326" w14:paraId="5D02A473" w14:textId="77777777">
        <w:trPr>
          <w:trHeight w:val="300"/>
        </w:trPr>
        <w:tc>
          <w:tcPr>
            <w:tcW w:w="2886"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550A5194" w14:textId="77777777">
            <w:pPr>
              <w:pStyle w:val="Standard"/>
              <w:spacing w:after="0" w:line="240" w:lineRule="auto"/>
              <w:rPr>
                <w:rFonts w:ascii="Arial" w:hAnsi="Arial" w:eastAsia="Arial" w:cs="Arial"/>
                <w:sz w:val="28"/>
                <w:szCs w:val="28"/>
              </w:rPr>
            </w:pPr>
            <w:r w:rsidRPr="7B222326">
              <w:rPr>
                <w:rFonts w:ascii="Arial" w:hAnsi="Arial" w:eastAsia="Arial" w:cs="Arial"/>
                <w:sz w:val="28"/>
                <w:szCs w:val="28"/>
                <w:lang w:val="English"/>
              </w:rPr>
              <w:t>Designation</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3BD8A11D"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p1</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669CDBB"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p2</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B33A2CD"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d1</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7E500C8"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p3</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E30DA1A"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d2</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6BC200BB"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d3</w:t>
            </w:r>
          </w:p>
        </w:tc>
        <w:tc>
          <w:tcPr>
            <w:tcW w:w="78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DB6FDAE"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d4</w:t>
            </w:r>
          </w:p>
        </w:tc>
      </w:tr>
      <w:tr w:rsidR="001D6E6E" w:rsidTr="7B222326" w14:paraId="0DBDABA5" w14:textId="77777777">
        <w:trPr>
          <w:trHeight w:val="300"/>
        </w:trPr>
        <w:tc>
          <w:tcPr>
            <w:tcW w:w="2886"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21010A31" w14:textId="77777777">
            <w:pPr>
              <w:pStyle w:val="Standard"/>
              <w:spacing w:after="0" w:line="240" w:lineRule="auto"/>
              <w:rPr>
                <w:rFonts w:ascii="Arial" w:hAnsi="Arial" w:eastAsia="Arial" w:cs="Arial"/>
                <w:sz w:val="28"/>
                <w:szCs w:val="28"/>
              </w:rPr>
            </w:pPr>
            <w:r w:rsidRPr="7B222326">
              <w:rPr>
                <w:rFonts w:ascii="Arial" w:hAnsi="Arial" w:eastAsia="Arial" w:cs="Arial"/>
                <w:sz w:val="28"/>
                <w:szCs w:val="28"/>
                <w:lang w:val="English"/>
              </w:rPr>
              <w:t>Should you use it in XOR?</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25F4C841" w14:paraId="3657D53F"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001D6E6E" w14:paraId="6E1831B3" w14:textId="77777777">
            <w:pPr>
              <w:pStyle w:val="Standard"/>
              <w:spacing w:after="0" w:line="240" w:lineRule="auto"/>
              <w:jc w:val="center"/>
              <w:rPr>
                <w:rFonts w:ascii="Arial" w:hAnsi="Arial" w:eastAsia="Arial" w:cs="Arial"/>
                <w:sz w:val="28"/>
                <w:szCs w:val="28"/>
              </w:rPr>
            </w:pP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25F4C841" w14:paraId="5BB246CD"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001D6E6E" w14:paraId="54E11D2A" w14:textId="77777777">
            <w:pPr>
              <w:pStyle w:val="Standard"/>
              <w:spacing w:after="0" w:line="240" w:lineRule="auto"/>
              <w:jc w:val="center"/>
              <w:rPr>
                <w:rFonts w:ascii="Arial" w:hAnsi="Arial" w:eastAsia="Arial" w:cs="Arial"/>
                <w:sz w:val="28"/>
                <w:szCs w:val="28"/>
              </w:rPr>
            </w:pP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25F4C841" w14:paraId="3C703FCA"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001D6E6E" w14:paraId="31126E5D" w14:textId="77777777">
            <w:pPr>
              <w:pStyle w:val="Standard"/>
              <w:spacing w:after="0" w:line="240" w:lineRule="auto"/>
              <w:jc w:val="center"/>
              <w:rPr>
                <w:rFonts w:ascii="Arial" w:hAnsi="Arial" w:eastAsia="Arial" w:cs="Arial"/>
                <w:sz w:val="28"/>
                <w:szCs w:val="28"/>
              </w:rPr>
            </w:pPr>
          </w:p>
        </w:tc>
        <w:tc>
          <w:tcPr>
            <w:tcW w:w="78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25F4C841" w14:paraId="19CE78A9"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w:t>
            </w:r>
          </w:p>
        </w:tc>
      </w:tr>
    </w:tbl>
    <w:p w:rsidR="7B222326" w:rsidP="7B222326" w:rsidRDefault="7B222326" w14:paraId="7B02F247" w14:textId="09F2FD9C">
      <w:pPr>
        <w:pStyle w:val="Standard"/>
        <w:rPr>
          <w:rFonts w:ascii="Arial" w:hAnsi="Arial" w:eastAsia="Arial" w:cs="Arial"/>
        </w:rPr>
      </w:pPr>
    </w:p>
    <w:p w:rsidR="001D6E6E" w:rsidP="7B222326" w:rsidRDefault="68D71474" w14:paraId="218703C6" w14:textId="05AF504B">
      <w:pPr>
        <w:pStyle w:val="Standard"/>
        <w:rPr>
          <w:rFonts w:ascii="Arial" w:hAnsi="Arial" w:eastAsia="Arial" w:cs="Arial"/>
        </w:rPr>
      </w:pPr>
      <w:r w:rsidRPr="7B222326">
        <w:rPr>
          <w:rFonts w:ascii="Arial" w:hAnsi="Arial" w:eastAsia="Arial" w:cs="Arial"/>
          <w:lang w:val="English"/>
        </w:rPr>
        <w:t>Example for p2:</w:t>
      </w:r>
    </w:p>
    <w:tbl>
      <w:tblPr>
        <w:tblW w:w="8359" w:type="dxa"/>
        <w:tblInd w:w="-108" w:type="dxa"/>
        <w:tblLayout w:type="fixed"/>
        <w:tblCellMar>
          <w:left w:w="10" w:type="dxa"/>
          <w:right w:w="10" w:type="dxa"/>
        </w:tblCellMar>
        <w:tblLook w:val="0000" w:firstRow="0" w:lastRow="0" w:firstColumn="0" w:lastColumn="0" w:noHBand="0" w:noVBand="0"/>
      </w:tblPr>
      <w:tblGrid>
        <w:gridCol w:w="2886"/>
        <w:gridCol w:w="781"/>
        <w:gridCol w:w="782"/>
        <w:gridCol w:w="782"/>
        <w:gridCol w:w="781"/>
        <w:gridCol w:w="782"/>
        <w:gridCol w:w="781"/>
        <w:gridCol w:w="784"/>
      </w:tblGrid>
      <w:tr w:rsidR="001D6E6E" w:rsidTr="7B222326" w14:paraId="65834953" w14:textId="77777777">
        <w:trPr>
          <w:trHeight w:val="300"/>
        </w:trPr>
        <w:tc>
          <w:tcPr>
            <w:tcW w:w="2886"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4B375588" w14:textId="77777777">
            <w:pPr>
              <w:pStyle w:val="Standard"/>
              <w:spacing w:after="0" w:line="240" w:lineRule="auto"/>
              <w:rPr>
                <w:rFonts w:ascii="Arial" w:hAnsi="Arial" w:eastAsia="Arial" w:cs="Arial"/>
                <w:sz w:val="28"/>
                <w:szCs w:val="28"/>
              </w:rPr>
            </w:pPr>
            <w:r w:rsidRPr="7B222326">
              <w:rPr>
                <w:rFonts w:ascii="Arial" w:hAnsi="Arial" w:eastAsia="Arial" w:cs="Arial"/>
                <w:sz w:val="28"/>
                <w:szCs w:val="28"/>
                <w:lang w:val="English"/>
              </w:rPr>
              <w:t>Position</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33A66D29"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842F596"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2</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A036E3D"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3</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C964D78"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4</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6DB90EB"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5</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946A7AE"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6</w:t>
            </w:r>
          </w:p>
        </w:tc>
        <w:tc>
          <w:tcPr>
            <w:tcW w:w="78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6F74D8FD"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7</w:t>
            </w:r>
          </w:p>
        </w:tc>
      </w:tr>
      <w:tr w:rsidR="001D6E6E" w:rsidTr="7B222326" w14:paraId="0C859913" w14:textId="77777777">
        <w:trPr>
          <w:trHeight w:val="300"/>
        </w:trPr>
        <w:tc>
          <w:tcPr>
            <w:tcW w:w="2886"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B607DE7" w14:textId="77777777">
            <w:pPr>
              <w:pStyle w:val="Standard"/>
              <w:spacing w:after="0" w:line="240" w:lineRule="auto"/>
              <w:rPr>
                <w:rFonts w:ascii="Arial" w:hAnsi="Arial" w:eastAsia="Arial" w:cs="Arial"/>
                <w:sz w:val="28"/>
                <w:szCs w:val="28"/>
              </w:rPr>
            </w:pPr>
            <w:r w:rsidRPr="7B222326">
              <w:rPr>
                <w:rFonts w:ascii="Arial" w:hAnsi="Arial" w:eastAsia="Arial" w:cs="Arial"/>
                <w:sz w:val="28"/>
                <w:szCs w:val="28"/>
                <w:lang w:val="English"/>
              </w:rPr>
              <w:t>Binary representation</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623BCF7E"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001</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82DDF53"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010</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5D1F44E2"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011</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2B72823"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100</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047F4EC"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101</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344D4C48"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110</w:t>
            </w:r>
          </w:p>
        </w:tc>
        <w:tc>
          <w:tcPr>
            <w:tcW w:w="78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0F4084E"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111</w:t>
            </w:r>
          </w:p>
        </w:tc>
      </w:tr>
      <w:tr w:rsidR="001D6E6E" w:rsidTr="7B222326" w14:paraId="6E6299CE" w14:textId="77777777">
        <w:trPr>
          <w:trHeight w:val="300"/>
        </w:trPr>
        <w:tc>
          <w:tcPr>
            <w:tcW w:w="2886"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3D935512" w14:textId="77777777">
            <w:pPr>
              <w:pStyle w:val="Standard"/>
              <w:spacing w:after="0" w:line="240" w:lineRule="auto"/>
              <w:rPr>
                <w:rFonts w:ascii="Arial" w:hAnsi="Arial" w:eastAsia="Arial" w:cs="Arial"/>
                <w:sz w:val="28"/>
                <w:szCs w:val="28"/>
              </w:rPr>
            </w:pPr>
            <w:r w:rsidRPr="7B222326">
              <w:rPr>
                <w:rFonts w:ascii="Arial" w:hAnsi="Arial" w:eastAsia="Arial" w:cs="Arial"/>
                <w:sz w:val="28"/>
                <w:szCs w:val="28"/>
                <w:lang w:val="English"/>
              </w:rPr>
              <w:t>Designation</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F9A4252"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p1</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203D0127"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p2</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7E52F4FE"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d1</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1A076AC9"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p3</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5116F216"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d2</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06DB45A2"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d3</w:t>
            </w:r>
          </w:p>
        </w:tc>
        <w:tc>
          <w:tcPr>
            <w:tcW w:w="78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1D6E6E" w:rsidP="7B222326" w:rsidRDefault="68D71474" w14:paraId="206496E7"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d4</w:t>
            </w:r>
          </w:p>
        </w:tc>
      </w:tr>
      <w:tr w:rsidR="00F52E28" w:rsidTr="7B222326" w14:paraId="3C441E0F" w14:textId="77777777">
        <w:trPr>
          <w:trHeight w:val="300"/>
        </w:trPr>
        <w:tc>
          <w:tcPr>
            <w:tcW w:w="2886"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F52E28" w:rsidP="7B222326" w:rsidRDefault="25F4C841" w14:paraId="620E3620" w14:textId="77777777">
            <w:pPr>
              <w:pStyle w:val="Standard"/>
              <w:spacing w:after="0" w:line="240" w:lineRule="auto"/>
              <w:rPr>
                <w:rFonts w:ascii="Arial" w:hAnsi="Arial" w:eastAsia="Arial" w:cs="Arial"/>
                <w:sz w:val="28"/>
                <w:szCs w:val="28"/>
              </w:rPr>
            </w:pPr>
            <w:r w:rsidRPr="7B222326">
              <w:rPr>
                <w:rFonts w:ascii="Arial" w:hAnsi="Arial" w:eastAsia="Arial" w:cs="Arial"/>
                <w:sz w:val="28"/>
                <w:szCs w:val="28"/>
                <w:lang w:val="English"/>
              </w:rPr>
              <w:t>Should you use it in XOR?</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F52E28" w:rsidP="7B222326" w:rsidRDefault="00F52E28" w14:paraId="2DE403A5" w14:textId="77777777">
            <w:pPr>
              <w:pStyle w:val="Standard"/>
              <w:spacing w:after="0" w:line="240" w:lineRule="auto"/>
              <w:jc w:val="center"/>
              <w:rPr>
                <w:rFonts w:ascii="Arial" w:hAnsi="Arial" w:eastAsia="Arial" w:cs="Arial"/>
                <w:sz w:val="28"/>
                <w:szCs w:val="28"/>
              </w:rPr>
            </w:pP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F52E28" w:rsidP="7B222326" w:rsidRDefault="25F4C841" w14:paraId="490C27DC"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w:t>
            </w: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F52E28" w:rsidP="7B222326" w:rsidRDefault="25F4C841" w14:paraId="0196D4C1"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w:t>
            </w: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F52E28" w:rsidP="7B222326" w:rsidRDefault="00F52E28" w14:paraId="62431CDC" w14:textId="77777777">
            <w:pPr>
              <w:pStyle w:val="Standard"/>
              <w:spacing w:after="0" w:line="240" w:lineRule="auto"/>
              <w:jc w:val="center"/>
              <w:rPr>
                <w:rFonts w:ascii="Arial" w:hAnsi="Arial" w:eastAsia="Arial" w:cs="Arial"/>
                <w:sz w:val="28"/>
                <w:szCs w:val="28"/>
              </w:rPr>
            </w:pPr>
          </w:p>
        </w:tc>
        <w:tc>
          <w:tcPr>
            <w:tcW w:w="782"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F52E28" w:rsidP="7B222326" w:rsidRDefault="00F52E28" w14:paraId="49E398E2" w14:textId="77777777">
            <w:pPr>
              <w:pStyle w:val="Standard"/>
              <w:spacing w:after="0" w:line="240" w:lineRule="auto"/>
              <w:jc w:val="center"/>
              <w:rPr>
                <w:rFonts w:ascii="Arial" w:hAnsi="Arial" w:eastAsia="Arial" w:cs="Arial"/>
                <w:sz w:val="28"/>
                <w:szCs w:val="28"/>
              </w:rPr>
            </w:pPr>
          </w:p>
        </w:tc>
        <w:tc>
          <w:tcPr>
            <w:tcW w:w="781"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F52E28" w:rsidP="7B222326" w:rsidRDefault="25F4C841" w14:paraId="7896F40A"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w:t>
            </w:r>
          </w:p>
        </w:tc>
        <w:tc>
          <w:tcPr>
            <w:tcW w:w="784" w:type="dxa"/>
            <w:tcBorders>
              <w:top w:val="single" w:color="00000A" w:sz="4" w:space="0"/>
              <w:left w:val="single" w:color="00000A" w:sz="4" w:space="0"/>
              <w:bottom w:val="single" w:color="00000A" w:sz="4" w:space="0"/>
              <w:right w:val="single" w:color="00000A" w:sz="4" w:space="0"/>
            </w:tcBorders>
            <w:tcMar>
              <w:top w:w="0" w:type="dxa"/>
              <w:left w:w="108" w:type="dxa"/>
              <w:bottom w:w="0" w:type="dxa"/>
              <w:right w:w="108" w:type="dxa"/>
            </w:tcMar>
          </w:tcPr>
          <w:p w:rsidR="00F52E28" w:rsidP="7B222326" w:rsidRDefault="25F4C841" w14:paraId="0C8E4E47" w14:textId="77777777">
            <w:pPr>
              <w:pStyle w:val="Standard"/>
              <w:spacing w:after="0" w:line="240" w:lineRule="auto"/>
              <w:jc w:val="center"/>
              <w:rPr>
                <w:rFonts w:ascii="Arial" w:hAnsi="Arial" w:eastAsia="Arial" w:cs="Arial"/>
                <w:sz w:val="28"/>
                <w:szCs w:val="28"/>
              </w:rPr>
            </w:pPr>
            <w:r w:rsidRPr="7B222326">
              <w:rPr>
                <w:rFonts w:ascii="Arial" w:hAnsi="Arial" w:eastAsia="Arial" w:cs="Arial"/>
                <w:sz w:val="28"/>
                <w:szCs w:val="28"/>
                <w:lang w:val="English"/>
              </w:rPr>
              <w:t>✓</w:t>
            </w:r>
          </w:p>
        </w:tc>
      </w:tr>
    </w:tbl>
    <w:p w:rsidR="7B222326" w:rsidP="7B222326" w:rsidRDefault="7B222326" w14:paraId="400CB282" w14:textId="52DD9612">
      <w:pPr>
        <w:pStyle w:val="Standard"/>
        <w:rPr>
          <w:rFonts w:ascii="Arial" w:hAnsi="Arial" w:eastAsia="Arial" w:cs="Arial"/>
        </w:rPr>
      </w:pPr>
    </w:p>
    <w:p w:rsidR="001D6E6E" w:rsidP="7B222326" w:rsidRDefault="68D71474" w14:paraId="61814B00" w14:textId="77777777">
      <w:pPr>
        <w:pStyle w:val="Standard"/>
        <w:rPr>
          <w:rFonts w:ascii="Arial" w:hAnsi="Arial" w:eastAsia="Arial" w:cs="Arial"/>
        </w:rPr>
      </w:pPr>
      <w:r w:rsidRPr="7B222326">
        <w:rPr>
          <w:rFonts w:ascii="Arial" w:hAnsi="Arial" w:eastAsia="Arial" w:cs="Arial"/>
          <w:lang w:val="English"/>
        </w:rPr>
        <w:t xml:space="preserve">When decoding, XORs are checked in an analogous way, the XOR result for p1 is the youngest bit of the syndrome, so if the results are p1=1, p2=1, p3=0, it means that the syndrome is 011 and as it was mentioned before, it means that an error has been detected at position 3 of the code word. This error is corrected and you can then decode the message by extracting only the data bits from the corrected codeword</w:t>
      </w:r>
    </w:p>
    <w:p w:rsidR="001D6E6E" w:rsidP="7B222326" w:rsidRDefault="001D6E6E" w14:paraId="16287F21" w14:textId="77777777">
      <w:pPr>
        <w:pStyle w:val="Standard"/>
        <w:rPr>
          <w:rFonts w:ascii="Arial" w:hAnsi="Arial" w:eastAsia="Arial" w:cs="Arial"/>
        </w:rPr>
      </w:pPr>
    </w:p>
    <w:p w:rsidR="001D6E6E" w:rsidP="7B222326" w:rsidRDefault="68D71474" w14:paraId="6C617CDD" w14:textId="685850B4">
      <w:pPr>
        <w:pStyle w:val="Standard"/>
        <w:rPr>
          <w:rFonts w:ascii="Arial" w:hAnsi="Arial" w:eastAsia="Arial" w:cs="Arial"/>
        </w:rPr>
      </w:pPr>
      <w:r w:rsidRPr="7B222326">
        <w:rPr>
          <w:rFonts w:ascii="Arial" w:hAnsi="Arial" w:eastAsia="Arial" w:cs="Arial"/>
          <w:lang w:val="English"/>
        </w:rPr>
        <w:t xml:space="preserve">In the case of an additional parity bit, the encoding is initially the same, at the end only a new p0 bit is added in the first position, which contains the XOR of all bits. When decoding, if:</w:t>
      </w:r>
    </w:p>
    <w:p w:rsidRPr="0085431C" w:rsidR="001D6E6E" w:rsidP="7B222326" w:rsidRDefault="68D71474" w14:paraId="5CFFC450" w14:textId="77777777">
      <w:pPr>
        <w:pStyle w:val="ListParagraph"/>
        <w:numPr>
          <w:ilvl w:val="0"/>
          <w:numId w:val="53"/>
        </w:numPr>
        <w:suppressAutoHyphens/>
        <w:autoSpaceDN w:val="0"/>
        <w:textAlignment w:val="baseline"/>
        <w:rPr>
          <w:rFonts w:ascii="Arial" w:hAnsi="Arial" w:eastAsia="Arial" w:cs="Arial"/>
          <w:lang w:val="pl-PL"/>
        </w:rPr>
      </w:pPr>
      <w:r w:rsidRPr="7B222326">
        <w:rPr>
          <w:rFonts w:ascii="Arial" w:hAnsi="Arial" w:eastAsia="Arial" w:cs="Arial"/>
          <w:lang w:val="English"/>
        </w:rPr>
        <w:t xml:space="preserve">Decimal representation of the syndrome (C) = 0, XOR of all bits (P) = 1; there was an error in the extra bit</w:t>
      </w:r>
    </w:p>
    <w:p w:rsidR="001D6E6E" w:rsidP="7B222326" w:rsidRDefault="68D71474" w14:paraId="6E770303" w14:textId="77777777">
      <w:pPr>
        <w:pStyle w:val="ListParagraph"/>
        <w:numPr>
          <w:ilvl w:val="0"/>
          <w:numId w:val="50"/>
        </w:numPr>
        <w:suppressAutoHyphens/>
        <w:autoSpaceDN w:val="0"/>
        <w:textAlignment w:val="baseline"/>
        <w:rPr>
          <w:rFonts w:ascii="Arial" w:hAnsi="Arial" w:eastAsia="Arial" w:cs="Arial"/>
        </w:rPr>
      </w:pPr>
      <w:r w:rsidRPr="7B222326">
        <w:rPr>
          <w:rFonts w:ascii="Arial" w:hAnsi="Arial" w:eastAsia="Arial" w:cs="Arial"/>
          <w:lang w:val="English"/>
        </w:rPr>
        <w:t>C=0, P=0; no errors found</w:t>
      </w:r>
    </w:p>
    <w:p w:rsidRPr="0085431C" w:rsidR="001D6E6E" w:rsidP="7B222326" w:rsidRDefault="68D71474" w14:paraId="300DB06C" w14:textId="77777777">
      <w:pPr>
        <w:pStyle w:val="ListParagraph"/>
        <w:numPr>
          <w:ilvl w:val="0"/>
          <w:numId w:val="50"/>
        </w:numPr>
        <w:suppressAutoHyphens/>
        <w:autoSpaceDN w:val="0"/>
        <w:textAlignment w:val="baseline"/>
        <w:rPr>
          <w:rFonts w:ascii="Arial" w:hAnsi="Arial" w:eastAsia="Arial" w:cs="Arial"/>
          <w:lang w:val="pl-PL"/>
        </w:rPr>
      </w:pPr>
      <w:r w:rsidRPr="7B222326">
        <w:rPr>
          <w:rFonts w:ascii="Arial" w:hAnsi="Arial" w:eastAsia="Arial" w:cs="Arial"/>
          <w:lang w:val="English"/>
        </w:rPr>
        <w:t>C != 0, P = 1; found 1 error at position C</w:t>
      </w:r>
    </w:p>
    <w:p w:rsidR="001D6E6E" w:rsidP="7B222326" w:rsidRDefault="68D71474" w14:paraId="5BE93A62" w14:textId="12B93690">
      <w:pPr>
        <w:pStyle w:val="ListParagraph"/>
        <w:numPr>
          <w:ilvl w:val="0"/>
          <w:numId w:val="50"/>
        </w:numPr>
        <w:rPr>
          <w:rFonts w:ascii="Arial" w:hAnsi="Arial" w:eastAsia="Arial" w:cs="Arial"/>
          <w:lang w:val="pl-PL"/>
        </w:rPr>
      </w:pPr>
      <w:r w:rsidRPr="7B222326">
        <w:rPr>
          <w:rFonts w:ascii="Arial" w:hAnsi="Arial" w:eastAsia="Arial" w:cs="Arial"/>
          <w:lang w:val="English"/>
        </w:rPr>
        <w:t>C != 0, P = 0; 2 bugs found, can't be corrected</w:t>
      </w:r>
    </w:p>
    <w:p w:rsidR="001D6E6E" w:rsidP="7B222326" w:rsidRDefault="68D71474" w14:paraId="0BE7B885" w14:textId="77777777">
      <w:pPr>
        <w:pStyle w:val="Standard"/>
        <w:rPr>
          <w:rFonts w:ascii="Arial" w:hAnsi="Arial" w:eastAsia="Arial" w:cs="Arial"/>
        </w:rPr>
      </w:pPr>
      <w:r w:rsidRPr="7B222326">
        <w:rPr>
          <w:rFonts w:ascii="Arial" w:hAnsi="Arial" w:eastAsia="Arial" w:cs="Arial"/>
          <w:lang w:val="English"/>
        </w:rPr>
        <w:t>Coding:</w:t>
      </w:r>
    </w:p>
    <w:p w:rsidR="001D6E6E" w:rsidP="7B222326" w:rsidRDefault="68D71474" w14:paraId="4DCEF3BA" w14:textId="77777777">
      <w:pPr>
        <w:pStyle w:val="Standard"/>
        <w:spacing w:line="240" w:lineRule="auto"/>
        <w:rPr>
          <w:rStyle w:val="SubtleEmphasis"/>
          <w:rFonts w:ascii="Arial" w:hAnsi="Arial" w:eastAsia="Arial" w:cs="Arial"/>
        </w:rPr>
      </w:pPr>
      <w:r w:rsidRPr="7B222326">
        <w:rPr>
          <w:rStyle w:val="SubtleEmphasis"/>
          <w:rFonts w:ascii="Arial" w:hAnsi="Arial" w:eastAsia="Arial" w:cs="Arial"/>
          <w:lang w:val="English"/>
        </w:rPr>
        <w:t>void HammingCode::encodeDataAsync(){</w:t>
      </w:r>
    </w:p>
    <w:p w:rsidR="001D6E6E" w:rsidP="7B222326" w:rsidRDefault="68D71474" w14:paraId="3BB58066" w14:textId="77777777">
      <w:pPr>
        <w:pStyle w:val="Standard"/>
        <w:spacing w:line="240" w:lineRule="auto"/>
        <w:rPr>
          <w:rStyle w:val="SubtleEmphasis"/>
          <w:rFonts w:ascii="Arial" w:hAnsi="Arial" w:eastAsia="Arial" w:cs="Arial"/>
        </w:rPr>
      </w:pPr>
      <w:r w:rsidRPr="7B222326">
        <w:rPr>
          <w:rStyle w:val="SubtleEmphasis"/>
          <w:rFonts w:ascii="Arial" w:hAnsi="Arial" w:eastAsia="Arial" w:cs="Arial"/>
          <w:lang w:val="English"/>
        </w:rPr>
        <w:t xml:space="preserve">    int n = this-&gt;m + this-&gt;p, dataPtr{};</w:t>
      </w:r>
    </w:p>
    <w:p w:rsidRPr="0085431C" w:rsidR="001D6E6E" w:rsidP="7B222326" w:rsidRDefault="68D71474" w14:paraId="4F25ED0A"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QBitArray dataEncoded(n);</w:t>
      </w:r>
    </w:p>
    <w:p w:rsidRPr="0085431C" w:rsidR="001D6E6E" w:rsidP="7B222326" w:rsidRDefault="68D71474" w14:paraId="750BC4B1"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for(int i = 0; i &lt; n; i++){</w:t>
      </w:r>
    </w:p>
    <w:p w:rsidRPr="0085431C" w:rsidR="001D6E6E" w:rsidP="7B222326" w:rsidRDefault="68D71474" w14:paraId="212E12F1"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bool isParity = isPowerTwo(i + 1),</w:t>
      </w:r>
    </w:p>
    <w:p w:rsidRPr="0085431C" w:rsidR="001D6E6E" w:rsidP="7B222326" w:rsidRDefault="68D71474" w14:paraId="650504AD"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dataBit = data[dataPtr];</w:t>
      </w:r>
    </w:p>
    <w:p w:rsidRPr="0085431C" w:rsidR="001D6E6E" w:rsidP="7B222326" w:rsidRDefault="001D6E6E" w14:paraId="384BA73E" w14:textId="77777777">
      <w:pPr>
        <w:pStyle w:val="Standard"/>
        <w:spacing w:line="240" w:lineRule="auto"/>
        <w:rPr>
          <w:rFonts w:ascii="Arial" w:hAnsi="Arial" w:eastAsia="Arial" w:cs="Arial"/>
          <w:lang w:val="en-US"/>
        </w:rPr>
      </w:pPr>
    </w:p>
    <w:p w:rsidRPr="0085431C" w:rsidR="001D6E6E" w:rsidP="7B222326" w:rsidRDefault="68D71474" w14:paraId="3D99F071"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if(!isParity) dataEncoded[i] = data[dataPtr]; //copying non-parity bits</w:t>
      </w:r>
    </w:p>
    <w:p w:rsidRPr="0085431C" w:rsidR="001D6E6E" w:rsidP="7B222326" w:rsidRDefault="001D6E6E" w14:paraId="34B3F2EB" w14:textId="77777777">
      <w:pPr>
        <w:pStyle w:val="Standard"/>
        <w:spacing w:line="240" w:lineRule="auto"/>
        <w:rPr>
          <w:rFonts w:ascii="Arial" w:hAnsi="Arial" w:eastAsia="Arial" w:cs="Arial"/>
          <w:lang w:val="en-US"/>
        </w:rPr>
      </w:pPr>
    </w:p>
    <w:p w:rsidRPr="0085431C" w:rsidR="001D6E6E" w:rsidP="7B222326" w:rsidRDefault="68D71474" w14:paraId="46BAC1B0"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if(!isParity) dataPtr++;</w:t>
      </w:r>
    </w:p>
    <w:p w:rsidRPr="0085431C" w:rsidR="001D6E6E" w:rsidP="7B222326" w:rsidRDefault="68D71474" w14:paraId="0D3AE923"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w:t>
      </w:r>
    </w:p>
    <w:p w:rsidRPr="0085431C" w:rsidR="001D6E6E" w:rsidP="7B222326" w:rsidRDefault="68D71474" w14:paraId="050F4192"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int bit = 0;</w:t>
      </w:r>
    </w:p>
    <w:p w:rsidRPr="0085431C" w:rsidR="001D6E6E" w:rsidP="7B222326" w:rsidRDefault="68D71474" w14:paraId="36879B6D"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for(int i = 1; i &lt;= n; i *= 2){ //calculating parity bits</w:t>
      </w:r>
    </w:p>
    <w:p w:rsidRPr="0085431C" w:rsidR="001D6E6E" w:rsidP="7B222326" w:rsidRDefault="68D71474" w14:paraId="21132914"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int xorVal = 0; //counting number of 1's for each parity bit, xor just signals even/odd count</w:t>
      </w:r>
    </w:p>
    <w:p w:rsidRPr="0085431C" w:rsidR="001D6E6E" w:rsidP="7B222326" w:rsidRDefault="68D71474" w14:paraId="27118E55"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for(int j = i + 1; j &lt;= n; j++){</w:t>
      </w:r>
    </w:p>
    <w:p w:rsidRPr="0085431C" w:rsidR="001D6E6E" w:rsidP="7B222326" w:rsidRDefault="68D71474" w14:paraId="22ABD13C"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if(j &amp; (1 &lt;&lt; bit)){ //bit manipulation trick</w:t>
      </w:r>
    </w:p>
    <w:p w:rsidRPr="0085431C" w:rsidR="001D6E6E" w:rsidP="7B222326" w:rsidRDefault="68D71474" w14:paraId="17C9170E"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xorVal ^= dataEncoded[j - 1];</w:t>
      </w:r>
    </w:p>
    <w:p w:rsidRPr="0085431C" w:rsidR="001D6E6E" w:rsidP="7B222326" w:rsidRDefault="68D71474" w14:paraId="55E0C8A2"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w:t>
      </w:r>
    </w:p>
    <w:p w:rsidRPr="0085431C" w:rsidR="001D6E6E" w:rsidP="7B222326" w:rsidRDefault="68D71474" w14:paraId="3628C5C7"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w:t>
      </w:r>
    </w:p>
    <w:p w:rsidRPr="0085431C" w:rsidR="001D6E6E" w:rsidP="7B222326" w:rsidRDefault="68D71474" w14:paraId="4177C086"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dataEncoded[i - 1] = xorVal; //keeping even number of 1's in the code</w:t>
      </w:r>
    </w:p>
    <w:p w:rsidRPr="0085431C" w:rsidR="001D6E6E" w:rsidP="7B222326" w:rsidRDefault="68D71474" w14:paraId="741CCE94"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bit++;</w:t>
      </w:r>
    </w:p>
    <w:p w:rsidRPr="0085431C" w:rsidR="001D6E6E" w:rsidP="7B222326" w:rsidRDefault="68D71474" w14:paraId="2BE46643"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w:t>
      </w:r>
    </w:p>
    <w:p w:rsidRPr="0085431C" w:rsidR="001D6E6E" w:rsidP="7B222326" w:rsidRDefault="68D71474" w14:paraId="165FA6DF"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else data = dataEncoded; //just copy the rest without extending the bit</w:t>
      </w:r>
    </w:p>
    <w:p w:rsidRPr="0085431C" w:rsidR="001D6E6E" w:rsidP="7B222326" w:rsidRDefault="68D71474" w14:paraId="2239F6FF"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w:t>
      </w:r>
    </w:p>
    <w:p w:rsidRPr="0085431C" w:rsidR="001D6E6E" w:rsidP="7B222326" w:rsidRDefault="68D71474" w14:paraId="38CD3B56" w14:textId="77777777">
      <w:pPr>
        <w:pStyle w:val="Standard"/>
        <w:rPr>
          <w:rFonts w:ascii="Arial" w:hAnsi="Arial" w:eastAsia="Arial" w:cs="Arial"/>
          <w:lang w:val="en-US"/>
        </w:rPr>
      </w:pPr>
      <w:r w:rsidRPr="7B222326">
        <w:rPr>
          <w:rFonts w:ascii="Arial" w:hAnsi="Arial" w:eastAsia="Arial" w:cs="Arial"/>
          <w:lang w:val="English"/>
        </w:rPr>
        <w:t>Decoding:</w:t>
      </w:r>
    </w:p>
    <w:p w:rsidRPr="0085431C" w:rsidR="001D6E6E" w:rsidP="7B222326" w:rsidRDefault="68D71474" w14:paraId="2D758B7D"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int HammingCode::correctErrorStandard()</w:t>
      </w:r>
    </w:p>
    <w:p w:rsidRPr="0085431C" w:rsidR="001D6E6E" w:rsidP="7B222326" w:rsidRDefault="68D71474" w14:paraId="668EF8AE"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w:t>
      </w:r>
    </w:p>
    <w:p w:rsidRPr="0085431C" w:rsidR="001D6E6E" w:rsidP="7B222326" w:rsidRDefault="68D71474" w14:paraId="59D59509"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int n = this-&gt;m + this-&gt;p, C{}, bit{};</w:t>
      </w:r>
    </w:p>
    <w:p w:rsidRPr="001B18DA" w:rsidR="001D6E6E" w:rsidP="7B222326" w:rsidRDefault="68D71474" w14:paraId="424E1C01"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for(int i = 1; i &lt;= n; i *= 2){ //calculate parity bits and add them up with formula: p1 * 1 + p2 * 2 + p3 * 4 + ... = C</w:t>
      </w:r>
    </w:p>
    <w:p w:rsidRPr="0085431C" w:rsidR="001D6E6E" w:rsidP="7B222326" w:rsidRDefault="68D71474" w14:paraId="7A04C39F"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Int sarval = 0;</w:t>
      </w:r>
    </w:p>
    <w:p w:rsidRPr="0085431C" w:rsidR="001D6E6E" w:rsidP="7B222326" w:rsidRDefault="68D71474" w14:paraId="13DB20FE"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xorVal ^= receivedCode[i - 1]; //xor is same as counting 1's</w:t>
      </w:r>
    </w:p>
    <w:p w:rsidRPr="0085431C" w:rsidR="001D6E6E" w:rsidP="7B222326" w:rsidRDefault="68D71474" w14:paraId="6A6789E8"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for(int j = i + 1; j &lt;= n; j++){</w:t>
      </w:r>
    </w:p>
    <w:p w:rsidRPr="0085431C" w:rsidR="001D6E6E" w:rsidP="7B222326" w:rsidRDefault="68D71474" w14:paraId="30211365"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if(j &amp; (1 &lt;&lt; bit)){</w:t>
      </w:r>
    </w:p>
    <w:p w:rsidRPr="0085431C" w:rsidR="001D6E6E" w:rsidP="7B222326" w:rsidRDefault="68D71474" w14:paraId="31DC0C34"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xorVal ^= receivedCode[j - 1];</w:t>
      </w:r>
    </w:p>
    <w:p w:rsidRPr="0085431C" w:rsidR="001D6E6E" w:rsidP="7B222326" w:rsidRDefault="68D71474" w14:paraId="15C7440F"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w:t>
      </w:r>
    </w:p>
    <w:p w:rsidRPr="0085431C" w:rsidR="001D6E6E" w:rsidP="7B222326" w:rsidRDefault="68D71474" w14:paraId="65A1F234"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w:t>
      </w:r>
    </w:p>
    <w:p w:rsidRPr="0085431C" w:rsidR="001D6E6E" w:rsidP="7B222326" w:rsidRDefault="68D71474" w14:paraId="0E1F9D2C"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C += xorVal * i;</w:t>
      </w:r>
    </w:p>
    <w:p w:rsidRPr="0085431C" w:rsidR="001D6E6E" w:rsidP="7B222326" w:rsidRDefault="68D71474" w14:paraId="3F7F5747"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bit++;</w:t>
      </w:r>
    </w:p>
    <w:p w:rsidRPr="0085431C" w:rsidR="001D6E6E" w:rsidP="7B222326" w:rsidRDefault="68D71474" w14:paraId="6624AE85"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w:t>
      </w:r>
    </w:p>
    <w:p w:rsidRPr="0085431C" w:rsidR="001D6E6E" w:rsidP="7B222326" w:rsidRDefault="68D71474" w14:paraId="524E55B3"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if(C == 0) return -1;</w:t>
      </w:r>
    </w:p>
    <w:p w:rsidR="001D6E6E" w:rsidP="7B222326" w:rsidRDefault="68D71474" w14:paraId="15F7D4A7" w14:textId="77777777">
      <w:pPr>
        <w:pStyle w:val="Standard"/>
        <w:spacing w:line="240" w:lineRule="auto"/>
        <w:rPr>
          <w:rStyle w:val="SubtleEmphasis"/>
          <w:rFonts w:ascii="Arial" w:hAnsi="Arial" w:eastAsia="Arial" w:cs="Arial"/>
          <w:lang w:val="en-US"/>
        </w:rPr>
      </w:pPr>
      <w:r w:rsidRPr="7B222326">
        <w:rPr>
          <w:rStyle w:val="SubtleEmphasis"/>
          <w:rFonts w:ascii="Arial" w:hAnsi="Arial" w:eastAsia="Arial" w:cs="Arial"/>
          <w:lang w:val="English"/>
        </w:rPr>
        <w:t xml:space="preserve">    else return C - 1;</w:t>
      </w:r>
    </w:p>
    <w:p w:rsidR="001D6E6E" w:rsidP="7B222326" w:rsidRDefault="68D71474" w14:paraId="46AE40AA" w14:textId="77777777">
      <w:pPr>
        <w:pStyle w:val="Standard"/>
        <w:spacing w:line="240" w:lineRule="auto"/>
        <w:rPr>
          <w:rStyle w:val="SubtleEmphasis"/>
          <w:rFonts w:ascii="Arial" w:hAnsi="Arial" w:eastAsia="Arial" w:cs="Arial"/>
          <w:lang w:val="en-US"/>
        </w:rPr>
      </w:pPr>
      <w:r w:rsidRPr="7B222326">
        <w:rPr>
          <w:rStyle w:val="SubtleEmphasis"/>
          <w:rFonts w:ascii="Arial" w:hAnsi="Arial" w:eastAsia="Arial" w:cs="Arial"/>
          <w:lang w:val="English"/>
        </w:rPr>
        <w:t>}</w:t>
      </w:r>
    </w:p>
    <w:p w:rsidR="003B7815" w:rsidP="7B222326" w:rsidRDefault="6E557F05" w14:paraId="3EC5355A" w14:textId="77777777">
      <w:pPr>
        <w:pStyle w:val="Heading3"/>
        <w:rPr>
          <w:rFonts w:ascii="Arial" w:hAnsi="Arial" w:eastAsia="Arial" w:cs="Arial"/>
        </w:rPr>
      </w:pPr>
      <w:bookmarkStart w:name="_Toc409964485" w:id="84"/>
      <w:r w:rsidRPr="7B222326">
        <w:rPr>
          <w:rFonts w:ascii="Arial" w:hAnsi="Arial" w:eastAsia="Arial" w:cs="Arial"/>
          <w:lang w:val="English"/>
        </w:rPr>
        <w:t>Reed-Solomon</w:t>
      </w:r>
      <w:bookmarkEnd w:id="84"/>
    </w:p>
    <w:p w:rsidR="00516E59" w:rsidP="7B222326" w:rsidRDefault="0D548ABA" w14:paraId="18AAB9FD" w14:textId="2F21D9E1">
      <w:pPr>
        <w:rPr>
          <w:rFonts w:ascii="Arial" w:hAnsi="Arial" w:eastAsia="Arial" w:cs="Arial"/>
          <w:sz w:val="22"/>
          <w:szCs w:val="22"/>
        </w:rPr>
      </w:pPr>
      <w:r w:rsidRPr="7B222326">
        <w:rPr>
          <w:rFonts w:ascii="Arial" w:hAnsi="Arial" w:eastAsia="Arial" w:cs="Arial"/>
          <w:sz w:val="22"/>
          <w:szCs w:val="22"/>
          <w:lang w:val="English"/>
        </w:rPr>
        <w:t>The implementation of the Reed-Solomon code is in the src/ReedSolomonCode.cpp file, and the header is in include/ReedSolomonCode.hpp</w:t>
      </w:r>
    </w:p>
    <w:p w:rsidRPr="00516E59" w:rsidR="00516E59" w:rsidP="7B222326" w:rsidRDefault="00516E59" w14:paraId="7D34F5C7" w14:textId="77777777">
      <w:pPr>
        <w:rPr>
          <w:rFonts w:ascii="Arial" w:hAnsi="Arial" w:eastAsia="Arial" w:cs="Arial"/>
          <w:sz w:val="22"/>
          <w:szCs w:val="22"/>
        </w:rPr>
      </w:pPr>
    </w:p>
    <w:p w:rsidR="003B7815" w:rsidP="7B222326" w:rsidRDefault="51E4442F" w14:paraId="68131700" w14:textId="77777777">
      <w:pPr>
        <w:rPr>
          <w:rFonts w:ascii="Arial" w:hAnsi="Arial" w:eastAsia="Arial" w:cs="Arial"/>
          <w:sz w:val="22"/>
          <w:szCs w:val="22"/>
        </w:rPr>
      </w:pPr>
      <w:r w:rsidRPr="7B222326">
        <w:rPr>
          <w:rFonts w:ascii="Arial" w:hAnsi="Arial" w:eastAsia="Arial" w:cs="Arial"/>
          <w:sz w:val="22"/>
          <w:szCs w:val="22"/>
          <w:lang w:val="English"/>
        </w:rPr>
        <w:t xml:space="preserve">Reed-Solomon coding is much more difficult to understand, so it was created on the basis of a sample implementation in Python and was ported to C++. The implementation used with an explanation of how it works can be found at https://en.wikiversity.org/wiki/Reed%E2%80%93Solomon_codes_for_coders </w:t>
      </w:r>
      <w:hyperlink r:id="rId90">
        <w:r w:rsidRPr="7B222326" w:rsidR="15DD2D59">
          <w:rPr>
            <w:rStyle w:val="Hyperlink"/>
            <w:rFonts w:ascii="Arial" w:hAnsi="Arial" w:eastAsia="Arial" w:cs="Arial"/>
            <w:sz w:val="22"/>
            <w:szCs w:val="22"/>
            <w:lang w:val="English"/>
          </w:rPr>
          <w:t/>
        </w:r>
      </w:hyperlink>
      <w:r w:rsidRPr="7B222326" w:rsidR="15DD2D59">
        <w:rPr>
          <w:rFonts w:ascii="Arial" w:hAnsi="Arial" w:eastAsia="Arial" w:cs="Arial"/>
          <w:sz w:val="22"/>
          <w:szCs w:val="22"/>
          <w:lang w:val="English"/>
        </w:rPr>
        <w:t xml:space="preserve"> </w:t>
      </w:r>
    </w:p>
    <w:p w:rsidR="00536B43" w:rsidP="7B222326" w:rsidRDefault="00536B43" w14:paraId="0B4020A7" w14:textId="77777777">
      <w:pPr>
        <w:rPr>
          <w:rFonts w:ascii="Arial" w:hAnsi="Arial" w:eastAsia="Arial" w:cs="Arial"/>
          <w:sz w:val="22"/>
          <w:szCs w:val="22"/>
        </w:rPr>
      </w:pPr>
    </w:p>
    <w:p w:rsidR="00EB6506" w:rsidP="7B222326" w:rsidRDefault="15DD2D59" w14:paraId="21BD8F63" w14:textId="77777777">
      <w:pPr>
        <w:rPr>
          <w:rFonts w:ascii="Arial" w:hAnsi="Arial" w:eastAsia="Arial" w:cs="Arial"/>
          <w:sz w:val="22"/>
          <w:szCs w:val="22"/>
        </w:rPr>
      </w:pPr>
      <w:r w:rsidRPr="7B222326">
        <w:rPr>
          <w:rFonts w:ascii="Arial" w:hAnsi="Arial" w:eastAsia="Arial" w:cs="Arial"/>
          <w:sz w:val="22"/>
          <w:szCs w:val="22"/>
          <w:lang w:val="English"/>
        </w:rPr>
        <w:t>The coding uses finite field theory (so-called Galois Bodies - GF), which have been implemented in a general version (with any number of elements), but only 8-element ones are used for visualization purposes, so that they can be easily shown as 1 digit, simulating a block of 3-bit data.</w:t>
      </w:r>
    </w:p>
    <w:p w:rsidR="00536B43" w:rsidP="7B222326" w:rsidRDefault="00536B43" w14:paraId="1D7B270A" w14:textId="77777777">
      <w:pPr>
        <w:rPr>
          <w:rFonts w:ascii="Arial" w:hAnsi="Arial" w:eastAsia="Arial" w:cs="Arial"/>
          <w:sz w:val="22"/>
          <w:szCs w:val="22"/>
        </w:rPr>
      </w:pPr>
    </w:p>
    <w:p w:rsidR="00536B43" w:rsidP="7B222326" w:rsidRDefault="5D995B1A" w14:paraId="53B313FE" w14:textId="77777777">
      <w:pPr>
        <w:rPr>
          <w:rFonts w:ascii="Arial" w:hAnsi="Arial" w:eastAsia="Arial" w:cs="Arial"/>
          <w:sz w:val="22"/>
          <w:szCs w:val="22"/>
        </w:rPr>
      </w:pPr>
      <w:r w:rsidRPr="7B222326">
        <w:rPr>
          <w:rFonts w:ascii="Arial" w:hAnsi="Arial" w:eastAsia="Arial" w:cs="Arial"/>
          <w:sz w:val="22"/>
          <w:szCs w:val="22"/>
          <w:lang w:val="English"/>
        </w:rPr>
        <w:t>In this body, the arithmetic is as follows:</w:t>
      </w:r>
    </w:p>
    <w:p w:rsidR="00536B43" w:rsidP="7B222326" w:rsidRDefault="64144849" w14:paraId="4F904CB7" w14:textId="77777777">
      <w:pPr>
        <w:pStyle w:val="NormalWeb"/>
        <w:rPr>
          <w:rFonts w:ascii="Arial" w:hAnsi="Arial" w:eastAsia="Arial" w:cs="Arial"/>
        </w:rPr>
      </w:pPr>
      <w:r>
        <w:rPr>
          <w:noProof/>
          <w:lang w:val="English"/>
        </w:rPr>
        <w:drawing>
          <wp:inline distT="0" distB="0" distL="0" distR="0" wp14:anchorId="2EDB6D1B" wp14:editId="7DFB001E">
            <wp:extent cx="4972050" cy="6438898"/>
            <wp:effectExtent l="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pic:nvPicPr>
                  <pic:blipFill>
                    <a:blip r:embed="rId91">
                      <a:extLst>
                        <a:ext uri="{28A0092B-C50C-407E-A947-70E740481C1C}">
                          <a14:useLocalDpi xmlns:a14="http://schemas.microsoft.com/office/drawing/2010/main" val="0"/>
                        </a:ext>
                      </a:extLst>
                    </a:blip>
                    <a:stretch>
                      <a:fillRect/>
                    </a:stretch>
                  </pic:blipFill>
                  <pic:spPr>
                    <a:xfrm>
                      <a:off x="0" y="0"/>
                      <a:ext cx="4972050" cy="6438898"/>
                    </a:xfrm>
                    <a:prstGeom prst="rect">
                      <a:avLst/>
                    </a:prstGeom>
                  </pic:spPr>
                </pic:pic>
              </a:graphicData>
            </a:graphic>
          </wp:inline>
        </w:drawing>
      </w:r>
    </w:p>
    <w:p w:rsidR="00516E59" w:rsidP="7B222326" w:rsidRDefault="0D548ABA" w14:paraId="30058281" w14:textId="77777777">
      <w:pPr>
        <w:rPr>
          <w:rFonts w:ascii="Arial" w:hAnsi="Arial" w:eastAsia="Arial" w:cs="Arial"/>
          <w:sz w:val="22"/>
          <w:szCs w:val="22"/>
        </w:rPr>
      </w:pPr>
      <w:r w:rsidRPr="7B222326">
        <w:rPr>
          <w:rFonts w:ascii="Arial" w:hAnsi="Arial" w:eastAsia="Arial" w:cs="Arial"/>
          <w:sz w:val="22"/>
          <w:szCs w:val="22"/>
          <w:lang w:val="English"/>
        </w:rPr>
        <w:t>The GaloisField class, which is also in the ReedSolomonCode.cpp file, is responsible for these operations.</w:t>
      </w:r>
    </w:p>
    <w:p w:rsidR="00516E59" w:rsidP="7B222326" w:rsidRDefault="00516E59" w14:paraId="06971CD3" w14:textId="77777777">
      <w:pPr>
        <w:rPr>
          <w:rFonts w:ascii="Arial" w:hAnsi="Arial" w:eastAsia="Arial" w:cs="Arial"/>
          <w:sz w:val="22"/>
          <w:szCs w:val="22"/>
        </w:rPr>
      </w:pPr>
    </w:p>
    <w:p w:rsidR="00536B43" w:rsidP="7B222326" w:rsidRDefault="0D548ABA" w14:paraId="2D6DE735" w14:textId="77777777">
      <w:pPr>
        <w:rPr>
          <w:rFonts w:ascii="Arial" w:hAnsi="Arial" w:eastAsia="Arial" w:cs="Arial"/>
          <w:sz w:val="22"/>
          <w:szCs w:val="22"/>
        </w:rPr>
      </w:pPr>
      <w:r w:rsidRPr="7B222326">
        <w:rPr>
          <w:rFonts w:ascii="Arial" w:hAnsi="Arial" w:eastAsia="Arial" w:cs="Arial"/>
          <w:sz w:val="22"/>
          <w:szCs w:val="22"/>
          <w:lang w:val="English"/>
        </w:rPr>
        <w:t xml:space="preserve">Operations on polynomials represented by the Poly class (also in ReedSolomonCode.cpp) containing fields n – degree of the polynomial and int* coef – an array with polynomial coefficients, starting from the lowest (free coefficient) are also used and implanted.</w:t>
      </w:r>
    </w:p>
    <w:p w:rsidR="00F64D2D" w:rsidP="7B222326" w:rsidRDefault="00F64D2D" w14:paraId="2A1F701D" w14:textId="77777777">
      <w:pPr>
        <w:rPr>
          <w:rFonts w:ascii="Arial" w:hAnsi="Arial" w:eastAsia="Arial" w:cs="Arial"/>
          <w:sz w:val="22"/>
          <w:szCs w:val="22"/>
        </w:rPr>
      </w:pPr>
    </w:p>
    <w:p w:rsidR="00F64D2D" w:rsidP="7B222326" w:rsidRDefault="2F85AD20" w14:paraId="2D908C27" w14:textId="77777777">
      <w:pPr>
        <w:rPr>
          <w:rFonts w:ascii="Arial" w:hAnsi="Arial" w:eastAsia="Arial" w:cs="Arial"/>
          <w:sz w:val="22"/>
          <w:szCs w:val="22"/>
        </w:rPr>
      </w:pPr>
      <w:r w:rsidRPr="7B222326">
        <w:rPr>
          <w:rFonts w:ascii="Arial" w:hAnsi="Arial" w:eastAsia="Arial" w:cs="Arial"/>
          <w:sz w:val="22"/>
          <w:szCs w:val="22"/>
          <w:lang w:val="English"/>
        </w:rPr>
        <w:t>Encoding is done on messages with 5 data blocks and 2 control blocks, allowing to correct 1 erroneous block of unknown position (so in GF(8) this can mean an error on 3 bits). First, 2 control blocks are calculated by counting the polynomial division of the selected message by the generating polynomial. The coefficients of the remainder from division are used as control blocks.</w:t>
      </w:r>
    </w:p>
    <w:p w:rsidR="009F68AE" w:rsidP="7B222326" w:rsidRDefault="009F68AE" w14:paraId="03EFCA41" w14:textId="77777777">
      <w:pPr>
        <w:rPr>
          <w:rFonts w:ascii="Arial" w:hAnsi="Arial" w:eastAsia="Arial" w:cs="Arial"/>
          <w:sz w:val="22"/>
          <w:szCs w:val="22"/>
        </w:rPr>
      </w:pPr>
    </w:p>
    <w:p w:rsidR="009F68AE" w:rsidP="7B222326" w:rsidRDefault="3DA98AA3" w14:paraId="083B32EC" w14:textId="77777777">
      <w:pPr>
        <w:rPr>
          <w:rFonts w:ascii="Arial" w:hAnsi="Arial" w:eastAsia="Arial" w:cs="Arial"/>
          <w:sz w:val="22"/>
          <w:szCs w:val="22"/>
        </w:rPr>
      </w:pPr>
      <w:r w:rsidRPr="7B222326">
        <w:rPr>
          <w:rFonts w:ascii="Arial" w:hAnsi="Arial" w:eastAsia="Arial" w:cs="Arial"/>
          <w:sz w:val="22"/>
          <w:szCs w:val="22"/>
          <w:lang w:val="English"/>
        </w:rPr>
        <w:t xml:space="preserve">Error correction begins with counting the syndromes, which are the value of the received message (in the form of a polynomial) at the appropriate points. If all syndromes are equal to 0, it means that no error has occurred.</w:t>
      </w:r>
    </w:p>
    <w:p w:rsidR="009672A5" w:rsidP="7B222326" w:rsidRDefault="009672A5" w14:paraId="5F96A722" w14:textId="77777777">
      <w:pPr>
        <w:rPr>
          <w:rFonts w:ascii="Arial" w:hAnsi="Arial" w:eastAsia="Arial" w:cs="Arial"/>
          <w:sz w:val="22"/>
          <w:szCs w:val="22"/>
        </w:rPr>
      </w:pPr>
    </w:p>
    <w:p w:rsidR="00516E59" w:rsidP="7B222326" w:rsidRDefault="0E55050C" w14:paraId="15718198" w14:textId="77777777">
      <w:pPr>
        <w:rPr>
          <w:rFonts w:ascii="Arial" w:hAnsi="Arial" w:eastAsia="Arial" w:cs="Arial"/>
          <w:sz w:val="22"/>
          <w:szCs w:val="22"/>
        </w:rPr>
      </w:pPr>
      <w:r w:rsidRPr="7B222326">
        <w:rPr>
          <w:rFonts w:ascii="Arial" w:hAnsi="Arial" w:eastAsia="Arial" w:cs="Arial"/>
          <w:sz w:val="22"/>
          <w:szCs w:val="22"/>
          <w:lang w:val="English"/>
        </w:rPr>
        <w:t>In the opposite situation, the polynomial error_locator is calculated, used to locate the error using the Berlekamp-Massey algorithm. It is used in the Chien algorithm to find at which positions transmission errors occurred.</w:t>
      </w:r>
    </w:p>
    <w:p w:rsidR="009672A5" w:rsidP="7B222326" w:rsidRDefault="009672A5" w14:paraId="5B95CD12" w14:textId="77777777">
      <w:pPr>
        <w:rPr>
          <w:rFonts w:ascii="Arial" w:hAnsi="Arial" w:eastAsia="Arial" w:cs="Arial"/>
          <w:sz w:val="22"/>
          <w:szCs w:val="22"/>
        </w:rPr>
      </w:pPr>
    </w:p>
    <w:p w:rsidR="009672A5" w:rsidP="7B222326" w:rsidRDefault="0E55050C" w14:paraId="5B2A57F1" w14:textId="77777777">
      <w:pPr>
        <w:rPr>
          <w:rFonts w:ascii="Arial" w:hAnsi="Arial" w:eastAsia="Arial" w:cs="Arial"/>
          <w:sz w:val="22"/>
          <w:szCs w:val="22"/>
        </w:rPr>
      </w:pPr>
      <w:r w:rsidRPr="7B222326">
        <w:rPr>
          <w:rFonts w:ascii="Arial" w:hAnsi="Arial" w:eastAsia="Arial" w:cs="Arial"/>
          <w:sz w:val="22"/>
          <w:szCs w:val="22"/>
          <w:lang w:val="English"/>
        </w:rPr>
        <w:t xml:space="preserve">Error locations are used to compute errata_locator, a polynomial that searches for errors, which differs from error_locator in that it takes into account the indicated error positions. Such functionality has not been implemented in this project, but typically, if you know that an error has occurred at a particular position, you can pass such a position to the algorithm, which improves its corrective power.</w:t>
      </w:r>
    </w:p>
    <w:p w:rsidR="001E31D4" w:rsidP="7B222326" w:rsidRDefault="001E31D4" w14:paraId="5220BBB2" w14:textId="77777777">
      <w:pPr>
        <w:rPr>
          <w:rFonts w:ascii="Arial" w:hAnsi="Arial" w:eastAsia="Arial" w:cs="Arial"/>
          <w:sz w:val="22"/>
          <w:szCs w:val="22"/>
        </w:rPr>
      </w:pPr>
    </w:p>
    <w:p w:rsidR="00527995" w:rsidP="7B222326" w:rsidRDefault="7D1BE311" w14:paraId="006F7BB5" w14:textId="77777777">
      <w:pPr>
        <w:rPr>
          <w:rFonts w:ascii="Arial" w:hAnsi="Arial" w:eastAsia="Arial" w:cs="Arial"/>
          <w:sz w:val="22"/>
          <w:szCs w:val="22"/>
        </w:rPr>
      </w:pPr>
      <w:r w:rsidRPr="7B222326">
        <w:rPr>
          <w:rFonts w:ascii="Arial" w:hAnsi="Arial" w:eastAsia="Arial" w:cs="Arial"/>
          <w:sz w:val="22"/>
          <w:szCs w:val="22"/>
          <w:lang w:val="English"/>
        </w:rPr>
        <w:t>Errata_locator then allows the calculation of error_evaluator – the polynomial that is used to calculate the magnitude of the error (e.g. whether instead of 2 there should be 3 or maybe 4).</w:t>
      </w:r>
    </w:p>
    <w:p w:rsidR="00527995" w:rsidP="7B222326" w:rsidRDefault="00527995" w14:paraId="13CB595B" w14:textId="77777777">
      <w:pPr>
        <w:rPr>
          <w:rFonts w:ascii="Arial" w:hAnsi="Arial" w:eastAsia="Arial" w:cs="Arial"/>
          <w:sz w:val="22"/>
          <w:szCs w:val="22"/>
        </w:rPr>
      </w:pPr>
    </w:p>
    <w:p w:rsidR="00527995" w:rsidP="7B222326" w:rsidRDefault="54E1347D" w14:paraId="09146102" w14:textId="77777777">
      <w:pPr>
        <w:rPr>
          <w:rFonts w:ascii="Arial" w:hAnsi="Arial" w:eastAsia="Arial" w:cs="Arial"/>
          <w:sz w:val="28"/>
          <w:szCs w:val="28"/>
        </w:rPr>
      </w:pPr>
      <w:r w:rsidRPr="7B222326">
        <w:rPr>
          <w:rFonts w:ascii="Arial" w:hAnsi="Arial" w:eastAsia="Arial" w:cs="Arial"/>
          <w:sz w:val="22"/>
          <w:szCs w:val="22"/>
          <w:lang w:val="English"/>
        </w:rPr>
        <w:t>After calculating the error value for each item, the message can be corrected. The decoded word is the first 5 coefficients of the corrected message.</w:t>
      </w:r>
    </w:p>
    <w:p w:rsidRPr="009B4169" w:rsidR="001E31D4" w:rsidP="7B222326" w:rsidRDefault="7D1BE311" w14:paraId="0DFAE634" w14:textId="77777777">
      <w:pPr>
        <w:rPr>
          <w:rFonts w:ascii="Arial" w:hAnsi="Arial" w:eastAsia="Arial" w:cs="Arial"/>
          <w:sz w:val="28"/>
          <w:szCs w:val="28"/>
        </w:rPr>
      </w:pPr>
      <w:r w:rsidRPr="7B222326">
        <w:rPr>
          <w:rFonts w:ascii="Arial" w:hAnsi="Arial" w:eastAsia="Arial" w:cs="Arial"/>
          <w:sz w:val="28"/>
          <w:szCs w:val="28"/>
          <w:lang w:val="English"/>
        </w:rPr>
        <w:t xml:space="preserve">  </w:t>
      </w:r>
    </w:p>
    <w:p w:rsidR="001D6E6E" w:rsidP="7B222326" w:rsidRDefault="68D71474" w14:paraId="0608C63D" w14:textId="77777777">
      <w:pPr>
        <w:pStyle w:val="Heading2"/>
        <w:rPr>
          <w:rFonts w:ascii="Arial" w:hAnsi="Arial" w:eastAsia="Arial" w:cs="Arial"/>
          <w:lang w:val="en-US"/>
        </w:rPr>
      </w:pPr>
      <w:bookmarkStart w:name="_Toc218328226" w:id="85"/>
      <w:r w:rsidRPr="7B222326">
        <w:rPr>
          <w:rFonts w:ascii="Arial" w:hAnsi="Arial" w:eastAsia="Arial" w:cs="Arial"/>
          <w:lang w:val="English"/>
        </w:rPr>
        <w:t>Tests:</w:t>
      </w:r>
      <w:bookmarkEnd w:id="85"/>
    </w:p>
    <w:p w:rsidR="001D6E6E" w:rsidP="7B222326" w:rsidRDefault="68D71474" w14:paraId="77565D4D" w14:textId="77777777">
      <w:pPr>
        <w:pStyle w:val="Standard"/>
        <w:ind w:firstLine="578"/>
        <w:rPr>
          <w:rFonts w:ascii="Arial" w:hAnsi="Arial" w:eastAsia="Arial" w:cs="Arial"/>
        </w:rPr>
      </w:pPr>
      <w:r w:rsidRPr="7B222326">
        <w:rPr>
          <w:rFonts w:ascii="Arial" w:hAnsi="Arial" w:eastAsia="Arial" w:cs="Arial"/>
          <w:lang w:val="English"/>
        </w:rPr>
        <w:t xml:space="preserve">The application contains tests to check whether the introduced changes did not cause errors in the implementation of the coding algorithm. Tests are performed automatically when the application is launched during development and the developer will be informed if any of the tests does not work. The test files are located in the tests directory. To change this directory or add a new one, you need to modify the CMakeLists.txt file in the main directory – currently there is</w:t>
      </w:r>
    </w:p>
    <w:p w:rsidR="001D6E6E" w:rsidP="7B222326" w:rsidRDefault="68D71474" w14:paraId="08CB5CC1" w14:textId="77777777">
      <w:pPr>
        <w:pStyle w:val="Standard"/>
        <w:rPr>
          <w:rStyle w:val="SubtleEmphasis"/>
          <w:rFonts w:ascii="Arial" w:hAnsi="Arial" w:eastAsia="Arial" w:cs="Arial"/>
        </w:rPr>
      </w:pPr>
      <w:r w:rsidRPr="7B222326">
        <w:rPr>
          <w:rStyle w:val="SubtleEmphasis"/>
          <w:rFonts w:ascii="Arial" w:hAnsi="Arial" w:eastAsia="Arial" w:cs="Arial"/>
          <w:lang w:val="English"/>
        </w:rPr>
        <w:t>add_subdirectory(tests)</w:t>
      </w:r>
    </w:p>
    <w:p w:rsidR="001D6E6E" w:rsidP="7B222326" w:rsidRDefault="68D71474" w14:paraId="701C84E6" w14:textId="2D2A3942">
      <w:pPr>
        <w:pStyle w:val="Standard"/>
        <w:rPr>
          <w:rFonts w:ascii="Arial" w:hAnsi="Arial" w:eastAsia="Arial" w:cs="Arial"/>
        </w:rPr>
      </w:pPr>
      <w:r w:rsidRPr="7B222326">
        <w:rPr>
          <w:rFonts w:ascii="Arial" w:hAnsi="Arial" w:eastAsia="Arial" w:cs="Arial"/>
          <w:lang w:val="English"/>
        </w:rPr>
        <w:t>And in this folder there is another CMakeLists.txt file:</w:t>
      </w:r>
    </w:p>
    <w:p w:rsidRPr="0085431C" w:rsidR="001D6E6E" w:rsidP="7B222326" w:rsidRDefault="68D71474" w14:paraId="6D9C8D39" w14:textId="0F3CFF91">
      <w:pPr>
        <w:pStyle w:val="Standard"/>
        <w:rPr>
          <w:rFonts w:ascii="Arial" w:hAnsi="Arial" w:eastAsia="Arial" w:cs="Arial"/>
          <w:lang w:val="en-US"/>
        </w:rPr>
      </w:pPr>
      <w:r w:rsidRPr="7B222326">
        <w:rPr>
          <w:rStyle w:val="SubtleEmphasis"/>
          <w:rFonts w:ascii="Arial" w:hAnsi="Arial" w:eastAsia="Arial" w:cs="Arial"/>
          <w:lang w:val="English"/>
        </w:rPr>
        <w:t>file(GLOB FOLDER_FILES RELATIVE ${CMAKE_CURRENT_SOURCE_DIR} *.cpp)</w:t>
      </w:r>
    </w:p>
    <w:p w:rsidRPr="0085431C" w:rsidR="001D6E6E" w:rsidP="7B222326" w:rsidRDefault="68D71474" w14:paraId="77059A72" w14:textId="77777777">
      <w:pPr>
        <w:pStyle w:val="Standard"/>
        <w:rPr>
          <w:rFonts w:ascii="Arial" w:hAnsi="Arial" w:eastAsia="Arial" w:cs="Arial"/>
          <w:lang w:val="en-US"/>
        </w:rPr>
      </w:pPr>
      <w:r w:rsidRPr="7B222326">
        <w:rPr>
          <w:rStyle w:val="SubtleEmphasis"/>
          <w:rFonts w:ascii="Arial" w:hAnsi="Arial" w:eastAsia="Arial" w:cs="Arial"/>
          <w:lang w:val="English"/>
        </w:rPr>
        <w:t>target_sources(appRedundantCoding PRIVATE</w:t>
      </w:r>
    </w:p>
    <w:p w:rsidRPr="0085431C" w:rsidR="001D6E6E" w:rsidP="7B222326" w:rsidRDefault="68D71474" w14:paraId="0451A329" w14:textId="77777777">
      <w:pPr>
        <w:pStyle w:val="Standard"/>
        <w:rPr>
          <w:rFonts w:ascii="Arial" w:hAnsi="Arial" w:eastAsia="Arial" w:cs="Arial"/>
          <w:lang w:val="en-US"/>
        </w:rPr>
      </w:pPr>
      <w:r w:rsidRPr="7B222326">
        <w:rPr>
          <w:rStyle w:val="SubtleEmphasis"/>
          <w:rFonts w:ascii="Arial" w:hAnsi="Arial" w:eastAsia="Arial" w:cs="Arial"/>
          <w:lang w:val="English"/>
        </w:rPr>
        <w:t xml:space="preserve">    ${FOLDER_FILES}</w:t>
      </w:r>
    </w:p>
    <w:p w:rsidR="001D6E6E" w:rsidP="7B222326" w:rsidRDefault="68D71474" w14:paraId="2CEAEE8A" w14:textId="77777777">
      <w:pPr>
        <w:pStyle w:val="Standard"/>
        <w:rPr>
          <w:rStyle w:val="SubtleEmphasis"/>
          <w:rFonts w:ascii="Arial" w:hAnsi="Arial" w:eastAsia="Arial" w:cs="Arial"/>
        </w:rPr>
      </w:pPr>
      <w:r w:rsidRPr="7B222326">
        <w:rPr>
          <w:rStyle w:val="SubtleEmphasis"/>
          <w:rFonts w:ascii="Arial" w:hAnsi="Arial" w:eastAsia="Arial" w:cs="Arial"/>
          <w:lang w:val="English"/>
        </w:rPr>
        <w:t>)</w:t>
      </w:r>
    </w:p>
    <w:p w:rsidR="001D6E6E" w:rsidP="7B222326" w:rsidRDefault="2213DA73" w14:paraId="7D91A6AA" w14:textId="77777777">
      <w:pPr>
        <w:pStyle w:val="Standard"/>
        <w:rPr>
          <w:rFonts w:ascii="Arial" w:hAnsi="Arial" w:eastAsia="Arial" w:cs="Arial"/>
        </w:rPr>
      </w:pPr>
      <w:r w:rsidRPr="7B222326">
        <w:rPr>
          <w:rFonts w:ascii="Arial" w:hAnsi="Arial" w:eastAsia="Arial" w:cs="Arial"/>
          <w:lang w:val="English"/>
        </w:rPr>
        <w:t>It is enough that the variable FOLDER_FILES points to all files with tests.</w:t>
      </w:r>
    </w:p>
    <w:p w:rsidR="001D6E6E" w:rsidP="7B222326" w:rsidRDefault="68D71474" w14:paraId="5C8B5637" w14:textId="77777777">
      <w:pPr>
        <w:pStyle w:val="Standard"/>
        <w:rPr>
          <w:rFonts w:ascii="Arial" w:hAnsi="Arial" w:eastAsia="Arial" w:cs="Arial"/>
        </w:rPr>
      </w:pPr>
      <w:r w:rsidRPr="7B222326">
        <w:rPr>
          <w:rFonts w:ascii="Arial" w:hAnsi="Arial" w:eastAsia="Arial" w:cs="Arial"/>
          <w:lang w:val="English"/>
        </w:rPr>
        <w:t>The tests themselves use the GTest library.</w:t>
      </w:r>
    </w:p>
    <w:p w:rsidR="7B222326" w:rsidP="7B222326" w:rsidRDefault="7B222326" w14:paraId="50C9036E" w14:textId="57327BF1">
      <w:pPr>
        <w:pStyle w:val="Standard"/>
        <w:rPr>
          <w:rFonts w:ascii="Arial" w:hAnsi="Arial" w:eastAsia="Arial" w:cs="Arial"/>
          <w:lang w:val="en-US"/>
        </w:rPr>
      </w:pPr>
    </w:p>
    <w:p w:rsidR="7B222326" w:rsidP="7B222326" w:rsidRDefault="7B222326" w14:paraId="0E32AE61" w14:textId="5633418B">
      <w:pPr>
        <w:pStyle w:val="Standard"/>
        <w:rPr>
          <w:rFonts w:ascii="Arial" w:hAnsi="Arial" w:eastAsia="Arial" w:cs="Arial"/>
          <w:lang w:val="en-US"/>
        </w:rPr>
      </w:pPr>
    </w:p>
    <w:p w:rsidR="7B222326" w:rsidP="7B222326" w:rsidRDefault="7B222326" w14:paraId="33B2C8E0" w14:textId="0056635A">
      <w:pPr>
        <w:pStyle w:val="Standard"/>
        <w:rPr>
          <w:rFonts w:ascii="Arial" w:hAnsi="Arial" w:eastAsia="Arial" w:cs="Arial"/>
          <w:lang w:val="en-US"/>
        </w:rPr>
      </w:pPr>
    </w:p>
    <w:p w:rsidR="7B222326" w:rsidP="7B222326" w:rsidRDefault="7B222326" w14:paraId="3BCE681A" w14:textId="767D2A93">
      <w:pPr>
        <w:pStyle w:val="Standard"/>
        <w:rPr>
          <w:rFonts w:ascii="Arial" w:hAnsi="Arial" w:eastAsia="Arial" w:cs="Arial"/>
          <w:lang w:val="en-US"/>
        </w:rPr>
      </w:pPr>
    </w:p>
    <w:p w:rsidR="7B222326" w:rsidP="7B222326" w:rsidRDefault="7B222326" w14:paraId="26F6C04C" w14:textId="048D0E34">
      <w:pPr>
        <w:pStyle w:val="Standard"/>
        <w:rPr>
          <w:rFonts w:ascii="Arial" w:hAnsi="Arial" w:eastAsia="Arial" w:cs="Arial"/>
          <w:lang w:val="en-US"/>
        </w:rPr>
      </w:pPr>
    </w:p>
    <w:p w:rsidR="7B222326" w:rsidP="7B222326" w:rsidRDefault="7B222326" w14:paraId="54751262" w14:textId="3E96AC89">
      <w:pPr>
        <w:pStyle w:val="Standard"/>
        <w:rPr>
          <w:rFonts w:ascii="Arial" w:hAnsi="Arial" w:eastAsia="Arial" w:cs="Arial"/>
          <w:lang w:val="en-US"/>
        </w:rPr>
      </w:pPr>
    </w:p>
    <w:p w:rsidR="7B222326" w:rsidP="7B222326" w:rsidRDefault="7B222326" w14:paraId="1E605946" w14:textId="69C5EFBA">
      <w:pPr>
        <w:pStyle w:val="Standard"/>
        <w:rPr>
          <w:rFonts w:ascii="Arial" w:hAnsi="Arial" w:eastAsia="Arial" w:cs="Arial"/>
          <w:lang w:val="en-US"/>
        </w:rPr>
      </w:pPr>
    </w:p>
    <w:p w:rsidR="7B222326" w:rsidP="7B222326" w:rsidRDefault="7B222326" w14:paraId="7633762B" w14:textId="1A28955E">
      <w:pPr>
        <w:pStyle w:val="Standard"/>
        <w:rPr>
          <w:rFonts w:ascii="Arial" w:hAnsi="Arial" w:eastAsia="Arial" w:cs="Arial"/>
          <w:lang w:val="en-US"/>
        </w:rPr>
      </w:pPr>
    </w:p>
    <w:p w:rsidRPr="0085431C" w:rsidR="001D6E6E" w:rsidP="7B222326" w:rsidRDefault="68D71474" w14:paraId="039731DB" w14:textId="77777777">
      <w:pPr>
        <w:pStyle w:val="Standard"/>
        <w:rPr>
          <w:rFonts w:ascii="Arial" w:hAnsi="Arial" w:eastAsia="Arial" w:cs="Arial"/>
          <w:lang w:val="en-US"/>
        </w:rPr>
      </w:pPr>
      <w:r w:rsidRPr="7B222326">
        <w:rPr>
          <w:rFonts w:ascii="Arial" w:hAnsi="Arial" w:eastAsia="Arial" w:cs="Arial"/>
          <w:lang w:val="English"/>
        </w:rPr>
        <w:t>Sample test:</w:t>
      </w:r>
    </w:p>
    <w:p w:rsidRPr="0085431C" w:rsidR="001D6E6E" w:rsidP="7B222326" w:rsidRDefault="68D71474" w14:paraId="681A6E72"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////hamming's encoding testing without additional parity bit</w:t>
      </w:r>
    </w:p>
    <w:p w:rsidRPr="0085431C" w:rsidR="001D6E6E" w:rsidP="7B222326" w:rsidRDefault="68D71474" w14:paraId="1627C7FE" w14:textId="77777777">
      <w:pPr>
        <w:pStyle w:val="Standard"/>
        <w:spacing w:line="240" w:lineRule="auto"/>
        <w:rPr>
          <w:rFonts w:ascii="Arial" w:hAnsi="Arial" w:eastAsia="Arial" w:cs="Arial"/>
          <w:lang w:val="en-US"/>
        </w:rPr>
      </w:pPr>
      <w:r w:rsidRPr="7B222326">
        <w:rPr>
          <w:rStyle w:val="SubtleEmphasis"/>
          <w:rFonts w:ascii="Arial" w:hAnsi="Arial" w:eastAsia="Arial" w:cs="Arial"/>
          <w:b/>
          <w:bCs/>
          <w:lang w:val="English"/>
        </w:rPr>
        <w:t>TEST(Hamming, hammingEncoding){</w:t>
      </w:r>
    </w:p>
    <w:p w:rsidRPr="0085431C" w:rsidR="001D6E6E" w:rsidP="7B222326" w:rsidRDefault="001D6E6E" w14:paraId="675E05EE" w14:textId="77777777">
      <w:pPr>
        <w:pStyle w:val="Standard"/>
        <w:spacing w:line="240" w:lineRule="auto"/>
        <w:rPr>
          <w:rFonts w:ascii="Arial" w:hAnsi="Arial" w:eastAsia="Arial" w:cs="Arial"/>
          <w:lang w:val="en-US"/>
        </w:rPr>
      </w:pPr>
    </w:p>
    <w:p w:rsidRPr="0085431C" w:rsidR="001D6E6E" w:rsidP="7B222326" w:rsidRDefault="68D71474" w14:paraId="528B8653"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//data, expected encoded data</w:t>
      </w:r>
    </w:p>
    <w:p w:rsidRPr="0085431C" w:rsidR="001D6E6E" w:rsidP="7B222326" w:rsidRDefault="68D71474" w14:paraId="02FF77AE"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QList&lt;QPair&lt;QString, QString&gt;&gt; dataAndResult{{"1110", "0010110"}, {"11010101100111011111010110", "1111101001011001111011111010110"}, {"11100001000", "001111010001000"},</w:t>
      </w:r>
    </w:p>
    <w:p w:rsidRPr="0085431C" w:rsidR="001D6E6E" w:rsidP="7B222326" w:rsidRDefault="68D71474" w14:paraId="3AEE4BBE"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{"00101010110", "110101001010110"}, {"01111000100000001001010001", "1100111110001000000001001010001"}, {"11100001011010010001110100", "1111110100010110010010001110100"},</w:t>
      </w:r>
    </w:p>
    <w:p w:rsidRPr="0085431C" w:rsidR="001D6E6E" w:rsidP="7B222326" w:rsidRDefault="68D71474" w14:paraId="2CB0ABE8"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{"011000010010001110110100100001101001001110111001000111101", "010011010001001000011101101001000001101001001110111001000111101"}, {"111011011100001010101101000000101101100001000100101101100", "001011001101110100010101011010000000101101100001000100101101100"},</w:t>
      </w:r>
    </w:p>
    <w:p w:rsidRPr="0085431C" w:rsidR="001D6E6E" w:rsidP="7B222326" w:rsidRDefault="68D71474" w14:paraId="142437A7"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{"100001111100101100000010010011000110011100010101111110001101110111110101001001000000100001101011110110101000000100010010", "1011000101111101010110000001001000110001100111000101011111100010101110111110101001001000000100001101011110110101000000100010010"},</w:t>
      </w:r>
    </w:p>
    <w:p w:rsidRPr="0085431C" w:rsidR="001D6E6E" w:rsidP="7B222326" w:rsidRDefault="68D71474" w14:paraId="64BB696D"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{"1101000110001100111111010000010111010000010010000010100010010011100110111101100010111001001000101000000101101011100111000111000000010110110111101100001000001001011110110110111011111101111100101010101000111010011000010100001001101100111000101110100",  "011110100001100101100111111010010001011101000001001000001010001100100111001101111011000101110010010001010000001011010111001110010111000000010110110111101100001000001001011110110110111011111101111100101010101000111010011000010100001001101100111000101110100"}};</w:t>
      </w:r>
    </w:p>
    <w:p w:rsidRPr="0085431C" w:rsidR="001D6E6E" w:rsidP="7B222326" w:rsidRDefault="001D6E6E" w14:paraId="2FC17F8B" w14:textId="77777777">
      <w:pPr>
        <w:pStyle w:val="Standard"/>
        <w:spacing w:line="240" w:lineRule="auto"/>
        <w:rPr>
          <w:rFonts w:ascii="Arial" w:hAnsi="Arial" w:eastAsia="Arial" w:cs="Arial"/>
          <w:lang w:val="en-US"/>
        </w:rPr>
      </w:pPr>
    </w:p>
    <w:p w:rsidRPr="0085431C" w:rsidR="001D6E6E" w:rsidP="7B222326" w:rsidRDefault="68D71474" w14:paraId="026429A9"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foreach(auto pair, dataAndResult){</w:t>
      </w:r>
    </w:p>
    <w:p w:rsidRPr="0085431C" w:rsidR="001D6E6E" w:rsidP="7B222326" w:rsidRDefault="001D6E6E" w14:paraId="0A4F7224" w14:textId="77777777">
      <w:pPr>
        <w:pStyle w:val="Standard"/>
        <w:spacing w:line="240" w:lineRule="auto"/>
        <w:rPr>
          <w:rFonts w:ascii="Arial" w:hAnsi="Arial" w:eastAsia="Arial" w:cs="Arial"/>
          <w:lang w:val="en-US"/>
        </w:rPr>
      </w:pPr>
    </w:p>
    <w:p w:rsidRPr="0085431C" w:rsidR="001D6E6E" w:rsidP="7B222326" w:rsidRDefault="68D71474" w14:paraId="728918EE"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QString data = pair.first, expectedResult = pair.second, result{};</w:t>
      </w:r>
    </w:p>
    <w:p w:rsidRPr="0085431C" w:rsidR="001D6E6E" w:rsidP="7B222326" w:rsidRDefault="001D6E6E" w14:paraId="5AE48A43" w14:textId="77777777">
      <w:pPr>
        <w:pStyle w:val="Standard"/>
        <w:spacing w:line="240" w:lineRule="auto"/>
        <w:rPr>
          <w:rFonts w:ascii="Arial" w:hAnsi="Arial" w:eastAsia="Arial" w:cs="Arial"/>
          <w:lang w:val="en-US"/>
        </w:rPr>
      </w:pPr>
    </w:p>
    <w:p w:rsidRPr="0085431C" w:rsidR="001D6E6E" w:rsidP="7B222326" w:rsidRDefault="68D71474" w14:paraId="5E922F13"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QBitArray bits(data.size());</w:t>
      </w:r>
    </w:p>
    <w:p w:rsidRPr="0085431C" w:rsidR="001D6E6E" w:rsidP="7B222326" w:rsidRDefault="001D6E6E" w14:paraId="50F40DEB" w14:textId="77777777">
      <w:pPr>
        <w:pStyle w:val="Standard"/>
        <w:spacing w:line="240" w:lineRule="auto"/>
        <w:rPr>
          <w:rFonts w:ascii="Arial" w:hAnsi="Arial" w:eastAsia="Arial" w:cs="Arial"/>
          <w:lang w:val="en-US"/>
        </w:rPr>
      </w:pPr>
    </w:p>
    <w:p w:rsidRPr="0085431C" w:rsidR="001D6E6E" w:rsidP="7B222326" w:rsidRDefault="68D71474" w14:paraId="29D81BAD"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for(int i = 0; i &lt; data.size(); i++) bits[i] = (data[i] == '1');</w:t>
      </w:r>
    </w:p>
    <w:p w:rsidRPr="0085431C" w:rsidR="001D6E6E" w:rsidP="7B222326" w:rsidRDefault="001D6E6E" w14:paraId="77A52294" w14:textId="77777777">
      <w:pPr>
        <w:pStyle w:val="Standard"/>
        <w:spacing w:line="240" w:lineRule="auto"/>
        <w:rPr>
          <w:rFonts w:ascii="Arial" w:hAnsi="Arial" w:eastAsia="Arial" w:cs="Arial"/>
          <w:lang w:val="en-US"/>
        </w:rPr>
      </w:pPr>
    </w:p>
    <w:p w:rsidRPr="0085431C" w:rsidR="001D6E6E" w:rsidP="7B222326" w:rsidRDefault="68D71474" w14:paraId="6017283E"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auto hammingCode = QSharedPointer&lt;HammingCode&gt;(new HammingCode());</w:t>
      </w:r>
    </w:p>
    <w:p w:rsidRPr="0085431C" w:rsidR="001D6E6E" w:rsidP="7B222326" w:rsidRDefault="68D71474" w14:paraId="007DCDA8" w14:textId="379E82D2">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hammingCode.data()-&gt;setInitialData(bits, false);</w:t>
      </w:r>
    </w:p>
    <w:p w:rsidRPr="0085431C" w:rsidR="001D6E6E" w:rsidP="7B222326" w:rsidRDefault="68D71474" w14:paraId="450EA2D7" w14:textId="57C0E90A">
      <w:pPr>
        <w:pStyle w:val="Standard"/>
        <w:spacing w:line="240" w:lineRule="auto"/>
        <w:rPr>
          <w:rFonts w:ascii="Arial" w:hAnsi="Arial" w:eastAsia="Arial" w:cs="Arial"/>
          <w:lang w:val="en-US"/>
        </w:rPr>
      </w:pPr>
      <w:r w:rsidRPr="7B222326">
        <w:rPr>
          <w:rStyle w:val="SubtleEmphasis"/>
          <w:rFonts w:ascii="Arial" w:hAnsi="Arial" w:eastAsia="Arial" w:cs="Arial"/>
          <w:b/>
          <w:bCs/>
          <w:lang w:val="English"/>
        </w:rPr>
        <w:t xml:space="preserve">        hammingCode.data()-&gt;encodeData(false);</w:t>
      </w:r>
    </w:p>
    <w:p w:rsidRPr="0085431C" w:rsidR="001D6E6E" w:rsidP="7B222326" w:rsidRDefault="68D71474" w14:paraId="3DD355C9" w14:textId="52440E0C">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QBitArray encoded = hammingCode.data()-&gt;getData();</w:t>
      </w:r>
    </w:p>
    <w:p w:rsidRPr="0085431C" w:rsidR="001D6E6E" w:rsidP="7B222326" w:rsidRDefault="68D71474" w14:paraId="4EC9B531"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for(int i = 0; i &lt; encoded.size(); i++){</w:t>
      </w:r>
    </w:p>
    <w:p w:rsidRPr="0085431C" w:rsidR="001D6E6E" w:rsidP="7B222326" w:rsidRDefault="68D71474" w14:paraId="08654F47" w14:textId="77777777">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result.append(encoded.testBit(i) ? '1' : '0');</w:t>
      </w:r>
    </w:p>
    <w:p w:rsidRPr="0085431C" w:rsidR="001D6E6E" w:rsidP="7B222326" w:rsidRDefault="68D71474" w14:paraId="1A81F0B1" w14:textId="7D15BBE0">
      <w:pPr>
        <w:pStyle w:val="Standard"/>
        <w:spacing w:line="240" w:lineRule="auto"/>
        <w:rPr>
          <w:rFonts w:ascii="Arial" w:hAnsi="Arial" w:eastAsia="Arial" w:cs="Arial"/>
          <w:lang w:val="en-US"/>
        </w:rPr>
      </w:pPr>
      <w:r w:rsidRPr="7B222326">
        <w:rPr>
          <w:rStyle w:val="SubtleEmphasis"/>
          <w:rFonts w:ascii="Arial" w:hAnsi="Arial" w:eastAsia="Arial" w:cs="Arial"/>
          <w:lang w:val="English"/>
        </w:rPr>
        <w:t xml:space="preserve">        }</w:t>
      </w:r>
    </w:p>
    <w:p w:rsidRPr="0085431C" w:rsidR="001D6E6E" w:rsidP="7B222326" w:rsidRDefault="68D71474" w14:paraId="4182F2D8" w14:textId="77777777">
      <w:pPr>
        <w:pStyle w:val="Standard"/>
        <w:spacing w:line="240" w:lineRule="auto"/>
        <w:rPr>
          <w:rFonts w:ascii="Arial" w:hAnsi="Arial" w:eastAsia="Arial" w:cs="Arial"/>
          <w:lang w:val="en-US"/>
        </w:rPr>
      </w:pPr>
      <w:r w:rsidRPr="7B222326">
        <w:rPr>
          <w:rStyle w:val="SubtleEmphasis"/>
          <w:rFonts w:ascii="Arial" w:hAnsi="Arial" w:eastAsia="Arial" w:cs="Arial"/>
          <w:b/>
          <w:bCs/>
          <w:lang w:val="English"/>
        </w:rPr>
        <w:t xml:space="preserve">        ASSERT_STREQ(result.toStdString().c_str(), expectedResult.toStdString().c_str());</w:t>
      </w:r>
    </w:p>
    <w:p w:rsidR="001D6E6E" w:rsidP="7B222326" w:rsidRDefault="68D71474" w14:paraId="79A8D64D" w14:textId="77777777">
      <w:pPr>
        <w:pStyle w:val="Standard"/>
        <w:spacing w:line="240" w:lineRule="auto"/>
        <w:rPr>
          <w:rStyle w:val="SubtleEmphasis"/>
          <w:rFonts w:ascii="Arial" w:hAnsi="Arial" w:eastAsia="Arial" w:cs="Arial"/>
        </w:rPr>
      </w:pPr>
      <w:r w:rsidRPr="7B222326">
        <w:rPr>
          <w:rStyle w:val="SubtleEmphasis"/>
          <w:rFonts w:ascii="Arial" w:hAnsi="Arial" w:eastAsia="Arial" w:cs="Arial"/>
          <w:lang w:val="English"/>
        </w:rPr>
        <w:t xml:space="preserve">    }</w:t>
      </w:r>
    </w:p>
    <w:p w:rsidR="001D6E6E" w:rsidP="7B222326" w:rsidRDefault="68D71474" w14:paraId="7AE58401" w14:textId="77777777">
      <w:pPr>
        <w:pStyle w:val="Standard"/>
        <w:spacing w:line="240" w:lineRule="auto"/>
        <w:rPr>
          <w:rStyle w:val="SubtleEmphasis"/>
          <w:rFonts w:ascii="Arial" w:hAnsi="Arial" w:eastAsia="Arial" w:cs="Arial"/>
        </w:rPr>
      </w:pPr>
      <w:r w:rsidRPr="7B222326">
        <w:rPr>
          <w:rStyle w:val="SubtleEmphasis"/>
          <w:rFonts w:ascii="Arial" w:hAnsi="Arial" w:eastAsia="Arial" w:cs="Arial"/>
          <w:lang w:val="English"/>
        </w:rPr>
        <w:t>}</w:t>
      </w:r>
    </w:p>
    <w:p w:rsidR="001D6E6E" w:rsidP="7B222326" w:rsidRDefault="68D71474" w14:paraId="0C081B80" w14:textId="77777777">
      <w:pPr>
        <w:pStyle w:val="Standard"/>
        <w:rPr>
          <w:rFonts w:ascii="Arial" w:hAnsi="Arial" w:eastAsia="Arial" w:cs="Arial"/>
        </w:rPr>
      </w:pPr>
      <w:r w:rsidRPr="7B222326">
        <w:rPr>
          <w:rFonts w:ascii="Arial" w:hAnsi="Arial" w:eastAsia="Arial" w:cs="Arial"/>
          <w:lang w:val="English"/>
        </w:rPr>
        <w:t xml:space="preserve">Each test should start with a Test </w:t>
      </w:r>
      <w:r w:rsidRPr="7B222326">
        <w:rPr>
          <w:rFonts w:ascii="Arial" w:hAnsi="Arial" w:eastAsia="Arial" w:cs="Arial"/>
          <w:i/>
          <w:iCs/>
          <w:lang w:val="English"/>
        </w:rPr>
        <w:t>(arg1, arg2) block {</w:t>
      </w:r>
      <w:r w:rsidRPr="7B222326">
        <w:rPr>
          <w:rFonts w:ascii="Arial" w:hAnsi="Arial" w:eastAsia="Arial" w:cs="Arial"/>
          <w:lang w:val="English"/>
        </w:rPr>
        <w:t xml:space="preserve"> arguments are the name of the test suite and the name of the specific test. In such a block, you can write regular C++ code and ASSERT methods from GTest. In this case, the test has encoded several possible inputs and their correctly encoded messages and for each of these pairs, it first tries to encode the input using our code (HammingCode class, encodeData method) and then checks if the result is consistent with the correct one (ASSERT_STREQ – compares if 2 strings are identical).</w:t>
      </w:r>
    </w:p>
    <w:p w:rsidR="7B222326" w:rsidP="7B222326" w:rsidRDefault="7B222326" w14:paraId="25FE6333" w14:textId="39F81CF8">
      <w:pPr>
        <w:pStyle w:val="Standard"/>
        <w:rPr>
          <w:rFonts w:ascii="Arial" w:hAnsi="Arial" w:eastAsia="Arial" w:cs="Arial"/>
        </w:rPr>
      </w:pPr>
    </w:p>
    <w:p w:rsidR="40425AB4" w:rsidP="7B222326" w:rsidRDefault="40425AB4" w14:paraId="49CDDD2A" w14:textId="47DF681F">
      <w:pPr>
        <w:pStyle w:val="Heading2"/>
        <w:jc w:val="both"/>
      </w:pPr>
      <w:bookmarkStart w:name="_Toc2091021815" w:id="86"/>
      <w:r w:rsidRPr="7B222326">
        <w:rPr>
          <w:rFonts w:ascii="Arial" w:hAnsi="Arial" w:eastAsia="Arial" w:cs="Arial"/>
          <w:szCs w:val="22"/>
          <w:lang w:val="English"/>
        </w:rPr>
        <w:t>Translating the app</w:t>
      </w:r>
      <w:r>
        <w:rPr>
          <w:lang w:val="English"/>
        </w:rPr>
        <w:tab/>
      </w:r>
      <w:bookmarkEnd w:id="86"/>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4605"/>
        <w:gridCol w:w="4605"/>
      </w:tblGrid>
      <w:tr w:rsidR="7B222326" w:rsidTr="7B222326" w14:paraId="677D2D32" w14:textId="77777777">
        <w:trPr>
          <w:trHeight w:val="300"/>
          <w:jc w:val="center"/>
        </w:trPr>
        <w:tc>
          <w:tcPr>
            <w:tcW w:w="4605" w:type="dxa"/>
            <w:tcBorders>
              <w:top w:val="none" w:color="000000" w:themeColor="text1" w:sz="12" w:space="0"/>
              <w:left w:val="none" w:color="000000" w:themeColor="text1" w:sz="12" w:space="0"/>
              <w:bottom w:val="none" w:color="000000" w:themeColor="text1" w:sz="12" w:space="0"/>
            </w:tcBorders>
          </w:tcPr>
          <w:p w:rsidR="120A02AD" w:rsidP="7B222326" w:rsidRDefault="120A02AD" w14:paraId="1028BB6C" w14:textId="2B5C4BD6">
            <w:pPr>
              <w:pStyle w:val="BodyText"/>
            </w:pPr>
            <w:r>
              <w:rPr>
                <w:noProof/>
                <w:lang w:val="English"/>
              </w:rPr>
              <w:drawing>
                <wp:inline distT="0" distB="0" distL="0" distR="0" wp14:anchorId="66611CB7" wp14:editId="663E3BC9">
                  <wp:extent cx="2790825" cy="1638300"/>
                  <wp:effectExtent l="0" t="0" r="0" b="0"/>
                  <wp:docPr id="386566793" name="Picture 38656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790825" cy="1638300"/>
                          </a:xfrm>
                          <a:prstGeom prst="rect">
                            <a:avLst/>
                          </a:prstGeom>
                        </pic:spPr>
                      </pic:pic>
                    </a:graphicData>
                  </a:graphic>
                </wp:inline>
              </w:drawing>
            </w:r>
          </w:p>
        </w:tc>
        <w:tc>
          <w:tcPr>
            <w:tcW w:w="4605" w:type="dxa"/>
            <w:tcBorders>
              <w:top w:val="none" w:color="000000" w:themeColor="text1" w:sz="12" w:space="0"/>
              <w:bottom w:val="none" w:color="000000" w:themeColor="text1" w:sz="12" w:space="0"/>
              <w:right w:val="none" w:color="000000" w:themeColor="text1" w:sz="12" w:space="0"/>
            </w:tcBorders>
          </w:tcPr>
          <w:p w:rsidR="0F97A850" w:rsidP="7B222326" w:rsidRDefault="0F97A850" w14:paraId="681CE9EC" w14:textId="0A26CF7A">
            <w:pPr>
              <w:pStyle w:val="BodyText"/>
              <w:jc w:val="left"/>
            </w:pPr>
            <w:r>
              <w:rPr>
                <w:noProof/>
                <w:lang w:val="English"/>
              </w:rPr>
              <w:drawing>
                <wp:inline distT="0" distB="0" distL="0" distR="0" wp14:anchorId="313A9C7D" wp14:editId="33AEDC0C">
                  <wp:extent cx="2790825" cy="1638300"/>
                  <wp:effectExtent l="0" t="0" r="0" b="0"/>
                  <wp:docPr id="113239013" name="Picture 11323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790825" cy="1638300"/>
                          </a:xfrm>
                          <a:prstGeom prst="rect">
                            <a:avLst/>
                          </a:prstGeom>
                        </pic:spPr>
                      </pic:pic>
                    </a:graphicData>
                  </a:graphic>
                </wp:inline>
              </w:drawing>
            </w:r>
          </w:p>
        </w:tc>
      </w:tr>
      <w:tr w:rsidR="7B222326" w:rsidTr="7B222326" w14:paraId="42E5182C" w14:textId="77777777">
        <w:trPr>
          <w:trHeight w:val="300"/>
          <w:jc w:val="center"/>
        </w:trPr>
        <w:tc>
          <w:tcPr>
            <w:tcW w:w="4605" w:type="dxa"/>
            <w:tcBorders>
              <w:top w:val="none" w:color="000000" w:themeColor="text1" w:sz="12" w:space="0"/>
            </w:tcBorders>
          </w:tcPr>
          <w:p w:rsidR="40425AB4" w:rsidP="7B222326" w:rsidRDefault="40425AB4" w14:paraId="37837F3F" w14:textId="64AA5F05">
            <w:pPr>
              <w:pStyle w:val="BodyText"/>
              <w:jc w:val="center"/>
              <w:rPr>
                <w:b w:val="0"/>
                <w:color w:val="auto"/>
                <w:sz w:val="22"/>
                <w:szCs w:val="22"/>
              </w:rPr>
            </w:pPr>
            <w:r w:rsidRPr="7B222326">
              <w:rPr>
                <w:b w:val="0"/>
                <w:color w:val="auto"/>
                <w:sz w:val="22"/>
                <w:szCs w:val="22"/>
                <w:lang w:val="English"/>
              </w:rPr>
              <w:t>Drawing Main Menu in Polish</w:t>
            </w:r>
          </w:p>
        </w:tc>
        <w:tc>
          <w:tcPr>
            <w:tcW w:w="4605" w:type="dxa"/>
            <w:tcBorders>
              <w:top w:val="none" w:color="000000" w:themeColor="text1" w:sz="12" w:space="0"/>
            </w:tcBorders>
          </w:tcPr>
          <w:p w:rsidR="40425AB4" w:rsidP="7B222326" w:rsidRDefault="40425AB4" w14:paraId="2090F02F" w14:textId="0D9D4C86">
            <w:pPr>
              <w:pStyle w:val="BodyText"/>
              <w:jc w:val="center"/>
              <w:rPr>
                <w:b w:val="0"/>
                <w:color w:val="auto"/>
                <w:sz w:val="22"/>
                <w:szCs w:val="22"/>
              </w:rPr>
            </w:pPr>
            <w:r w:rsidRPr="7B222326">
              <w:rPr>
                <w:b w:val="0"/>
                <w:color w:val="auto"/>
                <w:sz w:val="22"/>
                <w:szCs w:val="22"/>
                <w:lang w:val="English"/>
              </w:rPr>
              <w:t>Drawing Main Menu in English</w:t>
            </w:r>
          </w:p>
        </w:tc>
      </w:tr>
    </w:tbl>
    <w:p w:rsidRPr="00190B92" w:rsidR="001D6E6E" w:rsidP="7B222326" w:rsidRDefault="001D6E6E" w14:paraId="717AAFBA" w14:textId="77777777">
      <w:pPr>
        <w:jc w:val="center"/>
        <w:rPr>
          <w:rFonts w:ascii="Arial" w:hAnsi="Arial" w:eastAsia="Arial" w:cs="Arial"/>
        </w:rPr>
      </w:pPr>
    </w:p>
    <w:p w:rsidR="40425AB4" w:rsidP="7B222326" w:rsidRDefault="40425AB4" w14:paraId="1E2AC5D9" w14:textId="2526ED6C">
      <w:pPr>
        <w:jc w:val="both"/>
        <w:rPr>
          <w:rFonts w:ascii="Arial" w:hAnsi="Arial" w:eastAsia="Arial" w:cs="Arial"/>
        </w:rPr>
      </w:pPr>
      <w:r w:rsidRPr="7B222326">
        <w:rPr>
          <w:rFonts w:ascii="Arial" w:hAnsi="Arial" w:eastAsia="Arial" w:cs="Arial"/>
          <w:lang w:val="English"/>
        </w:rPr>
        <w:t>It is possible to operate the application in two languages - Polish and English. The source code provides step-by-step instructions on how to add any additional languages if necessary. This option will also be somewhat presented in this chapter, because it will show how language packs work in the program.</w:t>
      </w:r>
    </w:p>
    <w:p w:rsidR="7B222326" w:rsidP="7B222326" w:rsidRDefault="7B222326" w14:paraId="31CED7A6" w14:textId="32CECA1C">
      <w:pPr>
        <w:jc w:val="both"/>
        <w:rPr>
          <w:rFonts w:ascii="Arial" w:hAnsi="Arial" w:eastAsia="Arial" w:cs="Arial"/>
        </w:rPr>
      </w:pPr>
    </w:p>
    <w:p w:rsidR="7B222326" w:rsidP="7B222326" w:rsidRDefault="7B222326" w14:paraId="03416DED" w14:textId="107135C0">
      <w:pPr>
        <w:jc w:val="both"/>
        <w:rPr>
          <w:rFonts w:ascii="Arial" w:hAnsi="Arial" w:eastAsia="Arial" w:cs="Arial"/>
        </w:rPr>
      </w:pPr>
    </w:p>
    <w:p w:rsidR="7B222326" w:rsidP="7B222326" w:rsidRDefault="7B222326" w14:paraId="14CA5DA7" w14:textId="1BACB3CA">
      <w:pPr>
        <w:jc w:val="both"/>
        <w:rPr>
          <w:rFonts w:ascii="Arial" w:hAnsi="Arial" w:eastAsia="Arial" w:cs="Arial"/>
        </w:rPr>
      </w:pPr>
    </w:p>
    <w:p w:rsidR="78451EF1" w:rsidP="7B222326" w:rsidRDefault="78451EF1" w14:paraId="272BC554" w14:textId="786FB96D">
      <w:pPr>
        <w:pStyle w:val="Heading3"/>
        <w:jc w:val="both"/>
        <w:rPr>
          <w:rFonts w:ascii="Arial" w:hAnsi="Arial" w:eastAsia="Arial" w:cs="Arial"/>
          <w:sz w:val="22"/>
          <w:szCs w:val="22"/>
        </w:rPr>
      </w:pPr>
      <w:bookmarkStart w:name="_Toc2128524471" w:id="87"/>
      <w:r w:rsidRPr="7B222326">
        <w:rPr>
          <w:rFonts w:ascii="Arial" w:hAnsi="Arial" w:eastAsia="Arial" w:cs="Arial"/>
          <w:sz w:val="22"/>
          <w:szCs w:val="22"/>
          <w:lang w:val="English"/>
        </w:rPr>
        <w:t>Language selection</w:t>
      </w:r>
      <w:bookmarkEnd w:id="87"/>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9210"/>
      </w:tblGrid>
      <w:tr w:rsidR="7B222326" w:rsidTr="7B222326" w14:paraId="04354967" w14:textId="77777777">
        <w:trPr>
          <w:trHeight w:val="300"/>
          <w:jc w:val="center"/>
        </w:trPr>
        <w:tc>
          <w:tcPr>
            <w:tcW w:w="9210" w:type="dxa"/>
          </w:tcPr>
          <w:p w:rsidR="1875AA95" w:rsidP="7B222326" w:rsidRDefault="1875AA95" w14:paraId="1F05C83C" w14:textId="3237A348">
            <w:pPr>
              <w:jc w:val="center"/>
            </w:pPr>
            <w:r>
              <w:rPr>
                <w:noProof/>
                <w:lang w:val="English"/>
              </w:rPr>
              <w:drawing>
                <wp:inline distT="0" distB="0" distL="0" distR="0" wp14:anchorId="71C28224" wp14:editId="617FBFD5">
                  <wp:extent cx="3194555" cy="1874139"/>
                  <wp:effectExtent l="0" t="0" r="0" b="0"/>
                  <wp:docPr id="1811837898" name="Picture 181183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194555" cy="1874139"/>
                          </a:xfrm>
                          <a:prstGeom prst="rect">
                            <a:avLst/>
                          </a:prstGeom>
                        </pic:spPr>
                      </pic:pic>
                    </a:graphicData>
                  </a:graphic>
                </wp:inline>
              </w:drawing>
            </w:r>
          </w:p>
        </w:tc>
      </w:tr>
      <w:tr w:rsidR="7B222326" w:rsidTr="7B222326" w14:paraId="053A3B14" w14:textId="77777777">
        <w:trPr>
          <w:trHeight w:val="300"/>
          <w:jc w:val="center"/>
        </w:trPr>
        <w:tc>
          <w:tcPr>
            <w:tcW w:w="9210" w:type="dxa"/>
          </w:tcPr>
          <w:p w:rsidR="78451EF1" w:rsidP="7B222326" w:rsidRDefault="78451EF1" w14:paraId="455C8809" w14:textId="2075BE46">
            <w:pPr>
              <w:jc w:val="center"/>
              <w:rPr>
                <w:rFonts w:ascii="Arial" w:hAnsi="Arial" w:eastAsia="Arial" w:cs="Arial"/>
              </w:rPr>
            </w:pPr>
            <w:r w:rsidRPr="7B222326">
              <w:rPr>
                <w:rFonts w:ascii="Arial" w:hAnsi="Arial" w:eastAsia="Arial" w:cs="Arial"/>
                <w:lang w:val="English"/>
              </w:rPr>
              <w:t>Drawing Options Screen</w:t>
            </w:r>
          </w:p>
        </w:tc>
      </w:tr>
    </w:tbl>
    <w:p w:rsidR="78451EF1" w:rsidP="7B222326" w:rsidRDefault="78451EF1" w14:paraId="4F408B2F" w14:textId="72E282EC">
      <w:pPr>
        <w:jc w:val="both"/>
        <w:rPr>
          <w:rFonts w:ascii="Arial" w:hAnsi="Arial" w:eastAsia="Arial" w:cs="Arial"/>
          <w:sz w:val="22"/>
          <w:szCs w:val="22"/>
        </w:rPr>
      </w:pPr>
      <w:r w:rsidRPr="7B222326">
        <w:rPr>
          <w:rFonts w:ascii="Arial" w:hAnsi="Arial" w:eastAsia="Arial" w:cs="Arial"/>
          <w:sz w:val="22"/>
          <w:szCs w:val="22"/>
          <w:lang w:val="English"/>
        </w:rPr>
        <w:t xml:space="preserve">In the program, the language can be selected in the "Options" screen, marked in the main menu with a gear icon. The user can choose between English, marked with the flag of the United Kingdom, and Polish, marked with the flag of Polish. Under the flags there are appropriate radio type buttons. The language changes when the corresponding button under the flag is pressed. It is immediately saved to the configuration file. Thanks to this treatment, the application works in the appropriate language even after restarting the application, so there is no need to change it every time. The program's configuration file containing language information is stored in Microsoft Windows in the key registry at the path: </w:t>
      </w:r>
      <w:r w:rsidRPr="7B222326" w:rsidR="0E19D5E5">
        <w:rPr>
          <w:rFonts w:ascii="Arial" w:hAnsi="Arial" w:eastAsia="Arial" w:cs="Arial"/>
          <w:i/>
          <w:iCs/>
          <w:sz w:val="22"/>
          <w:szCs w:val="22"/>
          <w:lang w:val="English"/>
        </w:rPr>
        <w:t>\HKEY_CURRENT_USER\Software\Redundant Coding\App</w:t>
      </w:r>
      <w:r w:rsidRPr="7B222326" w:rsidR="0E19D5E5">
        <w:rPr>
          <w:rFonts w:ascii="Arial" w:hAnsi="Arial" w:eastAsia="Arial" w:cs="Arial"/>
          <w:sz w:val="22"/>
          <w:szCs w:val="22"/>
          <w:lang w:val="English"/>
        </w:rPr>
        <w:t xml:space="preserve">. The variable that stores information about the set language of the program is called </w:t>
      </w:r>
      <w:r w:rsidRPr="7B222326" w:rsidR="0E19D5E5">
        <w:rPr>
          <w:rFonts w:ascii="Arial" w:hAnsi="Arial" w:eastAsia="Arial" w:cs="Arial"/>
          <w:i/>
          <w:iCs/>
          <w:sz w:val="22"/>
          <w:szCs w:val="22"/>
          <w:lang w:val="English"/>
        </w:rPr>
        <w:t>Language</w:t>
      </w:r>
      <w:r w:rsidRPr="7B222326" w:rsidR="0E19D5E5">
        <w:rPr>
          <w:rFonts w:ascii="Arial" w:hAnsi="Arial" w:eastAsia="Arial" w:cs="Arial"/>
          <w:sz w:val="22"/>
          <w:szCs w:val="22"/>
          <w:lang w:val="English"/>
        </w:rPr>
        <w:t xml:space="preserve">. When its value is 0, the program runs in English, and when the </w:t>
      </w:r>
      <w:r w:rsidRPr="7B222326" w:rsidR="6789E43B">
        <w:rPr>
          <w:rFonts w:ascii="Arial" w:hAnsi="Arial" w:eastAsia="Arial" w:cs="Arial"/>
          <w:i/>
          <w:iCs/>
          <w:sz w:val="22"/>
          <w:szCs w:val="22"/>
          <w:lang w:val="English"/>
        </w:rPr>
        <w:t>Language</w:t>
      </w:r>
      <w:r w:rsidRPr="7B222326" w:rsidR="6789E43B">
        <w:rPr>
          <w:rFonts w:ascii="Arial" w:hAnsi="Arial" w:eastAsia="Arial" w:cs="Arial"/>
          <w:sz w:val="22"/>
          <w:szCs w:val="22"/>
          <w:lang w:val="English"/>
        </w:rPr>
        <w:t xml:space="preserve"> variable  is set to 1, the application is running in English.</w:t>
      </w:r>
    </w:p>
    <w:p w:rsidR="430D4A85" w:rsidP="7B222326" w:rsidRDefault="430D4A85" w14:paraId="0850176A" w14:textId="124B383F">
      <w:pPr>
        <w:pStyle w:val="Heading3"/>
        <w:jc w:val="both"/>
        <w:rPr>
          <w:rFonts w:ascii="Arial" w:hAnsi="Arial" w:eastAsia="Arial" w:cs="Arial"/>
        </w:rPr>
      </w:pPr>
      <w:bookmarkStart w:name="_Toc2111615830" w:id="88"/>
      <w:r w:rsidRPr="7B222326">
        <w:rPr>
          <w:rFonts w:ascii="Arial" w:hAnsi="Arial" w:eastAsia="Arial" w:cs="Arial"/>
          <w:sz w:val="22"/>
          <w:szCs w:val="22"/>
          <w:lang w:val="English"/>
        </w:rPr>
        <w:t>Language Packs</w:t>
      </w:r>
      <w:bookmarkEnd w:id="88"/>
    </w:p>
    <w:p w:rsidR="430D4A85" w:rsidP="7B222326" w:rsidRDefault="430D4A85" w14:paraId="0BC3AB8E" w14:textId="1704A6EB">
      <w:pPr>
        <w:jc w:val="both"/>
      </w:pPr>
    </w:p>
    <w:tbl>
      <w:tblPr>
        <w:tblStyle w:val="TableGrid"/>
        <w:tblW w:w="0" w:type="auto"/>
        <w:jc w:val="center"/>
        <w:tblBorders>
          <w:top w:val="none" w:color="000000" w:themeColor="text1" w:sz="12" w:space="0"/>
          <w:left w:val="none" w:color="000000" w:themeColor="text1" w:sz="12" w:space="0"/>
          <w:bottom w:val="none" w:color="000000" w:themeColor="text1" w:sz="12" w:space="0"/>
          <w:right w:val="none" w:color="000000" w:themeColor="text1" w:sz="12" w:space="0"/>
          <w:insideH w:val="none" w:color="000000" w:themeColor="text1" w:sz="12" w:space="0"/>
          <w:insideV w:val="none" w:color="000000" w:themeColor="text1" w:sz="12" w:space="0"/>
        </w:tblBorders>
        <w:tblLayout w:type="fixed"/>
        <w:tblLook w:val="06A0" w:firstRow="1" w:lastRow="0" w:firstColumn="1" w:lastColumn="0" w:noHBand="1" w:noVBand="1"/>
      </w:tblPr>
      <w:tblGrid>
        <w:gridCol w:w="9210"/>
      </w:tblGrid>
      <w:tr w:rsidR="7B222326" w:rsidTr="7B222326" w14:paraId="6EBCD165" w14:textId="77777777">
        <w:trPr>
          <w:trHeight w:val="300"/>
          <w:jc w:val="center"/>
        </w:trPr>
        <w:tc>
          <w:tcPr>
            <w:tcW w:w="9210" w:type="dxa"/>
          </w:tcPr>
          <w:p w:rsidR="7B222326" w:rsidP="7B222326" w:rsidRDefault="7B222326" w14:paraId="1F3ECB8C" w14:textId="0D2BD923">
            <w:pPr>
              <w:jc w:val="both"/>
            </w:pPr>
            <w:r>
              <w:rPr>
                <w:noProof/>
                <w:lang w:val="English"/>
              </w:rPr>
              <w:drawing>
                <wp:inline distT="0" distB="0" distL="0" distR="0" wp14:anchorId="32B5DC82" wp14:editId="43EC506F">
                  <wp:extent cx="5705476" cy="2619375"/>
                  <wp:effectExtent l="0" t="0" r="0" b="0"/>
                  <wp:docPr id="1727591025" name="Picture 172759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05476" cy="2619375"/>
                          </a:xfrm>
                          <a:prstGeom prst="rect">
                            <a:avLst/>
                          </a:prstGeom>
                        </pic:spPr>
                      </pic:pic>
                    </a:graphicData>
                  </a:graphic>
                </wp:inline>
              </w:drawing>
            </w:r>
          </w:p>
        </w:tc>
      </w:tr>
      <w:tr w:rsidR="7B222326" w:rsidTr="7B222326" w14:paraId="0E51E600" w14:textId="77777777">
        <w:trPr>
          <w:trHeight w:val="300"/>
          <w:jc w:val="center"/>
        </w:trPr>
        <w:tc>
          <w:tcPr>
            <w:tcW w:w="9210" w:type="dxa"/>
          </w:tcPr>
          <w:p w:rsidR="7B222326" w:rsidP="7B222326" w:rsidRDefault="7B222326" w14:paraId="6C012D32" w14:textId="79456B32">
            <w:pPr>
              <w:jc w:val="center"/>
              <w:rPr>
                <w:rFonts w:ascii="Arial" w:hAnsi="Arial" w:eastAsia="Arial" w:cs="Arial"/>
              </w:rPr>
            </w:pPr>
            <w:r w:rsidRPr="7B222326">
              <w:rPr>
                <w:rFonts w:ascii="Arial" w:hAnsi="Arial" w:eastAsia="Arial" w:cs="Arial"/>
                <w:lang w:val="English"/>
              </w:rPr>
              <w:t>Figure Visible Language Packs - Polish and English</w:t>
            </w:r>
          </w:p>
        </w:tc>
      </w:tr>
    </w:tbl>
    <w:p w:rsidR="3D4AC8DA" w:rsidP="7B222326" w:rsidRDefault="3D4AC8DA" w14:paraId="1AABC68C" w14:textId="51EA7BA6">
      <w:pPr>
        <w:spacing w:line="259" w:lineRule="auto"/>
        <w:jc w:val="both"/>
        <w:rPr>
          <w:rFonts w:ascii="Arial" w:hAnsi="Arial" w:eastAsia="Arial" w:cs="Arial"/>
          <w:sz w:val="22"/>
          <w:szCs w:val="22"/>
        </w:rPr>
      </w:pPr>
      <w:r w:rsidRPr="7B222326">
        <w:rPr>
          <w:rFonts w:ascii="Arial" w:hAnsi="Arial" w:eastAsia="Arial" w:cs="Arial"/>
          <w:sz w:val="22"/>
          <w:szCs w:val="22"/>
          <w:lang w:val="English"/>
        </w:rPr>
        <w:t xml:space="preserve">The program uses language packs, i.e. files containing the translation of each element of the program. These files are located in the </w:t>
      </w:r>
      <w:r w:rsidRPr="7B222326" w:rsidR="30F3C311">
        <w:rPr>
          <w:rFonts w:ascii="Arial" w:hAnsi="Arial" w:eastAsia="Arial" w:cs="Arial"/>
          <w:i/>
          <w:iCs/>
          <w:sz w:val="22"/>
          <w:szCs w:val="22"/>
          <w:lang w:val="English"/>
        </w:rPr>
        <w:t>/assets/lang/</w:t>
      </w:r>
      <w:r w:rsidRPr="7B222326" w:rsidR="30F3C311">
        <w:rPr>
          <w:rFonts w:ascii="Arial" w:hAnsi="Arial" w:eastAsia="Arial" w:cs="Arial"/>
          <w:sz w:val="22"/>
          <w:szCs w:val="22"/>
          <w:lang w:val="English"/>
        </w:rPr>
        <w:t xml:space="preserve"> folder. Each of the files is in </w:t>
      </w:r>
      <w:r w:rsidRPr="7B222326" w:rsidR="30F3C311">
        <w:rPr>
          <w:rFonts w:ascii="Arial" w:hAnsi="Arial" w:eastAsia="Arial" w:cs="Arial"/>
          <w:i/>
          <w:iCs/>
          <w:sz w:val="22"/>
          <w:szCs w:val="22"/>
          <w:lang w:val="English"/>
        </w:rPr>
        <w:t>.lang</w:t>
      </w:r>
      <w:r w:rsidRPr="7B222326" w:rsidR="30F3C311">
        <w:rPr>
          <w:rFonts w:ascii="Arial" w:hAnsi="Arial" w:eastAsia="Arial" w:cs="Arial"/>
          <w:sz w:val="22"/>
          <w:szCs w:val="22"/>
          <w:lang w:val="English"/>
        </w:rPr>
        <w:t xml:space="preserve"> format. In this file, the content of each page is translated one by one. It is important to write them in the right order and in the same format, as shown in the figure above (Figure). Translation format: </w:t>
      </w:r>
      <w:r w:rsidRPr="7B222326" w:rsidR="57D0C632">
        <w:rPr>
          <w:rFonts w:ascii="Arial" w:hAnsi="Arial" w:eastAsia="Arial" w:cs="Arial"/>
          <w:i/>
          <w:iCs/>
          <w:sz w:val="22"/>
          <w:szCs w:val="22"/>
          <w:lang w:val="English"/>
        </w:rPr>
        <w:t>variable: "translation".</w:t>
      </w:r>
      <w:r w:rsidRPr="7B222326" w:rsidR="57D0C632">
        <w:rPr>
          <w:rFonts w:ascii="Arial" w:hAnsi="Arial" w:eastAsia="Arial" w:cs="Arial"/>
          <w:sz w:val="22"/>
          <w:szCs w:val="22"/>
          <w:lang w:val="English"/>
        </w:rPr>
        <w:t xml:space="preserve"> This format resembles a dictionary, which is a data type in popular programming languages that allows you to assign a meaning to a text. The translation cannot contain quotation marks (</w:t>
      </w:r>
      <w:r w:rsidRPr="7B222326" w:rsidR="57D0C632">
        <w:rPr>
          <w:rFonts w:ascii="Arial" w:hAnsi="Arial" w:eastAsia="Arial" w:cs="Arial"/>
          <w:i/>
          <w:iCs/>
          <w:sz w:val="22"/>
          <w:szCs w:val="22"/>
          <w:lang w:val="English"/>
        </w:rPr>
        <w:t>"</w:t>
      </w:r>
      <w:r w:rsidRPr="7B222326" w:rsidR="57D0C632">
        <w:rPr>
          <w:rFonts w:ascii="Arial" w:hAnsi="Arial" w:eastAsia="Arial" w:cs="Arial"/>
          <w:sz w:val="22"/>
          <w:szCs w:val="22"/>
          <w:lang w:val="English"/>
        </w:rPr>
        <w:t>), which will be explained in the next chapter, which provides a detailed discussion of how the translation of elements in the application works.</w:t>
      </w:r>
    </w:p>
    <w:p w:rsidR="7DE06683" w:rsidP="7B222326" w:rsidRDefault="7DE06683" w14:paraId="392BA72E" w14:textId="1808E097">
      <w:pPr>
        <w:pStyle w:val="Heading3"/>
        <w:jc w:val="both"/>
        <w:rPr>
          <w:rFonts w:ascii="Arial" w:hAnsi="Arial" w:eastAsia="Arial" w:cs="Arial"/>
        </w:rPr>
      </w:pPr>
      <w:bookmarkStart w:name="_Toc1821707911" w:id="89"/>
      <w:r w:rsidRPr="7B222326">
        <w:rPr>
          <w:rFonts w:ascii="Arial" w:hAnsi="Arial" w:eastAsia="Arial" w:cs="Arial"/>
          <w:sz w:val="22"/>
          <w:szCs w:val="22"/>
          <w:lang w:val="English"/>
        </w:rPr>
        <w:t>How translation works in the app</w:t>
      </w:r>
      <w:bookmarkEnd w:id="89"/>
    </w:p>
    <w:p w:rsidR="7DE06683" w:rsidP="7B222326" w:rsidRDefault="7DE06683" w14:paraId="18BFAA60" w14:textId="45FA7FCA">
      <w:pPr>
        <w:jc w:val="both"/>
        <w:rPr>
          <w:rFonts w:ascii="Arial" w:hAnsi="Arial" w:eastAsia="Arial" w:cs="Arial"/>
          <w:sz w:val="22"/>
          <w:szCs w:val="22"/>
        </w:rPr>
      </w:pPr>
      <w:r w:rsidRPr="7B222326">
        <w:rPr>
          <w:rFonts w:ascii="Arial" w:hAnsi="Arial" w:eastAsia="Arial" w:cs="Arial"/>
          <w:sz w:val="22"/>
          <w:szCs w:val="22"/>
          <w:lang w:val="English"/>
        </w:rPr>
        <w:t>In order for the translation to be implemented in the program, a separate class called Settings has been created</w:t>
      </w:r>
      <w:r w:rsidRPr="7B222326" w:rsidR="0F385720">
        <w:rPr>
          <w:rFonts w:ascii="Arial" w:hAnsi="Arial" w:eastAsia="Arial" w:cs="Arial"/>
          <w:i/>
          <w:iCs/>
          <w:sz w:val="22"/>
          <w:szCs w:val="22"/>
          <w:lang w:val="English"/>
        </w:rPr>
        <w:t/>
      </w:r>
      <w:r w:rsidRPr="7B222326" w:rsidR="0F385720">
        <w:rPr>
          <w:rFonts w:ascii="Arial" w:hAnsi="Arial" w:eastAsia="Arial" w:cs="Arial"/>
          <w:sz w:val="22"/>
          <w:szCs w:val="22"/>
          <w:lang w:val="English"/>
        </w:rPr>
        <w:t xml:space="preserve">, which allows you to store information about the program settings. It is stored in  the </w:t>
      </w:r>
      <w:r w:rsidRPr="7B222326" w:rsidR="04FD66CE">
        <w:rPr>
          <w:rFonts w:ascii="Arial" w:hAnsi="Arial" w:eastAsia="Arial" w:cs="Arial"/>
          <w:i/>
          <w:iCs/>
          <w:sz w:val="22"/>
          <w:szCs w:val="22"/>
          <w:lang w:val="English"/>
        </w:rPr>
        <w:t>Settings.cpp</w:t>
      </w:r>
      <w:r w:rsidRPr="7B222326" w:rsidR="04FD66CE">
        <w:rPr>
          <w:rFonts w:ascii="Arial" w:hAnsi="Arial" w:eastAsia="Arial" w:cs="Arial"/>
          <w:sz w:val="22"/>
          <w:szCs w:val="22"/>
          <w:lang w:val="English"/>
        </w:rPr>
        <w:t xml:space="preserve"> and </w:t>
      </w:r>
      <w:r w:rsidRPr="7B222326" w:rsidR="04FD66CE">
        <w:rPr>
          <w:rFonts w:ascii="Arial" w:hAnsi="Arial" w:eastAsia="Arial" w:cs="Arial"/>
          <w:i/>
          <w:iCs/>
          <w:sz w:val="22"/>
          <w:szCs w:val="22"/>
          <w:lang w:val="English"/>
        </w:rPr>
        <w:t>Settings.hpp</w:t>
      </w:r>
      <w:r w:rsidRPr="7B222326" w:rsidR="04FD66CE">
        <w:rPr>
          <w:rFonts w:ascii="Arial" w:hAnsi="Arial" w:eastAsia="Arial" w:cs="Arial"/>
          <w:sz w:val="22"/>
          <w:szCs w:val="22"/>
          <w:lang w:val="English"/>
        </w:rPr>
        <w:t xml:space="preserve"> files. This class in its final form allows you to read </w:t>
      </w:r>
      <w:r w:rsidRPr="7B222326" w:rsidR="5683D32F">
        <w:rPr>
          <w:rFonts w:ascii="Arial" w:hAnsi="Arial" w:eastAsia="Arial" w:cs="Arial"/>
          <w:i/>
          <w:iCs/>
          <w:sz w:val="22"/>
          <w:szCs w:val="22"/>
          <w:lang w:val="English"/>
        </w:rPr>
        <w:t>getLanguage()</w:t>
      </w:r>
      <w:r w:rsidRPr="7B222326" w:rsidR="6531AF41">
        <w:rPr>
          <w:rFonts w:ascii="Arial" w:hAnsi="Arial" w:eastAsia="Arial" w:cs="Arial"/>
          <w:sz w:val="22"/>
          <w:szCs w:val="22"/>
          <w:lang w:val="English"/>
        </w:rPr>
        <w:t xml:space="preserve"> and write setLanguage(</w:t>
      </w:r>
      <w:r w:rsidRPr="7B222326" w:rsidR="79EEC691">
        <w:rPr>
          <w:rFonts w:ascii="Arial" w:hAnsi="Arial" w:eastAsia="Arial" w:cs="Arial"/>
          <w:i/>
          <w:iCs/>
          <w:sz w:val="22"/>
          <w:szCs w:val="22"/>
          <w:lang w:val="English"/>
        </w:rPr>
        <w:t>int language)</w:t>
      </w:r>
      <w:r w:rsidRPr="7B222326" w:rsidR="6531AF41">
        <w:rPr>
          <w:rFonts w:ascii="Arial" w:hAnsi="Arial" w:eastAsia="Arial" w:cs="Arial"/>
          <w:sz w:val="22"/>
          <w:szCs w:val="22"/>
          <w:lang w:val="English"/>
        </w:rPr>
        <w:t xml:space="preserve"> the value of the set language in the configuration file and read from the language packs the appropriate translations of the elements visible on individual readFile(</w:t>
      </w:r>
      <w:r w:rsidRPr="7B222326" w:rsidR="47DBF931">
        <w:rPr>
          <w:rFonts w:ascii="Arial" w:hAnsi="Arial" w:eastAsia="Arial" w:cs="Arial"/>
          <w:i/>
          <w:iCs/>
          <w:sz w:val="22"/>
          <w:szCs w:val="22"/>
          <w:lang w:val="English"/>
        </w:rPr>
        <w:t xml:space="preserve">int page) screens</w:t>
      </w:r>
      <w:r w:rsidRPr="7B222326" w:rsidR="6531AF41">
        <w:rPr>
          <w:rFonts w:ascii="Arial" w:hAnsi="Arial" w:eastAsia="Arial" w:cs="Arial"/>
          <w:sz w:val="22"/>
          <w:szCs w:val="22"/>
          <w:lang w:val="English"/>
        </w:rPr>
        <w:t>.</w:t>
      </w:r>
    </w:p>
    <w:p w:rsidR="337C049F" w:rsidP="7B222326" w:rsidRDefault="337C049F" w14:paraId="46008F9B" w14:textId="68A9DBA6">
      <w:pPr>
        <w:jc w:val="both"/>
        <w:rPr>
          <w:rFonts w:ascii="Arial" w:hAnsi="Arial" w:eastAsia="Arial" w:cs="Arial"/>
          <w:sz w:val="22"/>
          <w:szCs w:val="22"/>
        </w:rPr>
      </w:pPr>
      <w:r w:rsidRPr="7B222326">
        <w:rPr>
          <w:rFonts w:ascii="Arial" w:hAnsi="Arial" w:eastAsia="Arial" w:cs="Arial"/>
          <w:sz w:val="22"/>
          <w:szCs w:val="22"/>
          <w:lang w:val="English"/>
        </w:rPr>
        <w:t xml:space="preserve">The key of the three functions just mentioned in the previous paragraph is </w:t>
      </w:r>
      <w:r w:rsidRPr="7B222326" w:rsidR="0C7D4A4C">
        <w:rPr>
          <w:rFonts w:ascii="Arial" w:hAnsi="Arial" w:eastAsia="Arial" w:cs="Arial"/>
          <w:i/>
          <w:iCs/>
          <w:sz w:val="22"/>
          <w:szCs w:val="22"/>
          <w:lang w:val="English"/>
        </w:rPr>
        <w:t>readFile(int page).</w:t>
      </w:r>
      <w:r w:rsidRPr="7B222326" w:rsidR="0C7D4A4C">
        <w:rPr>
          <w:rFonts w:ascii="Arial" w:hAnsi="Arial" w:eastAsia="Arial" w:cs="Arial"/>
          <w:sz w:val="22"/>
          <w:szCs w:val="22"/>
          <w:lang w:val="English"/>
        </w:rPr>
        <w:t xml:space="preserve"> It works on the principle that it is called each time before moving to the next screen. In the instruction file </w:t>
      </w:r>
      <w:r w:rsidRPr="7B222326" w:rsidR="36910E31">
        <w:rPr>
          <w:rFonts w:ascii="Arial" w:hAnsi="Arial" w:eastAsia="Arial" w:cs="Arial"/>
          <w:i/>
          <w:iCs/>
          <w:sz w:val="22"/>
          <w:szCs w:val="22"/>
          <w:lang w:val="English"/>
        </w:rPr>
        <w:t>Readme.md</w:t>
      </w:r>
      <w:r w:rsidRPr="7B222326" w:rsidR="36910E31">
        <w:rPr>
          <w:rFonts w:ascii="Arial" w:hAnsi="Arial" w:eastAsia="Arial" w:cs="Arial"/>
          <w:sz w:val="22"/>
          <w:szCs w:val="22"/>
          <w:lang w:val="English"/>
        </w:rPr>
        <w:t xml:space="preserve">, included with the language packs, the screen numbers are presented, which must be provided as an int page argument </w:t>
      </w:r>
      <w:r w:rsidRPr="7B222326" w:rsidR="3ABE70BC">
        <w:rPr>
          <w:rFonts w:ascii="Arial" w:hAnsi="Arial" w:eastAsia="Arial" w:cs="Arial"/>
          <w:i/>
          <w:iCs/>
          <w:sz w:val="22"/>
          <w:szCs w:val="22"/>
          <w:lang w:val="English"/>
        </w:rPr>
        <w:t/>
      </w:r>
      <w:r w:rsidRPr="7B222326" w:rsidR="36910E31">
        <w:rPr>
          <w:rFonts w:ascii="Arial" w:hAnsi="Arial" w:eastAsia="Arial" w:cs="Arial"/>
          <w:sz w:val="22"/>
          <w:szCs w:val="22"/>
          <w:lang w:val="English"/>
        </w:rPr>
        <w:t xml:space="preserve">to get their translation. In the .qml files of individual screens, appropriate functions are prepared, which insert the translation into the elements of the indicated screen. These functions are automatically called when you use </w:t>
      </w:r>
      <w:r w:rsidRPr="7B222326" w:rsidR="4C6CCDE0">
        <w:rPr>
          <w:rFonts w:ascii="Arial" w:hAnsi="Arial" w:eastAsia="Arial" w:cs="Arial"/>
          <w:i/>
          <w:iCs/>
          <w:sz w:val="22"/>
          <w:szCs w:val="22"/>
          <w:lang w:val="English"/>
        </w:rPr>
        <w:t>the readFile(page)</w:t>
      </w:r>
      <w:r w:rsidRPr="7B222326" w:rsidR="4C6CCDE0">
        <w:rPr>
          <w:rFonts w:ascii="Arial" w:hAnsi="Arial" w:eastAsia="Arial" w:cs="Arial"/>
          <w:sz w:val="22"/>
          <w:szCs w:val="22"/>
          <w:lang w:val="English"/>
        </w:rPr>
        <w:t xml:space="preserve"> function  from the </w:t>
      </w:r>
      <w:r w:rsidRPr="7B222326" w:rsidR="4C6CCDE0">
        <w:rPr>
          <w:rFonts w:ascii="Arial" w:hAnsi="Arial" w:eastAsia="Arial" w:cs="Arial"/>
          <w:i/>
          <w:iCs/>
          <w:sz w:val="22"/>
          <w:szCs w:val="22"/>
          <w:lang w:val="English"/>
        </w:rPr>
        <w:t>Settings class on the previous screen</w:t>
      </w:r>
      <w:r w:rsidRPr="7B222326" w:rsidR="4C6CCDE0">
        <w:rPr>
          <w:rFonts w:ascii="Arial" w:hAnsi="Arial" w:eastAsia="Arial" w:cs="Arial"/>
          <w:sz w:val="22"/>
          <w:szCs w:val="22"/>
          <w:lang w:val="English"/>
        </w:rPr>
        <w:t>. It is important not to confuse the number of the screen being called, otherwise it will lead to indeterminate behavior of the program, in the best case there will only be a mistranslation of the elements, but in the worst case the program will stop working.</w:t>
      </w:r>
    </w:p>
    <w:p w:rsidR="2D980C64" w:rsidP="7B222326" w:rsidRDefault="2D980C64" w14:paraId="1EFF99CE" w14:textId="215B620F">
      <w:pPr>
        <w:jc w:val="both"/>
        <w:rPr>
          <w:rFonts w:ascii="Arial" w:hAnsi="Arial" w:eastAsia="Arial" w:cs="Arial"/>
          <w:sz w:val="22"/>
          <w:szCs w:val="22"/>
        </w:rPr>
      </w:pPr>
      <w:r w:rsidRPr="7B222326">
        <w:rPr>
          <w:rFonts w:ascii="Arial" w:hAnsi="Arial" w:eastAsia="Arial" w:cs="Arial"/>
          <w:sz w:val="22"/>
          <w:szCs w:val="22"/>
          <w:lang w:val="English"/>
        </w:rPr>
        <w:t>If you delve into the details of how the translation works from the very beginning, it looks like this:</w:t>
      </w:r>
    </w:p>
    <w:p w:rsidR="6C3CF195" w:rsidP="7B222326" w:rsidRDefault="6C3CF195" w14:paraId="3B7CC160" w14:textId="213E21A3">
      <w:pPr>
        <w:pStyle w:val="ListParagraph"/>
        <w:numPr>
          <w:ilvl w:val="0"/>
          <w:numId w:val="1"/>
        </w:numPr>
        <w:jc w:val="both"/>
        <w:rPr>
          <w:rFonts w:ascii="Arial" w:hAnsi="Arial" w:eastAsia="Arial" w:cs="Arial"/>
        </w:rPr>
      </w:pPr>
      <w:r w:rsidRPr="7B222326">
        <w:rPr>
          <w:rFonts w:ascii="Arial" w:hAnsi="Arial" w:eastAsia="Arial" w:cs="Arial"/>
          <w:lang w:val="English"/>
        </w:rPr>
        <w:t xml:space="preserve">From the .qml file of screen X, the </w:t>
      </w:r>
      <w:r w:rsidRPr="7B222326">
        <w:rPr>
          <w:rFonts w:ascii="Arial" w:hAnsi="Arial" w:eastAsia="Arial" w:cs="Arial"/>
          <w:i/>
          <w:iCs/>
          <w:lang w:val="English"/>
        </w:rPr>
        <w:t>Settings::readFile(y) function is called</w:t>
      </w:r>
      <w:r w:rsidRPr="7B222326">
        <w:rPr>
          <w:rFonts w:ascii="Arial" w:hAnsi="Arial" w:eastAsia="Arial" w:cs="Arial"/>
          <w:lang w:val="English"/>
        </w:rPr>
        <w:t>, where y is the number specifying screen Y</w:t>
      </w:r>
    </w:p>
    <w:p w:rsidR="6C3CF195" w:rsidP="7B222326" w:rsidRDefault="6C3CF195" w14:paraId="3E668CA1" w14:textId="4B2D9FF5">
      <w:pPr>
        <w:pStyle w:val="ListParagraph"/>
        <w:numPr>
          <w:ilvl w:val="0"/>
          <w:numId w:val="1"/>
        </w:numPr>
        <w:jc w:val="both"/>
        <w:rPr>
          <w:rFonts w:ascii="Arial" w:hAnsi="Arial" w:eastAsia="Arial" w:cs="Arial"/>
        </w:rPr>
      </w:pPr>
      <w:r w:rsidRPr="7B222326">
        <w:rPr>
          <w:rFonts w:ascii="Arial" w:hAnsi="Arial" w:eastAsia="Arial" w:cs="Arial"/>
          <w:lang w:val="English"/>
        </w:rPr>
        <w:t xml:space="preserve">The </w:t>
      </w:r>
      <w:r w:rsidRPr="7B222326">
        <w:rPr>
          <w:rFonts w:ascii="Arial" w:hAnsi="Arial" w:eastAsia="Arial" w:cs="Arial"/>
          <w:i/>
          <w:iCs/>
          <w:lang w:val="English"/>
        </w:rPr>
        <w:t>readFile</w:t>
      </w:r>
      <w:r w:rsidRPr="7B222326">
        <w:rPr>
          <w:rFonts w:ascii="Arial" w:hAnsi="Arial" w:eastAsia="Arial" w:cs="Arial"/>
          <w:lang w:val="English"/>
        </w:rPr>
        <w:t xml:space="preserve"> function  in  the </w:t>
      </w:r>
      <w:r w:rsidRPr="7B222326">
        <w:rPr>
          <w:rFonts w:ascii="Arial" w:hAnsi="Arial" w:eastAsia="Arial" w:cs="Arial"/>
          <w:i/>
          <w:iCs/>
          <w:lang w:val="English"/>
        </w:rPr>
        <w:t>Settings.cpp</w:t>
      </w:r>
      <w:r w:rsidRPr="7B222326">
        <w:rPr>
          <w:rFonts w:ascii="Arial" w:hAnsi="Arial" w:eastAsia="Arial" w:cs="Arial"/>
          <w:lang w:val="English"/>
        </w:rPr>
        <w:t xml:space="preserve"> calls </w:t>
      </w:r>
      <w:r w:rsidRPr="7B222326">
        <w:rPr>
          <w:rFonts w:ascii="Arial" w:hAnsi="Arial" w:eastAsia="Arial" w:cs="Arial"/>
          <w:i/>
          <w:iCs/>
          <w:lang w:val="English"/>
        </w:rPr>
        <w:t>the getLanguage()</w:t>
      </w:r>
      <w:r w:rsidRPr="7B222326">
        <w:rPr>
          <w:rFonts w:ascii="Arial" w:hAnsi="Arial" w:eastAsia="Arial" w:cs="Arial"/>
          <w:lang w:val="English"/>
        </w:rPr>
        <w:t xml:space="preserve"> function  from the </w:t>
      </w:r>
      <w:r w:rsidRPr="7B222326">
        <w:rPr>
          <w:rFonts w:ascii="Arial" w:hAnsi="Arial" w:eastAsia="Arial" w:cs="Arial"/>
          <w:i/>
          <w:iCs/>
          <w:lang w:val="English"/>
        </w:rPr>
        <w:t>Settings class</w:t>
      </w:r>
    </w:p>
    <w:p w:rsidR="06F9E1A1" w:rsidP="7B222326" w:rsidRDefault="06F9E1A1" w14:paraId="36ADE250" w14:textId="15F31733">
      <w:pPr>
        <w:pStyle w:val="ListParagraph"/>
        <w:numPr>
          <w:ilvl w:val="0"/>
          <w:numId w:val="1"/>
        </w:numPr>
        <w:jc w:val="both"/>
        <w:rPr>
          <w:rFonts w:ascii="Arial" w:hAnsi="Arial" w:eastAsia="Arial" w:cs="Arial"/>
        </w:rPr>
      </w:pPr>
      <w:r w:rsidRPr="7B222326">
        <w:rPr>
          <w:rFonts w:ascii="Arial" w:hAnsi="Arial" w:eastAsia="Arial" w:cs="Arial"/>
          <w:lang w:val="English"/>
        </w:rPr>
        <w:t xml:space="preserve">The getLanguage() </w:t>
      </w:r>
      <w:r w:rsidRPr="7B222326">
        <w:rPr>
          <w:rFonts w:ascii="Arial" w:hAnsi="Arial" w:eastAsia="Arial" w:cs="Arial"/>
          <w:i/>
          <w:iCs/>
          <w:lang w:val="English"/>
        </w:rPr>
        <w:t xml:space="preserve">function </w:t>
      </w:r>
      <w:r w:rsidRPr="7B222326">
        <w:rPr>
          <w:rFonts w:ascii="Arial" w:hAnsi="Arial" w:eastAsia="Arial" w:cs="Arial"/>
          <w:lang w:val="English"/>
        </w:rPr>
        <w:t xml:space="preserve"/>
      </w:r>
      <w:r w:rsidRPr="7B222326" w:rsidR="2E5C03B4">
        <w:rPr>
          <w:rFonts w:ascii="Arial" w:hAnsi="Arial" w:eastAsia="Arial" w:cs="Arial"/>
          <w:lang w:val="English"/>
        </w:rPr>
        <w:t xml:space="preserve">retrieves information from the configuration file (in the case of Microsoft Windows, the key registry) about what language is set</w:t>
      </w:r>
    </w:p>
    <w:p w:rsidR="7EA7697D" w:rsidP="7B222326" w:rsidRDefault="7EA7697D" w14:paraId="374D35C9" w14:textId="6796F105">
      <w:pPr>
        <w:pStyle w:val="ListParagraph"/>
        <w:numPr>
          <w:ilvl w:val="0"/>
          <w:numId w:val="1"/>
        </w:numPr>
        <w:jc w:val="both"/>
        <w:rPr>
          <w:rFonts w:ascii="Arial" w:hAnsi="Arial" w:eastAsia="Arial" w:cs="Arial"/>
        </w:rPr>
      </w:pPr>
      <w:r w:rsidRPr="7B222326">
        <w:rPr>
          <w:rFonts w:ascii="Arial" w:hAnsi="Arial" w:eastAsia="Arial" w:cs="Arial"/>
          <w:lang w:val="English"/>
        </w:rPr>
        <w:t xml:space="preserve">Based on the language value obtained from </w:t>
      </w:r>
      <w:r w:rsidRPr="7B222326">
        <w:rPr>
          <w:rFonts w:ascii="Arial" w:hAnsi="Arial" w:eastAsia="Arial" w:cs="Arial"/>
          <w:i/>
          <w:iCs/>
          <w:lang w:val="English"/>
        </w:rPr>
        <w:t>the getLanguage()</w:t>
      </w:r>
      <w:r w:rsidRPr="7B222326">
        <w:rPr>
          <w:rFonts w:ascii="Arial" w:hAnsi="Arial" w:eastAsia="Arial" w:cs="Arial"/>
          <w:lang w:val="English"/>
        </w:rPr>
        <w:t xml:space="preserve"> function  , </w:t>
      </w:r>
      <w:r w:rsidRPr="7B222326">
        <w:rPr>
          <w:rFonts w:ascii="Arial" w:hAnsi="Arial" w:eastAsia="Arial" w:cs="Arial"/>
          <w:i/>
          <w:iCs/>
          <w:lang w:val="English"/>
        </w:rPr>
        <w:t>readFile(y)</w:t>
      </w:r>
      <w:r w:rsidRPr="7B222326">
        <w:rPr>
          <w:rFonts w:ascii="Arial" w:hAnsi="Arial" w:eastAsia="Arial" w:cs="Arial"/>
          <w:lang w:val="English"/>
        </w:rPr>
        <w:t xml:space="preserve"> opens the appropriate language pack.</w:t>
      </w:r>
    </w:p>
    <w:p w:rsidR="2281258A" w:rsidP="7B222326" w:rsidRDefault="2281258A" w14:paraId="76718EB3" w14:textId="5A78E452">
      <w:pPr>
        <w:pStyle w:val="ListParagraph"/>
        <w:numPr>
          <w:ilvl w:val="0"/>
          <w:numId w:val="1"/>
        </w:numPr>
        <w:jc w:val="both"/>
        <w:rPr>
          <w:rFonts w:ascii="Arial" w:hAnsi="Arial" w:eastAsia="Arial" w:cs="Arial"/>
        </w:rPr>
      </w:pPr>
      <w:r w:rsidRPr="7B222326">
        <w:rPr>
          <w:rFonts w:ascii="Arial" w:hAnsi="Arial" w:eastAsia="Arial" w:cs="Arial"/>
          <w:lang w:val="English"/>
        </w:rPr>
        <w:t>When the language pack is opened correctly, the function reads the text line by line</w:t>
      </w:r>
    </w:p>
    <w:p w:rsidR="2281258A" w:rsidP="7B222326" w:rsidRDefault="2281258A" w14:paraId="47049EE1" w14:textId="5B85E32A">
      <w:pPr>
        <w:pStyle w:val="ListParagraph"/>
        <w:numPr>
          <w:ilvl w:val="0"/>
          <w:numId w:val="1"/>
        </w:numPr>
        <w:jc w:val="both"/>
        <w:rPr>
          <w:rFonts w:ascii="Arial" w:hAnsi="Arial" w:eastAsia="Arial" w:cs="Arial"/>
        </w:rPr>
      </w:pPr>
      <w:r w:rsidRPr="7B222326">
        <w:rPr>
          <w:rFonts w:ascii="Arial" w:hAnsi="Arial" w:eastAsia="Arial" w:cs="Arial"/>
          <w:lang w:val="English"/>
        </w:rPr>
        <w:t xml:space="preserve">The y value </w:t>
      </w:r>
      <w:r w:rsidRPr="7B222326">
        <w:rPr>
          <w:rFonts w:ascii="Arial" w:hAnsi="Arial" w:eastAsia="Arial" w:cs="Arial"/>
          <w:i/>
          <w:iCs/>
          <w:lang w:val="English"/>
        </w:rPr>
        <w:t/>
      </w:r>
      <w:r w:rsidRPr="7B222326">
        <w:rPr>
          <w:rFonts w:ascii="Arial" w:hAnsi="Arial" w:eastAsia="Arial" w:cs="Arial"/>
          <w:lang w:val="English"/>
        </w:rPr>
        <w:t xml:space="preserve"> given as an argument to </w:t>
      </w:r>
      <w:r w:rsidRPr="7B222326">
        <w:rPr>
          <w:rFonts w:ascii="Arial" w:hAnsi="Arial" w:eastAsia="Arial" w:cs="Arial"/>
          <w:i/>
          <w:iCs/>
          <w:lang w:val="English"/>
        </w:rPr>
        <w:t>readFile(y)</w:t>
      </w:r>
      <w:r w:rsidRPr="7B222326">
        <w:rPr>
          <w:rFonts w:ascii="Arial" w:hAnsi="Arial" w:eastAsia="Arial" w:cs="Arial"/>
          <w:lang w:val="English"/>
        </w:rPr>
        <w:t xml:space="preserve"> tells it how many newlines the function needs to read before it starts writing text from the file</w:t>
      </w:r>
    </w:p>
    <w:p w:rsidR="668B6D39" w:rsidP="7B222326" w:rsidRDefault="668B6D39" w14:paraId="4D393FBA" w14:textId="6944D214">
      <w:pPr>
        <w:pStyle w:val="ListParagraph"/>
        <w:numPr>
          <w:ilvl w:val="0"/>
          <w:numId w:val="1"/>
        </w:numPr>
        <w:jc w:val="both"/>
        <w:rPr>
          <w:rFonts w:ascii="Arial" w:hAnsi="Arial" w:eastAsia="Arial" w:cs="Arial"/>
        </w:rPr>
      </w:pPr>
      <w:r w:rsidRPr="7B222326">
        <w:rPr>
          <w:rFonts w:ascii="Arial" w:hAnsi="Arial" w:eastAsia="Arial" w:cs="Arial"/>
          <w:lang w:val="English"/>
        </w:rPr>
        <w:t xml:space="preserve">Once the function has encountered the appropriate number of newline characters, it starts to take the translation from the read line of text by extracting only the text between the quotation marks (hence the translated text cannot contain quotation marks)</w:t>
      </w:r>
    </w:p>
    <w:p w:rsidR="4C363D1C" w:rsidP="7B222326" w:rsidRDefault="4C363D1C" w14:paraId="074DDE55" w14:textId="655E7133">
      <w:pPr>
        <w:pStyle w:val="ListParagraph"/>
        <w:numPr>
          <w:ilvl w:val="0"/>
          <w:numId w:val="1"/>
        </w:numPr>
        <w:jc w:val="both"/>
        <w:rPr>
          <w:rFonts w:ascii="Arial" w:hAnsi="Arial" w:eastAsia="Arial" w:cs="Arial"/>
        </w:rPr>
      </w:pPr>
      <w:r w:rsidRPr="7B222326">
        <w:rPr>
          <w:rFonts w:ascii="Arial" w:hAnsi="Arial" w:eastAsia="Arial" w:cs="Arial"/>
          <w:lang w:val="English"/>
        </w:rPr>
        <w:t xml:space="preserve">The extracted translation is added to the output variable of type QString, followed by a newline "\n"</w:t>
      </w:r>
    </w:p>
    <w:p w:rsidR="06859A87" w:rsidP="7B222326" w:rsidRDefault="06859A87" w14:paraId="362E944D" w14:textId="46F62D27">
      <w:pPr>
        <w:pStyle w:val="ListParagraph"/>
        <w:numPr>
          <w:ilvl w:val="0"/>
          <w:numId w:val="1"/>
        </w:numPr>
        <w:jc w:val="both"/>
        <w:rPr>
          <w:rFonts w:ascii="Arial" w:hAnsi="Arial" w:eastAsia="Arial" w:cs="Arial"/>
        </w:rPr>
      </w:pPr>
      <w:r w:rsidRPr="7B222326">
        <w:rPr>
          <w:rFonts w:ascii="Arial" w:hAnsi="Arial" w:eastAsia="Arial" w:cs="Arial"/>
          <w:lang w:val="English"/>
        </w:rPr>
        <w:t>If the function encounters an empty character or at the end of a file, it finishes reading the text from the file and returns a variable that stores the translation.</w:t>
      </w:r>
    </w:p>
    <w:p w:rsidR="5C2F9889" w:rsidP="7B222326" w:rsidRDefault="5C2F9889" w14:paraId="3E61355D" w14:textId="38AD6D58">
      <w:pPr>
        <w:pStyle w:val="ListParagraph"/>
        <w:numPr>
          <w:ilvl w:val="0"/>
          <w:numId w:val="1"/>
        </w:numPr>
        <w:jc w:val="both"/>
        <w:rPr>
          <w:rFonts w:ascii="Arial" w:hAnsi="Arial" w:eastAsia="Arial" w:cs="Arial"/>
        </w:rPr>
      </w:pPr>
      <w:r w:rsidRPr="7B222326">
        <w:rPr>
          <w:rFonts w:ascii="Arial" w:hAnsi="Arial" w:eastAsia="Arial" w:cs="Arial"/>
          <w:lang w:val="English"/>
        </w:rPr>
        <w:t xml:space="preserve">The readFile(y)</w:t>
      </w:r>
      <w:r w:rsidRPr="7B222326">
        <w:rPr>
          <w:rFonts w:ascii="Arial" w:hAnsi="Arial" w:eastAsia="Arial" w:cs="Arial"/>
          <w:i/>
          <w:iCs/>
          <w:lang w:val="English"/>
        </w:rPr>
        <w:t xml:space="preserve"> function </w:t>
      </w:r>
      <w:r w:rsidRPr="7B222326">
        <w:rPr>
          <w:rFonts w:ascii="Arial" w:hAnsi="Arial" w:eastAsia="Arial" w:cs="Arial"/>
          <w:lang w:val="English"/>
        </w:rPr>
        <w:t xml:space="preserve"> when  returning </w:t>
      </w:r>
      <w:r w:rsidRPr="7B222326">
        <w:rPr>
          <w:rFonts w:ascii="Arial" w:hAnsi="Arial" w:eastAsia="Arial" w:cs="Arial"/>
          <w:u w:val="single"/>
          <w:lang w:val="English"/>
        </w:rPr>
        <w:t>a non-empty</w:t>
      </w:r>
      <w:r w:rsidRPr="7B222326">
        <w:rPr>
          <w:rFonts w:ascii="Arial" w:hAnsi="Arial" w:eastAsia="Arial" w:cs="Arial"/>
          <w:lang w:val="English"/>
        </w:rPr>
        <w:t xml:space="preserve"> variable emits a signal that will allow the translation to be set on the correct page when it is loaded</w:t>
      </w:r>
    </w:p>
    <w:p w:rsidR="6150C9B0" w:rsidP="7B222326" w:rsidRDefault="6150C9B0" w14:paraId="642A1F4A" w14:textId="585CFF80">
      <w:pPr>
        <w:pStyle w:val="ListParagraph"/>
        <w:numPr>
          <w:ilvl w:val="0"/>
          <w:numId w:val="1"/>
        </w:numPr>
        <w:jc w:val="both"/>
        <w:rPr>
          <w:rFonts w:ascii="Arial" w:hAnsi="Arial" w:eastAsia="Arial" w:cs="Arial"/>
        </w:rPr>
      </w:pPr>
      <w:r w:rsidRPr="7B222326">
        <w:rPr>
          <w:rFonts w:ascii="Arial" w:hAnsi="Arial" w:eastAsia="Arial" w:cs="Arial"/>
          <w:lang w:val="English"/>
        </w:rPr>
        <w:t xml:space="preserve">In the .qml file of a given page, there is a function written that receives an output variable from the emitted signal</w:t>
      </w:r>
      <w:r w:rsidRPr="7B222326">
        <w:rPr>
          <w:rFonts w:ascii="Arial" w:hAnsi="Arial" w:eastAsia="Arial" w:cs="Arial"/>
          <w:i/>
          <w:iCs/>
          <w:lang w:val="English"/>
        </w:rPr>
        <w:t/>
      </w:r>
      <w:r w:rsidRPr="7B222326">
        <w:rPr>
          <w:rFonts w:ascii="Arial" w:hAnsi="Arial" w:eastAsia="Arial" w:cs="Arial"/>
          <w:lang w:val="English"/>
        </w:rPr>
        <w:t>, which stores the translation in itself</w:t>
      </w:r>
    </w:p>
    <w:p w:rsidR="6150C9B0" w:rsidP="7B222326" w:rsidRDefault="6150C9B0" w14:paraId="415FFB0A" w14:textId="2C2E7F7C">
      <w:pPr>
        <w:pStyle w:val="ListParagraph"/>
        <w:numPr>
          <w:ilvl w:val="0"/>
          <w:numId w:val="1"/>
        </w:numPr>
        <w:jc w:val="both"/>
        <w:rPr>
          <w:rFonts w:ascii="Arial" w:hAnsi="Arial" w:eastAsia="Arial" w:cs="Arial"/>
        </w:rPr>
      </w:pPr>
      <w:r w:rsidRPr="7B222326">
        <w:rPr>
          <w:rFonts w:ascii="Arial" w:hAnsi="Arial" w:eastAsia="Arial" w:cs="Arial"/>
          <w:lang w:val="English"/>
        </w:rPr>
        <w:t xml:space="preserve">This function separates individual translations of elements that are separated by a newline and writes them to the QString table</w:t>
      </w:r>
    </w:p>
    <w:p w:rsidR="05AEB7DF" w:rsidP="7B222326" w:rsidRDefault="05AEB7DF" w14:paraId="6845581D" w14:textId="70AD5598">
      <w:pPr>
        <w:pStyle w:val="ListParagraph"/>
        <w:numPr>
          <w:ilvl w:val="0"/>
          <w:numId w:val="1"/>
        </w:numPr>
        <w:jc w:val="both"/>
        <w:rPr>
          <w:rFonts w:ascii="Arial" w:hAnsi="Arial" w:eastAsia="Arial" w:cs="Arial"/>
        </w:rPr>
      </w:pPr>
      <w:r w:rsidRPr="7B222326">
        <w:rPr>
          <w:rFonts w:ascii="Arial" w:hAnsi="Arial" w:eastAsia="Arial" w:cs="Arial"/>
          <w:lang w:val="English"/>
        </w:rPr>
        <w:t>On the basis of the established order in this array, translations are assigned for each of the elements</w:t>
      </w:r>
    </w:p>
    <w:p w:rsidRPr="00190B92" w:rsidR="00983B71" w:rsidP="7B222326" w:rsidRDefault="757E4DEC" w14:paraId="042AF011" w14:textId="77777777">
      <w:pPr>
        <w:pStyle w:val="Heading1"/>
        <w:rPr>
          <w:rFonts w:ascii="Arial" w:hAnsi="Arial" w:eastAsia="Arial" w:cs="Arial"/>
        </w:rPr>
      </w:pPr>
      <w:bookmarkStart w:name="_Toc1423913992" w:id="90"/>
      <w:r w:rsidRPr="7B222326">
        <w:rPr>
          <w:rFonts w:ascii="Arial" w:hAnsi="Arial" w:eastAsia="Arial" w:cs="Arial"/>
          <w:lang w:val="English"/>
        </w:rPr>
        <w:t>Attachments</w:t>
      </w:r>
      <w:bookmarkEnd w:id="90"/>
    </w:p>
    <w:p w:rsidRPr="00190B92" w:rsidR="00983B71" w:rsidP="7B222326" w:rsidRDefault="757E4DEC" w14:paraId="774FC7ED" w14:textId="77777777">
      <w:pPr>
        <w:pStyle w:val="komentarz"/>
        <w:framePr w:wrap="around"/>
        <w:rPr>
          <w:rFonts w:eastAsia="Arial" w:cs="Arial"/>
        </w:rPr>
      </w:pPr>
      <w:r w:rsidRPr="7B222326">
        <w:rPr>
          <w:rFonts w:eastAsia="Arial" w:cs="Arial"/>
          <w:lang w:val="English"/>
        </w:rPr>
        <w:t>{all documents that cannot be easily integrated into the text should be attached in separate files, and their list should be presented in the form of a table, for example:}</w:t>
      </w:r>
    </w:p>
    <w:p w:rsidRPr="00190B92" w:rsidR="00947A2E" w:rsidP="7B222326" w:rsidRDefault="00947A2E" w14:paraId="56EE48EE" w14:textId="77777777">
      <w:pPr>
        <w:pStyle w:val="komentarz"/>
        <w:framePr w:wrap="around"/>
        <w:rPr>
          <w:rFonts w:eastAsia="Arial" w:cs="Arial"/>
        </w:rPr>
      </w:pPr>
    </w:p>
    <w:sectPr w:rsidRPr="00190B92" w:rsidR="00947A2E">
      <w:headerReference w:type="default" r:id="rId96"/>
      <w:footerReference w:type="default" r:id="rId97"/>
      <w:pgSz w:w="11906" w:h="16838"/>
      <w:pgMar w:top="1417" w:right="1274"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2DD96" w14:textId="77777777" w:rsidR="00464FFA" w:rsidRDefault="00464FFA">
      <w:r>
        <w:separator/>
      </w:r>
    </w:p>
  </w:endnote>
  <w:endnote w:type="continuationSeparator" w:id="0">
    <w:p w14:paraId="27357532" w14:textId="77777777" w:rsidR="00464FFA" w:rsidRDefault="00464F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2492A" w:rsidR="00D235E8" w:rsidP="7B222326" w:rsidRDefault="7B222326" w14:paraId="7071D5DF" w14:textId="22318669">
    <w:pPr>
      <w:pStyle w:val="Footer"/>
      <w:pBdr>
        <w:top w:val="single" w:color="auto" w:sz="4" w:space="1"/>
      </w:pBdr>
      <w:tabs>
        <w:tab w:val="clear" w:pos="9072"/>
        <w:tab w:val="right" w:pos="9214"/>
      </w:tabs>
      <w:jc w:val="center"/>
      <w:rPr>
        <w:rFonts w:ascii="Arial" w:hAnsi="Arial" w:cs="Arial"/>
        <w:sz w:val="16"/>
        <w:szCs w:val="16"/>
        <w:lang w:val="en-US"/>
      </w:rPr>
    </w:pPr>
    <w:r w:rsidRPr="7B222326">
      <w:rPr>
        <w:rStyle w:val="PageNumber"/>
        <w:rFonts w:ascii="Arial" w:hAnsi="Arial" w:cs="Arial"/>
        <w:sz w:val="16"/>
        <w:szCs w:val="16"/>
        <w:lang w:val="English"/>
      </w:rPr>
      <w:t xml:space="preserve">PG_WETI_DTP_wer. 5.00 </w:t>
    </w:r>
    <w:r w:rsidR="00096842">
      <w:rPr>
        <w:lang w:val="English"/>
      </w:rPr>
      <w:tab/>
    </w:r>
    <w:r w:rsidRPr="7B222326" w:rsidR="00096842">
      <w:rPr>
        <w:rStyle w:val="PageNumber"/>
        <w:rFonts w:ascii="Arial" w:hAnsi="Arial" w:cs="Arial"/>
        <w:noProof/>
        <w:sz w:val="16"/>
        <w:szCs w:val="16"/>
        <w:lang w:val="English"/>
      </w:rPr>
      <w:fldChar w:fldCharType="begin"/>
    </w:r>
    <w:r w:rsidRPr="7B222326" w:rsidR="00096842">
      <w:rPr>
        <w:rStyle w:val="PageNumber"/>
        <w:rFonts w:ascii="Arial" w:hAnsi="Arial" w:cs="Arial"/>
        <w:sz w:val="16"/>
        <w:szCs w:val="16"/>
        <w:lang w:val="English"/>
      </w:rPr>
      <w:instrText xml:space="preserve"> PAGE </w:instrText>
    </w:r>
    <w:r w:rsidRPr="7B222326" w:rsidR="00096842">
      <w:rPr>
        <w:rStyle w:val="PageNumber"/>
        <w:rFonts w:ascii="Arial" w:hAnsi="Arial" w:cs="Arial"/>
        <w:sz w:val="16"/>
        <w:szCs w:val="16"/>
        <w:lang w:val="English"/>
      </w:rPr>
      <w:fldChar w:fldCharType="separate"/>
    </w:r>
    <w:r w:rsidRPr="7B222326">
      <w:rPr>
        <w:rStyle w:val="PageNumber"/>
        <w:rFonts w:ascii="Arial" w:hAnsi="Arial" w:cs="Arial"/>
        <w:noProof/>
        <w:sz w:val="16"/>
        <w:szCs w:val="16"/>
        <w:lang w:val="English"/>
      </w:rPr>
      <w:t>1</w:t>
    </w:r>
    <w:r w:rsidRPr="7B222326" w:rsidR="00096842">
      <w:rPr>
        <w:rStyle w:val="PageNumber"/>
        <w:rFonts w:ascii="Arial" w:hAnsi="Arial" w:cs="Arial"/>
        <w:noProof/>
        <w:sz w:val="16"/>
        <w:szCs w:val="16"/>
        <w:lang w:val="English"/>
      </w:rPr>
      <w:fldChar w:fldCharType="end"/>
    </w:r>
    <w:r w:rsidRPr="7B222326">
      <w:rPr>
        <w:rStyle w:val="PageNumber"/>
        <w:rFonts w:ascii="Arial" w:hAnsi="Arial" w:cs="Arial"/>
        <w:sz w:val="16"/>
        <w:szCs w:val="16"/>
        <w:lang w:val="English"/>
      </w:rPr>
      <w:t xml:space="preserve"> / </w:t>
    </w:r>
    <w:r w:rsidRPr="7B222326" w:rsidR="00096842">
      <w:rPr>
        <w:rStyle w:val="PageNumber"/>
        <w:rFonts w:ascii="Arial" w:hAnsi="Arial" w:cs="Arial"/>
        <w:noProof/>
        <w:sz w:val="16"/>
        <w:szCs w:val="16"/>
        <w:lang w:val="English"/>
      </w:rPr>
      <w:fldChar w:fldCharType="begin"/>
    </w:r>
    <w:r w:rsidRPr="7B222326" w:rsidR="00096842">
      <w:rPr>
        <w:rStyle w:val="PageNumber"/>
        <w:rFonts w:ascii="Arial" w:hAnsi="Arial" w:cs="Arial"/>
        <w:sz w:val="16"/>
        <w:szCs w:val="16"/>
        <w:lang w:val="English"/>
      </w:rPr>
      <w:instrText xml:space="preserve"> NUMPAGES </w:instrText>
    </w:r>
    <w:r w:rsidRPr="7B222326" w:rsidR="00096842">
      <w:rPr>
        <w:rStyle w:val="PageNumber"/>
        <w:rFonts w:ascii="Arial" w:hAnsi="Arial" w:cs="Arial"/>
        <w:sz w:val="16"/>
        <w:szCs w:val="16"/>
        <w:lang w:val="English"/>
      </w:rPr>
      <w:fldChar w:fldCharType="separate"/>
    </w:r>
    <w:r w:rsidRPr="7B222326">
      <w:rPr>
        <w:rStyle w:val="PageNumber"/>
        <w:rFonts w:ascii="Arial" w:hAnsi="Arial" w:cs="Arial"/>
        <w:noProof/>
        <w:sz w:val="16"/>
        <w:szCs w:val="16"/>
        <w:lang w:val="English"/>
      </w:rPr>
      <w:t>1</w:t>
    </w:r>
    <w:r w:rsidRPr="7B222326" w:rsidR="00096842">
      <w:rPr>
        <w:rStyle w:val="PageNumber"/>
        <w:rFonts w:ascii="Arial" w:hAnsi="Arial" w:cs="Arial"/>
        <w:noProof/>
        <w:sz w:val="16"/>
        <w:szCs w:val="16"/>
        <w:lang w:val="English"/>
      </w:rPr>
      <w:fldChar w:fldCharType="end"/>
    </w:r>
    <w:r w:rsidR="00096842">
      <w:rPr>
        <w:lang w:val="English"/>
      </w:rPr>
      <w:tab/>
    </w:r>
    <w:r w:rsidRPr="7B222326">
      <w:rPr>
        <w:rStyle w:val="PageNumber"/>
        <w:rFonts w:ascii="Arial" w:hAnsi="Arial" w:cs="Arial"/>
        <w:sz w:val="16"/>
        <w:szCs w:val="16"/>
        <w:lang w:val="English"/>
      </w:rPr>
      <w:t xml:space="preserve">Date </w:t>
    </w:r>
    <w:r w:rsidRPr="7B222326" w:rsidR="00096842">
      <w:rPr>
        <w:rStyle w:val="PageNumber"/>
        <w:rFonts w:ascii="Arial" w:hAnsi="Arial" w:cs="Arial"/>
        <w:sz w:val="16"/>
        <w:szCs w:val="16"/>
        <w:lang w:val="English"/>
      </w:rPr>
      <w:fldChar w:fldCharType="begin"/>
    </w:r>
    <w:r w:rsidRPr="7B222326" w:rsidR="00096842">
      <w:rPr>
        <w:rStyle w:val="PageNumber"/>
        <w:rFonts w:ascii="Arial" w:hAnsi="Arial" w:cs="Arial"/>
        <w:sz w:val="16"/>
        <w:szCs w:val="16"/>
        <w:lang w:val="English"/>
      </w:rPr>
      <w:instrText xml:space="preserve"> DATE  \@ "dd.MM.yyyy HH:mm:ss" </w:instrText>
    </w:r>
    <w:r w:rsidRPr="7B222326" w:rsidR="00096842">
      <w:rPr>
        <w:rStyle w:val="PageNumber"/>
        <w:rFonts w:ascii="Arial" w:hAnsi="Arial" w:cs="Arial"/>
        <w:sz w:val="16"/>
        <w:szCs w:val="16"/>
        <w:lang w:val="English"/>
      </w:rPr>
      <w:fldChar w:fldCharType="separate"/>
    </w:r>
    <w:r w:rsidRPr="7B222326">
      <w:rPr>
        <w:rStyle w:val="PageNumber"/>
        <w:rFonts w:ascii="Arial" w:hAnsi="Arial" w:cs="Arial"/>
        <w:noProof/>
        <w:sz w:val="16"/>
        <w:szCs w:val="16"/>
        <w:lang w:val="English"/>
      </w:rPr>
      <w:t>29.05.2024 18:11:33</w:t>
    </w:r>
    <w:r w:rsidRPr="7B222326" w:rsidR="00096842">
      <w:rPr>
        <w:rStyle w:val="PageNumber"/>
        <w:rFonts w:ascii="Arial" w:hAnsi="Arial" w:cs="Arial"/>
        <w:sz w:val="16"/>
        <w:szCs w:val="16"/>
        <w:lang w:val="Englis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8EB2C" w14:textId="77777777" w:rsidR="00464FFA" w:rsidRDefault="00464FFA">
      <w:r>
        <w:separator/>
      </w:r>
    </w:p>
  </w:footnote>
  <w:footnote w:type="continuationSeparator" w:id="0">
    <w:p w14:paraId="121FD38A" w14:textId="77777777" w:rsidR="00464FFA" w:rsidRDefault="00464F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235E8" w:rsidP="7B222326" w:rsidRDefault="7B222326" w14:paraId="58A5F232" w14:textId="77777777">
    <w:pPr>
      <w:pStyle w:val="Header"/>
      <w:pBdr>
        <w:bottom w:val="single" w:color="auto" w:sz="4" w:space="1"/>
      </w:pBdr>
      <w:tabs>
        <w:tab w:val="clear" w:pos="9072"/>
        <w:tab w:val="right" w:pos="9214"/>
      </w:tabs>
      <w:jc w:val="center"/>
    </w:pPr>
    <w:r w:rsidRPr="7B222326">
      <w:rPr>
        <w:rFonts w:cs="Times New Roman"/>
        <w:lang w:val="English"/>
      </w:rPr>
      <w:t>SZP</w:t>
    </w:r>
    <w:r w:rsidRPr="7B222326">
      <w:rPr>
        <w:rFonts w:cs="Times New Roman"/>
        <w:i/>
        <w:iCs/>
        <w:lang w:val="English"/>
      </w:rPr>
      <w:t>{acronym of the project}</w:t>
    </w:r>
    <w:r w:rsidR="00B12075">
      <w:rPr>
        <w:lang w:val="English"/>
      </w:rPr>
      <w:tab/>
    </w:r>
    <w:r>
      <w:rPr>
        <w:lang w:val="English"/>
      </w:rPr>
      <w:t>Technical Product Documentation</w:t>
    </w:r>
    <w:r w:rsidR="00B12075">
      <w:rPr>
        <w:lang w:val="English"/>
      </w:rPr>
      <w:tab/>
    </w:r>
    <w:r>
      <w:rPr>
        <w:lang w:val="English"/>
      </w:rPr>
      <w:t>Group project, WETI PG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4121"/>
    <w:multiLevelType w:val="multilevel"/>
    <w:tmpl w:val="CF429F8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lang w:val="pl-PL"/>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0B4F16E4"/>
    <w:multiLevelType w:val="hybridMultilevel"/>
    <w:tmpl w:val="21A8782A"/>
    <w:lvl w:ilvl="0" w:tplc="0415000F">
      <w:start w:val="1"/>
      <w:numFmt w:val="decimal"/>
      <w:lvlText w:val="%1."/>
      <w:lvlJc w:val="left"/>
      <w:pPr>
        <w:tabs>
          <w:tab w:val="num" w:pos="720"/>
        </w:tabs>
        <w:ind w:left="720" w:hanging="360"/>
      </w:pPr>
    </w:lvl>
    <w:lvl w:ilvl="1" w:tplc="6AA0EB9C">
      <w:start w:val="1"/>
      <w:numFmt w:val="bullet"/>
      <w:lvlText w:val="-"/>
      <w:lvlJc w:val="left"/>
      <w:pPr>
        <w:tabs>
          <w:tab w:val="num" w:pos="1440"/>
        </w:tabs>
        <w:ind w:left="1440" w:hanging="360"/>
      </w:pPr>
      <w:rPr>
        <w:rFonts w:hint="default" w:ascii="Times New Roman" w:hAnsi="Times New Roman" w:eastAsia="Times New Roman" w:cs="Times New Roman"/>
      </w:r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 w15:restartNumberingAfterBreak="0">
    <w:nsid w:val="0D8525F3"/>
    <w:multiLevelType w:val="hybridMultilevel"/>
    <w:tmpl w:val="FFFFFFFF"/>
    <w:lvl w:ilvl="0" w:tplc="227087D2">
      <w:start w:val="1"/>
      <w:numFmt w:val="bullet"/>
      <w:lvlText w:val=""/>
      <w:lvlJc w:val="left"/>
      <w:pPr>
        <w:ind w:left="720" w:hanging="360"/>
      </w:pPr>
      <w:rPr>
        <w:rFonts w:hint="default" w:ascii="Symbol" w:hAnsi="Symbol"/>
      </w:rPr>
    </w:lvl>
    <w:lvl w:ilvl="1" w:tplc="F0487B22">
      <w:start w:val="1"/>
      <w:numFmt w:val="bullet"/>
      <w:lvlText w:val="o"/>
      <w:lvlJc w:val="left"/>
      <w:pPr>
        <w:ind w:left="1440" w:hanging="360"/>
      </w:pPr>
      <w:rPr>
        <w:rFonts w:hint="default" w:ascii="Courier New" w:hAnsi="Courier New"/>
      </w:rPr>
    </w:lvl>
    <w:lvl w:ilvl="2" w:tplc="63E4B762">
      <w:start w:val="1"/>
      <w:numFmt w:val="bullet"/>
      <w:lvlText w:val=""/>
      <w:lvlJc w:val="left"/>
      <w:pPr>
        <w:ind w:left="2160" w:hanging="360"/>
      </w:pPr>
      <w:rPr>
        <w:rFonts w:hint="default" w:ascii="Wingdings" w:hAnsi="Wingdings"/>
      </w:rPr>
    </w:lvl>
    <w:lvl w:ilvl="3" w:tplc="BDE8EAC0">
      <w:start w:val="1"/>
      <w:numFmt w:val="bullet"/>
      <w:lvlText w:val=""/>
      <w:lvlJc w:val="left"/>
      <w:pPr>
        <w:ind w:left="2880" w:hanging="360"/>
      </w:pPr>
      <w:rPr>
        <w:rFonts w:hint="default" w:ascii="Symbol" w:hAnsi="Symbol"/>
      </w:rPr>
    </w:lvl>
    <w:lvl w:ilvl="4" w:tplc="7B24A666">
      <w:start w:val="1"/>
      <w:numFmt w:val="bullet"/>
      <w:lvlText w:val="o"/>
      <w:lvlJc w:val="left"/>
      <w:pPr>
        <w:ind w:left="3600" w:hanging="360"/>
      </w:pPr>
      <w:rPr>
        <w:rFonts w:hint="default" w:ascii="Courier New" w:hAnsi="Courier New"/>
      </w:rPr>
    </w:lvl>
    <w:lvl w:ilvl="5" w:tplc="2D2EB17C">
      <w:start w:val="1"/>
      <w:numFmt w:val="bullet"/>
      <w:lvlText w:val=""/>
      <w:lvlJc w:val="left"/>
      <w:pPr>
        <w:ind w:left="4320" w:hanging="360"/>
      </w:pPr>
      <w:rPr>
        <w:rFonts w:hint="default" w:ascii="Wingdings" w:hAnsi="Wingdings"/>
      </w:rPr>
    </w:lvl>
    <w:lvl w:ilvl="6" w:tplc="961C5B0C">
      <w:start w:val="1"/>
      <w:numFmt w:val="bullet"/>
      <w:lvlText w:val=""/>
      <w:lvlJc w:val="left"/>
      <w:pPr>
        <w:ind w:left="5040" w:hanging="360"/>
      </w:pPr>
      <w:rPr>
        <w:rFonts w:hint="default" w:ascii="Symbol" w:hAnsi="Symbol"/>
      </w:rPr>
    </w:lvl>
    <w:lvl w:ilvl="7" w:tplc="68CCC59C">
      <w:start w:val="1"/>
      <w:numFmt w:val="bullet"/>
      <w:lvlText w:val="o"/>
      <w:lvlJc w:val="left"/>
      <w:pPr>
        <w:ind w:left="5760" w:hanging="360"/>
      </w:pPr>
      <w:rPr>
        <w:rFonts w:hint="default" w:ascii="Courier New" w:hAnsi="Courier New"/>
      </w:rPr>
    </w:lvl>
    <w:lvl w:ilvl="8" w:tplc="A532E77E">
      <w:start w:val="1"/>
      <w:numFmt w:val="bullet"/>
      <w:lvlText w:val=""/>
      <w:lvlJc w:val="left"/>
      <w:pPr>
        <w:ind w:left="6480" w:hanging="360"/>
      </w:pPr>
      <w:rPr>
        <w:rFonts w:hint="default" w:ascii="Wingdings" w:hAnsi="Wingdings"/>
      </w:rPr>
    </w:lvl>
  </w:abstractNum>
  <w:abstractNum w:abstractNumId="3" w15:restartNumberingAfterBreak="0">
    <w:nsid w:val="0E080ADB"/>
    <w:multiLevelType w:val="hybridMultilevel"/>
    <w:tmpl w:val="FC40AB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557767"/>
    <w:multiLevelType w:val="hybridMultilevel"/>
    <w:tmpl w:val="FFFFFFFF"/>
    <w:lvl w:ilvl="0" w:tplc="2B78FDB6">
      <w:start w:val="1"/>
      <w:numFmt w:val="bullet"/>
      <w:lvlText w:val=""/>
      <w:lvlJc w:val="left"/>
      <w:pPr>
        <w:ind w:left="720" w:hanging="360"/>
      </w:pPr>
      <w:rPr>
        <w:rFonts w:hint="default" w:ascii="Symbol" w:hAnsi="Symbol"/>
      </w:rPr>
    </w:lvl>
    <w:lvl w:ilvl="1" w:tplc="B908E462">
      <w:start w:val="1"/>
      <w:numFmt w:val="bullet"/>
      <w:lvlText w:val="o"/>
      <w:lvlJc w:val="left"/>
      <w:pPr>
        <w:ind w:left="1440" w:hanging="360"/>
      </w:pPr>
      <w:rPr>
        <w:rFonts w:hint="default" w:ascii="Courier New" w:hAnsi="Courier New"/>
      </w:rPr>
    </w:lvl>
    <w:lvl w:ilvl="2" w:tplc="0A6C5672">
      <w:start w:val="1"/>
      <w:numFmt w:val="bullet"/>
      <w:lvlText w:val=""/>
      <w:lvlJc w:val="left"/>
      <w:pPr>
        <w:ind w:left="2160" w:hanging="360"/>
      </w:pPr>
      <w:rPr>
        <w:rFonts w:hint="default" w:ascii="Wingdings" w:hAnsi="Wingdings"/>
      </w:rPr>
    </w:lvl>
    <w:lvl w:ilvl="3" w:tplc="ADF87B7E">
      <w:start w:val="1"/>
      <w:numFmt w:val="bullet"/>
      <w:lvlText w:val=""/>
      <w:lvlJc w:val="left"/>
      <w:pPr>
        <w:ind w:left="2880" w:hanging="360"/>
      </w:pPr>
      <w:rPr>
        <w:rFonts w:hint="default" w:ascii="Symbol" w:hAnsi="Symbol"/>
      </w:rPr>
    </w:lvl>
    <w:lvl w:ilvl="4" w:tplc="0096EB88">
      <w:start w:val="1"/>
      <w:numFmt w:val="bullet"/>
      <w:lvlText w:val="o"/>
      <w:lvlJc w:val="left"/>
      <w:pPr>
        <w:ind w:left="3600" w:hanging="360"/>
      </w:pPr>
      <w:rPr>
        <w:rFonts w:hint="default" w:ascii="Courier New" w:hAnsi="Courier New"/>
      </w:rPr>
    </w:lvl>
    <w:lvl w:ilvl="5" w:tplc="5538A772">
      <w:start w:val="1"/>
      <w:numFmt w:val="bullet"/>
      <w:lvlText w:val=""/>
      <w:lvlJc w:val="left"/>
      <w:pPr>
        <w:ind w:left="4320" w:hanging="360"/>
      </w:pPr>
      <w:rPr>
        <w:rFonts w:hint="default" w:ascii="Wingdings" w:hAnsi="Wingdings"/>
      </w:rPr>
    </w:lvl>
    <w:lvl w:ilvl="6" w:tplc="4810FB5A">
      <w:start w:val="1"/>
      <w:numFmt w:val="bullet"/>
      <w:lvlText w:val=""/>
      <w:lvlJc w:val="left"/>
      <w:pPr>
        <w:ind w:left="5040" w:hanging="360"/>
      </w:pPr>
      <w:rPr>
        <w:rFonts w:hint="default" w:ascii="Symbol" w:hAnsi="Symbol"/>
      </w:rPr>
    </w:lvl>
    <w:lvl w:ilvl="7" w:tplc="6C00D8FA">
      <w:start w:val="1"/>
      <w:numFmt w:val="bullet"/>
      <w:lvlText w:val="o"/>
      <w:lvlJc w:val="left"/>
      <w:pPr>
        <w:ind w:left="5760" w:hanging="360"/>
      </w:pPr>
      <w:rPr>
        <w:rFonts w:hint="default" w:ascii="Courier New" w:hAnsi="Courier New"/>
      </w:rPr>
    </w:lvl>
    <w:lvl w:ilvl="8" w:tplc="9D22A456">
      <w:start w:val="1"/>
      <w:numFmt w:val="bullet"/>
      <w:lvlText w:val=""/>
      <w:lvlJc w:val="left"/>
      <w:pPr>
        <w:ind w:left="6480" w:hanging="360"/>
      </w:pPr>
      <w:rPr>
        <w:rFonts w:hint="default" w:ascii="Wingdings" w:hAnsi="Wingdings"/>
      </w:rPr>
    </w:lvl>
  </w:abstractNum>
  <w:abstractNum w:abstractNumId="5" w15:restartNumberingAfterBreak="0">
    <w:nsid w:val="0EA32D85"/>
    <w:multiLevelType w:val="multilevel"/>
    <w:tmpl w:val="F4B8EB4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2A117CAA"/>
    <w:multiLevelType w:val="multilevel"/>
    <w:tmpl w:val="BBA64D84"/>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33910162"/>
    <w:multiLevelType w:val="singleLevel"/>
    <w:tmpl w:val="04150001"/>
    <w:lvl w:ilvl="0">
      <w:start w:val="1"/>
      <w:numFmt w:val="bullet"/>
      <w:lvlText w:val=""/>
      <w:lvlJc w:val="left"/>
      <w:pPr>
        <w:tabs>
          <w:tab w:val="num" w:pos="360"/>
        </w:tabs>
        <w:ind w:left="360" w:hanging="360"/>
      </w:pPr>
      <w:rPr>
        <w:rFonts w:hint="default" w:ascii="Symbol" w:hAnsi="Symbol"/>
      </w:rPr>
    </w:lvl>
  </w:abstractNum>
  <w:abstractNum w:abstractNumId="8" w15:restartNumberingAfterBreak="0">
    <w:nsid w:val="34084E1A"/>
    <w:multiLevelType w:val="multilevel"/>
    <w:tmpl w:val="1F462FBE"/>
    <w:lvl w:ilvl="0">
      <w:numFmt w:val="bullet"/>
      <w:lvlText w:val="•"/>
      <w:lvlJc w:val="left"/>
      <w:pPr>
        <w:ind w:left="720" w:hanging="360"/>
      </w:pPr>
      <w:rPr>
        <w:rFonts w:ascii="OpenSymbol" w:hAnsi="OpenSymbol" w:eastAsia="OpenSymbol" w:cs="Open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9" w15:restartNumberingAfterBreak="0">
    <w:nsid w:val="3D2042B1"/>
    <w:multiLevelType w:val="hybridMultilevel"/>
    <w:tmpl w:val="B2A62594"/>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0" w15:restartNumberingAfterBreak="0">
    <w:nsid w:val="411210D9"/>
    <w:multiLevelType w:val="hybridMultilevel"/>
    <w:tmpl w:val="C99C04CC"/>
    <w:lvl w:ilvl="0" w:tplc="472CB0F4">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1" w15:restartNumberingAfterBreak="0">
    <w:nsid w:val="5CB145CF"/>
    <w:multiLevelType w:val="multilevel"/>
    <w:tmpl w:val="0415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2" w15:restartNumberingAfterBreak="0">
    <w:nsid w:val="62A108C1"/>
    <w:multiLevelType w:val="multilevel"/>
    <w:tmpl w:val="4F782C7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66BB33CA"/>
    <w:multiLevelType w:val="hybridMultilevel"/>
    <w:tmpl w:val="FFFFFFFF"/>
    <w:lvl w:ilvl="0" w:tplc="83A01CB8">
      <w:start w:val="1"/>
      <w:numFmt w:val="decimal"/>
      <w:lvlText w:val="%1."/>
      <w:lvlJc w:val="left"/>
      <w:pPr>
        <w:ind w:left="720" w:hanging="360"/>
      </w:pPr>
    </w:lvl>
    <w:lvl w:ilvl="1" w:tplc="2796E7A0">
      <w:start w:val="1"/>
      <w:numFmt w:val="lowerLetter"/>
      <w:lvlText w:val="%2."/>
      <w:lvlJc w:val="left"/>
      <w:pPr>
        <w:ind w:left="1440" w:hanging="360"/>
      </w:pPr>
    </w:lvl>
    <w:lvl w:ilvl="2" w:tplc="80247FAA">
      <w:start w:val="1"/>
      <w:numFmt w:val="lowerRoman"/>
      <w:lvlText w:val="%3."/>
      <w:lvlJc w:val="right"/>
      <w:pPr>
        <w:ind w:left="2160" w:hanging="180"/>
      </w:pPr>
    </w:lvl>
    <w:lvl w:ilvl="3" w:tplc="36502760">
      <w:start w:val="1"/>
      <w:numFmt w:val="decimal"/>
      <w:lvlText w:val="%4."/>
      <w:lvlJc w:val="left"/>
      <w:pPr>
        <w:ind w:left="2880" w:hanging="360"/>
      </w:pPr>
    </w:lvl>
    <w:lvl w:ilvl="4" w:tplc="0756F03A">
      <w:start w:val="1"/>
      <w:numFmt w:val="lowerLetter"/>
      <w:lvlText w:val="%5."/>
      <w:lvlJc w:val="left"/>
      <w:pPr>
        <w:ind w:left="3600" w:hanging="360"/>
      </w:pPr>
    </w:lvl>
    <w:lvl w:ilvl="5" w:tplc="7700B36C">
      <w:start w:val="1"/>
      <w:numFmt w:val="lowerRoman"/>
      <w:lvlText w:val="%6."/>
      <w:lvlJc w:val="right"/>
      <w:pPr>
        <w:ind w:left="4320" w:hanging="180"/>
      </w:pPr>
    </w:lvl>
    <w:lvl w:ilvl="6" w:tplc="EDD2256C">
      <w:start w:val="1"/>
      <w:numFmt w:val="decimal"/>
      <w:lvlText w:val="%7."/>
      <w:lvlJc w:val="left"/>
      <w:pPr>
        <w:ind w:left="5040" w:hanging="360"/>
      </w:pPr>
    </w:lvl>
    <w:lvl w:ilvl="7" w:tplc="2138EBBE">
      <w:start w:val="1"/>
      <w:numFmt w:val="lowerLetter"/>
      <w:lvlText w:val="%8."/>
      <w:lvlJc w:val="left"/>
      <w:pPr>
        <w:ind w:left="5760" w:hanging="360"/>
      </w:pPr>
    </w:lvl>
    <w:lvl w:ilvl="8" w:tplc="9850D5C6">
      <w:start w:val="1"/>
      <w:numFmt w:val="lowerRoman"/>
      <w:lvlText w:val="%9."/>
      <w:lvlJc w:val="right"/>
      <w:pPr>
        <w:ind w:left="6480" w:hanging="180"/>
      </w:pPr>
    </w:lvl>
  </w:abstractNum>
  <w:abstractNum w:abstractNumId="14" w15:restartNumberingAfterBreak="0">
    <w:nsid w:val="6C3A45D1"/>
    <w:multiLevelType w:val="hybridMultilevel"/>
    <w:tmpl w:val="5A0A8E30"/>
    <w:lvl w:ilvl="0" w:tplc="04150001">
      <w:start w:val="1"/>
      <w:numFmt w:val="bullet"/>
      <w:lvlText w:val=""/>
      <w:lvlJc w:val="left"/>
      <w:pPr>
        <w:tabs>
          <w:tab w:val="num" w:pos="720"/>
        </w:tabs>
        <w:ind w:left="720" w:hanging="360"/>
      </w:pPr>
      <w:rPr>
        <w:rFonts w:hint="default" w:ascii="Symbol" w:hAnsi="Symbol"/>
      </w:rPr>
    </w:lvl>
    <w:lvl w:ilvl="1" w:tplc="04150003" w:tentative="1">
      <w:start w:val="1"/>
      <w:numFmt w:val="bullet"/>
      <w:lvlText w:val="o"/>
      <w:lvlJc w:val="left"/>
      <w:pPr>
        <w:tabs>
          <w:tab w:val="num" w:pos="1440"/>
        </w:tabs>
        <w:ind w:left="1440" w:hanging="360"/>
      </w:pPr>
      <w:rPr>
        <w:rFonts w:hint="default" w:ascii="Courier New" w:hAnsi="Courier New"/>
      </w:rPr>
    </w:lvl>
    <w:lvl w:ilvl="2" w:tplc="04150005" w:tentative="1">
      <w:start w:val="1"/>
      <w:numFmt w:val="bullet"/>
      <w:lvlText w:val=""/>
      <w:lvlJc w:val="left"/>
      <w:pPr>
        <w:tabs>
          <w:tab w:val="num" w:pos="2160"/>
        </w:tabs>
        <w:ind w:left="2160" w:hanging="360"/>
      </w:pPr>
      <w:rPr>
        <w:rFonts w:hint="default" w:ascii="Wingdings" w:hAnsi="Wingdings"/>
      </w:rPr>
    </w:lvl>
    <w:lvl w:ilvl="3" w:tplc="04150001" w:tentative="1">
      <w:start w:val="1"/>
      <w:numFmt w:val="bullet"/>
      <w:lvlText w:val=""/>
      <w:lvlJc w:val="left"/>
      <w:pPr>
        <w:tabs>
          <w:tab w:val="num" w:pos="2880"/>
        </w:tabs>
        <w:ind w:left="2880" w:hanging="360"/>
      </w:pPr>
      <w:rPr>
        <w:rFonts w:hint="default" w:ascii="Symbol" w:hAnsi="Symbol"/>
      </w:rPr>
    </w:lvl>
    <w:lvl w:ilvl="4" w:tplc="04150003" w:tentative="1">
      <w:start w:val="1"/>
      <w:numFmt w:val="bullet"/>
      <w:lvlText w:val="o"/>
      <w:lvlJc w:val="left"/>
      <w:pPr>
        <w:tabs>
          <w:tab w:val="num" w:pos="3600"/>
        </w:tabs>
        <w:ind w:left="3600" w:hanging="360"/>
      </w:pPr>
      <w:rPr>
        <w:rFonts w:hint="default" w:ascii="Courier New" w:hAnsi="Courier New"/>
      </w:rPr>
    </w:lvl>
    <w:lvl w:ilvl="5" w:tplc="04150005" w:tentative="1">
      <w:start w:val="1"/>
      <w:numFmt w:val="bullet"/>
      <w:lvlText w:val=""/>
      <w:lvlJc w:val="left"/>
      <w:pPr>
        <w:tabs>
          <w:tab w:val="num" w:pos="4320"/>
        </w:tabs>
        <w:ind w:left="4320" w:hanging="360"/>
      </w:pPr>
      <w:rPr>
        <w:rFonts w:hint="default" w:ascii="Wingdings" w:hAnsi="Wingdings"/>
      </w:rPr>
    </w:lvl>
    <w:lvl w:ilvl="6" w:tplc="04150001" w:tentative="1">
      <w:start w:val="1"/>
      <w:numFmt w:val="bullet"/>
      <w:lvlText w:val=""/>
      <w:lvlJc w:val="left"/>
      <w:pPr>
        <w:tabs>
          <w:tab w:val="num" w:pos="5040"/>
        </w:tabs>
        <w:ind w:left="5040" w:hanging="360"/>
      </w:pPr>
      <w:rPr>
        <w:rFonts w:hint="default" w:ascii="Symbol" w:hAnsi="Symbol"/>
      </w:rPr>
    </w:lvl>
    <w:lvl w:ilvl="7" w:tplc="04150003" w:tentative="1">
      <w:start w:val="1"/>
      <w:numFmt w:val="bullet"/>
      <w:lvlText w:val="o"/>
      <w:lvlJc w:val="left"/>
      <w:pPr>
        <w:tabs>
          <w:tab w:val="num" w:pos="5760"/>
        </w:tabs>
        <w:ind w:left="5760" w:hanging="360"/>
      </w:pPr>
      <w:rPr>
        <w:rFonts w:hint="default" w:ascii="Courier New" w:hAnsi="Courier New"/>
      </w:rPr>
    </w:lvl>
    <w:lvl w:ilvl="8" w:tplc="04150005" w:tentative="1">
      <w:start w:val="1"/>
      <w:numFmt w:val="bullet"/>
      <w:lvlText w:val=""/>
      <w:lvlJc w:val="left"/>
      <w:pPr>
        <w:tabs>
          <w:tab w:val="num" w:pos="6480"/>
        </w:tabs>
        <w:ind w:left="6480" w:hanging="360"/>
      </w:pPr>
      <w:rPr>
        <w:rFonts w:hint="default" w:ascii="Wingdings" w:hAnsi="Wingdings"/>
      </w:rPr>
    </w:lvl>
  </w:abstractNum>
  <w:abstractNum w:abstractNumId="15" w15:restartNumberingAfterBreak="0">
    <w:nsid w:val="7AB07DB7"/>
    <w:multiLevelType w:val="singleLevel"/>
    <w:tmpl w:val="50A432E2"/>
    <w:lvl w:ilvl="0">
      <w:numFmt w:val="bullet"/>
      <w:lvlText w:val="-"/>
      <w:lvlJc w:val="left"/>
      <w:pPr>
        <w:tabs>
          <w:tab w:val="num" w:pos="360"/>
        </w:tabs>
        <w:ind w:left="360" w:hanging="360"/>
      </w:pPr>
      <w:rPr>
        <w:rFonts w:hint="default" w:ascii="Times New Roman" w:hAnsi="Times New Roman"/>
      </w:rPr>
    </w:lvl>
  </w:abstractNum>
  <w:num w:numId="1" w16cid:durableId="1497569041">
    <w:abstractNumId w:val="4"/>
  </w:num>
  <w:num w:numId="2" w16cid:durableId="627273061">
    <w:abstractNumId w:val="2"/>
  </w:num>
  <w:num w:numId="3" w16cid:durableId="346102304">
    <w:abstractNumId w:val="13"/>
  </w:num>
  <w:num w:numId="4" w16cid:durableId="113644659">
    <w:abstractNumId w:val="7"/>
  </w:num>
  <w:num w:numId="5" w16cid:durableId="1050878405">
    <w:abstractNumId w:val="15"/>
  </w:num>
  <w:num w:numId="6" w16cid:durableId="1002857832">
    <w:abstractNumId w:val="9"/>
  </w:num>
  <w:num w:numId="7" w16cid:durableId="5641121">
    <w:abstractNumId w:val="1"/>
  </w:num>
  <w:num w:numId="8" w16cid:durableId="1290891061">
    <w:abstractNumId w:val="0"/>
  </w:num>
  <w:num w:numId="9" w16cid:durableId="283393419">
    <w:abstractNumId w:val="0"/>
  </w:num>
  <w:num w:numId="10" w16cid:durableId="1164318020">
    <w:abstractNumId w:val="11"/>
  </w:num>
  <w:num w:numId="11" w16cid:durableId="264462470">
    <w:abstractNumId w:val="12"/>
  </w:num>
  <w:num w:numId="12" w16cid:durableId="1206403457">
    <w:abstractNumId w:val="12"/>
  </w:num>
  <w:num w:numId="13" w16cid:durableId="960963654">
    <w:abstractNumId w:val="12"/>
  </w:num>
  <w:num w:numId="14" w16cid:durableId="1505634755">
    <w:abstractNumId w:val="0"/>
  </w:num>
  <w:num w:numId="15" w16cid:durableId="1739329701">
    <w:abstractNumId w:val="10"/>
  </w:num>
  <w:num w:numId="16" w16cid:durableId="880362984">
    <w:abstractNumId w:val="0"/>
  </w:num>
  <w:num w:numId="17" w16cid:durableId="353845234">
    <w:abstractNumId w:val="0"/>
  </w:num>
  <w:num w:numId="18" w16cid:durableId="1803495812">
    <w:abstractNumId w:val="0"/>
  </w:num>
  <w:num w:numId="19" w16cid:durableId="1649624606">
    <w:abstractNumId w:val="0"/>
  </w:num>
  <w:num w:numId="20" w16cid:durableId="535898253">
    <w:abstractNumId w:val="0"/>
  </w:num>
  <w:num w:numId="21" w16cid:durableId="1484737804">
    <w:abstractNumId w:val="0"/>
  </w:num>
  <w:num w:numId="22" w16cid:durableId="2030521738">
    <w:abstractNumId w:val="0"/>
  </w:num>
  <w:num w:numId="23" w16cid:durableId="1553300221">
    <w:abstractNumId w:val="0"/>
  </w:num>
  <w:num w:numId="24" w16cid:durableId="537595372">
    <w:abstractNumId w:val="0"/>
  </w:num>
  <w:num w:numId="25" w16cid:durableId="1284270221">
    <w:abstractNumId w:val="0"/>
  </w:num>
  <w:num w:numId="26" w16cid:durableId="866798609">
    <w:abstractNumId w:val="0"/>
  </w:num>
  <w:num w:numId="27" w16cid:durableId="1958946166">
    <w:abstractNumId w:val="0"/>
  </w:num>
  <w:num w:numId="28" w16cid:durableId="1368726216">
    <w:abstractNumId w:val="0"/>
  </w:num>
  <w:num w:numId="29" w16cid:durableId="463543251">
    <w:abstractNumId w:val="0"/>
  </w:num>
  <w:num w:numId="30" w16cid:durableId="338703517">
    <w:abstractNumId w:val="0"/>
  </w:num>
  <w:num w:numId="31" w16cid:durableId="785080161">
    <w:abstractNumId w:val="0"/>
  </w:num>
  <w:num w:numId="32" w16cid:durableId="1759402392">
    <w:abstractNumId w:val="0"/>
  </w:num>
  <w:num w:numId="33" w16cid:durableId="1801537181">
    <w:abstractNumId w:val="0"/>
  </w:num>
  <w:num w:numId="34" w16cid:durableId="627930308">
    <w:abstractNumId w:val="0"/>
  </w:num>
  <w:num w:numId="35" w16cid:durableId="1241402636">
    <w:abstractNumId w:val="0"/>
  </w:num>
  <w:num w:numId="36" w16cid:durableId="500505876">
    <w:abstractNumId w:val="0"/>
  </w:num>
  <w:num w:numId="37" w16cid:durableId="1122383213">
    <w:abstractNumId w:val="0"/>
  </w:num>
  <w:num w:numId="38" w16cid:durableId="1623920802">
    <w:abstractNumId w:val="0"/>
  </w:num>
  <w:num w:numId="39" w16cid:durableId="1202789184">
    <w:abstractNumId w:val="14"/>
  </w:num>
  <w:num w:numId="40" w16cid:durableId="360254036">
    <w:abstractNumId w:val="0"/>
  </w:num>
  <w:num w:numId="41" w16cid:durableId="2015913051">
    <w:abstractNumId w:val="0"/>
  </w:num>
  <w:num w:numId="42" w16cid:durableId="982999855">
    <w:abstractNumId w:val="0"/>
  </w:num>
  <w:num w:numId="43" w16cid:durableId="1078134865">
    <w:abstractNumId w:val="0"/>
  </w:num>
  <w:num w:numId="44" w16cid:durableId="782967023">
    <w:abstractNumId w:val="0"/>
  </w:num>
  <w:num w:numId="45" w16cid:durableId="393502902">
    <w:abstractNumId w:val="0"/>
  </w:num>
  <w:num w:numId="46" w16cid:durableId="1980959237">
    <w:abstractNumId w:val="0"/>
  </w:num>
  <w:num w:numId="47" w16cid:durableId="565073472">
    <w:abstractNumId w:val="0"/>
  </w:num>
  <w:num w:numId="48" w16cid:durableId="636837796">
    <w:abstractNumId w:val="0"/>
  </w:num>
  <w:num w:numId="49" w16cid:durableId="1672413544">
    <w:abstractNumId w:val="3"/>
  </w:num>
  <w:num w:numId="50" w16cid:durableId="418209835">
    <w:abstractNumId w:val="6"/>
  </w:num>
  <w:num w:numId="51" w16cid:durableId="403143860">
    <w:abstractNumId w:val="8"/>
  </w:num>
  <w:num w:numId="52" w16cid:durableId="1376850762">
    <w:abstractNumId w:val="5"/>
  </w:num>
  <w:num w:numId="53" w16cid:durableId="9241891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embedSystemFont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Q1tzS0NDAyNDQ2NbdQ0lEKTi0uzszPAykwNK0FAIuWyfwtAAAA"/>
  </w:docVars>
  <w:rsids>
    <w:rsidRoot w:val="00635C89"/>
    <w:rsid w:val="000246FB"/>
    <w:rsid w:val="00050F8E"/>
    <w:rsid w:val="00065BE6"/>
    <w:rsid w:val="00096842"/>
    <w:rsid w:val="000D49AA"/>
    <w:rsid w:val="000D6F30"/>
    <w:rsid w:val="000E2E70"/>
    <w:rsid w:val="00181BDF"/>
    <w:rsid w:val="00190B92"/>
    <w:rsid w:val="001B18DA"/>
    <w:rsid w:val="001C4838"/>
    <w:rsid w:val="001D6E6E"/>
    <w:rsid w:val="001E31D4"/>
    <w:rsid w:val="00204247"/>
    <w:rsid w:val="00223B37"/>
    <w:rsid w:val="00231DDD"/>
    <w:rsid w:val="00233634"/>
    <w:rsid w:val="00263F71"/>
    <w:rsid w:val="0027F939"/>
    <w:rsid w:val="002C0BFB"/>
    <w:rsid w:val="002F560A"/>
    <w:rsid w:val="00327542"/>
    <w:rsid w:val="003835FD"/>
    <w:rsid w:val="00391A14"/>
    <w:rsid w:val="003B7815"/>
    <w:rsid w:val="00437389"/>
    <w:rsid w:val="00440E43"/>
    <w:rsid w:val="0044334A"/>
    <w:rsid w:val="00454AC0"/>
    <w:rsid w:val="00455D7E"/>
    <w:rsid w:val="00460470"/>
    <w:rsid w:val="00464FFA"/>
    <w:rsid w:val="0047773E"/>
    <w:rsid w:val="0048055C"/>
    <w:rsid w:val="00487FED"/>
    <w:rsid w:val="004B1DC1"/>
    <w:rsid w:val="004E69A6"/>
    <w:rsid w:val="0051219D"/>
    <w:rsid w:val="005161BF"/>
    <w:rsid w:val="00516E59"/>
    <w:rsid w:val="005254F8"/>
    <w:rsid w:val="00527995"/>
    <w:rsid w:val="00536B43"/>
    <w:rsid w:val="00553B51"/>
    <w:rsid w:val="00562A47"/>
    <w:rsid w:val="005825C2"/>
    <w:rsid w:val="005B124B"/>
    <w:rsid w:val="005E4CCC"/>
    <w:rsid w:val="005F51C9"/>
    <w:rsid w:val="00626B26"/>
    <w:rsid w:val="00635C89"/>
    <w:rsid w:val="006672A4"/>
    <w:rsid w:val="00686A89"/>
    <w:rsid w:val="006971A4"/>
    <w:rsid w:val="006B7700"/>
    <w:rsid w:val="006C6B18"/>
    <w:rsid w:val="006D63C3"/>
    <w:rsid w:val="0071079A"/>
    <w:rsid w:val="0072492A"/>
    <w:rsid w:val="00733E3D"/>
    <w:rsid w:val="0074602C"/>
    <w:rsid w:val="0077125D"/>
    <w:rsid w:val="00790855"/>
    <w:rsid w:val="007A2914"/>
    <w:rsid w:val="007B038C"/>
    <w:rsid w:val="007C34AB"/>
    <w:rsid w:val="0085431C"/>
    <w:rsid w:val="00867942"/>
    <w:rsid w:val="00870644"/>
    <w:rsid w:val="008837B8"/>
    <w:rsid w:val="008944CD"/>
    <w:rsid w:val="008D3BDE"/>
    <w:rsid w:val="008D6ACE"/>
    <w:rsid w:val="008D74FB"/>
    <w:rsid w:val="00947A2E"/>
    <w:rsid w:val="0095747A"/>
    <w:rsid w:val="009672A5"/>
    <w:rsid w:val="00983B71"/>
    <w:rsid w:val="009B4169"/>
    <w:rsid w:val="009D7071"/>
    <w:rsid w:val="009E40D2"/>
    <w:rsid w:val="009F36E8"/>
    <w:rsid w:val="009F68AE"/>
    <w:rsid w:val="00A3567F"/>
    <w:rsid w:val="00A37E30"/>
    <w:rsid w:val="00A42049"/>
    <w:rsid w:val="00A50CE0"/>
    <w:rsid w:val="00A67F83"/>
    <w:rsid w:val="00B11915"/>
    <w:rsid w:val="00B12075"/>
    <w:rsid w:val="00B13A8C"/>
    <w:rsid w:val="00B426E8"/>
    <w:rsid w:val="00B7221D"/>
    <w:rsid w:val="00B74C35"/>
    <w:rsid w:val="00BB0515"/>
    <w:rsid w:val="00BDA715"/>
    <w:rsid w:val="00BE54A2"/>
    <w:rsid w:val="00BF453F"/>
    <w:rsid w:val="00C16595"/>
    <w:rsid w:val="00C3603A"/>
    <w:rsid w:val="00C64AD9"/>
    <w:rsid w:val="00C80864"/>
    <w:rsid w:val="00C80955"/>
    <w:rsid w:val="00C867C3"/>
    <w:rsid w:val="00C93DDA"/>
    <w:rsid w:val="00CB01A4"/>
    <w:rsid w:val="00CC5D7E"/>
    <w:rsid w:val="00CE1BF5"/>
    <w:rsid w:val="00CE4F39"/>
    <w:rsid w:val="00CF36BE"/>
    <w:rsid w:val="00D06FFB"/>
    <w:rsid w:val="00D235E8"/>
    <w:rsid w:val="00DB4D16"/>
    <w:rsid w:val="00E04D22"/>
    <w:rsid w:val="00E13F8F"/>
    <w:rsid w:val="00E44FD7"/>
    <w:rsid w:val="00E620B2"/>
    <w:rsid w:val="00E835C9"/>
    <w:rsid w:val="00EA4E33"/>
    <w:rsid w:val="00EA5E09"/>
    <w:rsid w:val="00EB6506"/>
    <w:rsid w:val="00EF0FE7"/>
    <w:rsid w:val="00F13DDA"/>
    <w:rsid w:val="00F16D29"/>
    <w:rsid w:val="00F17320"/>
    <w:rsid w:val="00F23129"/>
    <w:rsid w:val="00F32B91"/>
    <w:rsid w:val="00F52E28"/>
    <w:rsid w:val="00F64D2D"/>
    <w:rsid w:val="00F70ED1"/>
    <w:rsid w:val="00F75536"/>
    <w:rsid w:val="00F77D64"/>
    <w:rsid w:val="00F8070F"/>
    <w:rsid w:val="00F95B7E"/>
    <w:rsid w:val="00FA44DD"/>
    <w:rsid w:val="00FB34CE"/>
    <w:rsid w:val="00FC539B"/>
    <w:rsid w:val="0113896C"/>
    <w:rsid w:val="01C9AAE1"/>
    <w:rsid w:val="01CDE3EE"/>
    <w:rsid w:val="01E263ED"/>
    <w:rsid w:val="020BA014"/>
    <w:rsid w:val="02556F19"/>
    <w:rsid w:val="027687DB"/>
    <w:rsid w:val="029B0CEB"/>
    <w:rsid w:val="02CCD32F"/>
    <w:rsid w:val="03346D79"/>
    <w:rsid w:val="03760190"/>
    <w:rsid w:val="03F678BB"/>
    <w:rsid w:val="041D153D"/>
    <w:rsid w:val="0482C504"/>
    <w:rsid w:val="049BC673"/>
    <w:rsid w:val="04A0DB8B"/>
    <w:rsid w:val="04C9060F"/>
    <w:rsid w:val="04FD66CE"/>
    <w:rsid w:val="051F2748"/>
    <w:rsid w:val="054C6F7E"/>
    <w:rsid w:val="056FB5A4"/>
    <w:rsid w:val="05781D8F"/>
    <w:rsid w:val="05AEB7DF"/>
    <w:rsid w:val="05C556FB"/>
    <w:rsid w:val="05ECF1B5"/>
    <w:rsid w:val="05FE6141"/>
    <w:rsid w:val="062403B7"/>
    <w:rsid w:val="0672BAC3"/>
    <w:rsid w:val="06859A87"/>
    <w:rsid w:val="06951315"/>
    <w:rsid w:val="0695834F"/>
    <w:rsid w:val="0697D652"/>
    <w:rsid w:val="06B7E835"/>
    <w:rsid w:val="06F9E1A1"/>
    <w:rsid w:val="070FB7DF"/>
    <w:rsid w:val="073C869F"/>
    <w:rsid w:val="07546DFE"/>
    <w:rsid w:val="07594986"/>
    <w:rsid w:val="075E8598"/>
    <w:rsid w:val="076CDA11"/>
    <w:rsid w:val="07C65F2F"/>
    <w:rsid w:val="07EA5275"/>
    <w:rsid w:val="0848FA51"/>
    <w:rsid w:val="08B15067"/>
    <w:rsid w:val="08F50FDF"/>
    <w:rsid w:val="09491C81"/>
    <w:rsid w:val="09D15A22"/>
    <w:rsid w:val="09DF33C9"/>
    <w:rsid w:val="09E874C8"/>
    <w:rsid w:val="0A87829C"/>
    <w:rsid w:val="0AA7543B"/>
    <w:rsid w:val="0ADC6264"/>
    <w:rsid w:val="0B262948"/>
    <w:rsid w:val="0B442910"/>
    <w:rsid w:val="0B6A07AC"/>
    <w:rsid w:val="0B75BA19"/>
    <w:rsid w:val="0BFE8A1A"/>
    <w:rsid w:val="0C798546"/>
    <w:rsid w:val="0C7D4A4C"/>
    <w:rsid w:val="0CC87A20"/>
    <w:rsid w:val="0D1B3C72"/>
    <w:rsid w:val="0D518D58"/>
    <w:rsid w:val="0D548ABA"/>
    <w:rsid w:val="0D6075E2"/>
    <w:rsid w:val="0D929FC6"/>
    <w:rsid w:val="0D9A5A7B"/>
    <w:rsid w:val="0DA3DCDD"/>
    <w:rsid w:val="0DABC823"/>
    <w:rsid w:val="0DB95253"/>
    <w:rsid w:val="0DE4378A"/>
    <w:rsid w:val="0DEB0608"/>
    <w:rsid w:val="0DF02486"/>
    <w:rsid w:val="0E19D5E5"/>
    <w:rsid w:val="0E33EC85"/>
    <w:rsid w:val="0E55050C"/>
    <w:rsid w:val="0E86CAC7"/>
    <w:rsid w:val="0E88157C"/>
    <w:rsid w:val="0EAA3A28"/>
    <w:rsid w:val="0EFE5A71"/>
    <w:rsid w:val="0F0279D6"/>
    <w:rsid w:val="0F0DC4FE"/>
    <w:rsid w:val="0F2779F3"/>
    <w:rsid w:val="0F2A1047"/>
    <w:rsid w:val="0F385720"/>
    <w:rsid w:val="0F53474F"/>
    <w:rsid w:val="0F966720"/>
    <w:rsid w:val="0F97A850"/>
    <w:rsid w:val="0F9D8F09"/>
    <w:rsid w:val="0FFF1F79"/>
    <w:rsid w:val="101B0299"/>
    <w:rsid w:val="10465BCC"/>
    <w:rsid w:val="10B93BE9"/>
    <w:rsid w:val="10CA4088"/>
    <w:rsid w:val="10D23C0D"/>
    <w:rsid w:val="10EBF04F"/>
    <w:rsid w:val="11068B52"/>
    <w:rsid w:val="110B2A55"/>
    <w:rsid w:val="111048E6"/>
    <w:rsid w:val="112C7113"/>
    <w:rsid w:val="118DD218"/>
    <w:rsid w:val="11AD4376"/>
    <w:rsid w:val="120A02AD"/>
    <w:rsid w:val="1235FB33"/>
    <w:rsid w:val="12550C4A"/>
    <w:rsid w:val="12647C34"/>
    <w:rsid w:val="12B910E9"/>
    <w:rsid w:val="12D611CB"/>
    <w:rsid w:val="12DE08A1"/>
    <w:rsid w:val="1343D70F"/>
    <w:rsid w:val="137DAB4B"/>
    <w:rsid w:val="1381F547"/>
    <w:rsid w:val="139A9153"/>
    <w:rsid w:val="13B5BDC8"/>
    <w:rsid w:val="13BCC0EF"/>
    <w:rsid w:val="1409DCCF"/>
    <w:rsid w:val="14239111"/>
    <w:rsid w:val="1425B8B9"/>
    <w:rsid w:val="143E5436"/>
    <w:rsid w:val="14564FF6"/>
    <w:rsid w:val="146411D5"/>
    <w:rsid w:val="14831C71"/>
    <w:rsid w:val="149B972B"/>
    <w:rsid w:val="14C8D57D"/>
    <w:rsid w:val="14EE645A"/>
    <w:rsid w:val="152DD46E"/>
    <w:rsid w:val="156A4C8E"/>
    <w:rsid w:val="156D9BF5"/>
    <w:rsid w:val="15929056"/>
    <w:rsid w:val="15A8AD20"/>
    <w:rsid w:val="15D03858"/>
    <w:rsid w:val="15DD2D59"/>
    <w:rsid w:val="15FFE236"/>
    <w:rsid w:val="1622B25D"/>
    <w:rsid w:val="1647947B"/>
    <w:rsid w:val="1699FC08"/>
    <w:rsid w:val="16A4028F"/>
    <w:rsid w:val="16B4369F"/>
    <w:rsid w:val="16E8EF94"/>
    <w:rsid w:val="17096C56"/>
    <w:rsid w:val="175CCC9B"/>
    <w:rsid w:val="1761EC3A"/>
    <w:rsid w:val="17E7681C"/>
    <w:rsid w:val="17EBA80F"/>
    <w:rsid w:val="17FD19E7"/>
    <w:rsid w:val="18040A40"/>
    <w:rsid w:val="18397D10"/>
    <w:rsid w:val="18605060"/>
    <w:rsid w:val="1875AA95"/>
    <w:rsid w:val="188332E1"/>
    <w:rsid w:val="19104B54"/>
    <w:rsid w:val="1926BBC2"/>
    <w:rsid w:val="19287CF4"/>
    <w:rsid w:val="194D4A25"/>
    <w:rsid w:val="1982F56D"/>
    <w:rsid w:val="19A07CB1"/>
    <w:rsid w:val="19DEB5F1"/>
    <w:rsid w:val="1A16E803"/>
    <w:rsid w:val="1A4E3560"/>
    <w:rsid w:val="1A968CA4"/>
    <w:rsid w:val="1AC6E2F7"/>
    <w:rsid w:val="1AD35359"/>
    <w:rsid w:val="1B9793BE"/>
    <w:rsid w:val="1C6BC28A"/>
    <w:rsid w:val="1D2265E9"/>
    <w:rsid w:val="1D53B622"/>
    <w:rsid w:val="1D7DB31B"/>
    <w:rsid w:val="1D870A3A"/>
    <w:rsid w:val="1D9D0AB3"/>
    <w:rsid w:val="1E41DAC8"/>
    <w:rsid w:val="1E8B4531"/>
    <w:rsid w:val="1EC338C4"/>
    <w:rsid w:val="1ECCE1FB"/>
    <w:rsid w:val="1F6D35D5"/>
    <w:rsid w:val="1F70477F"/>
    <w:rsid w:val="1F857DBE"/>
    <w:rsid w:val="1F8F1358"/>
    <w:rsid w:val="1FC430E9"/>
    <w:rsid w:val="1FC5D9F5"/>
    <w:rsid w:val="20271592"/>
    <w:rsid w:val="202D43B9"/>
    <w:rsid w:val="205D7AF6"/>
    <w:rsid w:val="20702FDD"/>
    <w:rsid w:val="2095DA00"/>
    <w:rsid w:val="20BF1719"/>
    <w:rsid w:val="20D48FED"/>
    <w:rsid w:val="20FD2308"/>
    <w:rsid w:val="21008138"/>
    <w:rsid w:val="2103AEE1"/>
    <w:rsid w:val="21122A5F"/>
    <w:rsid w:val="21150BAD"/>
    <w:rsid w:val="211B143D"/>
    <w:rsid w:val="213F33AD"/>
    <w:rsid w:val="21AAEC86"/>
    <w:rsid w:val="21C322A6"/>
    <w:rsid w:val="21CFFF22"/>
    <w:rsid w:val="2213DA73"/>
    <w:rsid w:val="22448306"/>
    <w:rsid w:val="226E07CB"/>
    <w:rsid w:val="2277DEC6"/>
    <w:rsid w:val="2281258A"/>
    <w:rsid w:val="22ABB753"/>
    <w:rsid w:val="22AEB902"/>
    <w:rsid w:val="22D7AB0A"/>
    <w:rsid w:val="22DD1913"/>
    <w:rsid w:val="2371F7F0"/>
    <w:rsid w:val="2377F32B"/>
    <w:rsid w:val="2391A76D"/>
    <w:rsid w:val="23C1EEA9"/>
    <w:rsid w:val="23FE92B8"/>
    <w:rsid w:val="2434365E"/>
    <w:rsid w:val="243FC684"/>
    <w:rsid w:val="24449357"/>
    <w:rsid w:val="2457C385"/>
    <w:rsid w:val="2468FAC8"/>
    <w:rsid w:val="24B13B1C"/>
    <w:rsid w:val="24C289F4"/>
    <w:rsid w:val="24C33C8B"/>
    <w:rsid w:val="24DE068B"/>
    <w:rsid w:val="250E2150"/>
    <w:rsid w:val="25167719"/>
    <w:rsid w:val="252D77CE"/>
    <w:rsid w:val="25B0FB60"/>
    <w:rsid w:val="25E27588"/>
    <w:rsid w:val="25F4C841"/>
    <w:rsid w:val="25F91AD0"/>
    <w:rsid w:val="26009518"/>
    <w:rsid w:val="261CDBA6"/>
    <w:rsid w:val="2678622B"/>
    <w:rsid w:val="269AA81C"/>
    <w:rsid w:val="26E6A909"/>
    <w:rsid w:val="2796A3FD"/>
    <w:rsid w:val="27EA644B"/>
    <w:rsid w:val="2801CE03"/>
    <w:rsid w:val="28651890"/>
    <w:rsid w:val="2887C52C"/>
    <w:rsid w:val="289BF838"/>
    <w:rsid w:val="28B87355"/>
    <w:rsid w:val="28BB6081"/>
    <w:rsid w:val="28E45DB2"/>
    <w:rsid w:val="294A4592"/>
    <w:rsid w:val="29B3F002"/>
    <w:rsid w:val="29CE6661"/>
    <w:rsid w:val="29E70A72"/>
    <w:rsid w:val="29EFAE1A"/>
    <w:rsid w:val="2A169AA0"/>
    <w:rsid w:val="2A9A00C1"/>
    <w:rsid w:val="2AA71E63"/>
    <w:rsid w:val="2AFD92E6"/>
    <w:rsid w:val="2B1188C2"/>
    <w:rsid w:val="2B6A36C2"/>
    <w:rsid w:val="2BEFA357"/>
    <w:rsid w:val="2C41765E"/>
    <w:rsid w:val="2C45B490"/>
    <w:rsid w:val="2C6693E3"/>
    <w:rsid w:val="2C89D3DA"/>
    <w:rsid w:val="2CA52915"/>
    <w:rsid w:val="2CB59F52"/>
    <w:rsid w:val="2D2DE5A9"/>
    <w:rsid w:val="2D6306C8"/>
    <w:rsid w:val="2D980C64"/>
    <w:rsid w:val="2DBB5BA9"/>
    <w:rsid w:val="2DCD3822"/>
    <w:rsid w:val="2DCE60E1"/>
    <w:rsid w:val="2DE09721"/>
    <w:rsid w:val="2DE5BBA5"/>
    <w:rsid w:val="2E060ACB"/>
    <w:rsid w:val="2E34009B"/>
    <w:rsid w:val="2E38AABC"/>
    <w:rsid w:val="2E5C03B4"/>
    <w:rsid w:val="2E8945F2"/>
    <w:rsid w:val="2EB2B576"/>
    <w:rsid w:val="2ED45A14"/>
    <w:rsid w:val="2EE972E1"/>
    <w:rsid w:val="2F28E4FF"/>
    <w:rsid w:val="2F85AD20"/>
    <w:rsid w:val="2F85EFD0"/>
    <w:rsid w:val="2F865A43"/>
    <w:rsid w:val="2F9F7639"/>
    <w:rsid w:val="2FA5A80F"/>
    <w:rsid w:val="2FBD667F"/>
    <w:rsid w:val="2FEB563E"/>
    <w:rsid w:val="2FFA9748"/>
    <w:rsid w:val="3034BC2C"/>
    <w:rsid w:val="303D4DD6"/>
    <w:rsid w:val="303DA7E5"/>
    <w:rsid w:val="305B48A4"/>
    <w:rsid w:val="30702A75"/>
    <w:rsid w:val="30F3C311"/>
    <w:rsid w:val="31085D25"/>
    <w:rsid w:val="3133C456"/>
    <w:rsid w:val="3160A62D"/>
    <w:rsid w:val="31814E42"/>
    <w:rsid w:val="31FCE7A7"/>
    <w:rsid w:val="320BFAD6"/>
    <w:rsid w:val="324CF9D3"/>
    <w:rsid w:val="32C138E8"/>
    <w:rsid w:val="32CAFF17"/>
    <w:rsid w:val="32CB90BA"/>
    <w:rsid w:val="334C47EA"/>
    <w:rsid w:val="337C049F"/>
    <w:rsid w:val="33A7CB37"/>
    <w:rsid w:val="33A7EBFA"/>
    <w:rsid w:val="33BE5C68"/>
    <w:rsid w:val="33D71124"/>
    <w:rsid w:val="33FA7E05"/>
    <w:rsid w:val="340F441D"/>
    <w:rsid w:val="3499EED9"/>
    <w:rsid w:val="358A0978"/>
    <w:rsid w:val="35F0CD8A"/>
    <w:rsid w:val="3642E75F"/>
    <w:rsid w:val="36723D9B"/>
    <w:rsid w:val="367B7923"/>
    <w:rsid w:val="36910E31"/>
    <w:rsid w:val="36ED3ED2"/>
    <w:rsid w:val="37A48ED9"/>
    <w:rsid w:val="37BA76C9"/>
    <w:rsid w:val="37D32EEC"/>
    <w:rsid w:val="386A0183"/>
    <w:rsid w:val="38890F33"/>
    <w:rsid w:val="38A39D2A"/>
    <w:rsid w:val="3960C088"/>
    <w:rsid w:val="39F05A2E"/>
    <w:rsid w:val="39F0871E"/>
    <w:rsid w:val="39F0C659"/>
    <w:rsid w:val="3A04D67B"/>
    <w:rsid w:val="3A05D1E4"/>
    <w:rsid w:val="3A3C5B1B"/>
    <w:rsid w:val="3A7EC103"/>
    <w:rsid w:val="3AAB1650"/>
    <w:rsid w:val="3ABE70BC"/>
    <w:rsid w:val="3ACA1819"/>
    <w:rsid w:val="3AE007D3"/>
    <w:rsid w:val="3B0F082B"/>
    <w:rsid w:val="3B2ABB4D"/>
    <w:rsid w:val="3B5759CF"/>
    <w:rsid w:val="3B87EE03"/>
    <w:rsid w:val="3B8879E8"/>
    <w:rsid w:val="3BA8668F"/>
    <w:rsid w:val="3C4B1CC2"/>
    <w:rsid w:val="3C55C976"/>
    <w:rsid w:val="3C56DF43"/>
    <w:rsid w:val="3CA2ACF0"/>
    <w:rsid w:val="3CCA9746"/>
    <w:rsid w:val="3CF67F33"/>
    <w:rsid w:val="3D4545F3"/>
    <w:rsid w:val="3D4AC8DA"/>
    <w:rsid w:val="3D78E13D"/>
    <w:rsid w:val="3DA98AA3"/>
    <w:rsid w:val="3DC5F237"/>
    <w:rsid w:val="3DE3ED33"/>
    <w:rsid w:val="3E2DEE5E"/>
    <w:rsid w:val="3E8D4A0F"/>
    <w:rsid w:val="3E98F168"/>
    <w:rsid w:val="3EF82094"/>
    <w:rsid w:val="3F174528"/>
    <w:rsid w:val="3F7E8773"/>
    <w:rsid w:val="3F91E781"/>
    <w:rsid w:val="3FB35947"/>
    <w:rsid w:val="40425AB4"/>
    <w:rsid w:val="406A5CE0"/>
    <w:rsid w:val="407A162E"/>
    <w:rsid w:val="407AF8BB"/>
    <w:rsid w:val="408B2006"/>
    <w:rsid w:val="40E794F3"/>
    <w:rsid w:val="41307262"/>
    <w:rsid w:val="415098DB"/>
    <w:rsid w:val="415E116D"/>
    <w:rsid w:val="41AF10C8"/>
    <w:rsid w:val="41C07F12"/>
    <w:rsid w:val="41EFCD7B"/>
    <w:rsid w:val="4204F8EC"/>
    <w:rsid w:val="42329930"/>
    <w:rsid w:val="4244FC03"/>
    <w:rsid w:val="426A7733"/>
    <w:rsid w:val="42813C55"/>
    <w:rsid w:val="4296B30F"/>
    <w:rsid w:val="42E35F03"/>
    <w:rsid w:val="430D4A85"/>
    <w:rsid w:val="43160256"/>
    <w:rsid w:val="431AA9F8"/>
    <w:rsid w:val="4327AA35"/>
    <w:rsid w:val="432CC45A"/>
    <w:rsid w:val="439476D9"/>
    <w:rsid w:val="43A591A3"/>
    <w:rsid w:val="43D40C91"/>
    <w:rsid w:val="4401B700"/>
    <w:rsid w:val="44B49311"/>
    <w:rsid w:val="44B7C39D"/>
    <w:rsid w:val="44FEFE32"/>
    <w:rsid w:val="4506299B"/>
    <w:rsid w:val="4569D792"/>
    <w:rsid w:val="456EB4B5"/>
    <w:rsid w:val="45D26A2A"/>
    <w:rsid w:val="45EEFF18"/>
    <w:rsid w:val="4609FC92"/>
    <w:rsid w:val="460D502A"/>
    <w:rsid w:val="461F0501"/>
    <w:rsid w:val="46583CB5"/>
    <w:rsid w:val="4658F2FF"/>
    <w:rsid w:val="468E8152"/>
    <w:rsid w:val="46A364A4"/>
    <w:rsid w:val="46E454EC"/>
    <w:rsid w:val="46E5EFB4"/>
    <w:rsid w:val="46E988DB"/>
    <w:rsid w:val="4705A7F3"/>
    <w:rsid w:val="471ADE23"/>
    <w:rsid w:val="471B368A"/>
    <w:rsid w:val="471E4C07"/>
    <w:rsid w:val="478C625A"/>
    <w:rsid w:val="47BEEF82"/>
    <w:rsid w:val="47D04B1C"/>
    <w:rsid w:val="47D4D0A4"/>
    <w:rsid w:val="47DBF931"/>
    <w:rsid w:val="47ED8B33"/>
    <w:rsid w:val="48164266"/>
    <w:rsid w:val="4858E80F"/>
    <w:rsid w:val="4866CB1A"/>
    <w:rsid w:val="4885593C"/>
    <w:rsid w:val="489D8627"/>
    <w:rsid w:val="48AF5B6A"/>
    <w:rsid w:val="48BD44E1"/>
    <w:rsid w:val="4928FDBA"/>
    <w:rsid w:val="4945557F"/>
    <w:rsid w:val="49DE946B"/>
    <w:rsid w:val="49F629F7"/>
    <w:rsid w:val="4A2A6783"/>
    <w:rsid w:val="4AA0BE59"/>
    <w:rsid w:val="4AAC47CE"/>
    <w:rsid w:val="4ACD8B6A"/>
    <w:rsid w:val="4AD62C70"/>
    <w:rsid w:val="4AE708F0"/>
    <w:rsid w:val="4BFDB5B6"/>
    <w:rsid w:val="4BFE7F04"/>
    <w:rsid w:val="4C363D1C"/>
    <w:rsid w:val="4C6CCDE0"/>
    <w:rsid w:val="4C6CF4F2"/>
    <w:rsid w:val="4CA0D27A"/>
    <w:rsid w:val="4CA5088B"/>
    <w:rsid w:val="4CBF80C2"/>
    <w:rsid w:val="4CCA7A0C"/>
    <w:rsid w:val="4CD57E11"/>
    <w:rsid w:val="4CE8A896"/>
    <w:rsid w:val="4D4B3E7E"/>
    <w:rsid w:val="4D50238C"/>
    <w:rsid w:val="4D765C4B"/>
    <w:rsid w:val="4D85D36A"/>
    <w:rsid w:val="4E5F9929"/>
    <w:rsid w:val="4E6EB1CA"/>
    <w:rsid w:val="4EFD39AA"/>
    <w:rsid w:val="4F005231"/>
    <w:rsid w:val="4F20F430"/>
    <w:rsid w:val="4FA8B9AE"/>
    <w:rsid w:val="4FAB7083"/>
    <w:rsid w:val="4FB45065"/>
    <w:rsid w:val="4FB6E5E6"/>
    <w:rsid w:val="4FE61ABA"/>
    <w:rsid w:val="50737BE4"/>
    <w:rsid w:val="508C3407"/>
    <w:rsid w:val="509148DB"/>
    <w:rsid w:val="50B11110"/>
    <w:rsid w:val="50C2E884"/>
    <w:rsid w:val="50F181EE"/>
    <w:rsid w:val="5105E0CF"/>
    <w:rsid w:val="514CA96B"/>
    <w:rsid w:val="515FA8DC"/>
    <w:rsid w:val="5167F970"/>
    <w:rsid w:val="5169A776"/>
    <w:rsid w:val="518AF7EF"/>
    <w:rsid w:val="51BDEE51"/>
    <w:rsid w:val="51C102ED"/>
    <w:rsid w:val="51E4442F"/>
    <w:rsid w:val="52015B7C"/>
    <w:rsid w:val="52103F44"/>
    <w:rsid w:val="524E5FFA"/>
    <w:rsid w:val="52561304"/>
    <w:rsid w:val="5268D67E"/>
    <w:rsid w:val="52DCCB34"/>
    <w:rsid w:val="5312DD00"/>
    <w:rsid w:val="532C4799"/>
    <w:rsid w:val="5335E044"/>
    <w:rsid w:val="53C8E99D"/>
    <w:rsid w:val="53D49CC2"/>
    <w:rsid w:val="542CADA2"/>
    <w:rsid w:val="54C50CBC"/>
    <w:rsid w:val="54DA921E"/>
    <w:rsid w:val="54E1347D"/>
    <w:rsid w:val="54F3BA7B"/>
    <w:rsid w:val="54FDA9EA"/>
    <w:rsid w:val="557812EE"/>
    <w:rsid w:val="55FAC9D6"/>
    <w:rsid w:val="55FE3A58"/>
    <w:rsid w:val="561D7C4A"/>
    <w:rsid w:val="563B6A93"/>
    <w:rsid w:val="5683D32F"/>
    <w:rsid w:val="570B3FEE"/>
    <w:rsid w:val="575BA18F"/>
    <w:rsid w:val="57898AD3"/>
    <w:rsid w:val="578F8438"/>
    <w:rsid w:val="5799FCEF"/>
    <w:rsid w:val="57D0C632"/>
    <w:rsid w:val="57D73AF4"/>
    <w:rsid w:val="57DC4A74"/>
    <w:rsid w:val="580B9C83"/>
    <w:rsid w:val="5850E597"/>
    <w:rsid w:val="58893A7D"/>
    <w:rsid w:val="5897B626"/>
    <w:rsid w:val="58BA404E"/>
    <w:rsid w:val="597153E7"/>
    <w:rsid w:val="59730B55"/>
    <w:rsid w:val="59B8CFAF"/>
    <w:rsid w:val="59F0DF10"/>
    <w:rsid w:val="5A25E167"/>
    <w:rsid w:val="5A3A586C"/>
    <w:rsid w:val="5A52B7AB"/>
    <w:rsid w:val="5ACA591E"/>
    <w:rsid w:val="5AF38BB1"/>
    <w:rsid w:val="5B52A3B5"/>
    <w:rsid w:val="5B7AFF9C"/>
    <w:rsid w:val="5BB6E610"/>
    <w:rsid w:val="5BCDC1A0"/>
    <w:rsid w:val="5BE75472"/>
    <w:rsid w:val="5BEFB6FC"/>
    <w:rsid w:val="5C2F9889"/>
    <w:rsid w:val="5C2FD6F0"/>
    <w:rsid w:val="5C4A5DC4"/>
    <w:rsid w:val="5C642D10"/>
    <w:rsid w:val="5C771E49"/>
    <w:rsid w:val="5CF0F2B9"/>
    <w:rsid w:val="5CFDAA10"/>
    <w:rsid w:val="5D182DC4"/>
    <w:rsid w:val="5D35A26B"/>
    <w:rsid w:val="5D5D8229"/>
    <w:rsid w:val="5D968184"/>
    <w:rsid w:val="5D995B1A"/>
    <w:rsid w:val="5DADA2FC"/>
    <w:rsid w:val="5DBD885B"/>
    <w:rsid w:val="5DCF2723"/>
    <w:rsid w:val="5EBEF99A"/>
    <w:rsid w:val="5FF84BE6"/>
    <w:rsid w:val="601C62BD"/>
    <w:rsid w:val="6038217C"/>
    <w:rsid w:val="6063A8C3"/>
    <w:rsid w:val="60720324"/>
    <w:rsid w:val="6093111B"/>
    <w:rsid w:val="611468E8"/>
    <w:rsid w:val="61497302"/>
    <w:rsid w:val="6150C9B0"/>
    <w:rsid w:val="615D51D3"/>
    <w:rsid w:val="61A33421"/>
    <w:rsid w:val="61FEAD28"/>
    <w:rsid w:val="620A40BF"/>
    <w:rsid w:val="6213B335"/>
    <w:rsid w:val="62195699"/>
    <w:rsid w:val="624AE190"/>
    <w:rsid w:val="6265F01D"/>
    <w:rsid w:val="63114677"/>
    <w:rsid w:val="632FEDCF"/>
    <w:rsid w:val="63860807"/>
    <w:rsid w:val="63BD0A5F"/>
    <w:rsid w:val="63D5379C"/>
    <w:rsid w:val="64144849"/>
    <w:rsid w:val="646B1446"/>
    <w:rsid w:val="64A8F871"/>
    <w:rsid w:val="64B5311C"/>
    <w:rsid w:val="64D0F72E"/>
    <w:rsid w:val="64E1F5DC"/>
    <w:rsid w:val="6528A3A4"/>
    <w:rsid w:val="652E3FF1"/>
    <w:rsid w:val="6531AF41"/>
    <w:rsid w:val="65368EFE"/>
    <w:rsid w:val="6558DAC0"/>
    <w:rsid w:val="65B97397"/>
    <w:rsid w:val="6607627B"/>
    <w:rsid w:val="6611E330"/>
    <w:rsid w:val="661CE425"/>
    <w:rsid w:val="6655785E"/>
    <w:rsid w:val="6666FC31"/>
    <w:rsid w:val="666CC78F"/>
    <w:rsid w:val="667EACA2"/>
    <w:rsid w:val="668B6D39"/>
    <w:rsid w:val="66CC9268"/>
    <w:rsid w:val="66D241BC"/>
    <w:rsid w:val="6726BA10"/>
    <w:rsid w:val="675543F8"/>
    <w:rsid w:val="676C192F"/>
    <w:rsid w:val="6776F2CD"/>
    <w:rsid w:val="6789E43B"/>
    <w:rsid w:val="67E54BD0"/>
    <w:rsid w:val="67F148BF"/>
    <w:rsid w:val="6866EC7C"/>
    <w:rsid w:val="68BB7D5F"/>
    <w:rsid w:val="68C5C912"/>
    <w:rsid w:val="68C7F954"/>
    <w:rsid w:val="68D71474"/>
    <w:rsid w:val="691D7A63"/>
    <w:rsid w:val="6941E13D"/>
    <w:rsid w:val="699334FA"/>
    <w:rsid w:val="69BA1BBA"/>
    <w:rsid w:val="69BCB603"/>
    <w:rsid w:val="6A32AF0B"/>
    <w:rsid w:val="6A343969"/>
    <w:rsid w:val="6A7CF212"/>
    <w:rsid w:val="6AF05548"/>
    <w:rsid w:val="6B6945B8"/>
    <w:rsid w:val="6B7C94C0"/>
    <w:rsid w:val="6BC81C44"/>
    <w:rsid w:val="6BD2D2CC"/>
    <w:rsid w:val="6BE3BE2C"/>
    <w:rsid w:val="6BE6233D"/>
    <w:rsid w:val="6C3CF195"/>
    <w:rsid w:val="6CA7A784"/>
    <w:rsid w:val="6CBCCD57"/>
    <w:rsid w:val="6CDCF41F"/>
    <w:rsid w:val="6D310907"/>
    <w:rsid w:val="6D60CC47"/>
    <w:rsid w:val="6E557F05"/>
    <w:rsid w:val="6E58E5B9"/>
    <w:rsid w:val="6EAB512C"/>
    <w:rsid w:val="6EB8B7AE"/>
    <w:rsid w:val="6EBA404E"/>
    <w:rsid w:val="6EFFBD06"/>
    <w:rsid w:val="6F136369"/>
    <w:rsid w:val="6F66031E"/>
    <w:rsid w:val="6F9AC5AE"/>
    <w:rsid w:val="6FF648FB"/>
    <w:rsid w:val="700FB394"/>
    <w:rsid w:val="70227E1A"/>
    <w:rsid w:val="70307B63"/>
    <w:rsid w:val="703A31BD"/>
    <w:rsid w:val="7058FDEA"/>
    <w:rsid w:val="7085F90B"/>
    <w:rsid w:val="7091E042"/>
    <w:rsid w:val="70C23450"/>
    <w:rsid w:val="70CD9C56"/>
    <w:rsid w:val="70DA6C55"/>
    <w:rsid w:val="71170CDF"/>
    <w:rsid w:val="714B885B"/>
    <w:rsid w:val="716B2D83"/>
    <w:rsid w:val="71745733"/>
    <w:rsid w:val="71B8F7EC"/>
    <w:rsid w:val="71BDFE19"/>
    <w:rsid w:val="71BF70F5"/>
    <w:rsid w:val="71C52CF0"/>
    <w:rsid w:val="71CF38F0"/>
    <w:rsid w:val="7221C96C"/>
    <w:rsid w:val="72FCBF89"/>
    <w:rsid w:val="7313788C"/>
    <w:rsid w:val="7337873B"/>
    <w:rsid w:val="7377E00B"/>
    <w:rsid w:val="7390A1F2"/>
    <w:rsid w:val="7421ACB0"/>
    <w:rsid w:val="742B30EF"/>
    <w:rsid w:val="744EA8E1"/>
    <w:rsid w:val="745C7550"/>
    <w:rsid w:val="74B3750B"/>
    <w:rsid w:val="74F68168"/>
    <w:rsid w:val="75027C98"/>
    <w:rsid w:val="752BCE03"/>
    <w:rsid w:val="752FF50E"/>
    <w:rsid w:val="75387035"/>
    <w:rsid w:val="7544F2F9"/>
    <w:rsid w:val="757E4DEC"/>
    <w:rsid w:val="7582A4ED"/>
    <w:rsid w:val="75C70150"/>
    <w:rsid w:val="764A8740"/>
    <w:rsid w:val="76ACF373"/>
    <w:rsid w:val="76AD2050"/>
    <w:rsid w:val="7713F292"/>
    <w:rsid w:val="77188619"/>
    <w:rsid w:val="771E754E"/>
    <w:rsid w:val="77276CF2"/>
    <w:rsid w:val="7740954F"/>
    <w:rsid w:val="77A98F08"/>
    <w:rsid w:val="77BAB260"/>
    <w:rsid w:val="7807A9F2"/>
    <w:rsid w:val="78260759"/>
    <w:rsid w:val="78451EF1"/>
    <w:rsid w:val="787B9EC1"/>
    <w:rsid w:val="78B155D4"/>
    <w:rsid w:val="78E3E2FC"/>
    <w:rsid w:val="7902F0AC"/>
    <w:rsid w:val="790E1DF7"/>
    <w:rsid w:val="7925227D"/>
    <w:rsid w:val="798BF06A"/>
    <w:rsid w:val="79EB7BCA"/>
    <w:rsid w:val="79EEC691"/>
    <w:rsid w:val="7A72AF8E"/>
    <w:rsid w:val="7AF26AA1"/>
    <w:rsid w:val="7B222326"/>
    <w:rsid w:val="7B2CC391"/>
    <w:rsid w:val="7B3F5647"/>
    <w:rsid w:val="7B548815"/>
    <w:rsid w:val="7BB2BB2E"/>
    <w:rsid w:val="7C1B83BE"/>
    <w:rsid w:val="7C57E552"/>
    <w:rsid w:val="7C66F0FD"/>
    <w:rsid w:val="7C69DE29"/>
    <w:rsid w:val="7CC5A63F"/>
    <w:rsid w:val="7CC68222"/>
    <w:rsid w:val="7CC8C51B"/>
    <w:rsid w:val="7CD46197"/>
    <w:rsid w:val="7CE500D9"/>
    <w:rsid w:val="7CF1E175"/>
    <w:rsid w:val="7D07C965"/>
    <w:rsid w:val="7D11717B"/>
    <w:rsid w:val="7D17F22D"/>
    <w:rsid w:val="7D1BE311"/>
    <w:rsid w:val="7D2D1016"/>
    <w:rsid w:val="7D593870"/>
    <w:rsid w:val="7DB40CE4"/>
    <w:rsid w:val="7DB57842"/>
    <w:rsid w:val="7DBB805C"/>
    <w:rsid w:val="7DDEAC86"/>
    <w:rsid w:val="7DE06683"/>
    <w:rsid w:val="7DE6DADC"/>
    <w:rsid w:val="7E0DC404"/>
    <w:rsid w:val="7E4B9EF7"/>
    <w:rsid w:val="7E68507D"/>
    <w:rsid w:val="7E76F709"/>
    <w:rsid w:val="7EA7697D"/>
    <w:rsid w:val="7F248CA1"/>
    <w:rsid w:val="7F553F6C"/>
    <w:rsid w:val="7F691C1F"/>
    <w:rsid w:val="7FFD5996"/>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E49248"/>
  <w15:chartTrackingRefBased/>
  <w15:docId w15:val="{15530C43-D05F-4A5E-9684-31F284013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lang w:val="pl-PL"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uiPriority="31" w:qFormat="1"/>
    <w:lsdException w:name="Intense Reference"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semiHidden="1" w:unhideWhenUsed="1"/>
    <w:lsdException w:name="Smart Link" w:uiPriority="99" w:semiHidden="1" w:unhideWhenUsed="1"/>
  </w:latentStyles>
  <w:style w:type="paragraph" w:styleId="Normal" w:default="1">
    <w:name w:val="Normal"/>
    <w:qFormat/>
    <w:rPr>
      <w:lang w:eastAsia="pl-PL"/>
    </w:rPr>
  </w:style>
  <w:style w:type="paragraph" w:styleId="Heading1">
    <w:name w:val="heading 1"/>
    <w:basedOn w:val="Normal"/>
    <w:next w:val="BodyText"/>
    <w:link w:val="Heading1Char"/>
    <w:autoRedefine/>
    <w:uiPriority w:val="9"/>
    <w:qFormat/>
    <w:pPr>
      <w:keepNext/>
      <w:numPr>
        <w:numId w:val="8"/>
      </w:numPr>
      <w:spacing w:before="240"/>
      <w:outlineLvl w:val="0"/>
    </w:pPr>
    <w:rPr>
      <w:b/>
      <w:sz w:val="24"/>
    </w:rPr>
  </w:style>
  <w:style w:type="paragraph" w:styleId="Heading2">
    <w:name w:val="heading 2"/>
    <w:basedOn w:val="Normal"/>
    <w:next w:val="BodyText"/>
    <w:link w:val="Heading2Char"/>
    <w:autoRedefine/>
    <w:uiPriority w:val="9"/>
    <w:qFormat/>
    <w:pPr>
      <w:keepNext/>
      <w:numPr>
        <w:ilvl w:val="1"/>
        <w:numId w:val="8"/>
      </w:numPr>
      <w:spacing w:before="120"/>
      <w:ind w:left="578" w:hanging="578"/>
      <w:outlineLvl w:val="1"/>
    </w:pPr>
    <w:rPr>
      <w:b/>
      <w:bCs/>
      <w:sz w:val="22"/>
    </w:rPr>
  </w:style>
  <w:style w:type="paragraph" w:styleId="Heading3">
    <w:name w:val="heading 3"/>
    <w:basedOn w:val="Normal"/>
    <w:next w:val="Normal"/>
    <w:autoRedefine/>
    <w:qFormat/>
    <w:pPr>
      <w:keepNext/>
      <w:numPr>
        <w:ilvl w:val="2"/>
        <w:numId w:val="8"/>
      </w:numPr>
      <w:spacing w:before="60"/>
      <w:outlineLvl w:val="2"/>
    </w:pPr>
    <w:rPr>
      <w:b/>
      <w:bCs/>
      <w:szCs w:val="24"/>
    </w:rPr>
  </w:style>
  <w:style w:type="paragraph" w:styleId="Heading4">
    <w:name w:val="heading 4"/>
    <w:basedOn w:val="Normal"/>
    <w:next w:val="Normal"/>
    <w:qFormat/>
    <w:pPr>
      <w:keepNext/>
      <w:numPr>
        <w:ilvl w:val="3"/>
        <w:numId w:val="8"/>
      </w:numPr>
      <w:spacing w:before="240" w:after="60"/>
      <w:outlineLvl w:val="3"/>
    </w:pPr>
    <w:rPr>
      <w:b/>
      <w:bCs/>
      <w:sz w:val="28"/>
      <w:szCs w:val="28"/>
    </w:rPr>
  </w:style>
  <w:style w:type="paragraph" w:styleId="Heading5">
    <w:name w:val="heading 5"/>
    <w:basedOn w:val="Normal"/>
    <w:next w:val="Normal"/>
    <w:qFormat/>
    <w:pPr>
      <w:numPr>
        <w:ilvl w:val="4"/>
        <w:numId w:val="8"/>
      </w:numPr>
      <w:spacing w:before="240" w:after="60"/>
      <w:outlineLvl w:val="4"/>
    </w:pPr>
    <w:rPr>
      <w:b/>
      <w:bCs/>
      <w:i/>
      <w:iCs/>
      <w:sz w:val="26"/>
      <w:szCs w:val="26"/>
    </w:rPr>
  </w:style>
  <w:style w:type="paragraph" w:styleId="Heading6">
    <w:name w:val="heading 6"/>
    <w:basedOn w:val="Normal"/>
    <w:next w:val="Normal"/>
    <w:qFormat/>
    <w:pPr>
      <w:numPr>
        <w:ilvl w:val="5"/>
        <w:numId w:val="8"/>
      </w:numPr>
      <w:spacing w:before="240" w:after="60"/>
      <w:outlineLvl w:val="5"/>
    </w:pPr>
    <w:rPr>
      <w:b/>
      <w:bCs/>
      <w:sz w:val="22"/>
      <w:szCs w:val="22"/>
    </w:rPr>
  </w:style>
  <w:style w:type="paragraph" w:styleId="Heading7">
    <w:name w:val="heading 7"/>
    <w:basedOn w:val="Normal"/>
    <w:next w:val="Normal"/>
    <w:qFormat/>
    <w:pPr>
      <w:numPr>
        <w:ilvl w:val="6"/>
        <w:numId w:val="8"/>
      </w:numPr>
      <w:spacing w:before="240" w:after="60"/>
      <w:outlineLvl w:val="6"/>
    </w:pPr>
    <w:rPr>
      <w:sz w:val="24"/>
      <w:szCs w:val="24"/>
    </w:rPr>
  </w:style>
  <w:style w:type="paragraph" w:styleId="Heading8">
    <w:name w:val="heading 8"/>
    <w:basedOn w:val="Normal"/>
    <w:next w:val="Normal"/>
    <w:qFormat/>
    <w:pPr>
      <w:numPr>
        <w:ilvl w:val="7"/>
        <w:numId w:val="8"/>
      </w:numPr>
      <w:spacing w:before="240" w:after="60"/>
      <w:outlineLvl w:val="7"/>
    </w:pPr>
    <w:rPr>
      <w:i/>
      <w:iCs/>
      <w:sz w:val="24"/>
      <w:szCs w:val="24"/>
    </w:rPr>
  </w:style>
  <w:style w:type="paragraph" w:styleId="Heading9">
    <w:name w:val="heading 9"/>
    <w:basedOn w:val="Normal"/>
    <w:next w:val="Normal"/>
    <w:qFormat/>
    <w:pPr>
      <w:numPr>
        <w:ilvl w:val="8"/>
        <w:numId w:val="8"/>
      </w:numPr>
      <w:spacing w:before="240" w:after="60"/>
      <w:outlineLvl w:val="8"/>
    </w:pPr>
    <w:rPr>
      <w:rFonts w:ascii="Arial" w:hAnsi="Arial" w:cs="Arial"/>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pPr>
      <w:tabs>
        <w:tab w:val="center" w:pos="4536"/>
        <w:tab w:val="right" w:pos="9072"/>
      </w:tabs>
    </w:pPr>
    <w:rPr>
      <w:rFonts w:ascii="Arial" w:hAnsi="Arial" w:cs="Arial"/>
      <w:sz w:val="16"/>
    </w:rPr>
  </w:style>
  <w:style w:type="paragraph" w:styleId="Footer">
    <w:name w:val="footer"/>
    <w:basedOn w:val="Normal"/>
    <w:link w:val="FooterChar"/>
    <w:uiPriority w:val="99"/>
    <w:pPr>
      <w:tabs>
        <w:tab w:val="center" w:pos="4536"/>
        <w:tab w:val="right" w:pos="9072"/>
      </w:tabs>
    </w:pPr>
  </w:style>
  <w:style w:type="character" w:styleId="PageNumber">
    <w:name w:val="page number"/>
    <w:basedOn w:val="DefaultParagraphFont"/>
  </w:style>
  <w:style w:type="paragraph" w:styleId="BodyText2">
    <w:name w:val="Body Text 2"/>
    <w:basedOn w:val="Normal"/>
    <w:rPr>
      <w:rFonts w:ascii="Arial" w:hAnsi="Arial"/>
      <w:b/>
      <w:bCs/>
      <w:sz w:val="22"/>
    </w:rPr>
  </w:style>
  <w:style w:type="paragraph" w:styleId="BodyText">
    <w:name w:val="Body Text"/>
    <w:basedOn w:val="Normal"/>
    <w:autoRedefine/>
    <w:rsid w:val="009E40D2"/>
    <w:pPr>
      <w:spacing w:before="60" w:after="60"/>
      <w:jc w:val="both"/>
    </w:pPr>
    <w:rPr>
      <w:rFonts w:ascii="Arial" w:hAnsi="Arial" w:cs="Arial"/>
      <w:b/>
      <w:color w:val="FF0000"/>
      <w:sz w:val="18"/>
      <w:szCs w:val="18"/>
    </w:rPr>
  </w:style>
  <w:style w:type="paragraph" w:styleId="Subtitle">
    <w:name w:val="Subtitle"/>
    <w:basedOn w:val="Normal"/>
    <w:qFormat/>
    <w:pPr>
      <w:spacing w:after="60"/>
      <w:jc w:val="center"/>
      <w:outlineLvl w:val="1"/>
    </w:pPr>
    <w:rPr>
      <w:rFonts w:ascii="Arial" w:hAnsi="Arial" w:cs="Arial"/>
      <w:sz w:val="24"/>
      <w:szCs w:val="24"/>
    </w:rPr>
  </w:style>
  <w:style w:type="paragraph" w:styleId="BodyTextIndent2">
    <w:name w:val="Body Text Indent 2"/>
    <w:basedOn w:val="Normal"/>
    <w:autoRedefine/>
    <w:pPr>
      <w:jc w:val="both"/>
    </w:pPr>
    <w:rPr>
      <w:i/>
      <w:iCs/>
      <w:szCs w:val="24"/>
    </w:rPr>
  </w:style>
  <w:style w:type="paragraph" w:styleId="wpiswtabeli" w:customStyle="1">
    <w:name w:val="wpis_w_tabeli"/>
    <w:autoRedefine/>
    <w:rsid w:val="00635C89"/>
    <w:rPr>
      <w:rFonts w:ascii="Arial" w:hAnsi="Arial" w:cs="Arial"/>
      <w:b/>
      <w:sz w:val="16"/>
      <w:lang w:eastAsia="pl-PL"/>
    </w:rPr>
  </w:style>
  <w:style w:type="paragraph" w:styleId="wpiswtabelicentr" w:customStyle="1">
    <w:name w:val="wpis_w_tabeli_centr"/>
    <w:basedOn w:val="wpiswtabeli"/>
    <w:pPr>
      <w:jc w:val="center"/>
    </w:pPr>
  </w:style>
  <w:style w:type="paragraph" w:styleId="tekstwtabeli" w:customStyle="1">
    <w:name w:val="tekst_w_tabeli"/>
    <w:basedOn w:val="Normal"/>
    <w:link w:val="tekstwtabeliZnak"/>
    <w:autoRedefine/>
    <w:rPr>
      <w:rFonts w:ascii="Arial" w:hAnsi="Arial"/>
      <w:b/>
      <w:bCs/>
    </w:rPr>
  </w:style>
  <w:style w:type="paragraph" w:styleId="tekstwtabelicentr" w:customStyle="1">
    <w:name w:val="tekst_w_tabeli_centr"/>
    <w:basedOn w:val="tekstwtabeli"/>
    <w:pPr>
      <w:jc w:val="center"/>
    </w:pPr>
  </w:style>
  <w:style w:type="paragraph" w:styleId="tekstwtabeliTNR" w:customStyle="1">
    <w:name w:val="tekst_w_tabeli_TNR"/>
    <w:basedOn w:val="tekstwtabeli"/>
    <w:rPr>
      <w:rFonts w:ascii="Times New Roman" w:hAnsi="Times New Roman"/>
    </w:rPr>
  </w:style>
  <w:style w:type="paragraph" w:styleId="Tekstpodstawowykursywa" w:customStyle="1">
    <w:name w:val="Tekst podstawowy kursywa"/>
    <w:basedOn w:val="BodyText"/>
    <w:pPr>
      <w:spacing w:before="240" w:after="120"/>
    </w:pPr>
    <w:rPr>
      <w:b w:val="0"/>
      <w:bCs/>
      <w:i/>
      <w:iCs/>
    </w:rPr>
  </w:style>
  <w:style w:type="paragraph" w:styleId="komentarz" w:customStyle="1">
    <w:name w:val="komentarz"/>
    <w:basedOn w:val="tekstwtabeli"/>
    <w:link w:val="komentarzZnak"/>
    <w:autoRedefine/>
    <w:rsid w:val="00A3567F"/>
    <w:pPr>
      <w:framePr w:hSpace="180" w:wrap="around" w:hAnchor="margin" w:vAnchor="text" w:y="74"/>
    </w:pPr>
    <w:rPr>
      <w:b w:val="0"/>
    </w:rPr>
  </w:style>
  <w:style w:type="paragraph" w:styleId="BodyText3">
    <w:name w:val="Body Text 3"/>
    <w:basedOn w:val="Normal"/>
    <w:rPr>
      <w:i/>
      <w:iCs/>
    </w:rPr>
  </w:style>
  <w:style w:type="paragraph" w:styleId="BodyTextIndent">
    <w:name w:val="Body Text Indent"/>
    <w:basedOn w:val="Normal"/>
    <w:pPr>
      <w:spacing w:after="120"/>
      <w:ind w:left="283"/>
    </w:pPr>
  </w:style>
  <w:style w:type="paragraph" w:styleId="wpiswtabeliBold" w:customStyle="1">
    <w:name w:val="wpis_w_tabeli_Bold"/>
    <w:basedOn w:val="wpiswtabeli"/>
    <w:rPr>
      <w:b w:val="0"/>
      <w:bCs/>
    </w:rPr>
  </w:style>
  <w:style w:type="paragraph" w:styleId="Nagwek1beznumery" w:customStyle="1">
    <w:name w:val="Nagłówek 1 bez numery"/>
    <w:basedOn w:val="Heading1"/>
  </w:style>
  <w:style w:type="character" w:styleId="tekstwtabeliZnak" w:customStyle="1">
    <w:name w:val="tekst_w_tabeli Znak"/>
    <w:link w:val="tekstwtabeli"/>
    <w:locked/>
    <w:rsid w:val="00D06FFB"/>
    <w:rPr>
      <w:rFonts w:ascii="Arial" w:hAnsi="Arial"/>
      <w:b/>
      <w:bCs/>
      <w:lang w:val="pl-PL" w:eastAsia="pl-PL" w:bidi="ar-SA"/>
    </w:rPr>
  </w:style>
  <w:style w:type="character" w:styleId="komentarzZnak" w:customStyle="1">
    <w:name w:val="komentarz Znak"/>
    <w:link w:val="komentarz"/>
    <w:locked/>
    <w:rsid w:val="00A3567F"/>
    <w:rPr>
      <w:rFonts w:ascii="Arial" w:hAnsi="Arial"/>
      <w:bCs/>
    </w:rPr>
  </w:style>
  <w:style w:type="paragraph" w:styleId="TOCHeading">
    <w:name w:val="TOC Heading"/>
    <w:basedOn w:val="Heading1"/>
    <w:next w:val="Normal"/>
    <w:uiPriority w:val="39"/>
    <w:unhideWhenUsed/>
    <w:qFormat/>
    <w:rsid w:val="00B7221D"/>
    <w:pPr>
      <w:keepLines/>
      <w:numPr>
        <w:numId w:val="0"/>
      </w:numPr>
      <w:spacing w:line="259" w:lineRule="auto"/>
      <w:outlineLvl w:val="9"/>
    </w:pPr>
    <w:rPr>
      <w:rFonts w:ascii="Calibri Light" w:hAnsi="Calibri Light"/>
      <w:b w:val="0"/>
      <w:color w:val="2F5496"/>
      <w:sz w:val="32"/>
      <w:szCs w:val="32"/>
      <w:lang w:val="en-GB" w:eastAsia="en-GB"/>
    </w:rPr>
  </w:style>
  <w:style w:type="paragraph" w:styleId="TOC1">
    <w:name w:val="toc 1"/>
    <w:basedOn w:val="Normal"/>
    <w:next w:val="Normal"/>
    <w:autoRedefine/>
    <w:uiPriority w:val="39"/>
    <w:rsid w:val="00B7221D"/>
  </w:style>
  <w:style w:type="paragraph" w:styleId="TOC2">
    <w:name w:val="toc 2"/>
    <w:basedOn w:val="Normal"/>
    <w:next w:val="Normal"/>
    <w:autoRedefine/>
    <w:uiPriority w:val="39"/>
    <w:rsid w:val="00B7221D"/>
    <w:pPr>
      <w:ind w:left="200"/>
    </w:pPr>
  </w:style>
  <w:style w:type="paragraph" w:styleId="TOC3">
    <w:name w:val="toc 3"/>
    <w:basedOn w:val="Normal"/>
    <w:next w:val="Normal"/>
    <w:autoRedefine/>
    <w:uiPriority w:val="39"/>
    <w:rsid w:val="00B7221D"/>
    <w:pPr>
      <w:ind w:left="400"/>
    </w:pPr>
  </w:style>
  <w:style w:type="character" w:styleId="Hyperlink">
    <w:name w:val="Hyperlink"/>
    <w:uiPriority w:val="99"/>
    <w:unhideWhenUsed/>
    <w:rsid w:val="00B7221D"/>
    <w:rPr>
      <w:color w:val="0563C1"/>
      <w:u w:val="single"/>
    </w:rPr>
  </w:style>
  <w:style w:type="paragraph" w:styleId="ListParagraph">
    <w:name w:val="List Paragraph"/>
    <w:basedOn w:val="Normal"/>
    <w:qFormat/>
    <w:rsid w:val="00C64AD9"/>
    <w:pPr>
      <w:spacing w:after="160" w:line="259" w:lineRule="auto"/>
      <w:ind w:left="720"/>
      <w:contextualSpacing/>
    </w:pPr>
    <w:rPr>
      <w:rFonts w:ascii="Calibri" w:hAnsi="Calibri" w:eastAsia="Calibri"/>
      <w:sz w:val="22"/>
      <w:szCs w:val="22"/>
      <w:lang w:val="en-GB" w:eastAsia="en-US"/>
    </w:rPr>
  </w:style>
  <w:style w:type="character" w:styleId="Heading1Char" w:customStyle="1">
    <w:name w:val="Heading 1 Char"/>
    <w:link w:val="Heading1"/>
    <w:uiPriority w:val="9"/>
    <w:rsid w:val="001D6E6E"/>
    <w:rPr>
      <w:b/>
      <w:sz w:val="24"/>
    </w:rPr>
  </w:style>
  <w:style w:type="character" w:styleId="Heading2Char" w:customStyle="1">
    <w:name w:val="Heading 2 Char"/>
    <w:link w:val="Heading2"/>
    <w:uiPriority w:val="9"/>
    <w:rsid w:val="001D6E6E"/>
    <w:rPr>
      <w:b/>
      <w:bCs/>
      <w:sz w:val="22"/>
    </w:rPr>
  </w:style>
  <w:style w:type="paragraph" w:styleId="Standard" w:customStyle="1">
    <w:name w:val="Standard"/>
    <w:rsid w:val="001D6E6E"/>
    <w:pPr>
      <w:suppressAutoHyphens/>
      <w:autoSpaceDN w:val="0"/>
      <w:spacing w:after="160" w:line="259" w:lineRule="auto"/>
      <w:textAlignment w:val="baseline"/>
    </w:pPr>
    <w:rPr>
      <w:rFonts w:ascii="Calibri" w:hAnsi="Calibri" w:eastAsia="SimSun" w:cs="Tahoma"/>
      <w:kern w:val="3"/>
      <w:sz w:val="22"/>
      <w:szCs w:val="22"/>
    </w:rPr>
  </w:style>
  <w:style w:type="paragraph" w:styleId="Heading" w:customStyle="1">
    <w:name w:val="Heading"/>
    <w:basedOn w:val="Standard"/>
    <w:next w:val="Textbody"/>
    <w:rsid w:val="001D6E6E"/>
    <w:pPr>
      <w:keepNext/>
      <w:spacing w:before="240" w:after="120"/>
    </w:pPr>
    <w:rPr>
      <w:rFonts w:ascii="Arial" w:hAnsi="Arial" w:eastAsia="Microsoft YaHei" w:cs="Arial"/>
      <w:sz w:val="28"/>
      <w:szCs w:val="28"/>
    </w:rPr>
  </w:style>
  <w:style w:type="paragraph" w:styleId="Textbody" w:customStyle="1">
    <w:name w:val="Text body"/>
    <w:basedOn w:val="Standard"/>
    <w:rsid w:val="001D6E6E"/>
    <w:pPr>
      <w:spacing w:after="120"/>
    </w:pPr>
  </w:style>
  <w:style w:type="paragraph" w:styleId="List">
    <w:name w:val="List"/>
    <w:basedOn w:val="Textbody"/>
    <w:rsid w:val="001D6E6E"/>
    <w:rPr>
      <w:rFonts w:cs="Arial"/>
    </w:rPr>
  </w:style>
  <w:style w:type="paragraph" w:styleId="Caption">
    <w:name w:val="caption"/>
    <w:basedOn w:val="Standard"/>
    <w:rsid w:val="001D6E6E"/>
    <w:pPr>
      <w:suppressLineNumbers/>
      <w:spacing w:before="120" w:after="120"/>
    </w:pPr>
    <w:rPr>
      <w:rFonts w:cs="Arial"/>
      <w:i/>
      <w:iCs/>
      <w:sz w:val="24"/>
      <w:szCs w:val="24"/>
    </w:rPr>
  </w:style>
  <w:style w:type="paragraph" w:styleId="Index" w:customStyle="1">
    <w:name w:val="Index"/>
    <w:basedOn w:val="Standard"/>
    <w:rsid w:val="001D6E6E"/>
    <w:pPr>
      <w:suppressLineNumbers/>
    </w:pPr>
    <w:rPr>
      <w:rFonts w:cs="Arial"/>
    </w:rPr>
  </w:style>
  <w:style w:type="paragraph" w:styleId="Illustration" w:customStyle="1">
    <w:name w:val="Illustration"/>
    <w:basedOn w:val="Caption"/>
    <w:rsid w:val="001D6E6E"/>
  </w:style>
  <w:style w:type="paragraph" w:styleId="Framecontents" w:customStyle="1">
    <w:name w:val="Frame contents"/>
    <w:basedOn w:val="Textbody"/>
    <w:rsid w:val="001D6E6E"/>
  </w:style>
  <w:style w:type="paragraph" w:styleId="TableContents" w:customStyle="1">
    <w:name w:val="Table Contents"/>
    <w:basedOn w:val="Standard"/>
    <w:rsid w:val="001D6E6E"/>
    <w:pPr>
      <w:suppressLineNumbers/>
    </w:pPr>
  </w:style>
  <w:style w:type="character" w:styleId="Internetlink" w:customStyle="1">
    <w:name w:val="Internet link"/>
    <w:rsid w:val="001D6E6E"/>
    <w:rPr>
      <w:color w:val="0563C1"/>
      <w:u w:val="single"/>
    </w:rPr>
  </w:style>
  <w:style w:type="character" w:styleId="UnresolvedMention">
    <w:name w:val="Unresolved Mention"/>
    <w:rsid w:val="001D6E6E"/>
    <w:rPr>
      <w:color w:val="605E5C"/>
    </w:rPr>
  </w:style>
  <w:style w:type="character" w:styleId="IntenseEmphasis">
    <w:name w:val="Intense Emphasis"/>
    <w:rsid w:val="001D6E6E"/>
    <w:rPr>
      <w:i/>
      <w:iCs/>
      <w:color w:val="4472C4"/>
    </w:rPr>
  </w:style>
  <w:style w:type="character" w:styleId="IntenseReference">
    <w:name w:val="Intense Reference"/>
    <w:rsid w:val="001D6E6E"/>
    <w:rPr>
      <w:b/>
      <w:bCs/>
      <w:smallCaps/>
      <w:color w:val="4472C4"/>
      <w:spacing w:val="5"/>
    </w:rPr>
  </w:style>
  <w:style w:type="character" w:styleId="SubtleEmphasis">
    <w:name w:val="Subtle Emphasis"/>
    <w:rsid w:val="001D6E6E"/>
    <w:rPr>
      <w:i/>
      <w:iCs/>
      <w:color w:val="404040"/>
    </w:rPr>
  </w:style>
  <w:style w:type="character" w:styleId="ListLabel1" w:customStyle="1">
    <w:name w:val="ListLabel 1"/>
    <w:rsid w:val="001D6E6E"/>
    <w:rPr>
      <w:rFonts w:cs="Courier New"/>
    </w:rPr>
  </w:style>
  <w:style w:type="character" w:styleId="Linenumbering" w:customStyle="1">
    <w:name w:val="Line numbering"/>
    <w:rsid w:val="001D6E6E"/>
  </w:style>
  <w:style w:type="character" w:styleId="NumberingSymbols" w:customStyle="1">
    <w:name w:val="Numbering Symbols"/>
    <w:rsid w:val="001D6E6E"/>
  </w:style>
  <w:style w:type="character" w:styleId="BulletSymbols" w:customStyle="1">
    <w:name w:val="Bullet Symbols"/>
    <w:rsid w:val="001D6E6E"/>
    <w:rPr>
      <w:rFonts w:ascii="OpenSymbol" w:hAnsi="OpenSymbol" w:eastAsia="OpenSymbol" w:cs="OpenSymbol"/>
    </w:rPr>
  </w:style>
  <w:style w:type="numbering" w:styleId="WWNum1" w:customStyle="1">
    <w:name w:val="WWNum1"/>
    <w:basedOn w:val="NoList"/>
    <w:rsid w:val="001D6E6E"/>
    <w:pPr>
      <w:numPr>
        <w:numId w:val="50"/>
      </w:numPr>
    </w:pPr>
  </w:style>
  <w:style w:type="character" w:styleId="HeaderChar" w:customStyle="1">
    <w:name w:val="Header Char"/>
    <w:link w:val="Header"/>
    <w:uiPriority w:val="99"/>
    <w:rsid w:val="001D6E6E"/>
    <w:rPr>
      <w:rFonts w:ascii="Arial" w:hAnsi="Arial" w:cs="Arial"/>
      <w:sz w:val="16"/>
    </w:rPr>
  </w:style>
  <w:style w:type="character" w:styleId="FooterChar" w:customStyle="1">
    <w:name w:val="Footer Char"/>
    <w:basedOn w:val="DefaultParagraphFont"/>
    <w:link w:val="Footer"/>
    <w:uiPriority w:val="99"/>
    <w:rsid w:val="001D6E6E"/>
  </w:style>
  <w:style w:type="table" w:styleId="TableGrid">
    <w:name w:val="Table Grid"/>
    <w:basedOn w:val="TableNormal"/>
    <w:uiPriority w:val="39"/>
    <w:rsid w:val="001D6E6E"/>
    <w:pPr>
      <w:widowControl w:val="0"/>
      <w:suppressAutoHyphens/>
      <w:autoSpaceDN w:val="0"/>
      <w:textAlignment w:val="baseline"/>
    </w:pPr>
    <w:rPr>
      <w:rFonts w:ascii="Calibri" w:hAnsi="Calibri" w:eastAsia="SimSun" w:cs="Tahoma"/>
      <w:kern w:val="3"/>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unhideWhenUsed/>
    <w:rsid w:val="00536B43"/>
    <w:pPr>
      <w:spacing w:before="100" w:beforeAutospacing="1" w:after="100" w:afterAutospacing="1"/>
    </w:pPr>
    <w:rPr>
      <w:sz w:val="24"/>
      <w:szCs w:val="24"/>
    </w:rPr>
  </w:style>
  <w:style w:type="paragraph" w:styleId="TOC4">
    <w:name w:val="toc 4"/>
    <w:basedOn w:val="Normal"/>
    <w:next w:val="Normal"/>
    <w:autoRedefine/>
    <w:uiPriority w:val="39"/>
    <w:unhideWhenUse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438450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310.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20.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hyperlink" Target="https://en.wikiversity.org/wiki/Reed%E2%80%93Solomon_codes_for_coders" TargetMode="External"/><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00.png"/><Relationship Id="rId41" Type="http://schemas.openxmlformats.org/officeDocument/2006/relationships/image" Target="media/image28.png"/><Relationship Id="rId54" Type="http://schemas.openxmlformats.org/officeDocument/2006/relationships/image" Target="media/image390.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3.jp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0.png"/><Relationship Id="rId60" Type="http://schemas.openxmlformats.org/officeDocument/2006/relationships/image" Target="media/image430.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10.png"/><Relationship Id="rId13" Type="http://schemas.openxmlformats.org/officeDocument/2006/relationships/image" Target="media/image410.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0.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20.png"/><Relationship Id="rId56" Type="http://schemas.openxmlformats.org/officeDocument/2006/relationships/image" Target="media/image41.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_Studia_Podyplomowe\szablony%20dokument&#243;w%20i%20prezentacji\2004_01_ZPTT_szabl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2004_01_ZPTT_szablon.dot</Template>
  <TotalTime>0</TotalTime>
  <Pages>1</Pages>
  <Words>7567</Words>
  <Characters>43133</Characters>
  <Application>Microsoft Office Word</Application>
  <DocSecurity>0</DocSecurity>
  <Lines>359</Lines>
  <Paragraphs>101</Paragraphs>
  <ScaleCrop>false</ScaleCrop>
  <Company>PG</Company>
  <LinksUpToDate>false</LinksUpToDate>
  <CharactersWithSpaces>50599</CharactersWithSpaces>
  <SharedDoc>false</SharedDoc>
  <HyperlinksChanged>false</HyperlinksChanged>
  <AppVersion>16.0000</AppVersion>
</Properties>
</file>

<file path=docProps/core.xml><?xml version="1.0" encoding="utf-8"?>
<coreProperties xmlns:dc="http://purl.org/dc/elements/1.1/" xmlns:dcterms="http://purl.org/dc/terms/" xmlns:xsi="http://www.w3.org/2001/XMLSchema-instance" xmlns="http://schemas.openxmlformats.org/package/2006/metadata/core-properties">
  <dc:title>DESIGN ORDER SHEET</dc:title>
  <dc:subject/>
  <dc:creator>Henryk Lasota</dc:creator>
  <keywords/>
  <lastModifiedBy>Piotr Noga, s188839</lastModifiedBy>
  <revision>44</revision>
  <lastPrinted>2006-04-13T23:31:00.0000000Z</lastPrinted>
  <dcterms:created xsi:type="dcterms:W3CDTF">2024-06-10T15:13:00.0000000Z</dcterms:created>
  <dcterms:modified xsi:type="dcterms:W3CDTF">2024-06-10T15:13:00.0000000Z</dcterms:modified>
</coreProperties>
</file>