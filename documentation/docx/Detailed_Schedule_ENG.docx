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002664CA" w:rsidP="00495AC1" w:rsidRDefault="00713043" w14:paraId="672A6659" wp14:textId="77777777">
      <w:pPr>
        <w:pStyle w:val="BodyText"/>
      </w:pPr>
      <w:r w:rsidRPr="0069734C">
        <w:rPr>
          <w:noProof/>
          <w:lang w:val="English"/>
        </w:rPr>
        <w:drawing>
          <wp:inline xmlns:wp14="http://schemas.microsoft.com/office/word/2010/wordprocessingDrawing" distT="0" distB="0" distL="0" distR="0" wp14:anchorId="1F1D41AC" wp14:editId="7777777">
            <wp:extent cx="3762375" cy="609600"/>
            <wp:effectExtent l="0" t="0" r="0" b="0"/>
            <wp:docPr id="1" name="Obraz 1" descr="Faculty_ETI_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Wydział_ETI_deskto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2375" cy="609600"/>
                    </a:xfrm>
                    <a:prstGeom prst="rect">
                      <a:avLst/>
                    </a:prstGeom>
                    <a:noFill/>
                    <a:ln>
                      <a:noFill/>
                    </a:ln>
                  </pic:spPr>
                </pic:pic>
              </a:graphicData>
            </a:graphic>
          </wp:inline>
        </w:drawing>
      </w:r>
      <w:r w:rsidR="00495AC1">
        <w:rPr>
          <w:noProof/>
          <w:lang w:val="English"/>
        </w:rPr>
        <w:tab/>
      </w:r>
      <w:r w:rsidR="00495AC1">
        <w:rPr>
          <w:noProof/>
          <w:lang w:val="English"/>
        </w:rPr>
        <w:tab/>
      </w:r>
      <w:r w:rsidR="00495AC1">
        <w:rPr>
          <w:noProof/>
          <w:lang w:val="English"/>
        </w:rPr>
        <w:tab/>
      </w:r>
      <w:r w:rsidR="00495AC1">
        <w:rPr>
          <w:noProof/>
          <w:lang w:val="English"/>
        </w:rPr>
        <w:tab/>
      </w:r>
    </w:p>
    <w:p xmlns:wp14="http://schemas.microsoft.com/office/word/2010/wordml" w:rsidR="009C3241" w:rsidP="00495AC1" w:rsidRDefault="009C3241" w14:paraId="0A37501D" wp14:textId="77777777">
      <w:pPr>
        <w:pStyle w:val="BodyText"/>
      </w:pPr>
    </w:p>
    <w:p xmlns:wp14="http://schemas.microsoft.com/office/word/2010/wordml" w:rsidRPr="006B4E9B" w:rsidR="002664CA" w:rsidP="00E20081" w:rsidRDefault="002664CA" w14:paraId="36C7A2DA" wp14:textId="77777777">
      <w:pPr>
        <w:pStyle w:val="BodyText"/>
      </w:pPr>
      <w:r w:rsidRPr="006B4E9B">
        <w:rPr>
          <w:lang w:val="English"/>
        </w:rPr>
        <w:t>Group Project Documentation</w:t>
      </w:r>
    </w:p>
    <w:p xmlns:wp14="http://schemas.microsoft.com/office/word/2010/wordml" w:rsidRPr="00E20081" w:rsidR="004D1018" w:rsidP="00E20081" w:rsidRDefault="004D1018" w14:paraId="09879F14" wp14:textId="77777777">
      <w:pPr>
        <w:pStyle w:val="BodyText"/>
        <w:rPr>
          <w:sz w:val="36"/>
          <w:szCs w:val="36"/>
        </w:rPr>
      </w:pPr>
      <w:r w:rsidRPr="00E20081">
        <w:rPr>
          <w:sz w:val="36"/>
          <w:szCs w:val="36"/>
          <w:lang w:val="English"/>
        </w:rPr>
        <w:t>Schedule and Requirements Specification</w:t>
      </w:r>
    </w:p>
    <w:p xmlns:wp14="http://schemas.microsoft.com/office/word/2010/wordml" w:rsidRPr="00E20081" w:rsidR="002664CA" w:rsidP="00E20081" w:rsidRDefault="002664CA" w14:paraId="757FE3B6" wp14:textId="77777777">
      <w:pPr>
        <w:pStyle w:val="BodyText"/>
        <w:rPr>
          <w:b w:val="0"/>
          <w:sz w:val="22"/>
          <w:szCs w:val="22"/>
        </w:rPr>
      </w:pPr>
      <w:r w:rsidRPr="00E20081">
        <w:rPr>
          <w:b w:val="0"/>
          <w:sz w:val="22"/>
          <w:szCs w:val="22"/>
          <w:lang w:val="English"/>
        </w:rPr>
        <w:t>Faculty of Electronics, Telecommunications and Informatics</w:t>
      </w:r>
    </w:p>
    <w:p xmlns:wp14="http://schemas.microsoft.com/office/word/2010/wordml" w:rsidR="002664CA" w:rsidP="00E20081" w:rsidRDefault="002664CA" w14:paraId="5ED868A7" wp14:textId="77777777">
      <w:pPr>
        <w:pStyle w:val="BodyText"/>
      </w:pPr>
      <w:r w:rsidRPr="00E20081">
        <w:rPr>
          <w:b w:val="0"/>
          <w:sz w:val="22"/>
          <w:szCs w:val="22"/>
          <w:lang w:val="English"/>
        </w:rPr>
        <w:t>Gdansk University of Technology</w:t>
      </w:r>
    </w:p>
    <w:p xmlns:wp14="http://schemas.microsoft.com/office/word/2010/wordml" w:rsidRPr="006B4E9B" w:rsidR="00F62B6B" w:rsidP="00495AC1" w:rsidRDefault="00F62B6B" w14:paraId="5DAB6C7B" wp14:textId="77777777">
      <w:pPr>
        <w:pStyle w:val="BodyText"/>
      </w:pPr>
    </w:p>
    <w:p xmlns:wp14="http://schemas.microsoft.com/office/word/2010/wordml" w:rsidR="00F016DE" w:rsidP="00495AC1" w:rsidRDefault="00F016DE" w14:paraId="02EB378F" wp14:textId="77777777">
      <w:pPr>
        <w:pStyle w:val="BodyText"/>
      </w:pPr>
    </w:p>
    <w:p xmlns:wp14="http://schemas.microsoft.com/office/word/2010/wordml" w:rsidR="00F0095C" w:rsidP="00495AC1" w:rsidRDefault="00F0095C" w14:paraId="6A05A809" wp14:textId="77777777">
      <w:pPr>
        <w:pStyle w:val="BodyText"/>
      </w:pPr>
    </w:p>
    <w:tbl>
      <w:tblPr>
        <w:tblpPr w:leftFromText="180" w:rightFromText="180" w:vertAnchor="text" w:horzAnchor="margin" w:tblpY="177"/>
        <w:tblW w:w="92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932"/>
        <w:gridCol w:w="3539"/>
        <w:gridCol w:w="1618"/>
        <w:gridCol w:w="715"/>
        <w:gridCol w:w="1197"/>
        <w:gridCol w:w="1213"/>
      </w:tblGrid>
      <w:tr xmlns:wp14="http://schemas.microsoft.com/office/word/2010/wordml" w:rsidRPr="006D1A39" w:rsidR="002664CA" w:rsidTr="5346FE21" w14:paraId="12526EE7" wp14:textId="77777777">
        <w:tblPrEx>
          <w:tblCellMar>
            <w:top w:w="0" w:type="dxa"/>
            <w:bottom w:w="0" w:type="dxa"/>
          </w:tblCellMar>
        </w:tblPrEx>
        <w:trPr>
          <w:cantSplit/>
          <w:trHeight w:val="230"/>
        </w:trPr>
        <w:tc>
          <w:tcPr>
            <w:tcW w:w="4471" w:type="dxa"/>
            <w:gridSpan w:val="2"/>
            <w:tcMar/>
          </w:tcPr>
          <w:p w:rsidR="002664CA" w:rsidP="002664CA" w:rsidRDefault="002664CA" w14:paraId="5EC7C3DC" wp14:textId="77777777">
            <w:pPr>
              <w:pStyle w:val="wpiswtabeli"/>
            </w:pPr>
            <w:r>
              <w:rPr>
                <w:lang w:val="English"/>
              </w:rPr>
              <w:t>Project name and acronym:</w:t>
            </w:r>
          </w:p>
          <w:p w:rsidR="002664CA" w:rsidP="000F2751" w:rsidRDefault="002664CA" w14:paraId="00C8A601" wp14:textId="77777777">
            <w:pPr>
              <w:pStyle w:val="komentarz"/>
            </w:pPr>
            <w:r w:rsidRPr="007E7124">
              <w:rPr>
                <w:lang w:val="English"/>
              </w:rPr>
              <w:t>{name of the project, e.g.: Port security system against terrorist threats - SZP}</w:t>
            </w:r>
          </w:p>
          <w:p w:rsidRPr="004D0955" w:rsidR="009D33B6" w:rsidP="004D0955" w:rsidRDefault="009D33B6" w14:paraId="6A7358DB" wp14:textId="77777777">
            <w:pPr>
              <w:rPr>
                <w:b/>
                <w:bCs/>
              </w:rPr>
            </w:pPr>
            <w:r w:rsidRPr="004D0955">
              <w:rPr>
                <w:b/>
                <w:bCs/>
                <w:lang w:val="English"/>
              </w:rPr>
              <w:t xml:space="preserve">Redundant coding visualization app </w:t>
            </w:r>
          </w:p>
          <w:p w:rsidRPr="007E7124" w:rsidR="009D33B6" w:rsidP="000F2751" w:rsidRDefault="009D33B6" w14:paraId="5A39BBE3" wp14:textId="77777777">
            <w:pPr>
              <w:pStyle w:val="komentarz"/>
            </w:pPr>
          </w:p>
          <w:p w:rsidRPr="00F55385" w:rsidR="002664CA" w:rsidP="002664CA" w:rsidRDefault="002664CA" w14:paraId="41C8F396" wp14:textId="77777777">
            <w:pPr>
              <w:pStyle w:val="tekstwtabeli"/>
            </w:pPr>
          </w:p>
        </w:tc>
        <w:tc>
          <w:tcPr>
            <w:tcW w:w="4743" w:type="dxa"/>
            <w:gridSpan w:val="4"/>
            <w:tcMar/>
          </w:tcPr>
          <w:p w:rsidRPr="00765218" w:rsidR="002664CA" w:rsidP="002664CA" w:rsidRDefault="002664CA" w14:paraId="69B8945A" wp14:textId="77777777">
            <w:pPr>
              <w:pStyle w:val="wpiswtabeli"/>
            </w:pPr>
            <w:r w:rsidRPr="00765218">
              <w:rPr>
                <w:lang w:val="English"/>
              </w:rPr>
              <w:t>Principal:</w:t>
            </w:r>
          </w:p>
          <w:p w:rsidRPr="00E770C2" w:rsidR="002C0741" w:rsidP="000F2751" w:rsidRDefault="002C0741" w14:paraId="64523B7E" wp14:textId="77777777">
            <w:pPr>
              <w:pStyle w:val="komentarz"/>
            </w:pPr>
            <w:r w:rsidRPr="00E770C2">
              <w:rPr>
                <w:lang w:val="English"/>
              </w:rPr>
              <w:t>{customer name}</w:t>
            </w:r>
          </w:p>
          <w:p w:rsidRPr="009D33B6" w:rsidR="002664CA" w:rsidP="000F2751" w:rsidRDefault="009D33B6" w14:paraId="49272E66" wp14:textId="77777777">
            <w:pPr>
              <w:pStyle w:val="komentarz"/>
            </w:pPr>
            <w:r w:rsidRPr="009D33B6">
              <w:rPr>
                <w:lang w:val="English"/>
              </w:rPr>
              <w:t>Bartosz Czaplewski, PhD</w:t>
            </w:r>
          </w:p>
        </w:tc>
      </w:tr>
      <w:tr xmlns:wp14="http://schemas.microsoft.com/office/word/2010/wordml" w:rsidRPr="006D1A39" w:rsidR="002664CA" w:rsidTr="5346FE21" w14:paraId="4EF1E709" wp14:textId="77777777">
        <w:tblPrEx>
          <w:tblCellMar>
            <w:top w:w="0" w:type="dxa"/>
            <w:bottom w:w="0" w:type="dxa"/>
          </w:tblCellMar>
        </w:tblPrEx>
        <w:trPr>
          <w:cantSplit/>
          <w:trHeight w:val="230"/>
        </w:trPr>
        <w:tc>
          <w:tcPr>
            <w:tcW w:w="4471" w:type="dxa"/>
            <w:gridSpan w:val="2"/>
            <w:tcMar/>
          </w:tcPr>
          <w:p w:rsidR="002664CA" w:rsidP="002664CA" w:rsidRDefault="002664CA" w14:paraId="625DFAEF" wp14:textId="77777777">
            <w:pPr>
              <w:pStyle w:val="wpiswtabeli"/>
            </w:pPr>
            <w:r>
              <w:rPr>
                <w:lang w:val="English"/>
              </w:rPr>
              <w:t xml:space="preserve">Order number: </w:t>
            </w:r>
          </w:p>
          <w:p w:rsidR="00002E0E" w:rsidP="000F2751" w:rsidRDefault="00002E0E" w14:paraId="4D0E0EFB" wp14:textId="77777777">
            <w:pPr>
              <w:pStyle w:val="komentarz"/>
            </w:pPr>
            <w:r w:rsidRPr="00ED2CCE">
              <w:rPr>
                <w:lang w:val="English"/>
              </w:rPr>
              <w:t>{number of the project team within the Group Project according to the SPG system, e.g. 13@KSSR'2022}</w:t>
            </w:r>
          </w:p>
          <w:p w:rsidRPr="00953C26" w:rsidR="009D33B6" w:rsidP="000F2751" w:rsidRDefault="009D33B6" w14:paraId="3F9AEA27" wp14:textId="77777777">
            <w:pPr>
              <w:pStyle w:val="komentarz"/>
              <w:rPr>
                <w:b/>
                <w:bCs w:val="0"/>
              </w:rPr>
            </w:pPr>
            <w:r w:rsidRPr="00953C26">
              <w:rPr>
                <w:b/>
                <w:bCs w:val="0"/>
                <w:lang w:val="English"/>
              </w:rPr>
              <w:t>5@KSTI'2023/24</w:t>
            </w:r>
          </w:p>
          <w:p w:rsidRPr="00F55385" w:rsidR="002664CA" w:rsidP="002664CA" w:rsidRDefault="002664CA" w14:paraId="72A3D3EC" wp14:textId="77777777">
            <w:pPr>
              <w:pStyle w:val="tekstwtabeli"/>
            </w:pPr>
          </w:p>
        </w:tc>
        <w:tc>
          <w:tcPr>
            <w:tcW w:w="2333" w:type="dxa"/>
            <w:gridSpan w:val="2"/>
            <w:tcMar/>
          </w:tcPr>
          <w:p w:rsidRPr="00765218" w:rsidR="002664CA" w:rsidP="002664CA" w:rsidRDefault="002664CA" w14:paraId="0F1D0D80" wp14:textId="77777777">
            <w:pPr>
              <w:pStyle w:val="wpiswtabeli"/>
            </w:pPr>
            <w:r w:rsidRPr="00765218">
              <w:rPr>
                <w:lang w:val="English"/>
              </w:rPr>
              <w:t>Project manager:</w:t>
            </w:r>
          </w:p>
          <w:p w:rsidRPr="007E7124" w:rsidR="002664CA" w:rsidP="000F2751" w:rsidRDefault="002664CA" w14:paraId="307BD6FE" wp14:textId="77777777">
            <w:pPr>
              <w:pStyle w:val="komentarz"/>
            </w:pPr>
            <w:r w:rsidRPr="007E7124">
              <w:rPr>
                <w:lang w:val="English"/>
              </w:rPr>
              <w:t>{project team leader}</w:t>
            </w:r>
          </w:p>
          <w:p w:rsidRPr="00E770C2" w:rsidR="002664CA" w:rsidP="002664CA" w:rsidRDefault="009D33B6" w14:paraId="5473CEB8" wp14:textId="77777777">
            <w:pPr>
              <w:pStyle w:val="tekstwtabeli"/>
            </w:pPr>
            <w:r>
              <w:rPr>
                <w:lang w:val="English"/>
              </w:rPr>
              <w:t>Bartosz Kołakowski</w:t>
            </w:r>
          </w:p>
        </w:tc>
        <w:tc>
          <w:tcPr>
            <w:tcW w:w="2410" w:type="dxa"/>
            <w:gridSpan w:val="2"/>
            <w:tcMar/>
          </w:tcPr>
          <w:p w:rsidRPr="00765218" w:rsidR="002664CA" w:rsidP="002664CA" w:rsidRDefault="002664CA" w14:paraId="4CEA1366" wp14:textId="276D6F60">
            <w:pPr>
              <w:pStyle w:val="wpiswtabeli"/>
            </w:pPr>
            <w:r w:rsidR="56AF38CC">
              <w:rPr/>
              <w:t>Client</w:t>
            </w:r>
            <w:r w:rsidR="002664CA">
              <w:rPr/>
              <w:t>:</w:t>
            </w:r>
          </w:p>
          <w:p w:rsidRPr="007E7124" w:rsidR="002664CA" w:rsidP="000F2751" w:rsidRDefault="002664CA" w14:paraId="0EABF0AA" wp14:textId="3E61033C">
            <w:pPr>
              <w:pStyle w:val="komentarz"/>
            </w:pPr>
            <w:r w:rsidR="002664CA">
              <w:rPr/>
              <w:t>{</w:t>
            </w:r>
            <w:r w:rsidR="78A523C4">
              <w:rPr/>
              <w:t>Client’s name</w:t>
            </w:r>
            <w:r w:rsidR="002664CA">
              <w:rPr/>
              <w:t>}</w:t>
            </w:r>
          </w:p>
          <w:p w:rsidRPr="00E770C2" w:rsidR="00F62B6B" w:rsidP="002664CA" w:rsidRDefault="009D33B6" w14:paraId="7C59C2EE" wp14:textId="77777777">
            <w:pPr>
              <w:pStyle w:val="tekstwtabeli"/>
            </w:pPr>
            <w:r w:rsidRPr="009D33B6">
              <w:rPr>
                <w:lang w:val="English"/>
              </w:rPr>
              <w:t>Bartosz Czaplewski, PhD</w:t>
            </w:r>
          </w:p>
        </w:tc>
      </w:tr>
      <w:tr xmlns:wp14="http://schemas.microsoft.com/office/word/2010/wordml" w:rsidR="002664CA" w:rsidTr="5346FE21" w14:paraId="0D0B940D" wp14:textId="77777777">
        <w:tblPrEx>
          <w:tblCellMar>
            <w:top w:w="0" w:type="dxa"/>
            <w:bottom w:w="0" w:type="dxa"/>
          </w:tblCellMar>
        </w:tblPrEx>
        <w:trPr>
          <w:cantSplit/>
        </w:trPr>
        <w:tc>
          <w:tcPr>
            <w:tcW w:w="9214" w:type="dxa"/>
            <w:gridSpan w:val="6"/>
            <w:tcBorders>
              <w:left w:val="nil"/>
              <w:right w:val="nil"/>
            </w:tcBorders>
            <w:tcMar/>
          </w:tcPr>
          <w:p w:rsidR="002664CA" w:rsidP="002664CA" w:rsidRDefault="002664CA" w14:paraId="0E27B00A" wp14:textId="77777777">
            <w:pPr>
              <w:pStyle w:val="wpiswtabelicentr"/>
            </w:pPr>
          </w:p>
        </w:tc>
      </w:tr>
      <w:tr xmlns:wp14="http://schemas.microsoft.com/office/word/2010/wordml" w:rsidRPr="00F55385" w:rsidR="002664CA" w:rsidTr="5346FE21" w14:paraId="2E5E8B7C" wp14:textId="77777777">
        <w:tblPrEx>
          <w:tblCellMar>
            <w:top w:w="0" w:type="dxa"/>
            <w:bottom w:w="0" w:type="dxa"/>
          </w:tblCellMar>
        </w:tblPrEx>
        <w:trPr>
          <w:cantSplit/>
        </w:trPr>
        <w:tc>
          <w:tcPr>
            <w:tcW w:w="4471" w:type="dxa"/>
            <w:gridSpan w:val="2"/>
            <w:tcMar/>
          </w:tcPr>
          <w:p w:rsidR="002664CA" w:rsidP="002664CA" w:rsidRDefault="002664CA" w14:paraId="338627F0" wp14:textId="77777777">
            <w:pPr>
              <w:pStyle w:val="wpiswtabeli"/>
            </w:pPr>
            <w:r>
              <w:rPr>
                <w:lang w:val="English"/>
              </w:rPr>
              <w:t>Document name/code:</w:t>
            </w:r>
          </w:p>
          <w:p w:rsidRPr="00F55385" w:rsidR="002664CA" w:rsidP="002664CA" w:rsidRDefault="002664CA" w14:paraId="4962991D" wp14:textId="77777777">
            <w:pPr>
              <w:pStyle w:val="tekstwtabeli"/>
            </w:pPr>
            <w:bookmarkStart w:name="_Hlk108000275" w:id="0"/>
            <w:bookmarkEnd w:id="0"/>
            <w:r w:rsidR="0045152B">
              <w:rPr>
                <w:lang w:val="English"/>
              </w:rPr>
              <w:t xml:space="preserve">Schedule and specification of requirements – HiSW</w:t>
            </w:r>
          </w:p>
        </w:tc>
        <w:tc>
          <w:tcPr>
            <w:tcW w:w="4743" w:type="dxa"/>
            <w:gridSpan w:val="4"/>
            <w:tcMar/>
          </w:tcPr>
          <w:p w:rsidR="002664CA" w:rsidP="002664CA" w:rsidRDefault="002664CA" w14:paraId="394453B2" wp14:textId="77777777">
            <w:pPr>
              <w:pStyle w:val="wpiswtabeli"/>
            </w:pPr>
            <w:r>
              <w:rPr>
                <w:lang w:val="English"/>
              </w:rPr>
              <w:t xml:space="preserve">Version No.: </w:t>
            </w:r>
          </w:p>
          <w:p w:rsidRPr="007E7124" w:rsidR="002664CA" w:rsidP="000F2751" w:rsidRDefault="002664CA" w14:paraId="44A57FA8" wp14:textId="77777777">
            <w:pPr>
              <w:pStyle w:val="komentarz"/>
            </w:pPr>
            <w:r w:rsidRPr="007E7124">
              <w:rPr>
                <w:lang w:val="English"/>
              </w:rPr>
              <w:t xml:space="preserve">{document version e.g. 1.00}</w:t>
            </w:r>
          </w:p>
          <w:p w:rsidRPr="00F55385" w:rsidR="002664CA" w:rsidP="002664CA" w:rsidRDefault="001B094B" w14:paraId="56203AE0" wp14:textId="77777777">
            <w:pPr>
              <w:pStyle w:val="tekstwtabeli"/>
            </w:pPr>
            <w:r w:rsidR="007609CD">
              <w:rPr>
                <w:lang w:val="English"/>
              </w:rPr>
              <w:t>6.00</w:t>
            </w:r>
          </w:p>
        </w:tc>
      </w:tr>
      <w:tr xmlns:wp14="http://schemas.microsoft.com/office/word/2010/wordml" w:rsidRPr="00F55385" w:rsidR="008B4F9A" w:rsidTr="5346FE21" w14:paraId="5927DC81" wp14:textId="77777777">
        <w:tblPrEx>
          <w:tblCellMar>
            <w:top w:w="0" w:type="dxa"/>
            <w:bottom w:w="0" w:type="dxa"/>
          </w:tblCellMar>
        </w:tblPrEx>
        <w:trPr>
          <w:cantSplit/>
          <w:trHeight w:val="233"/>
        </w:trPr>
        <w:tc>
          <w:tcPr>
            <w:tcW w:w="4471" w:type="dxa"/>
            <w:gridSpan w:val="2"/>
            <w:vMerge w:val="restart"/>
            <w:tcMar/>
          </w:tcPr>
          <w:p w:rsidR="008B4F9A" w:rsidP="002664CA" w:rsidRDefault="008B4F9A" w14:paraId="6C5B18AE" wp14:textId="77777777">
            <w:pPr>
              <w:pStyle w:val="wpiswtabeli"/>
            </w:pPr>
            <w:r>
              <w:rPr>
                <w:lang w:val="English"/>
              </w:rPr>
              <w:t>Responsible for the document:</w:t>
            </w:r>
          </w:p>
          <w:p w:rsidRPr="007E7124" w:rsidR="008B4F9A" w:rsidP="000F2751" w:rsidRDefault="008B4F9A" w14:paraId="3D55DF62" wp14:textId="77777777">
            <w:pPr>
              <w:pStyle w:val="komentarz"/>
            </w:pPr>
            <w:r w:rsidRPr="007E7124">
              <w:rPr>
                <w:lang w:val="English"/>
              </w:rPr>
              <w:t>{surname, first name}</w:t>
            </w:r>
          </w:p>
          <w:p w:rsidRPr="00F55385" w:rsidR="008B4F9A" w:rsidP="002664CA" w:rsidRDefault="009D33B6" w14:paraId="4CE7ED9D" wp14:textId="77777777">
            <w:pPr>
              <w:pStyle w:val="tekstwtabeli"/>
            </w:pPr>
            <w:r>
              <w:rPr>
                <w:lang w:val="English"/>
              </w:rPr>
              <w:t>Kołakowski Bartosz</w:t>
            </w:r>
          </w:p>
        </w:tc>
        <w:tc>
          <w:tcPr>
            <w:tcW w:w="4743" w:type="dxa"/>
            <w:gridSpan w:val="4"/>
            <w:tcMar/>
          </w:tcPr>
          <w:p w:rsidR="008B4F9A" w:rsidP="002664CA" w:rsidRDefault="008B4F9A" w14:paraId="34AD0B4A" wp14:textId="77777777">
            <w:pPr>
              <w:pStyle w:val="wpiswtabeli"/>
            </w:pPr>
            <w:r>
              <w:rPr>
                <w:lang w:val="English"/>
              </w:rPr>
              <w:t xml:space="preserve">Date of first drafting: </w:t>
            </w:r>
          </w:p>
          <w:p w:rsidRPr="007E7124" w:rsidR="008B4F9A" w:rsidP="000F2751" w:rsidRDefault="008B4F9A" w14:paraId="0070F81F" wp14:textId="77777777">
            <w:pPr>
              <w:pStyle w:val="komentarz"/>
            </w:pPr>
            <w:r w:rsidRPr="007E7124">
              <w:rPr>
                <w:lang w:val="English"/>
              </w:rPr>
              <w:t>{date of first version of the document}</w:t>
            </w:r>
          </w:p>
          <w:p w:rsidRPr="00F55385" w:rsidR="008B4F9A" w:rsidP="002664CA" w:rsidRDefault="009D33B6" w14:paraId="1A94DCAE" wp14:textId="77777777">
            <w:pPr>
              <w:pStyle w:val="tekstwtabeli"/>
            </w:pPr>
            <w:r>
              <w:rPr>
                <w:lang w:val="English"/>
              </w:rPr>
              <w:t>31.10.2023</w:t>
            </w:r>
          </w:p>
        </w:tc>
      </w:tr>
      <w:tr xmlns:wp14="http://schemas.microsoft.com/office/word/2010/wordml" w:rsidRPr="00F55385" w:rsidR="008B4F9A" w:rsidTr="5346FE21" w14:paraId="0D0956F6" wp14:textId="77777777">
        <w:tblPrEx>
          <w:tblCellMar>
            <w:top w:w="0" w:type="dxa"/>
            <w:bottom w:w="0" w:type="dxa"/>
          </w:tblCellMar>
        </w:tblPrEx>
        <w:trPr>
          <w:cantSplit/>
          <w:trHeight w:val="232"/>
        </w:trPr>
        <w:tc>
          <w:tcPr>
            <w:tcW w:w="4471" w:type="dxa"/>
            <w:gridSpan w:val="2"/>
            <w:vMerge/>
            <w:tcMar/>
          </w:tcPr>
          <w:p w:rsidRPr="00F55385" w:rsidR="008B4F9A" w:rsidP="002664CA" w:rsidRDefault="008B4F9A" w14:paraId="60061E4C" wp14:textId="77777777"/>
        </w:tc>
        <w:tc>
          <w:tcPr>
            <w:tcW w:w="4743" w:type="dxa"/>
            <w:gridSpan w:val="4"/>
            <w:tcBorders>
              <w:bottom w:val="single" w:color="auto" w:sz="4" w:space="0"/>
            </w:tcBorders>
            <w:tcMar/>
          </w:tcPr>
          <w:p w:rsidR="008B4F9A" w:rsidP="002664CA" w:rsidRDefault="008B4F9A" w14:paraId="7AAB665A" wp14:textId="77777777">
            <w:pPr>
              <w:pStyle w:val="wpiswtabeli"/>
            </w:pPr>
            <w:r>
              <w:rPr>
                <w:lang w:val="English"/>
              </w:rPr>
              <w:t xml:space="preserve">Last updated date: </w:t>
            </w:r>
          </w:p>
          <w:p w:rsidRPr="007E7124" w:rsidR="008B4F9A" w:rsidP="000F2751" w:rsidRDefault="008B4F9A" w14:paraId="28438DD5" wp14:textId="77777777">
            <w:pPr>
              <w:pStyle w:val="komentarz"/>
            </w:pPr>
            <w:r w:rsidRPr="007E7124">
              <w:rPr>
                <w:lang w:val="English"/>
              </w:rPr>
              <w:t>{date of execution of the current version of the document}</w:t>
            </w:r>
          </w:p>
          <w:p w:rsidRPr="00F55385" w:rsidR="008B4F9A" w:rsidP="002664CA" w:rsidRDefault="001B094B" w14:paraId="573060D8" wp14:textId="77777777">
            <w:pPr>
              <w:pStyle w:val="tekstwtabeli"/>
            </w:pPr>
            <w:r w:rsidR="009D33B6">
              <w:rPr>
                <w:lang w:val="English"/>
              </w:rPr>
              <w:t>28.05.2024</w:t>
            </w:r>
          </w:p>
        </w:tc>
      </w:tr>
      <w:tr xmlns:wp14="http://schemas.microsoft.com/office/word/2010/wordml" w:rsidRPr="00F55385" w:rsidR="008B4F9A" w:rsidTr="5346FE21" w14:paraId="549B74EF" wp14:textId="77777777">
        <w:tblPrEx>
          <w:tblCellMar>
            <w:top w:w="0" w:type="dxa"/>
            <w:bottom w:w="0" w:type="dxa"/>
          </w:tblCellMar>
        </w:tblPrEx>
        <w:trPr>
          <w:cantSplit/>
          <w:trHeight w:val="232"/>
        </w:trPr>
        <w:tc>
          <w:tcPr>
            <w:tcW w:w="4471" w:type="dxa"/>
            <w:gridSpan w:val="2"/>
            <w:vMerge/>
            <w:tcBorders/>
            <w:tcMar/>
          </w:tcPr>
          <w:p w:rsidRPr="00F55385" w:rsidR="008B4F9A" w:rsidP="002664CA" w:rsidRDefault="008B4F9A" w14:paraId="44EAFD9C" wp14:textId="77777777"/>
        </w:tc>
        <w:tc>
          <w:tcPr>
            <w:tcW w:w="4743" w:type="dxa"/>
            <w:gridSpan w:val="4"/>
            <w:tcBorders>
              <w:bottom w:val="single" w:color="auto" w:sz="4" w:space="0"/>
            </w:tcBorders>
            <w:tcMar/>
          </w:tcPr>
          <w:p w:rsidR="008B4F9A" w:rsidP="002664CA" w:rsidRDefault="008B4F9A" w14:paraId="67D973DB" wp14:textId="77777777">
            <w:pPr>
              <w:pStyle w:val="wpiswtabeli"/>
            </w:pPr>
            <w:r w:rsidR="001C3C14">
              <w:rPr>
                <w:lang w:val="English"/>
              </w:rPr>
              <w:t xml:space="preserve">Semester of the Group Project:</w:t>
            </w:r>
          </w:p>
          <w:p w:rsidR="008B4F9A" w:rsidP="000F2751" w:rsidRDefault="008B4F9A" w14:paraId="5A54797A" wp14:textId="77777777">
            <w:pPr>
              <w:pStyle w:val="komentarz"/>
            </w:pPr>
            <w:r w:rsidR="009D33B6">
              <w:rPr>
                <w:lang w:val="English"/>
              </w:rPr>
              <w:t xml:space="preserve">{enter 1 or 2} </w:t>
            </w:r>
            <w:r w:rsidR="001B094B">
              <w:rPr>
                <w:b/>
                <w:lang w:val="English"/>
              </w:rPr>
              <w:t>2</w:t>
            </w:r>
          </w:p>
        </w:tc>
      </w:tr>
      <w:tr xmlns:wp14="http://schemas.microsoft.com/office/word/2010/wordml" w:rsidRPr="00F55385" w:rsidR="002664CA" w:rsidTr="5346FE21" w14:paraId="61E4E030" wp14:textId="77777777">
        <w:tblPrEx>
          <w:tblCellMar>
            <w:top w:w="0" w:type="dxa"/>
            <w:bottom w:w="0" w:type="dxa"/>
          </w:tblCellMar>
        </w:tblPrEx>
        <w:trPr>
          <w:cantSplit/>
          <w:trHeight w:val="348"/>
        </w:trPr>
        <w:tc>
          <w:tcPr>
            <w:tcW w:w="9214" w:type="dxa"/>
            <w:gridSpan w:val="6"/>
            <w:tcBorders>
              <w:left w:val="nil"/>
              <w:right w:val="nil"/>
            </w:tcBorders>
            <w:tcMar/>
            <w:vAlign w:val="bottom"/>
          </w:tcPr>
          <w:p w:rsidRPr="00F55385" w:rsidR="002664CA" w:rsidP="002664CA" w:rsidRDefault="002664CA" w14:paraId="69FB8EB2" wp14:textId="77777777">
            <w:pPr>
              <w:pStyle w:val="wpiswtabelicentr"/>
            </w:pPr>
            <w:r w:rsidRPr="00F55385">
              <w:rPr>
                <w:lang w:val="English"/>
              </w:rPr>
              <w:t>Historia dokumentu</w:t>
            </w:r>
          </w:p>
        </w:tc>
      </w:tr>
      <w:tr xmlns:wp14="http://schemas.microsoft.com/office/word/2010/wordml" w:rsidRPr="00F55385" w:rsidR="002664CA" w:rsidTr="5346FE21" w14:paraId="043677F5" wp14:textId="77777777">
        <w:tblPrEx>
          <w:tblCellMar>
            <w:top w:w="0" w:type="dxa"/>
            <w:bottom w:w="0" w:type="dxa"/>
          </w:tblCellMar>
        </w:tblPrEx>
        <w:tc>
          <w:tcPr>
            <w:tcW w:w="932" w:type="dxa"/>
            <w:tcMar/>
            <w:vAlign w:val="center"/>
          </w:tcPr>
          <w:p w:rsidRPr="00F55385" w:rsidR="002664CA" w:rsidP="002664CA" w:rsidRDefault="002664CA" w14:paraId="6B814A1E" wp14:textId="77777777">
            <w:pPr>
              <w:pStyle w:val="wpiswtabelicentr"/>
            </w:pPr>
            <w:r w:rsidRPr="00F55385">
              <w:rPr>
                <w:lang w:val="English"/>
              </w:rPr>
              <w:t>Version</w:t>
            </w:r>
          </w:p>
        </w:tc>
        <w:tc>
          <w:tcPr>
            <w:tcW w:w="3539" w:type="dxa"/>
            <w:tcMar/>
            <w:vAlign w:val="center"/>
          </w:tcPr>
          <w:p w:rsidRPr="00F55385" w:rsidR="002664CA" w:rsidP="002664CA" w:rsidRDefault="002664CA" w14:paraId="1ABE6E86" wp14:textId="77777777">
            <w:pPr>
              <w:pStyle w:val="wpiswtabelicentr"/>
            </w:pPr>
            <w:r w:rsidRPr="00F55385">
              <w:rPr>
                <w:lang w:val="English"/>
              </w:rPr>
              <w:t>Description of the modification</w:t>
            </w:r>
          </w:p>
        </w:tc>
        <w:tc>
          <w:tcPr>
            <w:tcW w:w="1618" w:type="dxa"/>
            <w:tcMar/>
            <w:vAlign w:val="center"/>
          </w:tcPr>
          <w:p w:rsidRPr="00F55385" w:rsidR="002664CA" w:rsidP="002664CA" w:rsidRDefault="002664CA" w14:paraId="560912F5" wp14:textId="77777777">
            <w:pPr>
              <w:pStyle w:val="wpiswtabelicentr"/>
            </w:pPr>
            <w:r w:rsidRPr="00F55385">
              <w:rPr>
                <w:lang w:val="English"/>
              </w:rPr>
              <w:t>Chapter / page</w:t>
            </w:r>
          </w:p>
        </w:tc>
        <w:tc>
          <w:tcPr>
            <w:tcW w:w="1912" w:type="dxa"/>
            <w:gridSpan w:val="2"/>
            <w:tcMar/>
            <w:vAlign w:val="center"/>
          </w:tcPr>
          <w:p w:rsidRPr="00F55385" w:rsidR="002664CA" w:rsidP="002664CA" w:rsidRDefault="002664CA" w14:paraId="31A780BF" wp14:textId="77777777">
            <w:pPr>
              <w:pStyle w:val="wpiswtabelicentr"/>
            </w:pPr>
            <w:r w:rsidRPr="00F55385">
              <w:rPr>
                <w:lang w:val="English"/>
              </w:rPr>
              <w:t>Author of the modification</w:t>
            </w:r>
          </w:p>
        </w:tc>
        <w:tc>
          <w:tcPr>
            <w:tcW w:w="1213" w:type="dxa"/>
            <w:tcMar/>
            <w:vAlign w:val="center"/>
          </w:tcPr>
          <w:p w:rsidRPr="00F55385" w:rsidR="002664CA" w:rsidP="002664CA" w:rsidRDefault="002664CA" w14:paraId="491072FA" wp14:textId="77777777">
            <w:pPr>
              <w:pStyle w:val="wpiswtabelicentr"/>
            </w:pPr>
            <w:r w:rsidRPr="00F55385">
              <w:rPr>
                <w:lang w:val="English"/>
              </w:rPr>
              <w:t>Date</w:t>
            </w:r>
          </w:p>
        </w:tc>
      </w:tr>
      <w:tr xmlns:wp14="http://schemas.microsoft.com/office/word/2010/wordml" w:rsidRPr="00F55385" w:rsidR="002664CA" w:rsidTr="5346FE21" w14:paraId="070BA543" wp14:textId="77777777">
        <w:tblPrEx>
          <w:tblCellMar>
            <w:top w:w="0" w:type="dxa"/>
            <w:bottom w:w="0" w:type="dxa"/>
          </w:tblCellMar>
        </w:tblPrEx>
        <w:tc>
          <w:tcPr>
            <w:tcW w:w="932" w:type="dxa"/>
            <w:tcMar/>
          </w:tcPr>
          <w:p w:rsidRPr="002664CA" w:rsidR="002664CA" w:rsidP="000F2751" w:rsidRDefault="002664CA" w14:paraId="27B99E8C" wp14:textId="77777777">
            <w:pPr>
              <w:pStyle w:val="komentarz"/>
            </w:pPr>
            <w:r w:rsidRPr="002664CA">
              <w:rPr>
                <w:lang w:val="English"/>
              </w:rPr>
              <w:t>1.00</w:t>
            </w:r>
          </w:p>
          <w:p w:rsidRPr="00F55385" w:rsidR="002664CA" w:rsidP="002664CA" w:rsidRDefault="002664CA" w14:paraId="4B94D5A5" wp14:textId="77777777"/>
        </w:tc>
        <w:tc>
          <w:tcPr>
            <w:tcW w:w="3539" w:type="dxa"/>
            <w:tcMar/>
          </w:tcPr>
          <w:p w:rsidRPr="007E7124" w:rsidR="002664CA" w:rsidP="000F2751" w:rsidRDefault="002664CA" w14:paraId="13A47826" wp14:textId="77777777">
            <w:pPr>
              <w:pStyle w:val="komentarz"/>
            </w:pPr>
            <w:r w:rsidRPr="007E7124">
              <w:rPr>
                <w:lang w:val="English"/>
              </w:rPr>
              <w:t>{description, e.g. draft version}</w:t>
            </w:r>
            <w:r w:rsidRPr="007E7124">
              <w:rPr>
                <w:lang w:val="English"/>
              </w:rPr>
              <w:tab/>
            </w:r>
          </w:p>
          <w:p w:rsidRPr="00F55385" w:rsidR="002664CA" w:rsidP="002664CA" w:rsidRDefault="009D33B6" w14:paraId="56B44370" wp14:textId="77777777">
            <w:r>
              <w:rPr>
                <w:lang w:val="English"/>
              </w:rPr>
              <w:t>Draft version</w:t>
            </w:r>
          </w:p>
        </w:tc>
        <w:tc>
          <w:tcPr>
            <w:tcW w:w="1618" w:type="dxa"/>
            <w:tcMar/>
          </w:tcPr>
          <w:p w:rsidRPr="007E7124" w:rsidR="002664CA" w:rsidP="000F2751" w:rsidRDefault="002664CA" w14:paraId="3AA590B0" wp14:textId="77777777">
            <w:pPr>
              <w:pStyle w:val="komentarz"/>
            </w:pPr>
            <w:r w:rsidRPr="007E7124">
              <w:rPr>
                <w:lang w:val="English"/>
              </w:rPr>
              <w:t>{e.g. whole}</w:t>
            </w:r>
          </w:p>
          <w:p w:rsidRPr="00F55385" w:rsidR="002664CA" w:rsidP="002664CA" w:rsidRDefault="009D33B6" w14:paraId="7D018955" wp14:textId="77777777">
            <w:r>
              <w:rPr>
                <w:lang w:val="English"/>
              </w:rPr>
              <w:t>whole</w:t>
            </w:r>
          </w:p>
        </w:tc>
        <w:tc>
          <w:tcPr>
            <w:tcW w:w="1912" w:type="dxa"/>
            <w:gridSpan w:val="2"/>
            <w:tcMar/>
          </w:tcPr>
          <w:p w:rsidR="002664CA" w:rsidP="000F2751" w:rsidRDefault="002664CA" w14:paraId="6A26E655" wp14:textId="77777777">
            <w:pPr>
              <w:pStyle w:val="komentarz"/>
            </w:pPr>
            <w:r w:rsidRPr="007E7124">
              <w:rPr>
                <w:lang w:val="English"/>
              </w:rPr>
              <w:t>{surname, first name}</w:t>
            </w:r>
          </w:p>
          <w:p w:rsidRPr="007E7124" w:rsidR="009D33B6" w:rsidP="000F2751" w:rsidRDefault="009D33B6" w14:paraId="4A851FE1" wp14:textId="77777777">
            <w:pPr>
              <w:pStyle w:val="komentarz"/>
            </w:pPr>
            <w:r>
              <w:rPr>
                <w:lang w:val="English"/>
              </w:rPr>
              <w:t>Kołakowski Bartosz</w:t>
            </w:r>
          </w:p>
          <w:p w:rsidRPr="00F55385" w:rsidR="002664CA" w:rsidP="002664CA" w:rsidRDefault="002664CA" w14:paraId="3DEEC669" wp14:textId="77777777"/>
        </w:tc>
        <w:tc>
          <w:tcPr>
            <w:tcW w:w="1213" w:type="dxa"/>
            <w:tcMar/>
          </w:tcPr>
          <w:p w:rsidRPr="007E7124" w:rsidR="002664CA" w:rsidP="000F2751" w:rsidRDefault="002664CA" w14:paraId="019D5367" wp14:textId="77777777">
            <w:pPr>
              <w:pStyle w:val="komentarz"/>
            </w:pPr>
            <w:r w:rsidRPr="007E7124">
              <w:rPr>
                <w:lang w:val="English"/>
              </w:rPr>
              <w:t>{date modified}</w:t>
            </w:r>
          </w:p>
          <w:p w:rsidRPr="00F55385" w:rsidR="002664CA" w:rsidP="002664CA" w:rsidRDefault="009D33B6" w14:paraId="02BA63CF" wp14:textId="77777777">
            <w:r>
              <w:rPr>
                <w:lang w:val="English"/>
              </w:rPr>
              <w:t>31.10.2023</w:t>
            </w:r>
          </w:p>
        </w:tc>
      </w:tr>
      <w:tr xmlns:wp14="http://schemas.microsoft.com/office/word/2010/wordml" w:rsidRPr="00F55385" w:rsidR="00046342" w:rsidTr="5346FE21" w14:paraId="6622D89E" wp14:textId="77777777">
        <w:tblPrEx>
          <w:tblCellMar>
            <w:top w:w="0" w:type="dxa"/>
            <w:bottom w:w="0" w:type="dxa"/>
          </w:tblCellMar>
        </w:tblPrEx>
        <w:trPr>
          <w:trHeight w:val="587"/>
        </w:trPr>
        <w:tc>
          <w:tcPr>
            <w:tcW w:w="932" w:type="dxa"/>
            <w:tcMar/>
          </w:tcPr>
          <w:p w:rsidRPr="002664CA" w:rsidR="00046342" w:rsidP="000F2751" w:rsidRDefault="00046342" w14:paraId="5F43FC9F" wp14:textId="77777777">
            <w:pPr>
              <w:pStyle w:val="komentarz"/>
            </w:pPr>
            <w:r>
              <w:rPr>
                <w:lang w:val="English"/>
              </w:rPr>
              <w:t>2.00</w:t>
            </w:r>
          </w:p>
        </w:tc>
        <w:tc>
          <w:tcPr>
            <w:tcW w:w="3539" w:type="dxa"/>
            <w:tcMar/>
          </w:tcPr>
          <w:p w:rsidRPr="007E7124" w:rsidR="00046342" w:rsidP="000F2751" w:rsidRDefault="00046342" w14:paraId="2DAB09C5" wp14:textId="77777777">
            <w:pPr>
              <w:pStyle w:val="komentarz"/>
            </w:pPr>
            <w:r w:rsidRPr="007E7124">
              <w:rPr>
                <w:lang w:val="English"/>
              </w:rPr>
              <w:t>{description, e.g. draft version}</w:t>
            </w:r>
            <w:r w:rsidRPr="007E7124">
              <w:rPr>
                <w:lang w:val="English"/>
              </w:rPr>
              <w:tab/>
            </w:r>
          </w:p>
          <w:p w:rsidRPr="00046342" w:rsidR="00046342" w:rsidP="000F2751" w:rsidRDefault="00046342" w14:paraId="6CD00C8A" wp14:textId="77777777">
            <w:pPr>
              <w:pStyle w:val="komentarz"/>
            </w:pPr>
            <w:r>
              <w:rPr>
                <w:lang w:val="English"/>
              </w:rPr>
              <w:t>Add dates to your work schedule</w:t>
            </w:r>
          </w:p>
        </w:tc>
        <w:tc>
          <w:tcPr>
            <w:tcW w:w="1618" w:type="dxa"/>
            <w:tcMar/>
          </w:tcPr>
          <w:p w:rsidRPr="007E7124" w:rsidR="00046342" w:rsidP="000F2751" w:rsidRDefault="00046342" w14:paraId="5948C71B" wp14:textId="77777777">
            <w:pPr>
              <w:pStyle w:val="komentarz"/>
            </w:pPr>
            <w:r w:rsidRPr="007E7124">
              <w:rPr>
                <w:lang w:val="English"/>
              </w:rPr>
              <w:t>(e.g. the whole}</w:t>
            </w:r>
          </w:p>
          <w:p w:rsidRPr="00046342" w:rsidR="00046342" w:rsidP="000F2751" w:rsidRDefault="00046342" w14:paraId="4EAFA875" wp14:textId="77777777">
            <w:pPr>
              <w:pStyle w:val="komentarz"/>
            </w:pPr>
            <w:r w:rsidRPr="00046342">
              <w:rPr>
                <w:lang w:val="English"/>
              </w:rPr>
              <w:t>item 2</w:t>
            </w:r>
          </w:p>
        </w:tc>
        <w:tc>
          <w:tcPr>
            <w:tcW w:w="1912" w:type="dxa"/>
            <w:gridSpan w:val="2"/>
            <w:tcMar/>
          </w:tcPr>
          <w:p w:rsidR="00046342" w:rsidP="000F2751" w:rsidRDefault="00046342" w14:paraId="4BA7D7D3" wp14:textId="77777777">
            <w:pPr>
              <w:pStyle w:val="komentarz"/>
            </w:pPr>
            <w:r w:rsidRPr="007E7124">
              <w:rPr>
                <w:lang w:val="English"/>
              </w:rPr>
              <w:t>(surname, first name}</w:t>
            </w:r>
          </w:p>
          <w:p w:rsidRPr="007E7124" w:rsidR="00046342" w:rsidP="000F2751" w:rsidRDefault="00046342" w14:paraId="41A322F4" wp14:textId="77777777">
            <w:pPr>
              <w:pStyle w:val="komentarz"/>
            </w:pPr>
            <w:r>
              <w:rPr>
                <w:lang w:val="English"/>
              </w:rPr>
              <w:t>Kołakowski Bartosz</w:t>
            </w:r>
          </w:p>
          <w:p w:rsidRPr="007E7124" w:rsidR="00046342" w:rsidP="000F2751" w:rsidRDefault="00046342" w14:paraId="3656B9AB" wp14:textId="77777777">
            <w:pPr>
              <w:pStyle w:val="komentarz"/>
            </w:pPr>
          </w:p>
        </w:tc>
        <w:tc>
          <w:tcPr>
            <w:tcW w:w="1213" w:type="dxa"/>
            <w:tcMar/>
          </w:tcPr>
          <w:p w:rsidRPr="007E7124" w:rsidR="00046342" w:rsidP="000F2751" w:rsidRDefault="00046342" w14:paraId="592195FD" wp14:textId="77777777">
            <w:pPr>
              <w:pStyle w:val="komentarz"/>
            </w:pPr>
            <w:r w:rsidRPr="007E7124">
              <w:rPr>
                <w:lang w:val="English"/>
              </w:rPr>
              <w:t>{date modified}</w:t>
            </w:r>
          </w:p>
          <w:p w:rsidRPr="007E7124" w:rsidR="00046342" w:rsidP="000F2751" w:rsidRDefault="00046342" w14:paraId="7A1E8B9D" wp14:textId="77777777">
            <w:pPr>
              <w:pStyle w:val="komentarz"/>
            </w:pPr>
            <w:r>
              <w:rPr>
                <w:lang w:val="English"/>
              </w:rPr>
              <w:t>8.11.2023</w:t>
            </w:r>
          </w:p>
        </w:tc>
      </w:tr>
      <w:tr xmlns:wp14="http://schemas.microsoft.com/office/word/2010/wordml" w:rsidRPr="00F55385" w:rsidR="000F2751" w:rsidTr="5346FE21" w14:paraId="1E8FEACD" wp14:textId="77777777">
        <w:tblPrEx>
          <w:tblCellMar>
            <w:top w:w="0" w:type="dxa"/>
            <w:bottom w:w="0" w:type="dxa"/>
          </w:tblCellMar>
        </w:tblPrEx>
        <w:trPr>
          <w:trHeight w:val="587"/>
        </w:trPr>
        <w:tc>
          <w:tcPr>
            <w:tcW w:w="932" w:type="dxa"/>
            <w:tcMar/>
          </w:tcPr>
          <w:p w:rsidR="000F2751" w:rsidP="000F2751" w:rsidRDefault="000F2751" w14:paraId="0728EDED" wp14:textId="77777777">
            <w:pPr>
              <w:pStyle w:val="komentarz"/>
            </w:pPr>
            <w:r>
              <w:rPr>
                <w:lang w:val="English"/>
              </w:rPr>
              <w:t>3.00</w:t>
            </w:r>
          </w:p>
        </w:tc>
        <w:tc>
          <w:tcPr>
            <w:tcW w:w="3539" w:type="dxa"/>
            <w:tcMar/>
          </w:tcPr>
          <w:p w:rsidRPr="007E7124" w:rsidR="000F2751" w:rsidP="000F2751" w:rsidRDefault="000F2751" w14:paraId="10E2F4FD" wp14:textId="77777777">
            <w:pPr>
              <w:pStyle w:val="komentarz"/>
            </w:pPr>
            <w:r w:rsidRPr="007E7124">
              <w:rPr>
                <w:lang w:val="English"/>
              </w:rPr>
              <w:t>{description, e.g. draft version}</w:t>
            </w:r>
            <w:r w:rsidRPr="007E7124">
              <w:rPr>
                <w:lang w:val="English"/>
              </w:rPr>
              <w:tab/>
            </w:r>
          </w:p>
          <w:p w:rsidRPr="007E7124" w:rsidR="000F2751" w:rsidP="000F2751" w:rsidRDefault="000F2751" w14:paraId="0B2EEC9E" wp14:textId="77777777">
            <w:pPr>
              <w:pStyle w:val="komentarz"/>
            </w:pPr>
            <w:r>
              <w:rPr>
                <w:lang w:val="English"/>
              </w:rPr>
              <w:t>More detailed descriptions of project stages</w:t>
            </w:r>
          </w:p>
        </w:tc>
        <w:tc>
          <w:tcPr>
            <w:tcW w:w="1618" w:type="dxa"/>
            <w:tcMar/>
          </w:tcPr>
          <w:p w:rsidRPr="007E7124" w:rsidR="000F2751" w:rsidP="000F2751" w:rsidRDefault="000F2751" w14:paraId="2EEAC59A" wp14:textId="77777777">
            <w:pPr>
              <w:pStyle w:val="komentarz"/>
            </w:pPr>
            <w:r w:rsidRPr="007E7124">
              <w:rPr>
                <w:lang w:val="English"/>
              </w:rPr>
              <w:t>{e.g. points 2, 2.3}</w:t>
            </w:r>
          </w:p>
          <w:p w:rsidRPr="000F2751" w:rsidR="000F2751" w:rsidP="000F2751" w:rsidRDefault="000F2751" w14:paraId="0DB7C790" wp14:textId="77777777">
            <w:pPr>
              <w:pStyle w:val="komentarz"/>
            </w:pPr>
            <w:r w:rsidRPr="000F2751">
              <w:rPr>
                <w:lang w:val="English"/>
              </w:rPr>
              <w:t>point 2.1</w:t>
            </w:r>
          </w:p>
        </w:tc>
        <w:tc>
          <w:tcPr>
            <w:tcW w:w="1912" w:type="dxa"/>
            <w:gridSpan w:val="2"/>
            <w:tcMar/>
          </w:tcPr>
          <w:p w:rsidR="000F2751" w:rsidP="000F2751" w:rsidRDefault="000F2751" w14:paraId="6FD50628" wp14:textId="77777777">
            <w:pPr>
              <w:pStyle w:val="komentarz"/>
            </w:pPr>
            <w:r w:rsidRPr="007E7124">
              <w:rPr>
                <w:lang w:val="English"/>
              </w:rPr>
              <w:t>(surname, first name}</w:t>
            </w:r>
          </w:p>
          <w:p w:rsidRPr="007E7124" w:rsidR="000F2751" w:rsidP="000F2751" w:rsidRDefault="000F2751" w14:paraId="2823D6EC" wp14:textId="77777777">
            <w:pPr>
              <w:pStyle w:val="komentarz"/>
            </w:pPr>
            <w:r>
              <w:rPr>
                <w:lang w:val="English"/>
              </w:rPr>
              <w:t>Kołakowski Bartosz</w:t>
            </w:r>
          </w:p>
          <w:p w:rsidR="000F2751" w:rsidP="000F2751" w:rsidRDefault="000F2751" w14:paraId="45FB0818" wp14:textId="77777777">
            <w:pPr>
              <w:pStyle w:val="komentarz"/>
            </w:pPr>
          </w:p>
        </w:tc>
        <w:tc>
          <w:tcPr>
            <w:tcW w:w="1213" w:type="dxa"/>
            <w:tcMar/>
          </w:tcPr>
          <w:p w:rsidRPr="007E7124" w:rsidR="000F2751" w:rsidP="000F2751" w:rsidRDefault="000F2751" w14:paraId="078E7189" wp14:textId="77777777">
            <w:pPr>
              <w:pStyle w:val="komentarz"/>
            </w:pPr>
            <w:r w:rsidRPr="007E7124">
              <w:rPr>
                <w:lang w:val="English"/>
              </w:rPr>
              <w:t>{date modified}</w:t>
            </w:r>
          </w:p>
          <w:p w:rsidRPr="007E7124" w:rsidR="000F2751" w:rsidP="000F2751" w:rsidRDefault="000F2751" w14:paraId="5444E51C" wp14:textId="77777777">
            <w:pPr>
              <w:pStyle w:val="komentarz"/>
            </w:pPr>
            <w:r>
              <w:rPr>
                <w:lang w:val="English"/>
              </w:rPr>
              <w:t>21.11.2023</w:t>
            </w:r>
          </w:p>
        </w:tc>
      </w:tr>
      <w:tr xmlns:wp14="http://schemas.microsoft.com/office/word/2010/wordml" w:rsidRPr="00F55385" w:rsidR="00623439" w:rsidTr="5346FE21" w14:paraId="40CA1B9E" wp14:textId="77777777">
        <w:tblPrEx>
          <w:tblCellMar>
            <w:top w:w="0" w:type="dxa"/>
            <w:bottom w:w="0" w:type="dxa"/>
          </w:tblCellMar>
        </w:tblPrEx>
        <w:trPr>
          <w:trHeight w:val="587"/>
        </w:trPr>
        <w:tc>
          <w:tcPr>
            <w:tcW w:w="932" w:type="dxa"/>
            <w:tcMar/>
          </w:tcPr>
          <w:p w:rsidR="00623439" w:rsidP="00623439" w:rsidRDefault="00623439" w14:paraId="19A4BF01" wp14:textId="77777777">
            <w:pPr>
              <w:pStyle w:val="komentarz"/>
            </w:pPr>
            <w:r>
              <w:rPr>
                <w:lang w:val="English"/>
              </w:rPr>
              <w:t>4.00</w:t>
            </w:r>
          </w:p>
        </w:tc>
        <w:tc>
          <w:tcPr>
            <w:tcW w:w="3539" w:type="dxa"/>
            <w:tcMar/>
          </w:tcPr>
          <w:p w:rsidRPr="007E7124" w:rsidR="00623439" w:rsidP="00623439" w:rsidRDefault="00623439" w14:paraId="66B70D77" wp14:textId="77777777">
            <w:pPr>
              <w:pStyle w:val="komentarz"/>
            </w:pPr>
            <w:r w:rsidRPr="007E7124">
              <w:rPr>
                <w:lang w:val="English"/>
              </w:rPr>
              <w:t>{description, e.g. draft version}</w:t>
            </w:r>
            <w:r w:rsidRPr="007E7124">
              <w:rPr>
                <w:lang w:val="English"/>
              </w:rPr>
              <w:tab/>
            </w:r>
          </w:p>
          <w:p w:rsidRPr="007E7124" w:rsidR="00623439" w:rsidP="00623439" w:rsidRDefault="00623439" w14:paraId="7599C461" wp14:textId="77777777">
            <w:pPr>
              <w:pStyle w:val="komentarz"/>
            </w:pPr>
            <w:r w:rsidR="004D68A1">
              <w:rPr>
                <w:lang w:val="English"/>
              </w:rPr>
              <w:t>Change of dates in the schedule, refinement of the third point</w:t>
            </w:r>
          </w:p>
        </w:tc>
        <w:tc>
          <w:tcPr>
            <w:tcW w:w="1618" w:type="dxa"/>
            <w:tcMar/>
          </w:tcPr>
          <w:p w:rsidRPr="007E7124" w:rsidR="00623439" w:rsidP="00623439" w:rsidRDefault="00623439" w14:paraId="3130B979" wp14:textId="77777777">
            <w:pPr>
              <w:pStyle w:val="komentarz"/>
            </w:pPr>
            <w:r w:rsidRPr="007E7124">
              <w:rPr>
                <w:lang w:val="English"/>
              </w:rPr>
              <w:t>{e.g. points 2, 2.3}</w:t>
            </w:r>
          </w:p>
          <w:p w:rsidRPr="007E7124" w:rsidR="00623439" w:rsidP="00623439" w:rsidRDefault="00623439" w14:paraId="679BC0FB" wp14:textId="77777777">
            <w:pPr>
              <w:pStyle w:val="komentarz"/>
            </w:pPr>
            <w:r w:rsidRPr="000F2751">
              <w:rPr>
                <w:lang w:val="English"/>
              </w:rPr>
              <w:t>points 2 and 3</w:t>
            </w:r>
          </w:p>
        </w:tc>
        <w:tc>
          <w:tcPr>
            <w:tcW w:w="1912" w:type="dxa"/>
            <w:gridSpan w:val="2"/>
            <w:tcMar/>
          </w:tcPr>
          <w:p w:rsidR="00623439" w:rsidP="00623439" w:rsidRDefault="00623439" w14:paraId="016C2E38" wp14:textId="77777777">
            <w:pPr>
              <w:pStyle w:val="komentarz"/>
            </w:pPr>
            <w:r w:rsidRPr="007E7124">
              <w:rPr>
                <w:lang w:val="English"/>
              </w:rPr>
              <w:t>(surname, first name}</w:t>
            </w:r>
          </w:p>
          <w:p w:rsidRPr="007E7124" w:rsidR="00623439" w:rsidP="00623439" w:rsidRDefault="00623439" w14:paraId="4503B497" wp14:textId="77777777">
            <w:pPr>
              <w:pStyle w:val="komentarz"/>
            </w:pPr>
            <w:r>
              <w:rPr>
                <w:lang w:val="English"/>
              </w:rPr>
              <w:t>Jastrzębski Paweł</w:t>
            </w:r>
          </w:p>
          <w:p w:rsidR="00623439" w:rsidP="00623439" w:rsidRDefault="00623439" w14:paraId="049F31CB" wp14:textId="77777777">
            <w:pPr>
              <w:pStyle w:val="komentarz"/>
            </w:pPr>
          </w:p>
        </w:tc>
        <w:tc>
          <w:tcPr>
            <w:tcW w:w="1213" w:type="dxa"/>
            <w:tcMar/>
          </w:tcPr>
          <w:p w:rsidRPr="007E7124" w:rsidR="00623439" w:rsidP="00623439" w:rsidRDefault="00623439" w14:paraId="03498B94" wp14:textId="77777777">
            <w:pPr>
              <w:pStyle w:val="komentarz"/>
            </w:pPr>
            <w:r w:rsidRPr="007E7124">
              <w:rPr>
                <w:lang w:val="English"/>
              </w:rPr>
              <w:t>{date modified}</w:t>
            </w:r>
          </w:p>
          <w:p w:rsidRPr="007E7124" w:rsidR="00623439" w:rsidP="00623439" w:rsidRDefault="00623439" w14:paraId="6E7DD9BF" wp14:textId="77777777">
            <w:pPr>
              <w:pStyle w:val="komentarz"/>
            </w:pPr>
            <w:r>
              <w:rPr>
                <w:lang w:val="English"/>
              </w:rPr>
              <w:t>01.01.2024</w:t>
            </w:r>
          </w:p>
        </w:tc>
      </w:tr>
      <w:tr xmlns:wp14="http://schemas.microsoft.com/office/word/2010/wordml" w:rsidRPr="00F55385" w:rsidR="00CD1AFF" w:rsidTr="5346FE21" w14:paraId="018B95A7" wp14:textId="77777777">
        <w:tblPrEx>
          <w:tblCellMar>
            <w:top w:w="0" w:type="dxa"/>
            <w:bottom w:w="0" w:type="dxa"/>
          </w:tblCellMar>
        </w:tblPrEx>
        <w:trPr>
          <w:trHeight w:val="587"/>
        </w:trPr>
        <w:tc>
          <w:tcPr>
            <w:tcW w:w="932" w:type="dxa"/>
            <w:tcMar/>
          </w:tcPr>
          <w:p w:rsidR="00CD1AFF" w:rsidP="00CD1AFF" w:rsidRDefault="00CD1AFF" w14:paraId="25899A42" wp14:textId="77777777">
            <w:pPr>
              <w:pStyle w:val="komentarz"/>
            </w:pPr>
            <w:r>
              <w:rPr>
                <w:lang w:val="English"/>
              </w:rPr>
              <w:t>5.00</w:t>
            </w:r>
          </w:p>
        </w:tc>
        <w:tc>
          <w:tcPr>
            <w:tcW w:w="3539" w:type="dxa"/>
            <w:tcMar/>
          </w:tcPr>
          <w:p w:rsidRPr="007E7124" w:rsidR="00CD1AFF" w:rsidP="00CD1AFF" w:rsidRDefault="00CD1AFF" w14:paraId="47EDEE28" wp14:textId="77777777">
            <w:pPr>
              <w:pStyle w:val="komentarz"/>
            </w:pPr>
            <w:r w:rsidRPr="007E7124">
              <w:rPr>
                <w:lang w:val="English"/>
              </w:rPr>
              <w:t>{description, e.g. draft version}</w:t>
            </w:r>
            <w:r w:rsidRPr="007E7124">
              <w:rPr>
                <w:lang w:val="English"/>
              </w:rPr>
              <w:tab/>
            </w:r>
          </w:p>
          <w:p w:rsidRPr="007E7124" w:rsidR="00CD1AFF" w:rsidP="00CD1AFF" w:rsidRDefault="00CD1AFF" w14:paraId="2E24728C" wp14:textId="77777777">
            <w:pPr>
              <w:pStyle w:val="komentarz"/>
            </w:pPr>
            <w:r>
              <w:rPr>
                <w:lang w:val="English"/>
              </w:rPr>
              <w:t>Adding information in the third point</w:t>
            </w:r>
          </w:p>
        </w:tc>
        <w:tc>
          <w:tcPr>
            <w:tcW w:w="1618" w:type="dxa"/>
            <w:tcMar/>
          </w:tcPr>
          <w:p w:rsidRPr="007E7124" w:rsidR="00CD1AFF" w:rsidP="00CD1AFF" w:rsidRDefault="00CD1AFF" w14:paraId="27E4BB30" wp14:textId="77777777">
            <w:pPr>
              <w:pStyle w:val="komentarz"/>
            </w:pPr>
            <w:r w:rsidRPr="007E7124">
              <w:rPr>
                <w:lang w:val="English"/>
              </w:rPr>
              <w:t>{e.g. points 2, 2.3}</w:t>
            </w:r>
          </w:p>
          <w:p w:rsidRPr="007E7124" w:rsidR="00CD1AFF" w:rsidP="00CD1AFF" w:rsidRDefault="00CD1AFF" w14:paraId="1EF8D374" wp14:textId="77777777">
            <w:pPr>
              <w:pStyle w:val="komentarz"/>
            </w:pPr>
            <w:r w:rsidRPr="000F2751">
              <w:rPr>
                <w:lang w:val="English"/>
              </w:rPr>
              <w:t xml:space="preserve">point 3</w:t>
            </w:r>
          </w:p>
        </w:tc>
        <w:tc>
          <w:tcPr>
            <w:tcW w:w="1912" w:type="dxa"/>
            <w:gridSpan w:val="2"/>
            <w:tcMar/>
          </w:tcPr>
          <w:p w:rsidR="00CD1AFF" w:rsidP="00CD1AFF" w:rsidRDefault="00CD1AFF" w14:paraId="3D041C0C" wp14:textId="77777777">
            <w:pPr>
              <w:pStyle w:val="komentarz"/>
            </w:pPr>
            <w:r w:rsidRPr="007E7124">
              <w:rPr>
                <w:lang w:val="English"/>
              </w:rPr>
              <w:t>(surname, first name}</w:t>
            </w:r>
          </w:p>
          <w:p w:rsidRPr="007E7124" w:rsidR="00CD1AFF" w:rsidP="00CD1AFF" w:rsidRDefault="00CD1AFF" w14:paraId="604176DD" wp14:textId="77777777">
            <w:pPr>
              <w:pStyle w:val="komentarz"/>
            </w:pPr>
            <w:r>
              <w:rPr>
                <w:lang w:val="English"/>
              </w:rPr>
              <w:t>Kołakowski Bartosz</w:t>
            </w:r>
          </w:p>
          <w:p w:rsidR="00CD1AFF" w:rsidP="00CD1AFF" w:rsidRDefault="00CD1AFF" w14:paraId="53128261" wp14:textId="77777777">
            <w:pPr>
              <w:pStyle w:val="komentarz"/>
            </w:pPr>
          </w:p>
        </w:tc>
        <w:tc>
          <w:tcPr>
            <w:tcW w:w="1213" w:type="dxa"/>
            <w:tcMar/>
          </w:tcPr>
          <w:p w:rsidRPr="007E7124" w:rsidR="00CD1AFF" w:rsidP="00CD1AFF" w:rsidRDefault="00CD1AFF" w14:paraId="04C66133" wp14:textId="77777777">
            <w:pPr>
              <w:pStyle w:val="komentarz"/>
            </w:pPr>
            <w:r w:rsidRPr="007E7124">
              <w:rPr>
                <w:lang w:val="English"/>
              </w:rPr>
              <w:t>{date modified}</w:t>
            </w:r>
          </w:p>
          <w:p w:rsidRPr="007E7124" w:rsidR="00CD1AFF" w:rsidP="00CD1AFF" w:rsidRDefault="00CD1AFF" w14:paraId="5C406668" wp14:textId="77777777">
            <w:pPr>
              <w:pStyle w:val="komentarz"/>
            </w:pPr>
            <w:r>
              <w:rPr>
                <w:lang w:val="English"/>
              </w:rPr>
              <w:t>04.01.2024</w:t>
            </w:r>
          </w:p>
        </w:tc>
      </w:tr>
      <w:tr xmlns:wp14="http://schemas.microsoft.com/office/word/2010/wordml" w:rsidRPr="00F55385" w:rsidR="0006734B" w:rsidTr="5346FE21" w14:paraId="266C237E" wp14:textId="77777777">
        <w:tblPrEx>
          <w:tblCellMar>
            <w:top w:w="0" w:type="dxa"/>
            <w:bottom w:w="0" w:type="dxa"/>
          </w:tblCellMar>
        </w:tblPrEx>
        <w:trPr>
          <w:trHeight w:val="587"/>
        </w:trPr>
        <w:tc>
          <w:tcPr>
            <w:tcW w:w="932" w:type="dxa"/>
            <w:tcMar/>
          </w:tcPr>
          <w:p w:rsidR="0006734B" w:rsidP="0006734B" w:rsidRDefault="0006734B" w14:paraId="4E1860B7" wp14:textId="77777777">
            <w:pPr>
              <w:pStyle w:val="komentarz"/>
            </w:pPr>
            <w:r>
              <w:rPr>
                <w:lang w:val="English"/>
              </w:rPr>
              <w:t>6.00</w:t>
            </w:r>
          </w:p>
        </w:tc>
        <w:tc>
          <w:tcPr>
            <w:tcW w:w="3539" w:type="dxa"/>
            <w:tcMar/>
          </w:tcPr>
          <w:p w:rsidRPr="007E7124" w:rsidR="0006734B" w:rsidP="0006734B" w:rsidRDefault="0006734B" w14:paraId="120ECFA1" wp14:textId="77777777">
            <w:pPr>
              <w:pStyle w:val="komentarz"/>
            </w:pPr>
            <w:r w:rsidRPr="007E7124">
              <w:rPr>
                <w:lang w:val="English"/>
              </w:rPr>
              <w:t>{description, e.g. draft version}</w:t>
            </w:r>
            <w:r w:rsidRPr="007E7124">
              <w:rPr>
                <w:lang w:val="English"/>
              </w:rPr>
              <w:tab/>
            </w:r>
          </w:p>
          <w:p w:rsidRPr="007E7124" w:rsidR="0006734B" w:rsidP="0006734B" w:rsidRDefault="00D909DB" w14:paraId="76D481AB" wp14:textId="77777777">
            <w:pPr>
              <w:pStyle w:val="komentarz"/>
            </w:pPr>
            <w:r w:rsidR="0006734B">
              <w:rPr>
                <w:lang w:val="English"/>
              </w:rPr>
              <w:t xml:space="preserve">Update information </w:t>
            </w:r>
          </w:p>
        </w:tc>
        <w:tc>
          <w:tcPr>
            <w:tcW w:w="1618" w:type="dxa"/>
            <w:tcMar/>
          </w:tcPr>
          <w:p w:rsidRPr="007E7124" w:rsidR="0006734B" w:rsidP="0006734B" w:rsidRDefault="0006734B" w14:paraId="154D81CE" wp14:textId="77777777">
            <w:pPr>
              <w:pStyle w:val="komentarz"/>
            </w:pPr>
            <w:r w:rsidRPr="007E7124">
              <w:rPr>
                <w:lang w:val="English"/>
              </w:rPr>
              <w:t>{e.g. points 2, 2.3}</w:t>
            </w:r>
          </w:p>
          <w:p w:rsidRPr="007E7124" w:rsidR="0006734B" w:rsidP="0006734B" w:rsidRDefault="0006734B" w14:paraId="22A20370" wp14:textId="77777777">
            <w:pPr>
              <w:pStyle w:val="komentarz"/>
            </w:pPr>
            <w:r>
              <w:rPr>
                <w:lang w:val="English"/>
              </w:rPr>
              <w:t>whole</w:t>
            </w:r>
          </w:p>
        </w:tc>
        <w:tc>
          <w:tcPr>
            <w:tcW w:w="1912" w:type="dxa"/>
            <w:gridSpan w:val="2"/>
            <w:tcMar/>
          </w:tcPr>
          <w:p w:rsidR="0006734B" w:rsidP="0006734B" w:rsidRDefault="0006734B" w14:paraId="2F104950" wp14:textId="77777777">
            <w:pPr>
              <w:pStyle w:val="komentarz"/>
            </w:pPr>
            <w:r w:rsidRPr="007E7124">
              <w:rPr>
                <w:lang w:val="English"/>
              </w:rPr>
              <w:t>{surname, first name}</w:t>
            </w:r>
          </w:p>
          <w:p w:rsidRPr="007E7124" w:rsidR="0006734B" w:rsidP="0006734B" w:rsidRDefault="0006734B" w14:paraId="2947C511" wp14:textId="77777777">
            <w:pPr>
              <w:pStyle w:val="komentarz"/>
            </w:pPr>
            <w:r>
              <w:rPr>
                <w:lang w:val="English"/>
              </w:rPr>
              <w:t>Kołakowski Bartosz</w:t>
            </w:r>
          </w:p>
          <w:p w:rsidR="0006734B" w:rsidP="0006734B" w:rsidRDefault="0006734B" w14:paraId="62486C05" wp14:textId="77777777">
            <w:pPr>
              <w:pStyle w:val="komentarz"/>
            </w:pPr>
          </w:p>
        </w:tc>
        <w:tc>
          <w:tcPr>
            <w:tcW w:w="1213" w:type="dxa"/>
            <w:tcMar/>
          </w:tcPr>
          <w:p w:rsidRPr="007E7124" w:rsidR="0006734B" w:rsidP="0006734B" w:rsidRDefault="0006734B" w14:paraId="7DCC63ED" wp14:textId="77777777">
            <w:pPr>
              <w:pStyle w:val="komentarz"/>
            </w:pPr>
            <w:r w:rsidRPr="007E7124">
              <w:rPr>
                <w:lang w:val="English"/>
              </w:rPr>
              <w:t>{date modified}</w:t>
            </w:r>
          </w:p>
          <w:p w:rsidRPr="007E7124" w:rsidR="0006734B" w:rsidP="0006734B" w:rsidRDefault="0006734B" w14:paraId="4AC200B1" wp14:textId="77777777">
            <w:pPr>
              <w:pStyle w:val="komentarz"/>
            </w:pPr>
            <w:r>
              <w:rPr>
                <w:lang w:val="English"/>
              </w:rPr>
              <w:t>28.05.2024</w:t>
            </w:r>
          </w:p>
        </w:tc>
      </w:tr>
      <w:tr xmlns:wp14="http://schemas.microsoft.com/office/word/2010/wordml" w:rsidRPr="00F55385" w:rsidR="0006734B" w:rsidTr="5346FE21" w14:paraId="46BFF0AB" wp14:textId="77777777">
        <w:tblPrEx>
          <w:tblCellMar>
            <w:top w:w="0" w:type="dxa"/>
            <w:bottom w:w="0" w:type="dxa"/>
          </w:tblCellMar>
        </w:tblPrEx>
        <w:tc>
          <w:tcPr>
            <w:tcW w:w="932" w:type="dxa"/>
            <w:tcMar/>
          </w:tcPr>
          <w:p w:rsidRPr="007E7124" w:rsidR="0006734B" w:rsidP="0006734B" w:rsidRDefault="0006734B" w14:paraId="27411677" wp14:textId="77777777">
            <w:pPr>
              <w:pStyle w:val="komentarz"/>
            </w:pPr>
            <w:r w:rsidRPr="007E7124">
              <w:rPr>
                <w:lang w:val="English"/>
              </w:rPr>
              <w:t>{version}</w:t>
            </w:r>
          </w:p>
          <w:p w:rsidRPr="00F55385" w:rsidR="0006734B" w:rsidP="0006734B" w:rsidRDefault="0006734B" w14:paraId="4101652C" wp14:textId="77777777"/>
        </w:tc>
        <w:tc>
          <w:tcPr>
            <w:tcW w:w="3539" w:type="dxa"/>
            <w:tcMar/>
          </w:tcPr>
          <w:p w:rsidRPr="007E7124" w:rsidR="0006734B" w:rsidP="0006734B" w:rsidRDefault="0006734B" w14:paraId="41B077E2" wp14:textId="77777777">
            <w:pPr>
              <w:pStyle w:val="komentarz"/>
            </w:pPr>
            <w:r w:rsidRPr="007E7124">
              <w:rPr>
                <w:lang w:val="English"/>
              </w:rPr>
              <w:t>{description, e.g. adding stage C}</w:t>
            </w:r>
          </w:p>
          <w:p w:rsidRPr="00F55385" w:rsidR="0006734B" w:rsidP="0006734B" w:rsidRDefault="0006734B" w14:paraId="4B99056E" wp14:textId="77777777"/>
        </w:tc>
        <w:tc>
          <w:tcPr>
            <w:tcW w:w="1618" w:type="dxa"/>
            <w:tcMar/>
          </w:tcPr>
          <w:p w:rsidRPr="007E7124" w:rsidR="0006734B" w:rsidP="0006734B" w:rsidRDefault="0006734B" w14:paraId="61278753" wp14:textId="77777777">
            <w:pPr>
              <w:pStyle w:val="komentarz"/>
            </w:pPr>
            <w:r w:rsidRPr="007E7124">
              <w:rPr>
                <w:lang w:val="English"/>
              </w:rPr>
              <w:t>{e.g. points 2, 2.3}</w:t>
            </w:r>
          </w:p>
          <w:p w:rsidRPr="00F55385" w:rsidR="0006734B" w:rsidP="0006734B" w:rsidRDefault="0006734B" w14:paraId="1299C43A" wp14:textId="77777777"/>
        </w:tc>
        <w:tc>
          <w:tcPr>
            <w:tcW w:w="1912" w:type="dxa"/>
            <w:gridSpan w:val="2"/>
            <w:tcMar/>
          </w:tcPr>
          <w:p w:rsidRPr="007E7124" w:rsidR="0006734B" w:rsidP="0006734B" w:rsidRDefault="0006734B" w14:paraId="20D10A7B" wp14:textId="77777777">
            <w:pPr>
              <w:pStyle w:val="komentarz"/>
            </w:pPr>
            <w:r w:rsidRPr="007E7124">
              <w:rPr>
                <w:lang w:val="English"/>
              </w:rPr>
              <w:t>{surname, first name}</w:t>
            </w:r>
          </w:p>
          <w:p w:rsidRPr="00F55385" w:rsidR="0006734B" w:rsidP="0006734B" w:rsidRDefault="0006734B" w14:paraId="4DDBEF00" wp14:textId="77777777"/>
        </w:tc>
        <w:tc>
          <w:tcPr>
            <w:tcW w:w="1213" w:type="dxa"/>
            <w:tcMar/>
          </w:tcPr>
          <w:p w:rsidRPr="007E7124" w:rsidR="0006734B" w:rsidP="0006734B" w:rsidRDefault="0006734B" w14:paraId="630A14B1" wp14:textId="77777777">
            <w:pPr>
              <w:pStyle w:val="komentarz"/>
            </w:pPr>
            <w:r w:rsidRPr="007E7124">
              <w:rPr>
                <w:lang w:val="English"/>
              </w:rPr>
              <w:t>{date modified}</w:t>
            </w:r>
          </w:p>
          <w:p w:rsidRPr="00F55385" w:rsidR="0006734B" w:rsidP="0006734B" w:rsidRDefault="0006734B" w14:paraId="3461D779" wp14:textId="77777777"/>
        </w:tc>
      </w:tr>
    </w:tbl>
    <w:p xmlns:wp14="http://schemas.microsoft.com/office/word/2010/wordml" w:rsidRPr="009107DD" w:rsidR="006B4E9B" w:rsidP="000F2751" w:rsidRDefault="006B4E9B" w14:paraId="2FEC560E" wp14:textId="77777777">
      <w:pPr>
        <w:pStyle w:val="komentarz"/>
      </w:pPr>
      <w:r w:rsidRPr="009107DD">
        <w:rPr>
          <w:lang w:val="English"/>
        </w:rPr>
        <w:t>{NOTE: in the second semester, the documentation can be an extension of the documentation from the first semester (new version of the document), it can also be a new file</w:t>
      </w:r>
    </w:p>
    <w:p xmlns:wp14="http://schemas.microsoft.com/office/word/2010/wordml" w:rsidR="009107DD" w:rsidP="000F2751" w:rsidRDefault="009107DD" w14:paraId="04BC116E" wp14:textId="77777777">
      <w:pPr>
        <w:pStyle w:val="komentarz"/>
      </w:pPr>
      <w:r w:rsidRPr="009107DD">
        <w:rPr>
          <w:lang w:val="English"/>
        </w:rPr>
        <w:t>NOTE: the schedule can be planned in the first semester for 2 semesters at once – however, the file from the first semester must be updated in the second semester; it may also contain additional provisions established after the end of the first semester</w:t>
      </w:r>
    </w:p>
    <w:p xmlns:wp14="http://schemas.microsoft.com/office/word/2010/wordml" w:rsidRPr="009107DD" w:rsidR="009107DD" w:rsidP="000F2751" w:rsidRDefault="009107DD" w14:paraId="6C5B7482" wp14:textId="77777777">
      <w:pPr>
        <w:pStyle w:val="komentarz"/>
      </w:pPr>
      <w:r w:rsidRPr="009107DD">
        <w:rPr>
          <w:lang w:val="English"/>
        </w:rPr>
        <w:t>NOTE: The schedule created in the SPG system does not have to be the same as in this document}</w:t>
      </w:r>
    </w:p>
    <w:p xmlns:wp14="http://schemas.microsoft.com/office/word/2010/wordml" w:rsidR="002664CA" w:rsidP="00495AC1" w:rsidRDefault="002664CA" w14:paraId="3CF2D8B6" wp14:textId="77777777">
      <w:pPr>
        <w:pStyle w:val="BodyText"/>
      </w:pPr>
    </w:p>
    <w:p xmlns:wp14="http://schemas.microsoft.com/office/word/2010/wordml" w:rsidR="002664CA" w:rsidP="00495AC1" w:rsidRDefault="002664CA" w14:paraId="0FB78278" wp14:textId="77777777">
      <w:pPr>
        <w:pStyle w:val="BodyText"/>
      </w:pPr>
    </w:p>
    <w:p xmlns:wp14="http://schemas.microsoft.com/office/word/2010/wordml" w:rsidR="0045152B" w:rsidP="00F0095C" w:rsidRDefault="0045152B" w14:paraId="1FC39945" wp14:textId="77777777">
      <w:pPr>
        <w:pStyle w:val="TOCHeading"/>
        <w:rPr>
          <w:rFonts w:ascii="Arial" w:hAnsi="Arial" w:cs="Arial"/>
          <w:b/>
          <w:color w:val="auto"/>
          <w:lang w:val="pl-PL"/>
        </w:rPr>
      </w:pPr>
    </w:p>
    <w:p xmlns:wp14="http://schemas.microsoft.com/office/word/2010/wordml" w:rsidRPr="0045152B" w:rsidR="0045152B" w:rsidP="0045152B" w:rsidRDefault="0045152B" w14:paraId="0562CB0E" wp14:textId="77777777">
      <w:pPr>
        <w:rPr>
          <w:lang w:eastAsia="en-GB"/>
        </w:rPr>
      </w:pPr>
    </w:p>
    <w:p xmlns:wp14="http://schemas.microsoft.com/office/word/2010/wordml" w:rsidR="00F0095C" w:rsidP="00F0095C" w:rsidRDefault="00F0095C" w14:paraId="3735CF94" wp14:textId="77777777">
      <w:pPr>
        <w:pStyle w:val="TOCHeading"/>
        <w:rPr>
          <w:rFonts w:ascii="Arial" w:hAnsi="Arial" w:cs="Arial"/>
          <w:b/>
          <w:color w:val="auto"/>
          <w:lang w:val="pl-PL"/>
        </w:rPr>
      </w:pPr>
      <w:r w:rsidRPr="006B4E9B">
        <w:rPr>
          <w:lang w:val="English"/>
        </w:rPr>
        <w:br w:type="page"/>
      </w:r>
      <w:r w:rsidRPr="00701756">
        <w:rPr>
          <w:rFonts w:ascii="Arial" w:hAnsi="Arial" w:cs="Arial"/>
          <w:b/>
          <w:color w:val="auto"/>
          <w:lang w:val="English"/>
        </w:rPr>
        <w:t>Table of contents</w:t>
      </w:r>
    </w:p>
    <w:p xmlns:wp14="http://schemas.microsoft.com/office/word/2010/wordml" w:rsidRPr="00F44041" w:rsidR="00F44041" w:rsidP="00F44041" w:rsidRDefault="00F44041" w14:paraId="34CE0A41" wp14:textId="77777777">
      <w:pPr>
        <w:rPr>
          <w:lang w:eastAsia="en-GB"/>
        </w:rPr>
      </w:pPr>
    </w:p>
    <w:p xmlns:wp14="http://schemas.microsoft.com/office/word/2010/wordml" w:rsidRPr="00F0095C" w:rsidR="00F0095C" w:rsidP="00F0095C" w:rsidRDefault="00F0095C" w14:paraId="62EBF3C5" wp14:textId="77777777">
      <w:pPr>
        <w:rPr>
          <w:lang w:eastAsia="en-GB"/>
        </w:rPr>
      </w:pPr>
    </w:p>
    <w:p xmlns:wp14="http://schemas.microsoft.com/office/word/2010/wordml" w:rsidRPr="00A03B1E" w:rsidR="00A61F6F" w:rsidRDefault="00F0095C" w14:paraId="7DFD4470" wp14:textId="77777777">
      <w:pPr>
        <w:pStyle w:val="TOC1"/>
        <w:tabs>
          <w:tab w:val="left" w:pos="400"/>
          <w:tab w:val="right" w:leader="dot" w:pos="9062"/>
        </w:tabs>
        <w:rPr>
          <w:rFonts w:ascii="Calibri" w:hAnsi="Calibri"/>
          <w:noProof/>
          <w:sz w:val="22"/>
          <w:szCs w:val="22"/>
        </w:rPr>
      </w:pPr>
      <w:r w:rsidRPr="00C1514A">
        <w:rPr>
          <w:rFonts w:cs="Arial"/>
          <w:b/>
          <w:bCs/>
          <w:lang w:val="English"/>
        </w:rPr>
        <w:fldChar w:fldCharType="begin"/>
      </w:r>
      <w:r w:rsidRPr="00C1514A">
        <w:rPr>
          <w:rFonts w:cs="Arial"/>
          <w:b/>
          <w:bCs/>
          <w:lang w:val="English"/>
        </w:rPr>
        <w:instrText xml:space="preserve"> TOC \o "1-3" \h \z \u </w:instrText>
      </w:r>
      <w:r w:rsidRPr="00C1514A">
        <w:rPr>
          <w:rFonts w:cs="Arial"/>
          <w:b/>
          <w:bCs/>
          <w:lang w:val="English"/>
        </w:rPr>
        <w:fldChar w:fldCharType="separate"/>
      </w:r>
      <w:hyperlink w:history="1" w:anchor="_Toc167839249">
        <w:r w:rsidRPr="00353C48" w:rsidR="00A61F6F">
          <w:rPr>
            <w:rStyle w:val="Hyperlink"/>
            <w:rFonts w:cs="Arial"/>
            <w:noProof/>
            <w:lang w:val="English"/>
          </w:rPr>
          <w:t>1</w:t>
        </w:r>
        <w:r w:rsidRPr="00A03B1E" w:rsidR="00A61F6F">
          <w:rPr>
            <w:rFonts w:ascii="Calibri" w:hAnsi="Calibri"/>
            <w:noProof/>
            <w:sz w:val="22"/>
            <w:szCs w:val="22"/>
            <w:lang w:val="English"/>
          </w:rPr>
          <w:tab/>
        </w:r>
        <w:r w:rsidRPr="00353C48" w:rsidR="00A61F6F">
          <w:rPr>
            <w:rStyle w:val="Hyperlink"/>
            <w:rFonts w:cs="Arial"/>
            <w:noProof/>
            <w:lang w:val="English"/>
          </w:rPr>
          <w:t>Introduction - About the document</w:t>
        </w:r>
        <w:r w:rsidR="00A61F6F">
          <w:rPr>
            <w:noProof/>
            <w:webHidden/>
            <w:lang w:val="English"/>
          </w:rPr>
          <w:tab/>
        </w:r>
        <w:r w:rsidR="00A61F6F">
          <w:rPr>
            <w:noProof/>
            <w:webHidden/>
            <w:lang w:val="English"/>
          </w:rPr>
          <w:fldChar w:fldCharType="begin"/>
        </w:r>
        <w:r w:rsidR="00A61F6F">
          <w:rPr>
            <w:noProof/>
            <w:webHidden/>
            <w:lang w:val="English"/>
          </w:rPr>
          <w:instrText xml:space="preserve"> PAGEREF _Toc167839249 \h </w:instrText>
        </w:r>
        <w:r w:rsidR="00A61F6F">
          <w:rPr>
            <w:noProof/>
            <w:webHidden/>
            <w:lang w:val="English"/>
          </w:rPr>
        </w:r>
        <w:r w:rsidR="00A61F6F">
          <w:rPr>
            <w:noProof/>
            <w:webHidden/>
            <w:lang w:val="English"/>
          </w:rPr>
          <w:fldChar w:fldCharType="separate"/>
        </w:r>
        <w:r w:rsidR="00A61F6F">
          <w:rPr>
            <w:noProof/>
            <w:webHidden/>
            <w:lang w:val="English"/>
          </w:rPr>
          <w:t>4</w:t>
        </w:r>
        <w:r w:rsidR="00A61F6F">
          <w:rPr>
            <w:noProof/>
            <w:webHidden/>
            <w:lang w:val="English"/>
          </w:rPr>
          <w:fldChar w:fldCharType="end"/>
        </w:r>
      </w:hyperlink>
    </w:p>
    <w:p xmlns:wp14="http://schemas.microsoft.com/office/word/2010/wordml" w:rsidRPr="00A03B1E" w:rsidR="00A61F6F" w:rsidRDefault="00A61F6F" w14:paraId="7B650290" wp14:textId="77777777">
      <w:pPr>
        <w:pStyle w:val="TOC2"/>
        <w:tabs>
          <w:tab w:val="left" w:pos="880"/>
          <w:tab w:val="right" w:leader="dot" w:pos="9062"/>
        </w:tabs>
        <w:rPr>
          <w:rFonts w:ascii="Calibri" w:hAnsi="Calibri"/>
          <w:noProof/>
          <w:sz w:val="22"/>
          <w:szCs w:val="22"/>
        </w:rPr>
      </w:pPr>
      <w:hyperlink w:history="1" w:anchor="_Toc167839250">
        <w:r w:rsidRPr="00353C48">
          <w:rPr>
            <w:rStyle w:val="Hyperlink"/>
            <w:rFonts w:cs="Arial"/>
            <w:noProof/>
            <w:lang w:val="English"/>
          </w:rPr>
          <w:t>1.1</w:t>
        </w:r>
        <w:r w:rsidRPr="00A03B1E">
          <w:rPr>
            <w:rFonts w:ascii="Calibri" w:hAnsi="Calibri"/>
            <w:noProof/>
            <w:sz w:val="22"/>
            <w:szCs w:val="22"/>
            <w:lang w:val="English"/>
          </w:rPr>
          <w:tab/>
        </w:r>
        <w:r w:rsidRPr="00353C48">
          <w:rPr>
            <w:rStyle w:val="Hyperlink"/>
            <w:rFonts w:cs="Arial"/>
            <w:noProof/>
            <w:lang w:val="English"/>
          </w:rPr>
          <w:t>Full Document</w:t>
        </w:r>
        <w:r>
          <w:rPr>
            <w:noProof/>
            <w:webHidden/>
            <w:lang w:val="English"/>
          </w:rPr>
          <w:tab/>
        </w:r>
        <w:r>
          <w:rPr>
            <w:noProof/>
            <w:webHidden/>
            <w:lang w:val="English"/>
          </w:rPr>
          <w:fldChar w:fldCharType="begin"/>
        </w:r>
        <w:r>
          <w:rPr>
            <w:noProof/>
            <w:webHidden/>
            <w:lang w:val="English"/>
          </w:rPr>
          <w:instrText xml:space="preserve"> PAGEREF _Toc167839250 \h </w:instrText>
        </w:r>
        <w:r>
          <w:rPr>
            <w:noProof/>
            <w:webHidden/>
            <w:lang w:val="English"/>
          </w:rPr>
        </w:r>
        <w:r>
          <w:rPr>
            <w:noProof/>
            <w:webHidden/>
            <w:lang w:val="English"/>
          </w:rPr>
          <w:fldChar w:fldCharType="separate"/>
        </w:r>
        <w:r>
          <w:rPr>
            <w:noProof/>
            <w:webHidden/>
            <w:lang w:val="English"/>
          </w:rPr>
          <w:t>4</w:t>
        </w:r>
        <w:r>
          <w:rPr>
            <w:noProof/>
            <w:webHidden/>
            <w:lang w:val="English"/>
          </w:rPr>
          <w:fldChar w:fldCharType="end"/>
        </w:r>
      </w:hyperlink>
    </w:p>
    <w:p xmlns:wp14="http://schemas.microsoft.com/office/word/2010/wordml" w:rsidRPr="00A03B1E" w:rsidR="00A61F6F" w:rsidRDefault="00A61F6F" w14:paraId="5A3C878C" wp14:textId="77777777">
      <w:pPr>
        <w:pStyle w:val="TOC2"/>
        <w:tabs>
          <w:tab w:val="left" w:pos="880"/>
          <w:tab w:val="right" w:leader="dot" w:pos="9062"/>
        </w:tabs>
        <w:rPr>
          <w:rFonts w:ascii="Calibri" w:hAnsi="Calibri"/>
          <w:noProof/>
          <w:sz w:val="22"/>
          <w:szCs w:val="22"/>
        </w:rPr>
      </w:pPr>
      <w:hyperlink w:history="1" w:anchor="_Toc167839251">
        <w:r w:rsidRPr="00353C48">
          <w:rPr>
            <w:rStyle w:val="Hyperlink"/>
            <w:rFonts w:cs="Arial"/>
            <w:noProof/>
            <w:lang w:val="English"/>
          </w:rPr>
          <w:t>1.2</w:t>
        </w:r>
        <w:r w:rsidRPr="00A03B1E">
          <w:rPr>
            <w:rFonts w:ascii="Calibri" w:hAnsi="Calibri"/>
            <w:noProof/>
            <w:sz w:val="22"/>
            <w:szCs w:val="22"/>
            <w:lang w:val="English"/>
          </w:rPr>
          <w:tab/>
        </w:r>
        <w:r w:rsidRPr="00353C48">
          <w:rPr>
            <w:rStyle w:val="Hyperlink"/>
            <w:rFonts w:cs="Arial"/>
            <w:noProof/>
            <w:lang w:val="English"/>
          </w:rPr>
          <w:t>Customer</w:t>
        </w:r>
        <w:r>
          <w:rPr>
            <w:noProof/>
            <w:webHidden/>
            <w:lang w:val="English"/>
          </w:rPr>
          <w:tab/>
        </w:r>
        <w:r>
          <w:rPr>
            <w:noProof/>
            <w:webHidden/>
            <w:lang w:val="English"/>
          </w:rPr>
          <w:fldChar w:fldCharType="begin"/>
        </w:r>
        <w:r>
          <w:rPr>
            <w:noProof/>
            <w:webHidden/>
            <w:lang w:val="English"/>
          </w:rPr>
          <w:instrText xml:space="preserve"> PAGEREF _Toc167839251 \h </w:instrText>
        </w:r>
        <w:r>
          <w:rPr>
            <w:noProof/>
            <w:webHidden/>
            <w:lang w:val="English"/>
          </w:rPr>
        </w:r>
        <w:r>
          <w:rPr>
            <w:noProof/>
            <w:webHidden/>
            <w:lang w:val="English"/>
          </w:rPr>
          <w:fldChar w:fldCharType="separate"/>
        </w:r>
        <w:r>
          <w:rPr>
            <w:noProof/>
            <w:webHidden/>
            <w:lang w:val="English"/>
          </w:rPr>
          <w:t>4</w:t>
        </w:r>
        <w:r>
          <w:rPr>
            <w:noProof/>
            <w:webHidden/>
            <w:lang w:val="English"/>
          </w:rPr>
          <w:fldChar w:fldCharType="end"/>
        </w:r>
      </w:hyperlink>
    </w:p>
    <w:p xmlns:wp14="http://schemas.microsoft.com/office/word/2010/wordml" w:rsidRPr="00A03B1E" w:rsidR="00A61F6F" w:rsidRDefault="00A61F6F" w14:paraId="7F28541B" wp14:textId="77777777">
      <w:pPr>
        <w:pStyle w:val="TOC2"/>
        <w:tabs>
          <w:tab w:val="left" w:pos="880"/>
          <w:tab w:val="right" w:leader="dot" w:pos="9062"/>
        </w:tabs>
        <w:rPr>
          <w:rFonts w:ascii="Calibri" w:hAnsi="Calibri"/>
          <w:noProof/>
          <w:sz w:val="22"/>
          <w:szCs w:val="22"/>
        </w:rPr>
      </w:pPr>
      <w:hyperlink w:history="1" w:anchor="_Toc167839252">
        <w:r w:rsidRPr="00353C48">
          <w:rPr>
            <w:rStyle w:val="Hyperlink"/>
            <w:rFonts w:cs="Arial"/>
            <w:noProof/>
            <w:lang w:val="English"/>
          </w:rPr>
          <w:t>1.3</w:t>
        </w:r>
        <w:r w:rsidRPr="00A03B1E">
          <w:rPr>
            <w:rFonts w:ascii="Calibri" w:hAnsi="Calibri"/>
            <w:noProof/>
            <w:sz w:val="22"/>
            <w:szCs w:val="22"/>
            <w:lang w:val="English"/>
          </w:rPr>
          <w:tab/>
        </w:r>
        <w:r w:rsidRPr="00353C48">
          <w:rPr>
            <w:rStyle w:val="Hyperlink"/>
            <w:rFonts w:cs="Arial"/>
            <w:noProof/>
            <w:lang w:val="English"/>
          </w:rPr>
          <w:t>Terminology</w:t>
        </w:r>
        <w:r>
          <w:rPr>
            <w:noProof/>
            <w:webHidden/>
            <w:lang w:val="English"/>
          </w:rPr>
          <w:tab/>
        </w:r>
        <w:r>
          <w:rPr>
            <w:noProof/>
            <w:webHidden/>
            <w:lang w:val="English"/>
          </w:rPr>
          <w:fldChar w:fldCharType="begin"/>
        </w:r>
        <w:r>
          <w:rPr>
            <w:noProof/>
            <w:webHidden/>
            <w:lang w:val="English"/>
          </w:rPr>
          <w:instrText xml:space="preserve"> PAGEREF _Toc167839252 \h </w:instrText>
        </w:r>
        <w:r>
          <w:rPr>
            <w:noProof/>
            <w:webHidden/>
            <w:lang w:val="English"/>
          </w:rPr>
        </w:r>
        <w:r>
          <w:rPr>
            <w:noProof/>
            <w:webHidden/>
            <w:lang w:val="English"/>
          </w:rPr>
          <w:fldChar w:fldCharType="separate"/>
        </w:r>
        <w:r>
          <w:rPr>
            <w:noProof/>
            <w:webHidden/>
            <w:lang w:val="English"/>
          </w:rPr>
          <w:t>4</w:t>
        </w:r>
        <w:r>
          <w:rPr>
            <w:noProof/>
            <w:webHidden/>
            <w:lang w:val="English"/>
          </w:rPr>
          <w:fldChar w:fldCharType="end"/>
        </w:r>
      </w:hyperlink>
    </w:p>
    <w:p xmlns:wp14="http://schemas.microsoft.com/office/word/2010/wordml" w:rsidRPr="00A03B1E" w:rsidR="00A61F6F" w:rsidRDefault="00A61F6F" w14:paraId="7F8660D2" wp14:textId="77777777">
      <w:pPr>
        <w:pStyle w:val="TOC1"/>
        <w:tabs>
          <w:tab w:val="left" w:pos="400"/>
          <w:tab w:val="right" w:leader="dot" w:pos="9062"/>
        </w:tabs>
        <w:rPr>
          <w:rFonts w:ascii="Calibri" w:hAnsi="Calibri"/>
          <w:noProof/>
          <w:sz w:val="22"/>
          <w:szCs w:val="22"/>
        </w:rPr>
      </w:pPr>
      <w:hyperlink w:history="1" w:anchor="_Toc167839253">
        <w:r w:rsidRPr="00353C48">
          <w:rPr>
            <w:rStyle w:val="Hyperlink"/>
            <w:rFonts w:cs="Arial"/>
            <w:noProof/>
            <w:lang w:val="English"/>
          </w:rPr>
          <w:t>2</w:t>
        </w:r>
        <w:r w:rsidRPr="00A03B1E">
          <w:rPr>
            <w:rFonts w:ascii="Calibri" w:hAnsi="Calibri"/>
            <w:noProof/>
            <w:sz w:val="22"/>
            <w:szCs w:val="22"/>
            <w:lang w:val="English"/>
          </w:rPr>
          <w:tab/>
        </w:r>
        <w:r w:rsidRPr="00353C48">
          <w:rPr>
            <w:rStyle w:val="Hyperlink"/>
            <w:rFonts w:cs="Arial"/>
            <w:noProof/>
            <w:lang w:val="English"/>
          </w:rPr>
          <w:t>Schedule of the project team's work</w:t>
        </w:r>
        <w:r>
          <w:rPr>
            <w:noProof/>
            <w:webHidden/>
            <w:lang w:val="English"/>
          </w:rPr>
          <w:tab/>
        </w:r>
        <w:r>
          <w:rPr>
            <w:noProof/>
            <w:webHidden/>
            <w:lang w:val="English"/>
          </w:rPr>
          <w:fldChar w:fldCharType="begin"/>
        </w:r>
        <w:r>
          <w:rPr>
            <w:noProof/>
            <w:webHidden/>
            <w:lang w:val="English"/>
          </w:rPr>
          <w:instrText xml:space="preserve"> PAGEREF _Toc167839253 \h </w:instrText>
        </w:r>
        <w:r>
          <w:rPr>
            <w:noProof/>
            <w:webHidden/>
            <w:lang w:val="English"/>
          </w:rPr>
        </w:r>
        <w:r>
          <w:rPr>
            <w:noProof/>
            <w:webHidden/>
            <w:lang w:val="English"/>
          </w:rPr>
          <w:fldChar w:fldCharType="separate"/>
        </w:r>
        <w:r>
          <w:rPr>
            <w:noProof/>
            <w:webHidden/>
            <w:lang w:val="English"/>
          </w:rPr>
          <w:t>4</w:t>
        </w:r>
        <w:r>
          <w:rPr>
            <w:noProof/>
            <w:webHidden/>
            <w:lang w:val="English"/>
          </w:rPr>
          <w:fldChar w:fldCharType="end"/>
        </w:r>
      </w:hyperlink>
    </w:p>
    <w:p xmlns:wp14="http://schemas.microsoft.com/office/word/2010/wordml" w:rsidRPr="00A03B1E" w:rsidR="00A61F6F" w:rsidRDefault="00A61F6F" w14:paraId="17E4FA8B" wp14:textId="77777777">
      <w:pPr>
        <w:pStyle w:val="TOC2"/>
        <w:tabs>
          <w:tab w:val="left" w:pos="880"/>
          <w:tab w:val="right" w:leader="dot" w:pos="9062"/>
        </w:tabs>
        <w:rPr>
          <w:rFonts w:ascii="Calibri" w:hAnsi="Calibri"/>
          <w:noProof/>
          <w:sz w:val="22"/>
          <w:szCs w:val="22"/>
        </w:rPr>
      </w:pPr>
      <w:hyperlink w:history="1" w:anchor="_Toc167839254">
        <w:r w:rsidRPr="00353C48">
          <w:rPr>
            <w:rStyle w:val="Hyperlink"/>
            <w:rFonts w:cs="Arial"/>
            <w:noProof/>
            <w:lang w:val="English"/>
          </w:rPr>
          <w:t>2.1</w:t>
        </w:r>
        <w:r w:rsidRPr="00A03B1E">
          <w:rPr>
            <w:rFonts w:ascii="Calibri" w:hAnsi="Calibri"/>
            <w:noProof/>
            <w:sz w:val="22"/>
            <w:szCs w:val="22"/>
            <w:lang w:val="English"/>
          </w:rPr>
          <w:tab/>
        </w:r>
        <w:r w:rsidRPr="00353C48">
          <w:rPr>
            <w:rStyle w:val="Hyperlink"/>
            <w:rFonts w:cs="Arial"/>
            <w:noProof/>
            <w:lang w:val="English"/>
          </w:rPr>
          <w:t>Description of the stages of development (project management)</w:t>
        </w:r>
        <w:r>
          <w:rPr>
            <w:noProof/>
            <w:webHidden/>
            <w:lang w:val="English"/>
          </w:rPr>
          <w:tab/>
        </w:r>
        <w:r>
          <w:rPr>
            <w:noProof/>
            <w:webHidden/>
            <w:lang w:val="English"/>
          </w:rPr>
          <w:fldChar w:fldCharType="begin"/>
        </w:r>
        <w:r>
          <w:rPr>
            <w:noProof/>
            <w:webHidden/>
            <w:lang w:val="English"/>
          </w:rPr>
          <w:instrText xml:space="preserve"> PAGEREF _Toc167839254 \h </w:instrText>
        </w:r>
        <w:r>
          <w:rPr>
            <w:noProof/>
            <w:webHidden/>
            <w:lang w:val="English"/>
          </w:rPr>
        </w:r>
        <w:r>
          <w:rPr>
            <w:noProof/>
            <w:webHidden/>
            <w:lang w:val="English"/>
          </w:rPr>
          <w:fldChar w:fldCharType="separate"/>
        </w:r>
        <w:r>
          <w:rPr>
            <w:noProof/>
            <w:webHidden/>
            <w:lang w:val="English"/>
          </w:rPr>
          <w:t>4</w:t>
        </w:r>
        <w:r>
          <w:rPr>
            <w:noProof/>
            <w:webHidden/>
            <w:lang w:val="English"/>
          </w:rPr>
          <w:fldChar w:fldCharType="end"/>
        </w:r>
      </w:hyperlink>
    </w:p>
    <w:p xmlns:wp14="http://schemas.microsoft.com/office/word/2010/wordml" w:rsidRPr="00A03B1E" w:rsidR="00A61F6F" w:rsidRDefault="00A61F6F" w14:paraId="1936104F" wp14:textId="77777777">
      <w:pPr>
        <w:pStyle w:val="TOC3"/>
        <w:tabs>
          <w:tab w:val="right" w:leader="dot" w:pos="9062"/>
        </w:tabs>
        <w:rPr>
          <w:rFonts w:ascii="Calibri" w:hAnsi="Calibri"/>
          <w:noProof/>
          <w:sz w:val="22"/>
          <w:szCs w:val="22"/>
        </w:rPr>
      </w:pPr>
      <w:hyperlink w:history="1" w:anchor="_Toc167839255">
        <w:r w:rsidRPr="00353C48">
          <w:rPr>
            <w:rStyle w:val="Hyperlink"/>
            <w:noProof/>
            <w:lang w:val="English"/>
          </w:rPr>
          <w:t>creating a project database</w:t>
        </w:r>
        <w:r>
          <w:rPr>
            <w:noProof/>
            <w:webHidden/>
            <w:lang w:val="English"/>
          </w:rPr>
          <w:tab/>
        </w:r>
        <w:r>
          <w:rPr>
            <w:noProof/>
            <w:webHidden/>
            <w:lang w:val="English"/>
          </w:rPr>
          <w:fldChar w:fldCharType="begin"/>
        </w:r>
        <w:r>
          <w:rPr>
            <w:noProof/>
            <w:webHidden/>
            <w:lang w:val="English"/>
          </w:rPr>
          <w:instrText xml:space="preserve"> PAGEREF _Toc167839255 \h </w:instrText>
        </w:r>
        <w:r>
          <w:rPr>
            <w:noProof/>
            <w:webHidden/>
            <w:lang w:val="English"/>
          </w:rPr>
        </w:r>
        <w:r>
          <w:rPr>
            <w:noProof/>
            <w:webHidden/>
            <w:lang w:val="English"/>
          </w:rPr>
          <w:fldChar w:fldCharType="separate"/>
        </w:r>
        <w:r>
          <w:rPr>
            <w:noProof/>
            <w:webHidden/>
            <w:lang w:val="English"/>
          </w:rPr>
          <w:t>4</w:t>
        </w:r>
        <w:r>
          <w:rPr>
            <w:noProof/>
            <w:webHidden/>
            <w:lang w:val="English"/>
          </w:rPr>
          <w:fldChar w:fldCharType="end"/>
        </w:r>
      </w:hyperlink>
    </w:p>
    <w:p xmlns:wp14="http://schemas.microsoft.com/office/word/2010/wordml" w:rsidRPr="00A03B1E" w:rsidR="00A61F6F" w:rsidRDefault="00A61F6F" w14:paraId="519A8E38" wp14:textId="77777777">
      <w:pPr>
        <w:pStyle w:val="TOC3"/>
        <w:tabs>
          <w:tab w:val="right" w:leader="dot" w:pos="9062"/>
        </w:tabs>
        <w:rPr>
          <w:rFonts w:ascii="Calibri" w:hAnsi="Calibri"/>
          <w:noProof/>
          <w:sz w:val="22"/>
          <w:szCs w:val="22"/>
        </w:rPr>
      </w:pPr>
      <w:hyperlink w:history="1" w:anchor="_Toc167839256">
        <w:r w:rsidRPr="00353C48">
          <w:rPr>
            <w:rStyle w:val="Hyperlink"/>
            <w:noProof/>
            <w:lang w:val="English"/>
          </w:rPr>
          <w:t>creating a GUI database</w:t>
        </w:r>
        <w:r>
          <w:rPr>
            <w:noProof/>
            <w:webHidden/>
            <w:lang w:val="English"/>
          </w:rPr>
          <w:tab/>
        </w:r>
        <w:r>
          <w:rPr>
            <w:noProof/>
            <w:webHidden/>
            <w:lang w:val="English"/>
          </w:rPr>
          <w:fldChar w:fldCharType="begin"/>
        </w:r>
        <w:r>
          <w:rPr>
            <w:noProof/>
            <w:webHidden/>
            <w:lang w:val="English"/>
          </w:rPr>
          <w:instrText xml:space="preserve"> PAGEREF _Toc167839256 \h </w:instrText>
        </w:r>
        <w:r>
          <w:rPr>
            <w:noProof/>
            <w:webHidden/>
            <w:lang w:val="English"/>
          </w:rPr>
        </w:r>
        <w:r>
          <w:rPr>
            <w:noProof/>
            <w:webHidden/>
            <w:lang w:val="English"/>
          </w:rPr>
          <w:fldChar w:fldCharType="separate"/>
        </w:r>
        <w:r>
          <w:rPr>
            <w:noProof/>
            <w:webHidden/>
            <w:lang w:val="English"/>
          </w:rPr>
          <w:t>5</w:t>
        </w:r>
        <w:r>
          <w:rPr>
            <w:noProof/>
            <w:webHidden/>
            <w:lang w:val="English"/>
          </w:rPr>
          <w:fldChar w:fldCharType="end"/>
        </w:r>
      </w:hyperlink>
    </w:p>
    <w:p xmlns:wp14="http://schemas.microsoft.com/office/word/2010/wordml" w:rsidRPr="00A03B1E" w:rsidR="00A61F6F" w:rsidRDefault="00A61F6F" w14:paraId="2E5DB435" wp14:textId="77777777">
      <w:pPr>
        <w:pStyle w:val="TOC3"/>
        <w:tabs>
          <w:tab w:val="right" w:leader="dot" w:pos="9062"/>
        </w:tabs>
        <w:rPr>
          <w:rFonts w:ascii="Calibri" w:hAnsi="Calibri"/>
          <w:noProof/>
          <w:sz w:val="22"/>
          <w:szCs w:val="22"/>
        </w:rPr>
      </w:pPr>
      <w:hyperlink w:history="1" w:anchor="_Toc167839257">
        <w:r w:rsidRPr="00353C48">
          <w:rPr>
            <w:rStyle w:val="Hyperlink"/>
            <w:noProof/>
            <w:lang w:val="English"/>
          </w:rPr>
          <w:t>implementation of Hamming code</w:t>
        </w:r>
        <w:r>
          <w:rPr>
            <w:noProof/>
            <w:webHidden/>
            <w:lang w:val="English"/>
          </w:rPr>
          <w:tab/>
        </w:r>
        <w:r>
          <w:rPr>
            <w:noProof/>
            <w:webHidden/>
            <w:lang w:val="English"/>
          </w:rPr>
          <w:fldChar w:fldCharType="begin"/>
        </w:r>
        <w:r>
          <w:rPr>
            <w:noProof/>
            <w:webHidden/>
            <w:lang w:val="English"/>
          </w:rPr>
          <w:instrText xml:space="preserve"> PAGEREF _Toc167839257 \h </w:instrText>
        </w:r>
        <w:r>
          <w:rPr>
            <w:noProof/>
            <w:webHidden/>
            <w:lang w:val="English"/>
          </w:rPr>
        </w:r>
        <w:r>
          <w:rPr>
            <w:noProof/>
            <w:webHidden/>
            <w:lang w:val="English"/>
          </w:rPr>
          <w:fldChar w:fldCharType="separate"/>
        </w:r>
        <w:r>
          <w:rPr>
            <w:noProof/>
            <w:webHidden/>
            <w:lang w:val="English"/>
          </w:rPr>
          <w:t>5</w:t>
        </w:r>
        <w:r>
          <w:rPr>
            <w:noProof/>
            <w:webHidden/>
            <w:lang w:val="English"/>
          </w:rPr>
          <w:fldChar w:fldCharType="end"/>
        </w:r>
      </w:hyperlink>
    </w:p>
    <w:p xmlns:wp14="http://schemas.microsoft.com/office/word/2010/wordml" w:rsidRPr="00A03B1E" w:rsidR="00A61F6F" w:rsidRDefault="00A61F6F" w14:paraId="027D9851" wp14:textId="77777777">
      <w:pPr>
        <w:pStyle w:val="TOC3"/>
        <w:tabs>
          <w:tab w:val="right" w:leader="dot" w:pos="9062"/>
        </w:tabs>
        <w:rPr>
          <w:rFonts w:ascii="Calibri" w:hAnsi="Calibri"/>
          <w:noProof/>
          <w:sz w:val="22"/>
          <w:szCs w:val="22"/>
        </w:rPr>
      </w:pPr>
      <w:hyperlink w:history="1" w:anchor="_Toc167839258">
        <w:r w:rsidRPr="00353C48">
          <w:rPr>
            <w:rStyle w:val="Hyperlink"/>
            <w:noProof/>
            <w:lang w:val="English"/>
          </w:rPr>
          <w:t>implementation of Reed-Solomon code</w:t>
        </w:r>
        <w:r>
          <w:rPr>
            <w:noProof/>
            <w:webHidden/>
            <w:lang w:val="English"/>
          </w:rPr>
          <w:tab/>
        </w:r>
        <w:r>
          <w:rPr>
            <w:noProof/>
            <w:webHidden/>
            <w:lang w:val="English"/>
          </w:rPr>
          <w:fldChar w:fldCharType="begin"/>
        </w:r>
        <w:r>
          <w:rPr>
            <w:noProof/>
            <w:webHidden/>
            <w:lang w:val="English"/>
          </w:rPr>
          <w:instrText xml:space="preserve"> PAGEREF _Toc167839258 \h </w:instrText>
        </w:r>
        <w:r>
          <w:rPr>
            <w:noProof/>
            <w:webHidden/>
            <w:lang w:val="English"/>
          </w:rPr>
        </w:r>
        <w:r>
          <w:rPr>
            <w:noProof/>
            <w:webHidden/>
            <w:lang w:val="English"/>
          </w:rPr>
          <w:fldChar w:fldCharType="separate"/>
        </w:r>
        <w:r>
          <w:rPr>
            <w:noProof/>
            <w:webHidden/>
            <w:lang w:val="English"/>
          </w:rPr>
          <w:t>5</w:t>
        </w:r>
        <w:r>
          <w:rPr>
            <w:noProof/>
            <w:webHidden/>
            <w:lang w:val="English"/>
          </w:rPr>
          <w:fldChar w:fldCharType="end"/>
        </w:r>
      </w:hyperlink>
    </w:p>
    <w:p xmlns:wp14="http://schemas.microsoft.com/office/word/2010/wordml" w:rsidRPr="00A03B1E" w:rsidR="00A61F6F" w:rsidRDefault="00A61F6F" w14:paraId="16587872" wp14:textId="77777777">
      <w:pPr>
        <w:pStyle w:val="TOC3"/>
        <w:tabs>
          <w:tab w:val="right" w:leader="dot" w:pos="9062"/>
        </w:tabs>
        <w:rPr>
          <w:rFonts w:ascii="Calibri" w:hAnsi="Calibri"/>
          <w:noProof/>
          <w:sz w:val="22"/>
          <w:szCs w:val="22"/>
        </w:rPr>
      </w:pPr>
      <w:hyperlink w:history="1" w:anchor="_Toc167839259">
        <w:r w:rsidRPr="00353C48">
          <w:rPr>
            <w:rStyle w:val="Hyperlink"/>
            <w:noProof/>
            <w:lang w:val="English"/>
          </w:rPr>
          <w:t>visualization of Hamming code</w:t>
        </w:r>
        <w:r>
          <w:rPr>
            <w:noProof/>
            <w:webHidden/>
            <w:lang w:val="English"/>
          </w:rPr>
          <w:tab/>
        </w:r>
        <w:r>
          <w:rPr>
            <w:noProof/>
            <w:webHidden/>
            <w:lang w:val="English"/>
          </w:rPr>
          <w:fldChar w:fldCharType="begin"/>
        </w:r>
        <w:r>
          <w:rPr>
            <w:noProof/>
            <w:webHidden/>
            <w:lang w:val="English"/>
          </w:rPr>
          <w:instrText xml:space="preserve"> PAGEREF _Toc167839259 \h </w:instrText>
        </w:r>
        <w:r>
          <w:rPr>
            <w:noProof/>
            <w:webHidden/>
            <w:lang w:val="English"/>
          </w:rPr>
        </w:r>
        <w:r>
          <w:rPr>
            <w:noProof/>
            <w:webHidden/>
            <w:lang w:val="English"/>
          </w:rPr>
          <w:fldChar w:fldCharType="separate"/>
        </w:r>
        <w:r>
          <w:rPr>
            <w:noProof/>
            <w:webHidden/>
            <w:lang w:val="English"/>
          </w:rPr>
          <w:t>5</w:t>
        </w:r>
        <w:r>
          <w:rPr>
            <w:noProof/>
            <w:webHidden/>
            <w:lang w:val="English"/>
          </w:rPr>
          <w:fldChar w:fldCharType="end"/>
        </w:r>
      </w:hyperlink>
    </w:p>
    <w:p xmlns:wp14="http://schemas.microsoft.com/office/word/2010/wordml" w:rsidRPr="00A03B1E" w:rsidR="00A61F6F" w:rsidRDefault="00A61F6F" w14:paraId="1316A026" wp14:textId="77777777">
      <w:pPr>
        <w:pStyle w:val="TOC3"/>
        <w:tabs>
          <w:tab w:val="right" w:leader="dot" w:pos="9062"/>
        </w:tabs>
        <w:rPr>
          <w:rFonts w:ascii="Calibri" w:hAnsi="Calibri"/>
          <w:noProof/>
          <w:sz w:val="22"/>
          <w:szCs w:val="22"/>
        </w:rPr>
      </w:pPr>
      <w:hyperlink w:history="1" w:anchor="_Toc167839260">
        <w:r w:rsidRPr="00353C48">
          <w:rPr>
            <w:rStyle w:val="Hyperlink"/>
            <w:noProof/>
            <w:lang w:val="English"/>
          </w:rPr>
          <w:t>Reed-Solomon code visualization</w:t>
        </w:r>
        <w:r>
          <w:rPr>
            <w:noProof/>
            <w:webHidden/>
            <w:lang w:val="English"/>
          </w:rPr>
          <w:tab/>
        </w:r>
        <w:r>
          <w:rPr>
            <w:noProof/>
            <w:webHidden/>
            <w:lang w:val="English"/>
          </w:rPr>
          <w:fldChar w:fldCharType="begin"/>
        </w:r>
        <w:r>
          <w:rPr>
            <w:noProof/>
            <w:webHidden/>
            <w:lang w:val="English"/>
          </w:rPr>
          <w:instrText xml:space="preserve"> PAGEREF _Toc167839260 \h </w:instrText>
        </w:r>
        <w:r>
          <w:rPr>
            <w:noProof/>
            <w:webHidden/>
            <w:lang w:val="English"/>
          </w:rPr>
        </w:r>
        <w:r>
          <w:rPr>
            <w:noProof/>
            <w:webHidden/>
            <w:lang w:val="English"/>
          </w:rPr>
          <w:fldChar w:fldCharType="separate"/>
        </w:r>
        <w:r>
          <w:rPr>
            <w:noProof/>
            <w:webHidden/>
            <w:lang w:val="English"/>
          </w:rPr>
          <w:t>5</w:t>
        </w:r>
        <w:r>
          <w:rPr>
            <w:noProof/>
            <w:webHidden/>
            <w:lang w:val="English"/>
          </w:rPr>
          <w:fldChar w:fldCharType="end"/>
        </w:r>
      </w:hyperlink>
    </w:p>
    <w:p xmlns:wp14="http://schemas.microsoft.com/office/word/2010/wordml" w:rsidRPr="00A03B1E" w:rsidR="00A61F6F" w:rsidRDefault="00A61F6F" w14:paraId="0F0E3F8E" wp14:textId="77777777">
      <w:pPr>
        <w:pStyle w:val="TOC3"/>
        <w:tabs>
          <w:tab w:val="right" w:leader="dot" w:pos="9062"/>
        </w:tabs>
        <w:rPr>
          <w:rFonts w:ascii="Calibri" w:hAnsi="Calibri"/>
          <w:noProof/>
          <w:sz w:val="22"/>
          <w:szCs w:val="22"/>
        </w:rPr>
      </w:pPr>
      <w:hyperlink w:history="1" w:anchor="_Toc167839261">
        <w:r w:rsidRPr="00353C48">
          <w:rPr>
            <w:rStyle w:val="Hyperlink"/>
            <w:noProof/>
            <w:lang w:val="English"/>
          </w:rPr>
          <w:t>writing tests for Hamming code</w:t>
        </w:r>
        <w:r>
          <w:rPr>
            <w:noProof/>
            <w:webHidden/>
            <w:lang w:val="English"/>
          </w:rPr>
          <w:tab/>
        </w:r>
        <w:r>
          <w:rPr>
            <w:noProof/>
            <w:webHidden/>
            <w:lang w:val="English"/>
          </w:rPr>
          <w:fldChar w:fldCharType="begin"/>
        </w:r>
        <w:r>
          <w:rPr>
            <w:noProof/>
            <w:webHidden/>
            <w:lang w:val="English"/>
          </w:rPr>
          <w:instrText xml:space="preserve"> PAGEREF _Toc167839261 \h </w:instrText>
        </w:r>
        <w:r>
          <w:rPr>
            <w:noProof/>
            <w:webHidden/>
            <w:lang w:val="English"/>
          </w:rPr>
        </w:r>
        <w:r>
          <w:rPr>
            <w:noProof/>
            <w:webHidden/>
            <w:lang w:val="English"/>
          </w:rPr>
          <w:fldChar w:fldCharType="separate"/>
        </w:r>
        <w:r>
          <w:rPr>
            <w:noProof/>
            <w:webHidden/>
            <w:lang w:val="English"/>
          </w:rPr>
          <w:t>5</w:t>
        </w:r>
        <w:r>
          <w:rPr>
            <w:noProof/>
            <w:webHidden/>
            <w:lang w:val="English"/>
          </w:rPr>
          <w:fldChar w:fldCharType="end"/>
        </w:r>
      </w:hyperlink>
    </w:p>
    <w:p xmlns:wp14="http://schemas.microsoft.com/office/word/2010/wordml" w:rsidRPr="00A03B1E" w:rsidR="00A61F6F" w:rsidRDefault="00A61F6F" w14:paraId="4BC023AB" wp14:textId="77777777">
      <w:pPr>
        <w:pStyle w:val="TOC3"/>
        <w:tabs>
          <w:tab w:val="right" w:leader="dot" w:pos="9062"/>
        </w:tabs>
        <w:rPr>
          <w:rFonts w:ascii="Calibri" w:hAnsi="Calibri"/>
          <w:noProof/>
          <w:sz w:val="22"/>
          <w:szCs w:val="22"/>
        </w:rPr>
      </w:pPr>
      <w:hyperlink w:history="1" w:anchor="_Toc167839262">
        <w:r w:rsidRPr="00353C48">
          <w:rPr>
            <w:rStyle w:val="Hyperlink"/>
            <w:noProof/>
            <w:lang w:val="English"/>
          </w:rPr>
          <w:t>writing tests for the Reed-Solomon code</w:t>
        </w:r>
        <w:r>
          <w:rPr>
            <w:noProof/>
            <w:webHidden/>
            <w:lang w:val="English"/>
          </w:rPr>
          <w:tab/>
        </w:r>
        <w:r>
          <w:rPr>
            <w:noProof/>
            <w:webHidden/>
            <w:lang w:val="English"/>
          </w:rPr>
          <w:fldChar w:fldCharType="begin"/>
        </w:r>
        <w:r>
          <w:rPr>
            <w:noProof/>
            <w:webHidden/>
            <w:lang w:val="English"/>
          </w:rPr>
          <w:instrText xml:space="preserve"> PAGEREF _Toc167839262 \h </w:instrText>
        </w:r>
        <w:r>
          <w:rPr>
            <w:noProof/>
            <w:webHidden/>
            <w:lang w:val="English"/>
          </w:rPr>
        </w:r>
        <w:r>
          <w:rPr>
            <w:noProof/>
            <w:webHidden/>
            <w:lang w:val="English"/>
          </w:rPr>
          <w:fldChar w:fldCharType="separate"/>
        </w:r>
        <w:r>
          <w:rPr>
            <w:noProof/>
            <w:webHidden/>
            <w:lang w:val="English"/>
          </w:rPr>
          <w:t>5</w:t>
        </w:r>
        <w:r>
          <w:rPr>
            <w:noProof/>
            <w:webHidden/>
            <w:lang w:val="English"/>
          </w:rPr>
          <w:fldChar w:fldCharType="end"/>
        </w:r>
      </w:hyperlink>
    </w:p>
    <w:p xmlns:wp14="http://schemas.microsoft.com/office/word/2010/wordml" w:rsidRPr="00A03B1E" w:rsidR="00A61F6F" w:rsidRDefault="00A61F6F" w14:paraId="19DB5591" wp14:textId="77777777">
      <w:pPr>
        <w:pStyle w:val="TOC3"/>
        <w:tabs>
          <w:tab w:val="right" w:leader="dot" w:pos="9062"/>
        </w:tabs>
        <w:rPr>
          <w:rFonts w:ascii="Calibri" w:hAnsi="Calibri"/>
          <w:noProof/>
          <w:sz w:val="22"/>
          <w:szCs w:val="22"/>
        </w:rPr>
      </w:pPr>
      <w:hyperlink w:history="1" w:anchor="_Toc167839263">
        <w:r w:rsidRPr="00353C48">
          <w:rPr>
            <w:rStyle w:val="Hyperlink"/>
            <w:noProof/>
            <w:lang w:val="English"/>
          </w:rPr>
          <w:t>writing a translation of the program into English</w:t>
        </w:r>
        <w:r>
          <w:rPr>
            <w:noProof/>
            <w:webHidden/>
            <w:lang w:val="English"/>
          </w:rPr>
          <w:tab/>
        </w:r>
        <w:r>
          <w:rPr>
            <w:noProof/>
            <w:webHidden/>
            <w:lang w:val="English"/>
          </w:rPr>
          <w:fldChar w:fldCharType="begin"/>
        </w:r>
        <w:r>
          <w:rPr>
            <w:noProof/>
            <w:webHidden/>
            <w:lang w:val="English"/>
          </w:rPr>
          <w:instrText xml:space="preserve"> PAGEREF _Toc167839263 \h </w:instrText>
        </w:r>
        <w:r>
          <w:rPr>
            <w:noProof/>
            <w:webHidden/>
            <w:lang w:val="English"/>
          </w:rPr>
        </w:r>
        <w:r>
          <w:rPr>
            <w:noProof/>
            <w:webHidden/>
            <w:lang w:val="English"/>
          </w:rPr>
          <w:fldChar w:fldCharType="separate"/>
        </w:r>
        <w:r>
          <w:rPr>
            <w:noProof/>
            <w:webHidden/>
            <w:lang w:val="English"/>
          </w:rPr>
          <w:t>5</w:t>
        </w:r>
        <w:r>
          <w:rPr>
            <w:noProof/>
            <w:webHidden/>
            <w:lang w:val="English"/>
          </w:rPr>
          <w:fldChar w:fldCharType="end"/>
        </w:r>
      </w:hyperlink>
    </w:p>
    <w:p xmlns:wp14="http://schemas.microsoft.com/office/word/2010/wordml" w:rsidRPr="00A03B1E" w:rsidR="00A61F6F" w:rsidRDefault="00A61F6F" w14:paraId="47D3DB28" wp14:textId="77777777">
      <w:pPr>
        <w:pStyle w:val="TOC1"/>
        <w:tabs>
          <w:tab w:val="left" w:pos="400"/>
          <w:tab w:val="right" w:leader="dot" w:pos="9062"/>
        </w:tabs>
        <w:rPr>
          <w:rFonts w:ascii="Calibri" w:hAnsi="Calibri"/>
          <w:noProof/>
          <w:sz w:val="22"/>
          <w:szCs w:val="22"/>
        </w:rPr>
      </w:pPr>
      <w:hyperlink w:history="1" w:anchor="_Toc167839264">
        <w:r w:rsidRPr="00353C48">
          <w:rPr>
            <w:rStyle w:val="Hyperlink"/>
            <w:rFonts w:cs="Arial"/>
            <w:noProof/>
            <w:lang w:val="English"/>
          </w:rPr>
          <w:t>3</w:t>
        </w:r>
        <w:r w:rsidRPr="00A03B1E">
          <w:rPr>
            <w:rFonts w:ascii="Calibri" w:hAnsi="Calibri"/>
            <w:noProof/>
            <w:sz w:val="22"/>
            <w:szCs w:val="22"/>
            <w:lang w:val="English"/>
          </w:rPr>
          <w:tab/>
        </w:r>
        <w:r w:rsidRPr="00353C48">
          <w:rPr>
            <w:rStyle w:val="Hyperlink"/>
            <w:rFonts w:cs="Arial"/>
            <w:noProof/>
            <w:lang w:val="English"/>
          </w:rPr>
          <w:t>Planned division of tasks and roles in the project in the project team</w:t>
        </w:r>
        <w:r>
          <w:rPr>
            <w:noProof/>
            <w:webHidden/>
            <w:lang w:val="English"/>
          </w:rPr>
          <w:tab/>
        </w:r>
        <w:r>
          <w:rPr>
            <w:noProof/>
            <w:webHidden/>
            <w:lang w:val="English"/>
          </w:rPr>
          <w:fldChar w:fldCharType="begin"/>
        </w:r>
        <w:r>
          <w:rPr>
            <w:noProof/>
            <w:webHidden/>
            <w:lang w:val="English"/>
          </w:rPr>
          <w:instrText xml:space="preserve"> PAGEREF _Toc167839264 \h </w:instrText>
        </w:r>
        <w:r>
          <w:rPr>
            <w:noProof/>
            <w:webHidden/>
            <w:lang w:val="English"/>
          </w:rPr>
        </w:r>
        <w:r>
          <w:rPr>
            <w:noProof/>
            <w:webHidden/>
            <w:lang w:val="English"/>
          </w:rPr>
          <w:fldChar w:fldCharType="separate"/>
        </w:r>
        <w:r>
          <w:rPr>
            <w:noProof/>
            <w:webHidden/>
            <w:lang w:val="English"/>
          </w:rPr>
          <w:t>6</w:t>
        </w:r>
        <w:r>
          <w:rPr>
            <w:noProof/>
            <w:webHidden/>
            <w:lang w:val="English"/>
          </w:rPr>
          <w:fldChar w:fldCharType="end"/>
        </w:r>
      </w:hyperlink>
    </w:p>
    <w:p xmlns:wp14="http://schemas.microsoft.com/office/word/2010/wordml" w:rsidRPr="00A03B1E" w:rsidR="00A61F6F" w:rsidRDefault="00A61F6F" w14:paraId="36CF8137" wp14:textId="77777777">
      <w:pPr>
        <w:pStyle w:val="TOC2"/>
        <w:tabs>
          <w:tab w:val="left" w:pos="880"/>
          <w:tab w:val="right" w:leader="dot" w:pos="9062"/>
        </w:tabs>
        <w:rPr>
          <w:rFonts w:ascii="Calibri" w:hAnsi="Calibri"/>
          <w:noProof/>
          <w:sz w:val="22"/>
          <w:szCs w:val="22"/>
        </w:rPr>
      </w:pPr>
      <w:hyperlink w:history="1" w:anchor="_Toc167839265">
        <w:r w:rsidRPr="00353C48">
          <w:rPr>
            <w:rStyle w:val="Hyperlink"/>
            <w:rFonts w:cs="Arial"/>
            <w:noProof/>
            <w:lang w:val="English"/>
          </w:rPr>
          <w:t>3.1</w:t>
        </w:r>
        <w:r w:rsidRPr="00A03B1E">
          <w:rPr>
            <w:rFonts w:ascii="Calibri" w:hAnsi="Calibri"/>
            <w:noProof/>
            <w:sz w:val="22"/>
            <w:szCs w:val="22"/>
            <w:lang w:val="English"/>
          </w:rPr>
          <w:tab/>
        </w:r>
        <w:r w:rsidRPr="00353C48">
          <w:rPr>
            <w:rStyle w:val="Hyperlink"/>
            <w:rFonts w:cs="Arial"/>
            <w:noProof/>
            <w:lang w:val="English"/>
          </w:rPr>
          <w:t>Description of the tasks planned to be carried out with the indication of responsible persons</w:t>
        </w:r>
        <w:r>
          <w:rPr>
            <w:noProof/>
            <w:webHidden/>
            <w:lang w:val="English"/>
          </w:rPr>
          <w:tab/>
        </w:r>
        <w:r>
          <w:rPr>
            <w:noProof/>
            <w:webHidden/>
            <w:lang w:val="English"/>
          </w:rPr>
          <w:fldChar w:fldCharType="begin"/>
        </w:r>
        <w:r>
          <w:rPr>
            <w:noProof/>
            <w:webHidden/>
            <w:lang w:val="English"/>
          </w:rPr>
          <w:instrText xml:space="preserve"> PAGEREF _Toc167839265 \h </w:instrText>
        </w:r>
        <w:r>
          <w:rPr>
            <w:noProof/>
            <w:webHidden/>
            <w:lang w:val="English"/>
          </w:rPr>
        </w:r>
        <w:r>
          <w:rPr>
            <w:noProof/>
            <w:webHidden/>
            <w:lang w:val="English"/>
          </w:rPr>
          <w:fldChar w:fldCharType="separate"/>
        </w:r>
        <w:r>
          <w:rPr>
            <w:noProof/>
            <w:webHidden/>
            <w:lang w:val="English"/>
          </w:rPr>
          <w:t>6</w:t>
        </w:r>
        <w:r>
          <w:rPr>
            <w:noProof/>
            <w:webHidden/>
            <w:lang w:val="English"/>
          </w:rPr>
          <w:fldChar w:fldCharType="end"/>
        </w:r>
      </w:hyperlink>
    </w:p>
    <w:p xmlns:wp14="http://schemas.microsoft.com/office/word/2010/wordml" w:rsidRPr="00A03B1E" w:rsidR="00A61F6F" w:rsidRDefault="00A61F6F" w14:paraId="1F2FBC72" wp14:textId="77777777">
      <w:pPr>
        <w:pStyle w:val="TOC3"/>
        <w:tabs>
          <w:tab w:val="right" w:leader="dot" w:pos="9062"/>
        </w:tabs>
        <w:rPr>
          <w:rFonts w:ascii="Calibri" w:hAnsi="Calibri"/>
          <w:noProof/>
          <w:sz w:val="22"/>
          <w:szCs w:val="22"/>
        </w:rPr>
      </w:pPr>
      <w:hyperlink w:history="1" w:anchor="_Toc167839266">
        <w:r w:rsidRPr="00353C48">
          <w:rPr>
            <w:rStyle w:val="Hyperlink"/>
            <w:noProof/>
            <w:lang w:val="English"/>
          </w:rPr>
          <w:t>Creating a repository on GitHub</w:t>
        </w:r>
        <w:r>
          <w:rPr>
            <w:noProof/>
            <w:webHidden/>
            <w:lang w:val="English"/>
          </w:rPr>
          <w:tab/>
        </w:r>
        <w:r>
          <w:rPr>
            <w:noProof/>
            <w:webHidden/>
            <w:lang w:val="English"/>
          </w:rPr>
          <w:fldChar w:fldCharType="begin"/>
        </w:r>
        <w:r>
          <w:rPr>
            <w:noProof/>
            <w:webHidden/>
            <w:lang w:val="English"/>
          </w:rPr>
          <w:instrText xml:space="preserve"> PAGEREF _Toc167839266 \h </w:instrText>
        </w:r>
        <w:r>
          <w:rPr>
            <w:noProof/>
            <w:webHidden/>
            <w:lang w:val="English"/>
          </w:rPr>
        </w:r>
        <w:r>
          <w:rPr>
            <w:noProof/>
            <w:webHidden/>
            <w:lang w:val="English"/>
          </w:rPr>
          <w:fldChar w:fldCharType="separate"/>
        </w:r>
        <w:r>
          <w:rPr>
            <w:noProof/>
            <w:webHidden/>
            <w:lang w:val="English"/>
          </w:rPr>
          <w:t>6</w:t>
        </w:r>
        <w:r>
          <w:rPr>
            <w:noProof/>
            <w:webHidden/>
            <w:lang w:val="English"/>
          </w:rPr>
          <w:fldChar w:fldCharType="end"/>
        </w:r>
      </w:hyperlink>
    </w:p>
    <w:p xmlns:wp14="http://schemas.microsoft.com/office/word/2010/wordml" w:rsidRPr="00A03B1E" w:rsidR="00A61F6F" w:rsidRDefault="00A61F6F" w14:paraId="6BD44125" wp14:textId="77777777">
      <w:pPr>
        <w:pStyle w:val="TOC3"/>
        <w:tabs>
          <w:tab w:val="right" w:leader="dot" w:pos="9062"/>
        </w:tabs>
        <w:rPr>
          <w:rFonts w:ascii="Calibri" w:hAnsi="Calibri"/>
          <w:noProof/>
          <w:sz w:val="22"/>
          <w:szCs w:val="22"/>
        </w:rPr>
      </w:pPr>
      <w:hyperlink w:history="1" w:anchor="_Toc167839267">
        <w:r w:rsidRPr="00353C48">
          <w:rPr>
            <w:rStyle w:val="Hyperlink"/>
            <w:noProof/>
            <w:lang w:val="English"/>
          </w:rPr>
          <w:t>Code Review</w:t>
        </w:r>
        <w:r>
          <w:rPr>
            <w:noProof/>
            <w:webHidden/>
            <w:lang w:val="English"/>
          </w:rPr>
          <w:tab/>
        </w:r>
        <w:r>
          <w:rPr>
            <w:noProof/>
            <w:webHidden/>
            <w:lang w:val="English"/>
          </w:rPr>
          <w:fldChar w:fldCharType="begin"/>
        </w:r>
        <w:r>
          <w:rPr>
            <w:noProof/>
            <w:webHidden/>
            <w:lang w:val="English"/>
          </w:rPr>
          <w:instrText xml:space="preserve"> PAGEREF _Toc167839267 \h </w:instrText>
        </w:r>
        <w:r>
          <w:rPr>
            <w:noProof/>
            <w:webHidden/>
            <w:lang w:val="English"/>
          </w:rPr>
        </w:r>
        <w:r>
          <w:rPr>
            <w:noProof/>
            <w:webHidden/>
            <w:lang w:val="English"/>
          </w:rPr>
          <w:fldChar w:fldCharType="separate"/>
        </w:r>
        <w:r>
          <w:rPr>
            <w:noProof/>
            <w:webHidden/>
            <w:lang w:val="English"/>
          </w:rPr>
          <w:t>6</w:t>
        </w:r>
        <w:r>
          <w:rPr>
            <w:noProof/>
            <w:webHidden/>
            <w:lang w:val="English"/>
          </w:rPr>
          <w:fldChar w:fldCharType="end"/>
        </w:r>
      </w:hyperlink>
    </w:p>
    <w:p xmlns:wp14="http://schemas.microsoft.com/office/word/2010/wordml" w:rsidRPr="00A03B1E" w:rsidR="00A61F6F" w:rsidRDefault="00A61F6F" w14:paraId="7CC902A3" wp14:textId="77777777">
      <w:pPr>
        <w:pStyle w:val="TOC3"/>
        <w:tabs>
          <w:tab w:val="right" w:leader="dot" w:pos="9062"/>
        </w:tabs>
        <w:rPr>
          <w:rFonts w:ascii="Calibri" w:hAnsi="Calibri"/>
          <w:noProof/>
          <w:sz w:val="22"/>
          <w:szCs w:val="22"/>
        </w:rPr>
      </w:pPr>
      <w:hyperlink w:history="1" w:anchor="_Toc167839268">
        <w:r w:rsidRPr="00353C48">
          <w:rPr>
            <w:rStyle w:val="Hyperlink"/>
            <w:noProof/>
            <w:lang w:val="English"/>
          </w:rPr>
          <w:t>User interface design</w:t>
        </w:r>
        <w:r>
          <w:rPr>
            <w:noProof/>
            <w:webHidden/>
            <w:lang w:val="English"/>
          </w:rPr>
          <w:tab/>
        </w:r>
        <w:r>
          <w:rPr>
            <w:noProof/>
            <w:webHidden/>
            <w:lang w:val="English"/>
          </w:rPr>
          <w:fldChar w:fldCharType="begin"/>
        </w:r>
        <w:r>
          <w:rPr>
            <w:noProof/>
            <w:webHidden/>
            <w:lang w:val="English"/>
          </w:rPr>
          <w:instrText xml:space="preserve"> PAGEREF _Toc167839268 \h </w:instrText>
        </w:r>
        <w:r>
          <w:rPr>
            <w:noProof/>
            <w:webHidden/>
            <w:lang w:val="English"/>
          </w:rPr>
        </w:r>
        <w:r>
          <w:rPr>
            <w:noProof/>
            <w:webHidden/>
            <w:lang w:val="English"/>
          </w:rPr>
          <w:fldChar w:fldCharType="separate"/>
        </w:r>
        <w:r>
          <w:rPr>
            <w:noProof/>
            <w:webHidden/>
            <w:lang w:val="English"/>
          </w:rPr>
          <w:t>6</w:t>
        </w:r>
        <w:r>
          <w:rPr>
            <w:noProof/>
            <w:webHidden/>
            <w:lang w:val="English"/>
          </w:rPr>
          <w:fldChar w:fldCharType="end"/>
        </w:r>
      </w:hyperlink>
    </w:p>
    <w:p xmlns:wp14="http://schemas.microsoft.com/office/word/2010/wordml" w:rsidRPr="00A03B1E" w:rsidR="00A61F6F" w:rsidRDefault="00A61F6F" w14:paraId="7973E9F8" wp14:textId="77777777">
      <w:pPr>
        <w:pStyle w:val="TOC3"/>
        <w:tabs>
          <w:tab w:val="right" w:leader="dot" w:pos="9062"/>
        </w:tabs>
        <w:rPr>
          <w:rFonts w:ascii="Calibri" w:hAnsi="Calibri"/>
          <w:noProof/>
          <w:sz w:val="22"/>
          <w:szCs w:val="22"/>
        </w:rPr>
      </w:pPr>
      <w:hyperlink w:history="1" w:anchor="_Toc167839269">
        <w:r w:rsidRPr="00353C48">
          <w:rPr>
            <w:rStyle w:val="Hyperlink"/>
            <w:noProof/>
            <w:lang w:val="English"/>
          </w:rPr>
          <w:t>Writing tests</w:t>
        </w:r>
        <w:r>
          <w:rPr>
            <w:noProof/>
            <w:webHidden/>
            <w:lang w:val="English"/>
          </w:rPr>
          <w:tab/>
        </w:r>
        <w:r>
          <w:rPr>
            <w:noProof/>
            <w:webHidden/>
            <w:lang w:val="English"/>
          </w:rPr>
          <w:fldChar w:fldCharType="begin"/>
        </w:r>
        <w:r>
          <w:rPr>
            <w:noProof/>
            <w:webHidden/>
            <w:lang w:val="English"/>
          </w:rPr>
          <w:instrText xml:space="preserve"> PAGEREF _Toc167839269 \h </w:instrText>
        </w:r>
        <w:r>
          <w:rPr>
            <w:noProof/>
            <w:webHidden/>
            <w:lang w:val="English"/>
          </w:rPr>
        </w:r>
        <w:r>
          <w:rPr>
            <w:noProof/>
            <w:webHidden/>
            <w:lang w:val="English"/>
          </w:rPr>
          <w:fldChar w:fldCharType="separate"/>
        </w:r>
        <w:r>
          <w:rPr>
            <w:noProof/>
            <w:webHidden/>
            <w:lang w:val="English"/>
          </w:rPr>
          <w:t>6</w:t>
        </w:r>
        <w:r>
          <w:rPr>
            <w:noProof/>
            <w:webHidden/>
            <w:lang w:val="English"/>
          </w:rPr>
          <w:fldChar w:fldCharType="end"/>
        </w:r>
      </w:hyperlink>
    </w:p>
    <w:p xmlns:wp14="http://schemas.microsoft.com/office/word/2010/wordml" w:rsidRPr="00A03B1E" w:rsidR="00A61F6F" w:rsidRDefault="00A61F6F" w14:paraId="3442E519" wp14:textId="77777777">
      <w:pPr>
        <w:pStyle w:val="TOC3"/>
        <w:tabs>
          <w:tab w:val="right" w:leader="dot" w:pos="9062"/>
        </w:tabs>
        <w:rPr>
          <w:rFonts w:ascii="Calibri" w:hAnsi="Calibri"/>
          <w:noProof/>
          <w:sz w:val="22"/>
          <w:szCs w:val="22"/>
        </w:rPr>
      </w:pPr>
      <w:hyperlink w:history="1" w:anchor="_Toc167839270">
        <w:r w:rsidRPr="00353C48">
          <w:rPr>
            <w:rStyle w:val="Hyperlink"/>
            <w:noProof/>
            <w:lang w:val="English"/>
          </w:rPr>
          <w:t>Team management</w:t>
        </w:r>
        <w:r>
          <w:rPr>
            <w:noProof/>
            <w:webHidden/>
            <w:lang w:val="English"/>
          </w:rPr>
          <w:tab/>
        </w:r>
        <w:r>
          <w:rPr>
            <w:noProof/>
            <w:webHidden/>
            <w:lang w:val="English"/>
          </w:rPr>
          <w:fldChar w:fldCharType="begin"/>
        </w:r>
        <w:r>
          <w:rPr>
            <w:noProof/>
            <w:webHidden/>
            <w:lang w:val="English"/>
          </w:rPr>
          <w:instrText xml:space="preserve"> PAGEREF _Toc167839270 \h </w:instrText>
        </w:r>
        <w:r>
          <w:rPr>
            <w:noProof/>
            <w:webHidden/>
            <w:lang w:val="English"/>
          </w:rPr>
        </w:r>
        <w:r>
          <w:rPr>
            <w:noProof/>
            <w:webHidden/>
            <w:lang w:val="English"/>
          </w:rPr>
          <w:fldChar w:fldCharType="separate"/>
        </w:r>
        <w:r>
          <w:rPr>
            <w:noProof/>
            <w:webHidden/>
            <w:lang w:val="English"/>
          </w:rPr>
          <w:t>6</w:t>
        </w:r>
        <w:r>
          <w:rPr>
            <w:noProof/>
            <w:webHidden/>
            <w:lang w:val="English"/>
          </w:rPr>
          <w:fldChar w:fldCharType="end"/>
        </w:r>
      </w:hyperlink>
    </w:p>
    <w:p xmlns:wp14="http://schemas.microsoft.com/office/word/2010/wordml" w:rsidRPr="00A03B1E" w:rsidR="00A61F6F" w:rsidRDefault="00A61F6F" w14:paraId="2347DF6E" wp14:textId="77777777">
      <w:pPr>
        <w:pStyle w:val="TOC3"/>
        <w:tabs>
          <w:tab w:val="right" w:leader="dot" w:pos="9062"/>
        </w:tabs>
        <w:rPr>
          <w:rFonts w:ascii="Calibri" w:hAnsi="Calibri"/>
          <w:noProof/>
          <w:sz w:val="22"/>
          <w:szCs w:val="22"/>
        </w:rPr>
      </w:pPr>
      <w:hyperlink w:history="1" w:anchor="_Toc167839271">
        <w:r w:rsidRPr="00353C48">
          <w:rPr>
            <w:rStyle w:val="Hyperlink"/>
            <w:noProof/>
            <w:lang w:val="English"/>
          </w:rPr>
          <w:t>Implementing redundant code</w:t>
        </w:r>
        <w:r>
          <w:rPr>
            <w:noProof/>
            <w:webHidden/>
            <w:lang w:val="English"/>
          </w:rPr>
          <w:tab/>
        </w:r>
        <w:r>
          <w:rPr>
            <w:noProof/>
            <w:webHidden/>
            <w:lang w:val="English"/>
          </w:rPr>
          <w:fldChar w:fldCharType="begin"/>
        </w:r>
        <w:r>
          <w:rPr>
            <w:noProof/>
            <w:webHidden/>
            <w:lang w:val="English"/>
          </w:rPr>
          <w:instrText xml:space="preserve"> PAGEREF _Toc167839271 \h </w:instrText>
        </w:r>
        <w:r>
          <w:rPr>
            <w:noProof/>
            <w:webHidden/>
            <w:lang w:val="English"/>
          </w:rPr>
        </w:r>
        <w:r>
          <w:rPr>
            <w:noProof/>
            <w:webHidden/>
            <w:lang w:val="English"/>
          </w:rPr>
          <w:fldChar w:fldCharType="separate"/>
        </w:r>
        <w:r>
          <w:rPr>
            <w:noProof/>
            <w:webHidden/>
            <w:lang w:val="English"/>
          </w:rPr>
          <w:t>6</w:t>
        </w:r>
        <w:r>
          <w:rPr>
            <w:noProof/>
            <w:webHidden/>
            <w:lang w:val="English"/>
          </w:rPr>
          <w:fldChar w:fldCharType="end"/>
        </w:r>
      </w:hyperlink>
    </w:p>
    <w:p xmlns:wp14="http://schemas.microsoft.com/office/word/2010/wordml" w:rsidRPr="00A03B1E" w:rsidR="00A61F6F" w:rsidRDefault="00A61F6F" w14:paraId="7F6FF398" wp14:textId="77777777">
      <w:pPr>
        <w:pStyle w:val="TOC3"/>
        <w:tabs>
          <w:tab w:val="right" w:leader="dot" w:pos="9062"/>
        </w:tabs>
        <w:rPr>
          <w:rFonts w:ascii="Calibri" w:hAnsi="Calibri"/>
          <w:noProof/>
          <w:sz w:val="22"/>
          <w:szCs w:val="22"/>
        </w:rPr>
      </w:pPr>
      <w:hyperlink w:history="1" w:anchor="_Toc167839272">
        <w:r w:rsidRPr="00353C48">
          <w:rPr>
            <w:rStyle w:val="Hyperlink"/>
            <w:noProof/>
            <w:lang w:val="English"/>
          </w:rPr>
          <w:t>Create a redundancy code visualization</w:t>
        </w:r>
        <w:r>
          <w:rPr>
            <w:noProof/>
            <w:webHidden/>
            <w:lang w:val="English"/>
          </w:rPr>
          <w:tab/>
        </w:r>
        <w:r>
          <w:rPr>
            <w:noProof/>
            <w:webHidden/>
            <w:lang w:val="English"/>
          </w:rPr>
          <w:fldChar w:fldCharType="begin"/>
        </w:r>
        <w:r>
          <w:rPr>
            <w:noProof/>
            <w:webHidden/>
            <w:lang w:val="English"/>
          </w:rPr>
          <w:instrText xml:space="preserve"> PAGEREF _Toc167839272 \h </w:instrText>
        </w:r>
        <w:r>
          <w:rPr>
            <w:noProof/>
            <w:webHidden/>
            <w:lang w:val="English"/>
          </w:rPr>
        </w:r>
        <w:r>
          <w:rPr>
            <w:noProof/>
            <w:webHidden/>
            <w:lang w:val="English"/>
          </w:rPr>
          <w:fldChar w:fldCharType="separate"/>
        </w:r>
        <w:r>
          <w:rPr>
            <w:noProof/>
            <w:webHidden/>
            <w:lang w:val="English"/>
          </w:rPr>
          <w:t>6</w:t>
        </w:r>
        <w:r>
          <w:rPr>
            <w:noProof/>
            <w:webHidden/>
            <w:lang w:val="English"/>
          </w:rPr>
          <w:fldChar w:fldCharType="end"/>
        </w:r>
      </w:hyperlink>
    </w:p>
    <w:p xmlns:wp14="http://schemas.microsoft.com/office/word/2010/wordml" w:rsidRPr="00A03B1E" w:rsidR="00A61F6F" w:rsidRDefault="00A61F6F" w14:paraId="670299E4" wp14:textId="77777777">
      <w:pPr>
        <w:pStyle w:val="TOC3"/>
        <w:tabs>
          <w:tab w:val="right" w:leader="dot" w:pos="9062"/>
        </w:tabs>
        <w:rPr>
          <w:rFonts w:ascii="Calibri" w:hAnsi="Calibri"/>
          <w:noProof/>
          <w:sz w:val="22"/>
          <w:szCs w:val="22"/>
        </w:rPr>
      </w:pPr>
      <w:hyperlink w:history="1" w:anchor="_Toc167839273">
        <w:r w:rsidRPr="00353C48">
          <w:rPr>
            <w:rStyle w:val="Hyperlink"/>
            <w:noProof/>
            <w:lang w:val="English"/>
          </w:rPr>
          <w:t>Writing an English translation</w:t>
        </w:r>
        <w:r>
          <w:rPr>
            <w:noProof/>
            <w:webHidden/>
            <w:lang w:val="English"/>
          </w:rPr>
          <w:tab/>
        </w:r>
        <w:r>
          <w:rPr>
            <w:noProof/>
            <w:webHidden/>
            <w:lang w:val="English"/>
          </w:rPr>
          <w:fldChar w:fldCharType="begin"/>
        </w:r>
        <w:r>
          <w:rPr>
            <w:noProof/>
            <w:webHidden/>
            <w:lang w:val="English"/>
          </w:rPr>
          <w:instrText xml:space="preserve"> PAGEREF _Toc167839273 \h </w:instrText>
        </w:r>
        <w:r>
          <w:rPr>
            <w:noProof/>
            <w:webHidden/>
            <w:lang w:val="English"/>
          </w:rPr>
        </w:r>
        <w:r>
          <w:rPr>
            <w:noProof/>
            <w:webHidden/>
            <w:lang w:val="English"/>
          </w:rPr>
          <w:fldChar w:fldCharType="separate"/>
        </w:r>
        <w:r>
          <w:rPr>
            <w:noProof/>
            <w:webHidden/>
            <w:lang w:val="English"/>
          </w:rPr>
          <w:t>6</w:t>
        </w:r>
        <w:r>
          <w:rPr>
            <w:noProof/>
            <w:webHidden/>
            <w:lang w:val="English"/>
          </w:rPr>
          <w:fldChar w:fldCharType="end"/>
        </w:r>
      </w:hyperlink>
    </w:p>
    <w:p xmlns:wp14="http://schemas.microsoft.com/office/word/2010/wordml" w:rsidRPr="00A03B1E" w:rsidR="00A61F6F" w:rsidRDefault="00A61F6F" w14:paraId="679DF277" wp14:textId="77777777">
      <w:pPr>
        <w:pStyle w:val="TOC3"/>
        <w:tabs>
          <w:tab w:val="right" w:leader="dot" w:pos="9062"/>
        </w:tabs>
        <w:rPr>
          <w:rFonts w:ascii="Calibri" w:hAnsi="Calibri"/>
          <w:noProof/>
          <w:sz w:val="22"/>
          <w:szCs w:val="22"/>
        </w:rPr>
      </w:pPr>
      <w:hyperlink w:history="1" w:anchor="_Toc167839274">
        <w:r w:rsidRPr="00353C48">
          <w:rPr>
            <w:rStyle w:val="Hyperlink"/>
            <w:noProof/>
            <w:lang w:val="English"/>
          </w:rPr>
          <w:t>Document Writing</w:t>
        </w:r>
        <w:r>
          <w:rPr>
            <w:noProof/>
            <w:webHidden/>
            <w:lang w:val="English"/>
          </w:rPr>
          <w:tab/>
        </w:r>
        <w:r>
          <w:rPr>
            <w:noProof/>
            <w:webHidden/>
            <w:lang w:val="English"/>
          </w:rPr>
          <w:fldChar w:fldCharType="begin"/>
        </w:r>
        <w:r>
          <w:rPr>
            <w:noProof/>
            <w:webHidden/>
            <w:lang w:val="English"/>
          </w:rPr>
          <w:instrText xml:space="preserve"> PAGEREF _Toc167839274 \h </w:instrText>
        </w:r>
        <w:r>
          <w:rPr>
            <w:noProof/>
            <w:webHidden/>
            <w:lang w:val="English"/>
          </w:rPr>
        </w:r>
        <w:r>
          <w:rPr>
            <w:noProof/>
            <w:webHidden/>
            <w:lang w:val="English"/>
          </w:rPr>
          <w:fldChar w:fldCharType="separate"/>
        </w:r>
        <w:r>
          <w:rPr>
            <w:noProof/>
            <w:webHidden/>
            <w:lang w:val="English"/>
          </w:rPr>
          <w:t>6</w:t>
        </w:r>
        <w:r>
          <w:rPr>
            <w:noProof/>
            <w:webHidden/>
            <w:lang w:val="English"/>
          </w:rPr>
          <w:fldChar w:fldCharType="end"/>
        </w:r>
      </w:hyperlink>
    </w:p>
    <w:p xmlns:wp14="http://schemas.microsoft.com/office/word/2010/wordml" w:rsidRPr="00A03B1E" w:rsidR="00A61F6F" w:rsidRDefault="00A61F6F" w14:paraId="49B1AA2E" wp14:textId="77777777">
      <w:pPr>
        <w:pStyle w:val="TOC3"/>
        <w:tabs>
          <w:tab w:val="right" w:leader="dot" w:pos="9062"/>
        </w:tabs>
        <w:rPr>
          <w:rFonts w:ascii="Calibri" w:hAnsi="Calibri"/>
          <w:noProof/>
          <w:sz w:val="22"/>
          <w:szCs w:val="22"/>
        </w:rPr>
      </w:pPr>
      <w:hyperlink w:history="1" w:anchor="_Toc167839275">
        <w:r w:rsidRPr="00353C48">
          <w:rPr>
            <w:rStyle w:val="Hyperlink"/>
            <w:noProof/>
            <w:lang w:val="English"/>
          </w:rPr>
          <w:t>Creating a presentation</w:t>
        </w:r>
        <w:r>
          <w:rPr>
            <w:noProof/>
            <w:webHidden/>
            <w:lang w:val="English"/>
          </w:rPr>
          <w:tab/>
        </w:r>
        <w:r>
          <w:rPr>
            <w:noProof/>
            <w:webHidden/>
            <w:lang w:val="English"/>
          </w:rPr>
          <w:fldChar w:fldCharType="begin"/>
        </w:r>
        <w:r>
          <w:rPr>
            <w:noProof/>
            <w:webHidden/>
            <w:lang w:val="English"/>
          </w:rPr>
          <w:instrText xml:space="preserve"> PAGEREF _Toc167839275 \h </w:instrText>
        </w:r>
        <w:r>
          <w:rPr>
            <w:noProof/>
            <w:webHidden/>
            <w:lang w:val="English"/>
          </w:rPr>
        </w:r>
        <w:r>
          <w:rPr>
            <w:noProof/>
            <w:webHidden/>
            <w:lang w:val="English"/>
          </w:rPr>
          <w:fldChar w:fldCharType="separate"/>
        </w:r>
        <w:r>
          <w:rPr>
            <w:noProof/>
            <w:webHidden/>
            <w:lang w:val="English"/>
          </w:rPr>
          <w:t>6</w:t>
        </w:r>
        <w:r>
          <w:rPr>
            <w:noProof/>
            <w:webHidden/>
            <w:lang w:val="English"/>
          </w:rPr>
          <w:fldChar w:fldCharType="end"/>
        </w:r>
      </w:hyperlink>
    </w:p>
    <w:p xmlns:wp14="http://schemas.microsoft.com/office/word/2010/wordml" w:rsidRPr="00A03B1E" w:rsidR="00A61F6F" w:rsidRDefault="00A61F6F" w14:paraId="19A741BE" wp14:textId="77777777">
      <w:pPr>
        <w:pStyle w:val="TOC1"/>
        <w:tabs>
          <w:tab w:val="left" w:pos="400"/>
          <w:tab w:val="right" w:leader="dot" w:pos="9062"/>
        </w:tabs>
        <w:rPr>
          <w:rFonts w:ascii="Calibri" w:hAnsi="Calibri"/>
          <w:noProof/>
          <w:sz w:val="22"/>
          <w:szCs w:val="22"/>
        </w:rPr>
      </w:pPr>
      <w:hyperlink w:history="1" w:anchor="_Toc167839276">
        <w:r w:rsidRPr="00353C48">
          <w:rPr>
            <w:rStyle w:val="Hyperlink"/>
            <w:rFonts w:cs="Arial"/>
            <w:noProof/>
            <w:lang w:val="English"/>
          </w:rPr>
          <w:t>4</w:t>
        </w:r>
        <w:r w:rsidRPr="00A03B1E">
          <w:rPr>
            <w:rFonts w:ascii="Calibri" w:hAnsi="Calibri"/>
            <w:noProof/>
            <w:sz w:val="22"/>
            <w:szCs w:val="22"/>
            <w:lang w:val="English"/>
          </w:rPr>
          <w:tab/>
        </w:r>
        <w:r w:rsidRPr="00353C48">
          <w:rPr>
            <w:rStyle w:val="Hyperlink"/>
            <w:rFonts w:cs="Arial"/>
            <w:noProof/>
            <w:lang w:val="English"/>
          </w:rPr>
          <w:t>Product requirements and acceptance criteria</w:t>
        </w:r>
        <w:r>
          <w:rPr>
            <w:noProof/>
            <w:webHidden/>
            <w:lang w:val="English"/>
          </w:rPr>
          <w:tab/>
        </w:r>
        <w:r>
          <w:rPr>
            <w:noProof/>
            <w:webHidden/>
            <w:lang w:val="English"/>
          </w:rPr>
          <w:fldChar w:fldCharType="begin"/>
        </w:r>
        <w:r>
          <w:rPr>
            <w:noProof/>
            <w:webHidden/>
            <w:lang w:val="English"/>
          </w:rPr>
          <w:instrText xml:space="preserve"> PAGEREF _Toc167839276 \h </w:instrText>
        </w:r>
        <w:r>
          <w:rPr>
            <w:noProof/>
            <w:webHidden/>
            <w:lang w:val="English"/>
          </w:rPr>
        </w:r>
        <w:r>
          <w:rPr>
            <w:noProof/>
            <w:webHidden/>
            <w:lang w:val="English"/>
          </w:rPr>
          <w:fldChar w:fldCharType="separate"/>
        </w:r>
        <w:r>
          <w:rPr>
            <w:noProof/>
            <w:webHidden/>
            <w:lang w:val="English"/>
          </w:rPr>
          <w:t>7</w:t>
        </w:r>
        <w:r>
          <w:rPr>
            <w:noProof/>
            <w:webHidden/>
            <w:lang w:val="English"/>
          </w:rPr>
          <w:fldChar w:fldCharType="end"/>
        </w:r>
      </w:hyperlink>
    </w:p>
    <w:p xmlns:wp14="http://schemas.microsoft.com/office/word/2010/wordml" w:rsidRPr="00A03B1E" w:rsidR="00A61F6F" w:rsidRDefault="00A61F6F" w14:paraId="0ABF2A91" wp14:textId="77777777">
      <w:pPr>
        <w:pStyle w:val="TOC2"/>
        <w:tabs>
          <w:tab w:val="left" w:pos="880"/>
          <w:tab w:val="right" w:leader="dot" w:pos="9062"/>
        </w:tabs>
        <w:rPr>
          <w:rFonts w:ascii="Calibri" w:hAnsi="Calibri"/>
          <w:noProof/>
          <w:sz w:val="22"/>
          <w:szCs w:val="22"/>
        </w:rPr>
      </w:pPr>
      <w:hyperlink w:history="1" w:anchor="_Toc167839277">
        <w:r w:rsidRPr="00353C48">
          <w:rPr>
            <w:rStyle w:val="Hyperlink"/>
            <w:rFonts w:cs="Arial"/>
            <w:noProof/>
            <w:lang w:val="English"/>
          </w:rPr>
          <w:t>4.1</w:t>
        </w:r>
        <w:r w:rsidRPr="00A03B1E">
          <w:rPr>
            <w:rFonts w:ascii="Calibri" w:hAnsi="Calibri"/>
            <w:noProof/>
            <w:sz w:val="22"/>
            <w:szCs w:val="22"/>
            <w:lang w:val="English"/>
          </w:rPr>
          <w:tab/>
        </w:r>
        <w:r w:rsidRPr="00353C48">
          <w:rPr>
            <w:rStyle w:val="Hyperlink"/>
            <w:rFonts w:cs="Arial"/>
            <w:noProof/>
            <w:lang w:val="English"/>
          </w:rPr>
          <w:t>General description of the planned product</w:t>
        </w:r>
        <w:r>
          <w:rPr>
            <w:noProof/>
            <w:webHidden/>
            <w:lang w:val="English"/>
          </w:rPr>
          <w:tab/>
        </w:r>
        <w:r>
          <w:rPr>
            <w:noProof/>
            <w:webHidden/>
            <w:lang w:val="English"/>
          </w:rPr>
          <w:fldChar w:fldCharType="begin"/>
        </w:r>
        <w:r>
          <w:rPr>
            <w:noProof/>
            <w:webHidden/>
            <w:lang w:val="English"/>
          </w:rPr>
          <w:instrText xml:space="preserve"> PAGEREF _Toc167839277 \h </w:instrText>
        </w:r>
        <w:r>
          <w:rPr>
            <w:noProof/>
            <w:webHidden/>
            <w:lang w:val="English"/>
          </w:rPr>
        </w:r>
        <w:r>
          <w:rPr>
            <w:noProof/>
            <w:webHidden/>
            <w:lang w:val="English"/>
          </w:rPr>
          <w:fldChar w:fldCharType="separate"/>
        </w:r>
        <w:r>
          <w:rPr>
            <w:noProof/>
            <w:webHidden/>
            <w:lang w:val="English"/>
          </w:rPr>
          <w:t>7</w:t>
        </w:r>
        <w:r>
          <w:rPr>
            <w:noProof/>
            <w:webHidden/>
            <w:lang w:val="English"/>
          </w:rPr>
          <w:fldChar w:fldCharType="end"/>
        </w:r>
      </w:hyperlink>
    </w:p>
    <w:p xmlns:wp14="http://schemas.microsoft.com/office/word/2010/wordml" w:rsidRPr="00A03B1E" w:rsidR="00A61F6F" w:rsidRDefault="00A61F6F" w14:paraId="3FA901B2" wp14:textId="77777777">
      <w:pPr>
        <w:pStyle w:val="TOC2"/>
        <w:tabs>
          <w:tab w:val="left" w:pos="880"/>
          <w:tab w:val="right" w:leader="dot" w:pos="9062"/>
        </w:tabs>
        <w:rPr>
          <w:rFonts w:ascii="Calibri" w:hAnsi="Calibri"/>
          <w:noProof/>
          <w:sz w:val="22"/>
          <w:szCs w:val="22"/>
        </w:rPr>
      </w:pPr>
      <w:hyperlink w:history="1" w:anchor="_Toc167839278">
        <w:r w:rsidRPr="00353C48">
          <w:rPr>
            <w:rStyle w:val="Hyperlink"/>
            <w:rFonts w:cs="Arial"/>
            <w:noProof/>
            <w:lang w:val="English"/>
          </w:rPr>
          <w:t>4.2</w:t>
        </w:r>
        <w:r w:rsidRPr="00A03B1E">
          <w:rPr>
            <w:rFonts w:ascii="Calibri" w:hAnsi="Calibri"/>
            <w:noProof/>
            <w:sz w:val="22"/>
            <w:szCs w:val="22"/>
            <w:lang w:val="English"/>
          </w:rPr>
          <w:tab/>
        </w:r>
        <w:r w:rsidRPr="00353C48">
          <w:rPr>
            <w:rStyle w:val="Hyperlink"/>
            <w:rFonts w:cs="Arial"/>
            <w:noProof/>
            <w:lang w:val="English"/>
          </w:rPr>
          <w:t>Minimum requirements for the product</w:t>
        </w:r>
        <w:r>
          <w:rPr>
            <w:noProof/>
            <w:webHidden/>
            <w:lang w:val="English"/>
          </w:rPr>
          <w:tab/>
        </w:r>
        <w:r>
          <w:rPr>
            <w:noProof/>
            <w:webHidden/>
            <w:lang w:val="English"/>
          </w:rPr>
          <w:fldChar w:fldCharType="begin"/>
        </w:r>
        <w:r>
          <w:rPr>
            <w:noProof/>
            <w:webHidden/>
            <w:lang w:val="English"/>
          </w:rPr>
          <w:instrText xml:space="preserve"> PAGEREF _Toc167839278 \h </w:instrText>
        </w:r>
        <w:r>
          <w:rPr>
            <w:noProof/>
            <w:webHidden/>
            <w:lang w:val="English"/>
          </w:rPr>
        </w:r>
        <w:r>
          <w:rPr>
            <w:noProof/>
            <w:webHidden/>
            <w:lang w:val="English"/>
          </w:rPr>
          <w:fldChar w:fldCharType="separate"/>
        </w:r>
        <w:r>
          <w:rPr>
            <w:noProof/>
            <w:webHidden/>
            <w:lang w:val="English"/>
          </w:rPr>
          <w:t>7</w:t>
        </w:r>
        <w:r>
          <w:rPr>
            <w:noProof/>
            <w:webHidden/>
            <w:lang w:val="English"/>
          </w:rPr>
          <w:fldChar w:fldCharType="end"/>
        </w:r>
      </w:hyperlink>
    </w:p>
    <w:p xmlns:wp14="http://schemas.microsoft.com/office/word/2010/wordml" w:rsidRPr="00A03B1E" w:rsidR="00A61F6F" w:rsidRDefault="00A61F6F" w14:paraId="6BFB1606" wp14:textId="77777777">
      <w:pPr>
        <w:pStyle w:val="TOC2"/>
        <w:tabs>
          <w:tab w:val="left" w:pos="880"/>
          <w:tab w:val="right" w:leader="dot" w:pos="9062"/>
        </w:tabs>
        <w:rPr>
          <w:rFonts w:ascii="Calibri" w:hAnsi="Calibri"/>
          <w:noProof/>
          <w:sz w:val="22"/>
          <w:szCs w:val="22"/>
        </w:rPr>
      </w:pPr>
      <w:hyperlink w:history="1" w:anchor="_Toc167839279">
        <w:r w:rsidRPr="00353C48">
          <w:rPr>
            <w:rStyle w:val="Hyperlink"/>
            <w:rFonts w:cs="Arial"/>
            <w:noProof/>
            <w:lang w:val="English"/>
          </w:rPr>
          <w:t>4.3</w:t>
        </w:r>
        <w:r w:rsidRPr="00A03B1E">
          <w:rPr>
            <w:rFonts w:ascii="Calibri" w:hAnsi="Calibri"/>
            <w:noProof/>
            <w:sz w:val="22"/>
            <w:szCs w:val="22"/>
            <w:lang w:val="English"/>
          </w:rPr>
          <w:tab/>
        </w:r>
        <w:r w:rsidRPr="00353C48">
          <w:rPr>
            <w:rStyle w:val="Hyperlink"/>
            <w:rFonts w:cs="Arial"/>
            <w:noProof/>
            <w:lang w:val="English"/>
          </w:rPr>
          <w:t>Reception conditions</w:t>
        </w:r>
        <w:r>
          <w:rPr>
            <w:noProof/>
            <w:webHidden/>
            <w:lang w:val="English"/>
          </w:rPr>
          <w:tab/>
        </w:r>
        <w:r>
          <w:rPr>
            <w:noProof/>
            <w:webHidden/>
            <w:lang w:val="English"/>
          </w:rPr>
          <w:fldChar w:fldCharType="begin"/>
        </w:r>
        <w:r>
          <w:rPr>
            <w:noProof/>
            <w:webHidden/>
            <w:lang w:val="English"/>
          </w:rPr>
          <w:instrText xml:space="preserve"> PAGEREF _Toc167839279 \h </w:instrText>
        </w:r>
        <w:r>
          <w:rPr>
            <w:noProof/>
            <w:webHidden/>
            <w:lang w:val="English"/>
          </w:rPr>
        </w:r>
        <w:r>
          <w:rPr>
            <w:noProof/>
            <w:webHidden/>
            <w:lang w:val="English"/>
          </w:rPr>
          <w:fldChar w:fldCharType="separate"/>
        </w:r>
        <w:r>
          <w:rPr>
            <w:noProof/>
            <w:webHidden/>
            <w:lang w:val="English"/>
          </w:rPr>
          <w:t>7</w:t>
        </w:r>
        <w:r>
          <w:rPr>
            <w:noProof/>
            <w:webHidden/>
            <w:lang w:val="English"/>
          </w:rPr>
          <w:fldChar w:fldCharType="end"/>
        </w:r>
      </w:hyperlink>
    </w:p>
    <w:p xmlns:wp14="http://schemas.microsoft.com/office/word/2010/wordml" w:rsidRPr="00A03B1E" w:rsidR="00A61F6F" w:rsidRDefault="00A61F6F" w14:paraId="0A359F27" wp14:textId="77777777">
      <w:pPr>
        <w:pStyle w:val="TOC1"/>
        <w:tabs>
          <w:tab w:val="left" w:pos="400"/>
          <w:tab w:val="right" w:leader="dot" w:pos="9062"/>
        </w:tabs>
        <w:rPr>
          <w:rFonts w:ascii="Calibri" w:hAnsi="Calibri"/>
          <w:noProof/>
          <w:sz w:val="22"/>
          <w:szCs w:val="22"/>
        </w:rPr>
      </w:pPr>
      <w:hyperlink w:history="1" w:anchor="_Toc167839280">
        <w:r w:rsidRPr="00353C48">
          <w:rPr>
            <w:rStyle w:val="Hyperlink"/>
            <w:rFonts w:cs="Arial"/>
            <w:noProof/>
            <w:lang w:val="English"/>
          </w:rPr>
          <w:t>5</w:t>
        </w:r>
        <w:r w:rsidRPr="00A03B1E">
          <w:rPr>
            <w:rFonts w:ascii="Calibri" w:hAnsi="Calibri"/>
            <w:noProof/>
            <w:sz w:val="22"/>
            <w:szCs w:val="22"/>
            <w:lang w:val="English"/>
          </w:rPr>
          <w:tab/>
        </w:r>
        <w:r w:rsidRPr="00353C48">
          <w:rPr>
            <w:rStyle w:val="Hyperlink"/>
            <w:rFonts w:cs="Arial"/>
            <w:noProof/>
            <w:lang w:val="English"/>
          </w:rPr>
          <w:t>Provisions</w:t>
        </w:r>
        <w:r>
          <w:rPr>
            <w:noProof/>
            <w:webHidden/>
            <w:lang w:val="English"/>
          </w:rPr>
          <w:tab/>
        </w:r>
        <w:r>
          <w:rPr>
            <w:noProof/>
            <w:webHidden/>
            <w:lang w:val="English"/>
          </w:rPr>
          <w:fldChar w:fldCharType="begin"/>
        </w:r>
        <w:r>
          <w:rPr>
            <w:noProof/>
            <w:webHidden/>
            <w:lang w:val="English"/>
          </w:rPr>
          <w:instrText xml:space="preserve"> PAGEREF _Toc167839280 \h </w:instrText>
        </w:r>
        <w:r>
          <w:rPr>
            <w:noProof/>
            <w:webHidden/>
            <w:lang w:val="English"/>
          </w:rPr>
        </w:r>
        <w:r>
          <w:rPr>
            <w:noProof/>
            <w:webHidden/>
            <w:lang w:val="English"/>
          </w:rPr>
          <w:fldChar w:fldCharType="separate"/>
        </w:r>
        <w:r>
          <w:rPr>
            <w:noProof/>
            <w:webHidden/>
            <w:lang w:val="English"/>
          </w:rPr>
          <w:t>7</w:t>
        </w:r>
        <w:r>
          <w:rPr>
            <w:noProof/>
            <w:webHidden/>
            <w:lang w:val="English"/>
          </w:rPr>
          <w:fldChar w:fldCharType="end"/>
        </w:r>
      </w:hyperlink>
    </w:p>
    <w:p xmlns:wp14="http://schemas.microsoft.com/office/word/2010/wordml" w:rsidRPr="00A03B1E" w:rsidR="00A61F6F" w:rsidRDefault="00A61F6F" w14:paraId="4B903BAF" wp14:textId="77777777">
      <w:pPr>
        <w:pStyle w:val="TOC2"/>
        <w:tabs>
          <w:tab w:val="left" w:pos="880"/>
          <w:tab w:val="right" w:leader="dot" w:pos="9062"/>
        </w:tabs>
        <w:rPr>
          <w:rFonts w:ascii="Calibri" w:hAnsi="Calibri"/>
          <w:noProof/>
          <w:sz w:val="22"/>
          <w:szCs w:val="22"/>
        </w:rPr>
      </w:pPr>
      <w:hyperlink w:history="1" w:anchor="_Toc167839281">
        <w:r w:rsidRPr="00353C48">
          <w:rPr>
            <w:rStyle w:val="Hyperlink"/>
            <w:rFonts w:cs="Arial"/>
            <w:noProof/>
            <w:lang w:val="English"/>
          </w:rPr>
          <w:t>5.1</w:t>
        </w:r>
        <w:r w:rsidRPr="00A03B1E">
          <w:rPr>
            <w:rFonts w:ascii="Calibri" w:hAnsi="Calibri"/>
            <w:noProof/>
            <w:sz w:val="22"/>
            <w:szCs w:val="22"/>
            <w:lang w:val="English"/>
          </w:rPr>
          <w:tab/>
        </w:r>
        <w:r w:rsidRPr="00353C48">
          <w:rPr>
            <w:rStyle w:val="Hyperlink"/>
            <w:rFonts w:cs="Arial"/>
            <w:noProof/>
            <w:lang w:val="English"/>
          </w:rPr>
          <w:t>Provisions on changes to the original plan and scope of work</w:t>
        </w:r>
        <w:r>
          <w:rPr>
            <w:noProof/>
            <w:webHidden/>
            <w:lang w:val="English"/>
          </w:rPr>
          <w:tab/>
        </w:r>
        <w:r>
          <w:rPr>
            <w:noProof/>
            <w:webHidden/>
            <w:lang w:val="English"/>
          </w:rPr>
          <w:fldChar w:fldCharType="begin"/>
        </w:r>
        <w:r>
          <w:rPr>
            <w:noProof/>
            <w:webHidden/>
            <w:lang w:val="English"/>
          </w:rPr>
          <w:instrText xml:space="preserve"> PAGEREF _Toc167839281 \h </w:instrText>
        </w:r>
        <w:r>
          <w:rPr>
            <w:noProof/>
            <w:webHidden/>
            <w:lang w:val="English"/>
          </w:rPr>
        </w:r>
        <w:r>
          <w:rPr>
            <w:noProof/>
            <w:webHidden/>
            <w:lang w:val="English"/>
          </w:rPr>
          <w:fldChar w:fldCharType="separate"/>
        </w:r>
        <w:r>
          <w:rPr>
            <w:noProof/>
            <w:webHidden/>
            <w:lang w:val="English"/>
          </w:rPr>
          <w:t>7</w:t>
        </w:r>
        <w:r>
          <w:rPr>
            <w:noProof/>
            <w:webHidden/>
            <w:lang w:val="English"/>
          </w:rPr>
          <w:fldChar w:fldCharType="end"/>
        </w:r>
      </w:hyperlink>
    </w:p>
    <w:p xmlns:wp14="http://schemas.microsoft.com/office/word/2010/wordml" w:rsidRPr="00A03B1E" w:rsidR="00A61F6F" w:rsidRDefault="00A61F6F" w14:paraId="71887BAC" wp14:textId="77777777">
      <w:pPr>
        <w:pStyle w:val="TOC2"/>
        <w:tabs>
          <w:tab w:val="left" w:pos="880"/>
          <w:tab w:val="right" w:leader="dot" w:pos="9062"/>
        </w:tabs>
        <w:rPr>
          <w:rFonts w:ascii="Calibri" w:hAnsi="Calibri"/>
          <w:noProof/>
          <w:sz w:val="22"/>
          <w:szCs w:val="22"/>
        </w:rPr>
      </w:pPr>
      <w:hyperlink w:history="1" w:anchor="_Toc167839282">
        <w:r w:rsidRPr="00353C48">
          <w:rPr>
            <w:rStyle w:val="Hyperlink"/>
            <w:rFonts w:cs="Arial"/>
            <w:noProof/>
            <w:lang w:val="English"/>
          </w:rPr>
          <w:t>5.2</w:t>
        </w:r>
        <w:r w:rsidRPr="00A03B1E">
          <w:rPr>
            <w:rFonts w:ascii="Calibri" w:hAnsi="Calibri"/>
            <w:noProof/>
            <w:sz w:val="22"/>
            <w:szCs w:val="22"/>
            <w:lang w:val="English"/>
          </w:rPr>
          <w:tab/>
        </w:r>
        <w:r w:rsidRPr="00353C48">
          <w:rPr>
            <w:rStyle w:val="Hyperlink"/>
            <w:rFonts w:cs="Arial"/>
            <w:noProof/>
            <w:lang w:val="English"/>
          </w:rPr>
          <w:t>Other provisions</w:t>
        </w:r>
        <w:r>
          <w:rPr>
            <w:noProof/>
            <w:webHidden/>
            <w:lang w:val="English"/>
          </w:rPr>
          <w:tab/>
        </w:r>
        <w:r>
          <w:rPr>
            <w:noProof/>
            <w:webHidden/>
            <w:lang w:val="English"/>
          </w:rPr>
          <w:fldChar w:fldCharType="begin"/>
        </w:r>
        <w:r>
          <w:rPr>
            <w:noProof/>
            <w:webHidden/>
            <w:lang w:val="English"/>
          </w:rPr>
          <w:instrText xml:space="preserve"> PAGEREF _Toc167839282 \h </w:instrText>
        </w:r>
        <w:r>
          <w:rPr>
            <w:noProof/>
            <w:webHidden/>
            <w:lang w:val="English"/>
          </w:rPr>
        </w:r>
        <w:r>
          <w:rPr>
            <w:noProof/>
            <w:webHidden/>
            <w:lang w:val="English"/>
          </w:rPr>
          <w:fldChar w:fldCharType="separate"/>
        </w:r>
        <w:r>
          <w:rPr>
            <w:noProof/>
            <w:webHidden/>
            <w:lang w:val="English"/>
          </w:rPr>
          <w:t>7</w:t>
        </w:r>
        <w:r>
          <w:rPr>
            <w:noProof/>
            <w:webHidden/>
            <w:lang w:val="English"/>
          </w:rPr>
          <w:fldChar w:fldCharType="end"/>
        </w:r>
      </w:hyperlink>
    </w:p>
    <w:p xmlns:wp14="http://schemas.microsoft.com/office/word/2010/wordml" w:rsidRPr="00F016DE" w:rsidR="00F0095C" w:rsidP="00495AC1" w:rsidRDefault="00F0095C" w14:paraId="6D98A12B" wp14:textId="77777777">
      <w:pPr>
        <w:pStyle w:val="BodyText"/>
      </w:pPr>
      <w:r w:rsidRPr="00C1514A">
        <w:rPr>
          <w:lang w:val="English"/>
        </w:rPr>
        <w:fldChar w:fldCharType="end"/>
      </w:r>
    </w:p>
    <w:p xmlns:wp14="http://schemas.microsoft.com/office/word/2010/wordml" w:rsidRPr="00BF3E81" w:rsidR="00EB698D" w:rsidP="00EB698D" w:rsidRDefault="00F0095C" w14:paraId="23A6B718" wp14:textId="77777777">
      <w:pPr>
        <w:pStyle w:val="Heading1"/>
        <w:rPr>
          <w:rFonts w:cs="Arial"/>
        </w:rPr>
      </w:pPr>
      <w:r>
        <w:rPr>
          <w:lang w:val="English"/>
        </w:rPr>
        <w:br w:type="page"/>
      </w:r>
      <w:bookmarkStart w:name="_Hlk108005400" w:id="1"/>
      <w:bookmarkStart w:name="_Toc167839249" w:id="2"/>
      <w:r w:rsidRPr="00BF3E81" w:rsidR="00EB698D">
        <w:rPr>
          <w:rFonts w:cs="Arial"/>
          <w:lang w:val="English"/>
        </w:rPr>
        <w:t>Introduction - About the document</w:t>
      </w:r>
      <w:bookmarkEnd w:id="2"/>
    </w:p>
    <w:p xmlns:wp14="http://schemas.microsoft.com/office/word/2010/wordml" w:rsidRPr="00BF3E81" w:rsidR="00B74153" w:rsidP="00911519" w:rsidRDefault="00B74153" w14:paraId="32894BCB" wp14:textId="77777777">
      <w:pPr>
        <w:pStyle w:val="Heading2"/>
        <w:rPr>
          <w:rFonts w:cs="Arial"/>
        </w:rPr>
      </w:pPr>
      <w:bookmarkStart w:name="_Toc167839250" w:id="3"/>
      <w:r w:rsidRPr="00BF3E81">
        <w:rPr>
          <w:rFonts w:cs="Arial"/>
          <w:lang w:val="English"/>
        </w:rPr>
        <w:t xml:space="preserve">Full Document</w:t>
      </w:r>
      <w:bookmarkEnd w:id="3"/>
    </w:p>
    <w:p xmlns:wp14="http://schemas.microsoft.com/office/word/2010/wordml" w:rsidRPr="00BF3E81" w:rsidR="00F016DE" w:rsidP="000F2751" w:rsidRDefault="00F016DE" w14:paraId="41070BDE" wp14:textId="77777777">
      <w:pPr>
        <w:pStyle w:val="komentarz"/>
      </w:pPr>
      <w:bookmarkStart w:name="_Hlk108005551" w:id="4"/>
      <w:bookmarkEnd w:id="1"/>
      <w:r w:rsidRPr="00BF3E81">
        <w:rPr>
          <w:lang w:val="English"/>
        </w:rPr>
        <w:t>{do not change}</w:t>
      </w:r>
    </w:p>
    <w:bookmarkEnd w:id="4"/>
    <w:p xmlns:wp14="http://schemas.microsoft.com/office/word/2010/wordml" w:rsidRPr="00BF3E81" w:rsidR="00B74153" w:rsidP="00CF1EC1" w:rsidRDefault="00383B69" w14:paraId="22AA14AF" wp14:textId="77777777">
      <w:pPr>
        <w:ind w:firstLine="578"/>
        <w:jc w:val="both"/>
        <w:rPr>
          <w:rFonts w:cs="Arial"/>
        </w:rPr>
      </w:pPr>
      <w:r w:rsidRPr="00BF3E81">
        <w:rPr>
          <w:rFonts w:cs="Arial"/>
          <w:lang w:val="English"/>
        </w:rPr>
        <w:t>The purpose of the document is to document the planned schedule of project implementation in the semester, the planned division of tasks in the project team, indicate and describe the tasks and roles of the responsible persons, as well as specify the requirements for the project along with the acceptance criteria imposed by the supervisor and the client.</w:t>
      </w:r>
    </w:p>
    <w:p xmlns:wp14="http://schemas.microsoft.com/office/word/2010/wordml" w:rsidRPr="00BF3E81" w:rsidR="00B74153" w:rsidP="00911519" w:rsidRDefault="00B74153" w14:paraId="4AA838C4" wp14:textId="77777777">
      <w:pPr>
        <w:pStyle w:val="Heading2"/>
        <w:rPr>
          <w:rFonts w:cs="Arial"/>
        </w:rPr>
      </w:pPr>
      <w:bookmarkStart w:name="_Toc167839251" w:id="5"/>
      <w:r w:rsidRPr="00BF3E81">
        <w:rPr>
          <w:rFonts w:cs="Arial"/>
          <w:lang w:val="English"/>
        </w:rPr>
        <w:t>Customer</w:t>
      </w:r>
      <w:bookmarkEnd w:id="5"/>
    </w:p>
    <w:p xmlns:wp14="http://schemas.microsoft.com/office/word/2010/wordml" w:rsidRPr="00BF3E81" w:rsidR="00B74153" w:rsidP="000F2751" w:rsidRDefault="00B74153" w14:paraId="0CBFC733" wp14:textId="77777777">
      <w:pPr>
        <w:pStyle w:val="komentarz"/>
      </w:pPr>
      <w:r w:rsidRPr="00BF3E81">
        <w:rPr>
          <w:lang w:val="English"/>
        </w:rPr>
        <w:t>{specification of the addressees of the document, it can be the type of recipient; here: the contractor (Department), members of the project team and named persons to whom the document is to reach}</w:t>
      </w:r>
    </w:p>
    <w:p xmlns:wp14="http://schemas.microsoft.com/office/word/2010/wordml" w:rsidR="009D33B6" w:rsidP="00F55385" w:rsidRDefault="009D33B6" w14:paraId="734D14CF" wp14:textId="77777777">
      <w:pPr>
        <w:rPr>
          <w:rFonts w:cs="Arial"/>
        </w:rPr>
      </w:pPr>
      <w:r>
        <w:rPr>
          <w:rFonts w:cs="Arial"/>
          <w:lang w:val="English"/>
        </w:rPr>
        <w:t xml:space="preserve">Principal - Bartosz Czaplewski, Ph.D. (KSTI)</w:t>
      </w:r>
    </w:p>
    <w:p xmlns:wp14="http://schemas.microsoft.com/office/word/2010/wordml" w:rsidR="009D33B6" w:rsidP="00F55385" w:rsidRDefault="009D33B6" w14:paraId="5873926F" wp14:textId="77777777">
      <w:pPr>
        <w:rPr>
          <w:rFonts w:cs="Arial"/>
        </w:rPr>
      </w:pPr>
      <w:r>
        <w:rPr>
          <w:rFonts w:cs="Arial"/>
          <w:lang w:val="English"/>
        </w:rPr>
        <w:t>Team Members:</w:t>
      </w:r>
    </w:p>
    <w:p xmlns:wp14="http://schemas.microsoft.com/office/word/2010/wordml" w:rsidR="009D33B6" w:rsidP="00F55385" w:rsidRDefault="009D33B6" w14:paraId="2946DB82" wp14:textId="77777777">
      <w:pPr>
        <w:rPr>
          <w:rFonts w:cs="Arial"/>
        </w:rPr>
      </w:pPr>
    </w:p>
    <w:p xmlns:wp14="http://schemas.microsoft.com/office/word/2010/wordml" w:rsidR="009D33B6" w:rsidP="00F55385" w:rsidRDefault="009D33B6" w14:paraId="5832DCB3" wp14:textId="77777777">
      <w:pPr>
        <w:rPr>
          <w:rFonts w:cs="Arial"/>
        </w:rPr>
      </w:pPr>
      <w:r>
        <w:rPr>
          <w:rFonts w:cs="Arial"/>
          <w:lang w:val="English"/>
        </w:rPr>
        <w:t>Bartosz Kołakowski</w:t>
      </w:r>
    </w:p>
    <w:p xmlns:wp14="http://schemas.microsoft.com/office/word/2010/wordml" w:rsidR="009D33B6" w:rsidP="00F55385" w:rsidRDefault="009D33B6" w14:paraId="6C8997D2" wp14:textId="77777777">
      <w:pPr>
        <w:rPr>
          <w:rFonts w:cs="Arial"/>
        </w:rPr>
      </w:pPr>
      <w:r>
        <w:rPr>
          <w:rFonts w:cs="Arial"/>
          <w:lang w:val="English"/>
        </w:rPr>
        <w:t>Michał Mróz</w:t>
      </w:r>
    </w:p>
    <w:p xmlns:wp14="http://schemas.microsoft.com/office/word/2010/wordml" w:rsidR="009D33B6" w:rsidP="00F55385" w:rsidRDefault="009D33B6" w14:paraId="458D3159" wp14:textId="77777777">
      <w:pPr>
        <w:rPr>
          <w:rFonts w:cs="Arial"/>
        </w:rPr>
      </w:pPr>
      <w:r>
        <w:rPr>
          <w:rFonts w:cs="Arial"/>
          <w:lang w:val="English"/>
        </w:rPr>
        <w:t>Paweł Jastrzębski</w:t>
      </w:r>
    </w:p>
    <w:p xmlns:wp14="http://schemas.microsoft.com/office/word/2010/wordml" w:rsidR="009D33B6" w:rsidP="00F55385" w:rsidRDefault="009D33B6" w14:paraId="028BD2DF" wp14:textId="77777777">
      <w:pPr>
        <w:rPr>
          <w:rFonts w:cs="Arial"/>
        </w:rPr>
      </w:pPr>
      <w:r>
        <w:rPr>
          <w:rFonts w:cs="Arial"/>
          <w:lang w:val="English"/>
        </w:rPr>
        <w:t>Maxim Novak</w:t>
      </w:r>
    </w:p>
    <w:p xmlns:wp14="http://schemas.microsoft.com/office/word/2010/wordml" w:rsidRPr="00BF3E81" w:rsidR="009D33B6" w:rsidP="00F55385" w:rsidRDefault="009D33B6" w14:paraId="0004B836" wp14:textId="77777777">
      <w:pPr>
        <w:rPr>
          <w:rFonts w:cs="Arial"/>
        </w:rPr>
      </w:pPr>
      <w:r>
        <w:rPr>
          <w:rFonts w:cs="Arial"/>
          <w:lang w:val="English"/>
        </w:rPr>
        <w:t>Piotr Noga</w:t>
      </w:r>
    </w:p>
    <w:p xmlns:wp14="http://schemas.microsoft.com/office/word/2010/wordml" w:rsidRPr="00BF3E81" w:rsidR="00B74153" w:rsidP="00911519" w:rsidRDefault="00B74153" w14:paraId="7456CB41" wp14:textId="77777777">
      <w:pPr>
        <w:pStyle w:val="Heading2"/>
        <w:rPr>
          <w:rFonts w:cs="Arial"/>
        </w:rPr>
      </w:pPr>
      <w:bookmarkStart w:name="_Toc167839252" w:id="6"/>
      <w:r w:rsidRPr="00BF3E81">
        <w:rPr>
          <w:rFonts w:cs="Arial"/>
          <w:lang w:val="English"/>
        </w:rPr>
        <w:t>Terminology</w:t>
      </w:r>
      <w:bookmarkEnd w:id="6"/>
    </w:p>
    <w:p xmlns:wp14="http://schemas.microsoft.com/office/word/2010/wordml" w:rsidRPr="00BF3E81" w:rsidR="00B74153" w:rsidP="000F2751" w:rsidRDefault="00B74153" w14:paraId="76715BF4" wp14:textId="77777777">
      <w:pPr>
        <w:pStyle w:val="komentarz"/>
      </w:pPr>
      <w:r w:rsidRPr="00BF3E81">
        <w:rPr>
          <w:lang w:val="English"/>
        </w:rPr>
        <w:t>{explanation of terms and abbreviations used in the document, designations used inside the document, e.g. requirements designations}</w:t>
      </w:r>
    </w:p>
    <w:p xmlns:wp14="http://schemas.microsoft.com/office/word/2010/wordml" w:rsidR="00B74153" w:rsidP="00F55385" w:rsidRDefault="001206AD" w14:paraId="0703B92B" wp14:textId="77777777">
      <w:pPr>
        <w:rPr>
          <w:rFonts w:cs="Arial"/>
        </w:rPr>
      </w:pPr>
      <w:r>
        <w:rPr>
          <w:rFonts w:cs="Arial"/>
          <w:lang w:val="English"/>
        </w:rPr>
        <w:t>Abbreviations of people:</w:t>
      </w:r>
    </w:p>
    <w:p xmlns:wp14="http://schemas.microsoft.com/office/word/2010/wordml" w:rsidR="001206AD" w:rsidP="001206AD" w:rsidRDefault="001206AD" w14:paraId="25170DEA" wp14:textId="77777777">
      <w:pPr>
        <w:rPr>
          <w:rFonts w:cs="Arial"/>
        </w:rPr>
      </w:pPr>
      <w:r>
        <w:rPr>
          <w:rFonts w:cs="Arial"/>
          <w:lang w:val="English"/>
        </w:rPr>
        <w:t>Bartosz Kołakowski - BK</w:t>
      </w:r>
    </w:p>
    <w:p xmlns:wp14="http://schemas.microsoft.com/office/word/2010/wordml" w:rsidR="001206AD" w:rsidP="001206AD" w:rsidRDefault="001206AD" w14:paraId="5EFA2260" wp14:textId="77777777">
      <w:pPr>
        <w:rPr>
          <w:rFonts w:cs="Arial"/>
        </w:rPr>
      </w:pPr>
      <w:r>
        <w:rPr>
          <w:rFonts w:cs="Arial"/>
          <w:lang w:val="English"/>
        </w:rPr>
        <w:t>Michał Mróz - MM</w:t>
      </w:r>
    </w:p>
    <w:p xmlns:wp14="http://schemas.microsoft.com/office/word/2010/wordml" w:rsidR="001206AD" w:rsidP="001206AD" w:rsidRDefault="001206AD" w14:paraId="77495B86" wp14:textId="77777777">
      <w:pPr>
        <w:rPr>
          <w:rFonts w:cs="Arial"/>
        </w:rPr>
      </w:pPr>
      <w:r>
        <w:rPr>
          <w:rFonts w:cs="Arial"/>
          <w:lang w:val="English"/>
        </w:rPr>
        <w:t>Paweł Jastrzębski - PJ</w:t>
      </w:r>
    </w:p>
    <w:p xmlns:wp14="http://schemas.microsoft.com/office/word/2010/wordml" w:rsidR="001206AD" w:rsidP="001206AD" w:rsidRDefault="001206AD" w14:paraId="1F636841" wp14:textId="77777777">
      <w:pPr>
        <w:rPr>
          <w:rFonts w:cs="Arial"/>
        </w:rPr>
      </w:pPr>
      <w:r>
        <w:rPr>
          <w:rFonts w:cs="Arial"/>
          <w:lang w:val="English"/>
        </w:rPr>
        <w:t>Maksym Novak - MN</w:t>
      </w:r>
    </w:p>
    <w:p xmlns:wp14="http://schemas.microsoft.com/office/word/2010/wordml" w:rsidR="001206AD" w:rsidP="00F55385" w:rsidRDefault="001206AD" w14:paraId="4F44D6E4" wp14:textId="77777777">
      <w:pPr>
        <w:rPr>
          <w:rFonts w:cs="Arial"/>
        </w:rPr>
      </w:pPr>
      <w:r>
        <w:rPr>
          <w:rFonts w:cs="Arial"/>
          <w:lang w:val="English"/>
        </w:rPr>
        <w:t xml:space="preserve">Piotr Noga – PN</w:t>
      </w:r>
    </w:p>
    <w:p xmlns:wp14="http://schemas.microsoft.com/office/word/2010/wordml" w:rsidR="0049338C" w:rsidP="00F55385" w:rsidRDefault="0049338C" w14:paraId="5997CC1D" wp14:textId="77777777">
      <w:pPr>
        <w:rPr>
          <w:rFonts w:cs="Arial"/>
        </w:rPr>
      </w:pPr>
    </w:p>
    <w:p xmlns:wp14="http://schemas.microsoft.com/office/word/2010/wordml" w:rsidRPr="00046342" w:rsidR="0049338C" w:rsidP="00F55385" w:rsidRDefault="0049338C" w14:paraId="1AFBA8D8" wp14:textId="77777777">
      <w:pPr>
        <w:rPr>
          <w:rFonts w:cs="Arial"/>
        </w:rPr>
      </w:pPr>
      <w:r w:rsidRPr="00046342">
        <w:rPr>
          <w:rFonts w:cs="Arial"/>
          <w:lang w:val="English"/>
        </w:rPr>
        <w:t>GUI – Graphical User Interface</w:t>
      </w:r>
    </w:p>
    <w:p xmlns:wp14="http://schemas.microsoft.com/office/word/2010/wordml" w:rsidRPr="00BF3E81" w:rsidR="00F016DE" w:rsidP="00F016DE" w:rsidRDefault="004A391B" w14:paraId="467F00FA" wp14:textId="77777777">
      <w:pPr>
        <w:pStyle w:val="Heading1"/>
        <w:ind w:left="0" w:firstLine="0"/>
        <w:rPr>
          <w:rFonts w:cs="Arial"/>
        </w:rPr>
      </w:pPr>
      <w:bookmarkStart w:name="_Toc167839253" w:id="7"/>
      <w:r>
        <w:rPr>
          <w:rFonts w:cs="Arial"/>
          <w:lang w:val="English"/>
        </w:rPr>
        <w:t>Schedule of the project team's work</w:t>
      </w:r>
      <w:bookmarkEnd w:id="7"/>
    </w:p>
    <w:p xmlns:wp14="http://schemas.microsoft.com/office/word/2010/wordml" w:rsidR="00F016DE" w:rsidP="000F2751" w:rsidRDefault="00F016DE" w14:paraId="586DD386" wp14:textId="77777777">
      <w:pPr>
        <w:pStyle w:val="komentarz"/>
      </w:pPr>
      <w:r w:rsidRPr="00BF3E81">
        <w:rPr>
          <w:lang w:val="English"/>
        </w:rPr>
        <w:t>{main stages, investigators, beginning, end - in the form of a table; at least 3 main stages of project implementation per semester should be defined}</w:t>
      </w:r>
    </w:p>
    <w:p xmlns:wp14="http://schemas.microsoft.com/office/word/2010/wordml" w:rsidRPr="00BF3E81" w:rsidR="0063343E" w:rsidP="000F2751" w:rsidRDefault="0063343E" w14:paraId="110FFD37" wp14:textId="77777777">
      <w:pPr>
        <w:pStyle w:val="komentarz"/>
      </w:pPr>
    </w:p>
    <w:p xmlns:wp14="http://schemas.microsoft.com/office/word/2010/wordml" w:rsidR="00F016DE" w:rsidP="00F016DE" w:rsidRDefault="0063343E" w14:paraId="2C3ED102" wp14:textId="77777777">
      <w:pPr>
        <w:rPr>
          <w:rFonts w:cs="Arial"/>
        </w:rPr>
      </w:pPr>
      <w:r>
        <w:rPr>
          <w:rFonts w:cs="Arial"/>
          <w:lang w:val="English"/>
        </w:rPr>
        <w:t>Creating a project database, implementing Hamming code, implementing Red-Solomon code, creating a GUI database, visualizing Hamming code, visualizing Red-Solomon code, writing tests for Hamming code, writing tests for R-S code</w:t>
      </w:r>
    </w:p>
    <w:p xmlns:wp14="http://schemas.microsoft.com/office/word/2010/wordml" w:rsidR="0063343E" w:rsidP="00F016DE" w:rsidRDefault="0063343E" w14:paraId="6B699379" wp14:textId="77777777">
      <w:pPr>
        <w:rPr>
          <w:rFonts w:cs="Arial"/>
        </w:rPr>
      </w:pPr>
    </w:p>
    <w:tbl>
      <w:tblPr>
        <w:tblW w:w="100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503"/>
        <w:gridCol w:w="559"/>
        <w:gridCol w:w="550"/>
        <w:gridCol w:w="450"/>
        <w:gridCol w:w="567"/>
        <w:gridCol w:w="567"/>
        <w:gridCol w:w="1417"/>
        <w:gridCol w:w="1418"/>
      </w:tblGrid>
      <w:tr xmlns:wp14="http://schemas.microsoft.com/office/word/2010/wordml" w:rsidR="0063343E" w14:paraId="712AE8A9" wp14:textId="77777777">
        <w:tc>
          <w:tcPr>
            <w:tcW w:w="4503" w:type="dxa"/>
            <w:shd w:val="clear" w:color="auto" w:fill="auto"/>
          </w:tcPr>
          <w:p w:rsidR="0063343E" w:rsidP="00F016DE" w:rsidRDefault="0063343E" w14:paraId="0D909AED" wp14:textId="77777777">
            <w:pPr>
              <w:rPr>
                <w:rFonts w:cs="Arial"/>
              </w:rPr>
            </w:pPr>
            <w:r>
              <w:rPr>
                <w:rFonts w:cs="Arial"/>
                <w:lang w:val="English"/>
              </w:rPr>
              <w:t>Name</w:t>
            </w:r>
          </w:p>
        </w:tc>
        <w:tc>
          <w:tcPr>
            <w:tcW w:w="559" w:type="dxa"/>
            <w:shd w:val="clear" w:color="auto" w:fill="auto"/>
          </w:tcPr>
          <w:p w:rsidR="0063343E" w:rsidP="00F016DE" w:rsidRDefault="0063343E" w14:paraId="5227DE4B" wp14:textId="77777777">
            <w:pPr>
              <w:rPr>
                <w:rFonts w:cs="Arial"/>
              </w:rPr>
            </w:pPr>
            <w:r>
              <w:rPr>
                <w:rFonts w:cs="Arial"/>
                <w:lang w:val="English"/>
              </w:rPr>
              <w:t>BK</w:t>
            </w:r>
          </w:p>
        </w:tc>
        <w:tc>
          <w:tcPr>
            <w:tcW w:w="550" w:type="dxa"/>
            <w:shd w:val="clear" w:color="auto" w:fill="auto"/>
          </w:tcPr>
          <w:p w:rsidR="0063343E" w:rsidP="00F016DE" w:rsidRDefault="0063343E" w14:paraId="56F10485" wp14:textId="77777777">
            <w:pPr>
              <w:rPr>
                <w:rFonts w:cs="Arial"/>
              </w:rPr>
            </w:pPr>
            <w:r>
              <w:rPr>
                <w:rFonts w:cs="Arial"/>
                <w:lang w:val="English"/>
              </w:rPr>
              <w:t>MM</w:t>
            </w:r>
          </w:p>
        </w:tc>
        <w:tc>
          <w:tcPr>
            <w:tcW w:w="450" w:type="dxa"/>
            <w:shd w:val="clear" w:color="auto" w:fill="auto"/>
          </w:tcPr>
          <w:p w:rsidR="0063343E" w:rsidP="00F016DE" w:rsidRDefault="0063343E" w14:paraId="5EEECB51" wp14:textId="77777777">
            <w:pPr>
              <w:rPr>
                <w:rFonts w:cs="Arial"/>
              </w:rPr>
            </w:pPr>
            <w:r>
              <w:rPr>
                <w:rFonts w:cs="Arial"/>
                <w:lang w:val="English"/>
              </w:rPr>
              <w:t>PJ</w:t>
            </w:r>
          </w:p>
        </w:tc>
        <w:tc>
          <w:tcPr>
            <w:tcW w:w="567" w:type="dxa"/>
            <w:shd w:val="clear" w:color="auto" w:fill="auto"/>
          </w:tcPr>
          <w:p w:rsidR="0063343E" w:rsidP="00F016DE" w:rsidRDefault="0063343E" w14:paraId="5D46D72C" wp14:textId="77777777">
            <w:pPr>
              <w:rPr>
                <w:rFonts w:cs="Arial"/>
              </w:rPr>
            </w:pPr>
            <w:r>
              <w:rPr>
                <w:rFonts w:cs="Arial"/>
                <w:lang w:val="English"/>
              </w:rPr>
              <w:t>MN</w:t>
            </w:r>
          </w:p>
        </w:tc>
        <w:tc>
          <w:tcPr>
            <w:tcW w:w="567" w:type="dxa"/>
            <w:shd w:val="clear" w:color="auto" w:fill="auto"/>
          </w:tcPr>
          <w:p w:rsidR="0063343E" w:rsidP="00F016DE" w:rsidRDefault="0063343E" w14:paraId="500AE159" wp14:textId="77777777">
            <w:pPr>
              <w:rPr>
                <w:rFonts w:cs="Arial"/>
              </w:rPr>
            </w:pPr>
            <w:r>
              <w:rPr>
                <w:rFonts w:cs="Arial"/>
                <w:lang w:val="English"/>
              </w:rPr>
              <w:t>PN</w:t>
            </w:r>
          </w:p>
        </w:tc>
        <w:tc>
          <w:tcPr>
            <w:tcW w:w="1417" w:type="dxa"/>
            <w:shd w:val="clear" w:color="auto" w:fill="auto"/>
          </w:tcPr>
          <w:p w:rsidR="0063343E" w:rsidP="00F016DE" w:rsidRDefault="0063343E" w14:paraId="1A093816" wp14:textId="77777777">
            <w:pPr>
              <w:rPr>
                <w:rFonts w:cs="Arial"/>
              </w:rPr>
            </w:pPr>
            <w:r>
              <w:rPr>
                <w:rFonts w:cs="Arial"/>
                <w:lang w:val="English"/>
              </w:rPr>
              <w:t>Inception</w:t>
            </w:r>
          </w:p>
        </w:tc>
        <w:tc>
          <w:tcPr>
            <w:tcW w:w="1418" w:type="dxa"/>
            <w:shd w:val="clear" w:color="auto" w:fill="auto"/>
          </w:tcPr>
          <w:p w:rsidR="0063343E" w:rsidP="00F016DE" w:rsidRDefault="0063343E" w14:paraId="2B2A7A39" wp14:textId="77777777">
            <w:pPr>
              <w:rPr>
                <w:rFonts w:cs="Arial"/>
              </w:rPr>
            </w:pPr>
            <w:r>
              <w:rPr>
                <w:rFonts w:cs="Arial"/>
                <w:lang w:val="English"/>
              </w:rPr>
              <w:t>Conclusion</w:t>
            </w:r>
          </w:p>
        </w:tc>
      </w:tr>
      <w:tr xmlns:wp14="http://schemas.microsoft.com/office/word/2010/wordml" w:rsidR="0063343E" w14:paraId="10E43DBE" wp14:textId="77777777">
        <w:tc>
          <w:tcPr>
            <w:tcW w:w="4503" w:type="dxa"/>
            <w:shd w:val="clear" w:color="auto" w:fill="auto"/>
          </w:tcPr>
          <w:p w:rsidR="0063343E" w:rsidP="00F016DE" w:rsidRDefault="001A02B8" w14:paraId="435B2BAE" wp14:textId="77777777">
            <w:pPr>
              <w:rPr>
                <w:rFonts w:cs="Arial"/>
              </w:rPr>
            </w:pPr>
            <w:r>
              <w:rPr>
                <w:rFonts w:cs="Arial"/>
                <w:lang w:val="English"/>
              </w:rPr>
              <w:t>creating a project database</w:t>
            </w:r>
          </w:p>
        </w:tc>
        <w:tc>
          <w:tcPr>
            <w:tcW w:w="559" w:type="dxa"/>
            <w:shd w:val="clear" w:color="auto" w:fill="auto"/>
          </w:tcPr>
          <w:p w:rsidR="0063343E" w:rsidP="00F016DE" w:rsidRDefault="0063343E" w14:paraId="3FE9F23F" wp14:textId="77777777">
            <w:pPr>
              <w:rPr>
                <w:rFonts w:cs="Arial"/>
              </w:rPr>
            </w:pPr>
          </w:p>
        </w:tc>
        <w:tc>
          <w:tcPr>
            <w:tcW w:w="550" w:type="dxa"/>
            <w:shd w:val="clear" w:color="auto" w:fill="auto"/>
          </w:tcPr>
          <w:p w:rsidR="0063343E" w:rsidP="00F016DE" w:rsidRDefault="000F49D7" w14:paraId="33096EF0" wp14:textId="77777777">
            <w:pPr>
              <w:rPr>
                <w:rFonts w:cs="Arial"/>
              </w:rPr>
            </w:pPr>
            <w:r>
              <w:rPr>
                <w:rFonts w:cs="Arial"/>
                <w:lang w:val="English"/>
              </w:rPr>
              <w:t>X</w:t>
            </w:r>
          </w:p>
        </w:tc>
        <w:tc>
          <w:tcPr>
            <w:tcW w:w="450" w:type="dxa"/>
            <w:shd w:val="clear" w:color="auto" w:fill="auto"/>
          </w:tcPr>
          <w:p w:rsidR="0063343E" w:rsidP="00F016DE" w:rsidRDefault="0063343E" w14:paraId="1F72F646" wp14:textId="77777777">
            <w:pPr>
              <w:rPr>
                <w:rFonts w:cs="Arial"/>
              </w:rPr>
            </w:pPr>
          </w:p>
        </w:tc>
        <w:tc>
          <w:tcPr>
            <w:tcW w:w="567" w:type="dxa"/>
            <w:shd w:val="clear" w:color="auto" w:fill="auto"/>
          </w:tcPr>
          <w:p w:rsidR="0063343E" w:rsidP="00F016DE" w:rsidRDefault="0063343E" w14:paraId="08CE6F91" wp14:textId="77777777">
            <w:pPr>
              <w:rPr>
                <w:rFonts w:cs="Arial"/>
              </w:rPr>
            </w:pPr>
          </w:p>
        </w:tc>
        <w:tc>
          <w:tcPr>
            <w:tcW w:w="567" w:type="dxa"/>
            <w:shd w:val="clear" w:color="auto" w:fill="auto"/>
          </w:tcPr>
          <w:p w:rsidR="0063343E" w:rsidP="00F016DE" w:rsidRDefault="0063343E" w14:paraId="61CDCEAD" wp14:textId="77777777">
            <w:pPr>
              <w:rPr>
                <w:rFonts w:cs="Arial"/>
              </w:rPr>
            </w:pPr>
          </w:p>
        </w:tc>
        <w:tc>
          <w:tcPr>
            <w:tcW w:w="1417" w:type="dxa"/>
            <w:shd w:val="clear" w:color="auto" w:fill="auto"/>
          </w:tcPr>
          <w:p w:rsidR="0063343E" w:rsidP="00F016DE" w:rsidRDefault="0063343E" w14:paraId="0D70DC17" wp14:textId="77777777">
            <w:pPr>
              <w:rPr>
                <w:rFonts w:cs="Arial"/>
              </w:rPr>
            </w:pPr>
            <w:r>
              <w:rPr>
                <w:rFonts w:cs="Arial"/>
                <w:lang w:val="English"/>
              </w:rPr>
              <w:t>31.10.2023</w:t>
            </w:r>
          </w:p>
        </w:tc>
        <w:tc>
          <w:tcPr>
            <w:tcW w:w="1418" w:type="dxa"/>
            <w:shd w:val="clear" w:color="auto" w:fill="auto"/>
          </w:tcPr>
          <w:p w:rsidR="0063343E" w:rsidP="00F016DE" w:rsidRDefault="0063343E" w14:paraId="410886D4" wp14:textId="77777777">
            <w:pPr>
              <w:rPr>
                <w:rFonts w:cs="Arial"/>
              </w:rPr>
            </w:pPr>
            <w:r>
              <w:rPr>
                <w:rFonts w:cs="Arial"/>
                <w:lang w:val="English"/>
              </w:rPr>
              <w:t>5.11.2023</w:t>
            </w:r>
          </w:p>
        </w:tc>
      </w:tr>
      <w:tr xmlns:wp14="http://schemas.microsoft.com/office/word/2010/wordml" w:rsidR="001A02B8" w14:paraId="7B53DCC4" wp14:textId="77777777">
        <w:tc>
          <w:tcPr>
            <w:tcW w:w="4503" w:type="dxa"/>
            <w:shd w:val="clear" w:color="auto" w:fill="auto"/>
          </w:tcPr>
          <w:p w:rsidR="001A02B8" w:rsidP="001A02B8" w:rsidRDefault="001A02B8" w14:paraId="416055C7" wp14:textId="77777777">
            <w:pPr>
              <w:rPr>
                <w:rFonts w:cs="Arial"/>
              </w:rPr>
            </w:pPr>
            <w:r>
              <w:rPr>
                <w:rFonts w:cs="Arial"/>
                <w:lang w:val="English"/>
              </w:rPr>
              <w:t>creating a GUI database</w:t>
            </w:r>
          </w:p>
        </w:tc>
        <w:tc>
          <w:tcPr>
            <w:tcW w:w="559" w:type="dxa"/>
            <w:shd w:val="clear" w:color="auto" w:fill="auto"/>
          </w:tcPr>
          <w:p w:rsidR="001A02B8" w:rsidP="001A02B8" w:rsidRDefault="001A02B8" w14:paraId="6BB9E253" wp14:textId="77777777">
            <w:pPr>
              <w:rPr>
                <w:rFonts w:cs="Arial"/>
              </w:rPr>
            </w:pPr>
          </w:p>
        </w:tc>
        <w:tc>
          <w:tcPr>
            <w:tcW w:w="550" w:type="dxa"/>
            <w:shd w:val="clear" w:color="auto" w:fill="auto"/>
          </w:tcPr>
          <w:p w:rsidR="001A02B8" w:rsidP="001A02B8" w:rsidRDefault="000F49D7" w14:paraId="7E0CB7FE" wp14:textId="77777777">
            <w:pPr>
              <w:rPr>
                <w:rFonts w:cs="Arial"/>
              </w:rPr>
            </w:pPr>
            <w:r>
              <w:rPr>
                <w:rFonts w:cs="Arial"/>
                <w:lang w:val="English"/>
              </w:rPr>
              <w:t>X</w:t>
            </w:r>
          </w:p>
        </w:tc>
        <w:tc>
          <w:tcPr>
            <w:tcW w:w="450" w:type="dxa"/>
            <w:shd w:val="clear" w:color="auto" w:fill="auto"/>
          </w:tcPr>
          <w:p w:rsidR="001A02B8" w:rsidP="001A02B8" w:rsidRDefault="001A02B8" w14:paraId="23DE523C" wp14:textId="77777777">
            <w:pPr>
              <w:rPr>
                <w:rFonts w:cs="Arial"/>
              </w:rPr>
            </w:pPr>
          </w:p>
        </w:tc>
        <w:tc>
          <w:tcPr>
            <w:tcW w:w="567" w:type="dxa"/>
            <w:shd w:val="clear" w:color="auto" w:fill="auto"/>
          </w:tcPr>
          <w:p w:rsidR="001A02B8" w:rsidP="001A02B8" w:rsidRDefault="001A02B8" w14:paraId="52E56223" wp14:textId="77777777">
            <w:pPr>
              <w:rPr>
                <w:rFonts w:cs="Arial"/>
              </w:rPr>
            </w:pPr>
          </w:p>
        </w:tc>
        <w:tc>
          <w:tcPr>
            <w:tcW w:w="567" w:type="dxa"/>
            <w:shd w:val="clear" w:color="auto" w:fill="auto"/>
          </w:tcPr>
          <w:p w:rsidR="001A02B8" w:rsidP="001A02B8" w:rsidRDefault="000F49D7" w14:paraId="41E61A33" wp14:textId="77777777">
            <w:pPr>
              <w:rPr>
                <w:rFonts w:cs="Arial"/>
              </w:rPr>
            </w:pPr>
            <w:r>
              <w:rPr>
                <w:rFonts w:cs="Arial"/>
                <w:lang w:val="English"/>
              </w:rPr>
              <w:t>X</w:t>
            </w:r>
          </w:p>
        </w:tc>
        <w:tc>
          <w:tcPr>
            <w:tcW w:w="1417" w:type="dxa"/>
            <w:shd w:val="clear" w:color="auto" w:fill="auto"/>
          </w:tcPr>
          <w:p w:rsidR="001A02B8" w:rsidP="001A02B8" w:rsidRDefault="008454DD" w14:paraId="576A784B" wp14:textId="77777777">
            <w:pPr>
              <w:rPr>
                <w:rFonts w:cs="Arial"/>
              </w:rPr>
            </w:pPr>
            <w:r>
              <w:rPr>
                <w:rFonts w:cs="Arial"/>
                <w:lang w:val="English"/>
              </w:rPr>
              <w:t>31.10.2023</w:t>
            </w:r>
          </w:p>
        </w:tc>
        <w:tc>
          <w:tcPr>
            <w:tcW w:w="1418" w:type="dxa"/>
            <w:shd w:val="clear" w:color="auto" w:fill="auto"/>
          </w:tcPr>
          <w:p w:rsidR="001A02B8" w:rsidP="001A02B8" w:rsidRDefault="008454DD" w14:paraId="4D071781" wp14:textId="77777777">
            <w:pPr>
              <w:rPr>
                <w:rFonts w:cs="Arial"/>
              </w:rPr>
            </w:pPr>
            <w:r>
              <w:rPr>
                <w:rFonts w:cs="Arial"/>
                <w:lang w:val="English"/>
              </w:rPr>
              <w:t>15.11.2023</w:t>
            </w:r>
          </w:p>
        </w:tc>
      </w:tr>
      <w:tr xmlns:wp14="http://schemas.microsoft.com/office/word/2010/wordml" w:rsidR="001A02B8" w14:paraId="08E3FD44" wp14:textId="77777777">
        <w:tc>
          <w:tcPr>
            <w:tcW w:w="4503" w:type="dxa"/>
            <w:shd w:val="clear" w:color="auto" w:fill="auto"/>
          </w:tcPr>
          <w:p w:rsidR="001A02B8" w:rsidP="001A02B8" w:rsidRDefault="001A02B8" w14:paraId="6D653D1D" wp14:textId="77777777">
            <w:pPr>
              <w:rPr>
                <w:rFonts w:cs="Arial"/>
              </w:rPr>
            </w:pPr>
            <w:r>
              <w:rPr>
                <w:rFonts w:cs="Arial"/>
                <w:lang w:val="English"/>
              </w:rPr>
              <w:t>implementation of Hamming code</w:t>
            </w:r>
          </w:p>
        </w:tc>
        <w:tc>
          <w:tcPr>
            <w:tcW w:w="559" w:type="dxa"/>
            <w:shd w:val="clear" w:color="auto" w:fill="auto"/>
          </w:tcPr>
          <w:p w:rsidR="001A02B8" w:rsidP="001A02B8" w:rsidRDefault="001A02B8" w14:paraId="07547A01" wp14:textId="77777777">
            <w:pPr>
              <w:rPr>
                <w:rFonts w:cs="Arial"/>
              </w:rPr>
            </w:pPr>
          </w:p>
        </w:tc>
        <w:tc>
          <w:tcPr>
            <w:tcW w:w="550" w:type="dxa"/>
            <w:shd w:val="clear" w:color="auto" w:fill="auto"/>
          </w:tcPr>
          <w:p w:rsidR="001A02B8" w:rsidP="001A02B8" w:rsidRDefault="000F49D7" w14:paraId="2A5697B1" wp14:textId="77777777">
            <w:pPr>
              <w:rPr>
                <w:rFonts w:cs="Arial"/>
              </w:rPr>
            </w:pPr>
            <w:r>
              <w:rPr>
                <w:rFonts w:cs="Arial"/>
                <w:lang w:val="English"/>
              </w:rPr>
              <w:t>X</w:t>
            </w:r>
          </w:p>
        </w:tc>
        <w:tc>
          <w:tcPr>
            <w:tcW w:w="450" w:type="dxa"/>
            <w:shd w:val="clear" w:color="auto" w:fill="auto"/>
          </w:tcPr>
          <w:p w:rsidR="001A02B8" w:rsidP="001A02B8" w:rsidRDefault="000F49D7" w14:paraId="2AA7E729" wp14:textId="77777777">
            <w:pPr>
              <w:rPr>
                <w:rFonts w:cs="Arial"/>
              </w:rPr>
            </w:pPr>
            <w:r>
              <w:rPr>
                <w:rFonts w:cs="Arial"/>
                <w:lang w:val="English"/>
              </w:rPr>
              <w:t>X</w:t>
            </w:r>
          </w:p>
        </w:tc>
        <w:tc>
          <w:tcPr>
            <w:tcW w:w="567" w:type="dxa"/>
            <w:shd w:val="clear" w:color="auto" w:fill="auto"/>
          </w:tcPr>
          <w:p w:rsidR="001A02B8" w:rsidP="001A02B8" w:rsidRDefault="001A02B8" w14:paraId="5043CB0F" wp14:textId="77777777">
            <w:pPr>
              <w:rPr>
                <w:rFonts w:cs="Arial"/>
              </w:rPr>
            </w:pPr>
          </w:p>
        </w:tc>
        <w:tc>
          <w:tcPr>
            <w:tcW w:w="567" w:type="dxa"/>
            <w:shd w:val="clear" w:color="auto" w:fill="auto"/>
          </w:tcPr>
          <w:p w:rsidR="001A02B8" w:rsidP="001A02B8" w:rsidRDefault="001A02B8" w14:paraId="07459315" wp14:textId="77777777">
            <w:pPr>
              <w:rPr>
                <w:rFonts w:cs="Arial"/>
              </w:rPr>
            </w:pPr>
          </w:p>
        </w:tc>
        <w:tc>
          <w:tcPr>
            <w:tcW w:w="1417" w:type="dxa"/>
            <w:shd w:val="clear" w:color="auto" w:fill="auto"/>
          </w:tcPr>
          <w:p w:rsidR="001A02B8" w:rsidP="001A02B8" w:rsidRDefault="000F49D7" w14:paraId="6CB6769D" wp14:textId="77777777">
            <w:pPr>
              <w:rPr>
                <w:rFonts w:cs="Arial"/>
              </w:rPr>
            </w:pPr>
            <w:r>
              <w:rPr>
                <w:rFonts w:cs="Arial"/>
                <w:lang w:val="English"/>
              </w:rPr>
              <w:t>03.11.2023</w:t>
            </w:r>
          </w:p>
        </w:tc>
        <w:tc>
          <w:tcPr>
            <w:tcW w:w="1418" w:type="dxa"/>
            <w:shd w:val="clear" w:color="auto" w:fill="auto"/>
          </w:tcPr>
          <w:p w:rsidR="001A02B8" w:rsidP="001A02B8" w:rsidRDefault="000F49D7" w14:paraId="742DB9CE" wp14:textId="77777777">
            <w:pPr>
              <w:rPr>
                <w:rFonts w:cs="Arial"/>
              </w:rPr>
            </w:pPr>
            <w:r>
              <w:rPr>
                <w:rFonts w:cs="Arial"/>
                <w:lang w:val="English"/>
              </w:rPr>
              <w:t>01.12.2024</w:t>
            </w:r>
          </w:p>
        </w:tc>
      </w:tr>
      <w:tr xmlns:wp14="http://schemas.microsoft.com/office/word/2010/wordml" w:rsidR="001A02B8" w14:paraId="4C0929C3" wp14:textId="77777777">
        <w:tc>
          <w:tcPr>
            <w:tcW w:w="4503" w:type="dxa"/>
            <w:shd w:val="clear" w:color="auto" w:fill="auto"/>
          </w:tcPr>
          <w:p w:rsidR="001A02B8" w:rsidP="001A02B8" w:rsidRDefault="001A02B8" w14:paraId="1AC1AC97" wp14:textId="77777777">
            <w:pPr>
              <w:rPr>
                <w:rFonts w:cs="Arial"/>
              </w:rPr>
            </w:pPr>
            <w:r>
              <w:rPr>
                <w:rFonts w:cs="Arial"/>
                <w:lang w:val="English"/>
              </w:rPr>
              <w:t>implementation of Reed-Solomon code</w:t>
            </w:r>
          </w:p>
        </w:tc>
        <w:tc>
          <w:tcPr>
            <w:tcW w:w="559" w:type="dxa"/>
            <w:shd w:val="clear" w:color="auto" w:fill="auto"/>
          </w:tcPr>
          <w:p w:rsidR="001A02B8" w:rsidP="001A02B8" w:rsidRDefault="001A02B8" w14:paraId="6537F28F" wp14:textId="77777777">
            <w:pPr>
              <w:rPr>
                <w:rFonts w:cs="Arial"/>
              </w:rPr>
            </w:pPr>
          </w:p>
        </w:tc>
        <w:tc>
          <w:tcPr>
            <w:tcW w:w="550" w:type="dxa"/>
            <w:shd w:val="clear" w:color="auto" w:fill="auto"/>
          </w:tcPr>
          <w:p w:rsidR="001A02B8" w:rsidP="001A02B8" w:rsidRDefault="001A02B8" w14:paraId="6DFB9E20" wp14:textId="77777777">
            <w:pPr>
              <w:rPr>
                <w:rFonts w:cs="Arial"/>
              </w:rPr>
            </w:pPr>
          </w:p>
        </w:tc>
        <w:tc>
          <w:tcPr>
            <w:tcW w:w="450" w:type="dxa"/>
            <w:shd w:val="clear" w:color="auto" w:fill="auto"/>
          </w:tcPr>
          <w:p w:rsidR="001A02B8" w:rsidP="001A02B8" w:rsidRDefault="000F49D7" w14:paraId="6AE3BE76" wp14:textId="77777777">
            <w:pPr>
              <w:rPr>
                <w:rFonts w:cs="Arial"/>
              </w:rPr>
            </w:pPr>
            <w:r>
              <w:rPr>
                <w:rFonts w:cs="Arial"/>
                <w:lang w:val="English"/>
              </w:rPr>
              <w:t>X</w:t>
            </w:r>
          </w:p>
        </w:tc>
        <w:tc>
          <w:tcPr>
            <w:tcW w:w="567" w:type="dxa"/>
            <w:shd w:val="clear" w:color="auto" w:fill="auto"/>
          </w:tcPr>
          <w:p w:rsidR="001A02B8" w:rsidP="001A02B8" w:rsidRDefault="000F49D7" w14:paraId="18F67DA1" wp14:textId="77777777">
            <w:pPr>
              <w:rPr>
                <w:rFonts w:cs="Arial"/>
              </w:rPr>
            </w:pPr>
            <w:r>
              <w:rPr>
                <w:rFonts w:cs="Arial"/>
                <w:lang w:val="English"/>
              </w:rPr>
              <w:t>X</w:t>
            </w:r>
          </w:p>
        </w:tc>
        <w:tc>
          <w:tcPr>
            <w:tcW w:w="567" w:type="dxa"/>
            <w:shd w:val="clear" w:color="auto" w:fill="auto"/>
          </w:tcPr>
          <w:p w:rsidR="001A02B8" w:rsidP="001A02B8" w:rsidRDefault="001A02B8" w14:paraId="70DF9E56" wp14:textId="77777777">
            <w:pPr>
              <w:rPr>
                <w:rFonts w:cs="Arial"/>
              </w:rPr>
            </w:pPr>
          </w:p>
        </w:tc>
        <w:tc>
          <w:tcPr>
            <w:tcW w:w="1417" w:type="dxa"/>
            <w:shd w:val="clear" w:color="auto" w:fill="auto"/>
          </w:tcPr>
          <w:p w:rsidR="001A02B8" w:rsidP="001A02B8" w:rsidRDefault="000F49D7" w14:paraId="69A005AF" wp14:textId="77777777">
            <w:pPr>
              <w:rPr>
                <w:rFonts w:cs="Arial"/>
              </w:rPr>
            </w:pPr>
            <w:r>
              <w:rPr>
                <w:rFonts w:cs="Arial"/>
                <w:lang w:val="English"/>
              </w:rPr>
              <w:t>21.02.2024</w:t>
            </w:r>
          </w:p>
        </w:tc>
        <w:tc>
          <w:tcPr>
            <w:tcW w:w="1418" w:type="dxa"/>
            <w:shd w:val="clear" w:color="auto" w:fill="auto"/>
          </w:tcPr>
          <w:p w:rsidR="001A02B8" w:rsidP="001A02B8" w:rsidRDefault="00A769D4" w14:paraId="5A0CD5E8" wp14:textId="77777777">
            <w:pPr>
              <w:rPr>
                <w:rFonts w:cs="Arial"/>
              </w:rPr>
            </w:pPr>
            <w:r>
              <w:rPr>
                <w:rFonts w:cs="Arial"/>
                <w:lang w:val="English"/>
              </w:rPr>
              <w:t>30.04.2024</w:t>
            </w:r>
          </w:p>
        </w:tc>
      </w:tr>
      <w:tr xmlns:wp14="http://schemas.microsoft.com/office/word/2010/wordml" w:rsidR="001A02B8" w14:paraId="1744BF9C" wp14:textId="77777777">
        <w:tc>
          <w:tcPr>
            <w:tcW w:w="4503" w:type="dxa"/>
            <w:shd w:val="clear" w:color="auto" w:fill="auto"/>
          </w:tcPr>
          <w:p w:rsidR="001A02B8" w:rsidP="001A02B8" w:rsidRDefault="001A02B8" w14:paraId="5FEAD5FC" wp14:textId="77777777">
            <w:pPr>
              <w:rPr>
                <w:rFonts w:cs="Arial"/>
              </w:rPr>
            </w:pPr>
            <w:r>
              <w:rPr>
                <w:rFonts w:cs="Arial"/>
                <w:lang w:val="English"/>
              </w:rPr>
              <w:t>visualization of Hamming code</w:t>
            </w:r>
          </w:p>
        </w:tc>
        <w:tc>
          <w:tcPr>
            <w:tcW w:w="559" w:type="dxa"/>
            <w:shd w:val="clear" w:color="auto" w:fill="auto"/>
          </w:tcPr>
          <w:p w:rsidR="001A02B8" w:rsidP="001A02B8" w:rsidRDefault="000F49D7" w14:paraId="1551937A" wp14:textId="77777777">
            <w:pPr>
              <w:rPr>
                <w:rFonts w:cs="Arial"/>
              </w:rPr>
            </w:pPr>
            <w:r>
              <w:rPr>
                <w:rFonts w:cs="Arial"/>
                <w:lang w:val="English"/>
              </w:rPr>
              <w:t>X</w:t>
            </w:r>
          </w:p>
        </w:tc>
        <w:tc>
          <w:tcPr>
            <w:tcW w:w="550" w:type="dxa"/>
            <w:shd w:val="clear" w:color="auto" w:fill="auto"/>
          </w:tcPr>
          <w:p w:rsidR="001A02B8" w:rsidP="001A02B8" w:rsidRDefault="000F49D7" w14:paraId="540B4049" wp14:textId="77777777">
            <w:pPr>
              <w:rPr>
                <w:rFonts w:cs="Arial"/>
              </w:rPr>
            </w:pPr>
            <w:r>
              <w:rPr>
                <w:rFonts w:cs="Arial"/>
                <w:lang w:val="English"/>
              </w:rPr>
              <w:t>X</w:t>
            </w:r>
          </w:p>
        </w:tc>
        <w:tc>
          <w:tcPr>
            <w:tcW w:w="450" w:type="dxa"/>
            <w:shd w:val="clear" w:color="auto" w:fill="auto"/>
          </w:tcPr>
          <w:p w:rsidR="001A02B8" w:rsidP="001A02B8" w:rsidRDefault="001A02B8" w14:paraId="44E871BC" wp14:textId="77777777">
            <w:pPr>
              <w:rPr>
                <w:rFonts w:cs="Arial"/>
              </w:rPr>
            </w:pPr>
          </w:p>
        </w:tc>
        <w:tc>
          <w:tcPr>
            <w:tcW w:w="567" w:type="dxa"/>
            <w:shd w:val="clear" w:color="auto" w:fill="auto"/>
          </w:tcPr>
          <w:p w:rsidR="001A02B8" w:rsidP="001A02B8" w:rsidRDefault="000F49D7" w14:paraId="2FC106A0" wp14:textId="77777777">
            <w:pPr>
              <w:rPr>
                <w:rFonts w:cs="Arial"/>
              </w:rPr>
            </w:pPr>
            <w:r>
              <w:rPr>
                <w:rFonts w:cs="Arial"/>
                <w:lang w:val="English"/>
              </w:rPr>
              <w:t>X</w:t>
            </w:r>
          </w:p>
        </w:tc>
        <w:tc>
          <w:tcPr>
            <w:tcW w:w="567" w:type="dxa"/>
            <w:shd w:val="clear" w:color="auto" w:fill="auto"/>
          </w:tcPr>
          <w:p w:rsidR="001A02B8" w:rsidP="001A02B8" w:rsidRDefault="000F49D7" w14:paraId="0BF38BBE" wp14:textId="77777777">
            <w:pPr>
              <w:rPr>
                <w:rFonts w:cs="Arial"/>
              </w:rPr>
            </w:pPr>
            <w:r>
              <w:rPr>
                <w:rFonts w:cs="Arial"/>
                <w:lang w:val="English"/>
              </w:rPr>
              <w:t>X</w:t>
            </w:r>
          </w:p>
        </w:tc>
        <w:tc>
          <w:tcPr>
            <w:tcW w:w="1417" w:type="dxa"/>
            <w:shd w:val="clear" w:color="auto" w:fill="auto"/>
          </w:tcPr>
          <w:p w:rsidR="001A02B8" w:rsidP="001A02B8" w:rsidRDefault="000F49D7" w14:paraId="4462CF8B" wp14:textId="77777777">
            <w:pPr>
              <w:rPr>
                <w:rFonts w:cs="Arial"/>
              </w:rPr>
            </w:pPr>
            <w:r>
              <w:rPr>
                <w:rFonts w:cs="Arial"/>
                <w:lang w:val="English"/>
              </w:rPr>
              <w:t>05.11.2023</w:t>
            </w:r>
          </w:p>
        </w:tc>
        <w:tc>
          <w:tcPr>
            <w:tcW w:w="1418" w:type="dxa"/>
            <w:shd w:val="clear" w:color="auto" w:fill="auto"/>
          </w:tcPr>
          <w:p w:rsidR="001A02B8" w:rsidP="001A02B8" w:rsidRDefault="000F49D7" w14:paraId="2A5A9A01" wp14:textId="77777777">
            <w:pPr>
              <w:rPr>
                <w:rFonts w:cs="Arial"/>
              </w:rPr>
            </w:pPr>
            <w:r>
              <w:rPr>
                <w:rFonts w:cs="Arial"/>
                <w:lang w:val="English"/>
              </w:rPr>
              <w:t>10.01.2024</w:t>
            </w:r>
          </w:p>
        </w:tc>
      </w:tr>
      <w:tr xmlns:wp14="http://schemas.microsoft.com/office/word/2010/wordml" w:rsidR="001A02B8" w14:paraId="1D990831" wp14:textId="77777777">
        <w:tc>
          <w:tcPr>
            <w:tcW w:w="4503" w:type="dxa"/>
            <w:shd w:val="clear" w:color="auto" w:fill="auto"/>
          </w:tcPr>
          <w:p w:rsidR="001A02B8" w:rsidP="001A02B8" w:rsidRDefault="001A02B8" w14:paraId="1BF6B36B" wp14:textId="77777777">
            <w:pPr>
              <w:rPr>
                <w:rFonts w:cs="Arial"/>
              </w:rPr>
            </w:pPr>
            <w:r>
              <w:rPr>
                <w:rFonts w:cs="Arial"/>
                <w:lang w:val="English"/>
              </w:rPr>
              <w:t>Reed-Solomon code visualization</w:t>
            </w:r>
          </w:p>
        </w:tc>
        <w:tc>
          <w:tcPr>
            <w:tcW w:w="559" w:type="dxa"/>
            <w:shd w:val="clear" w:color="auto" w:fill="auto"/>
          </w:tcPr>
          <w:p w:rsidR="001A02B8" w:rsidP="001A02B8" w:rsidRDefault="001A02B8" w14:paraId="144A5D23" wp14:textId="77777777">
            <w:pPr>
              <w:rPr>
                <w:rFonts w:cs="Arial"/>
              </w:rPr>
            </w:pPr>
          </w:p>
        </w:tc>
        <w:tc>
          <w:tcPr>
            <w:tcW w:w="550" w:type="dxa"/>
            <w:shd w:val="clear" w:color="auto" w:fill="auto"/>
          </w:tcPr>
          <w:p w:rsidR="001A02B8" w:rsidP="001A02B8" w:rsidRDefault="000F49D7" w14:paraId="3726491C" wp14:textId="77777777">
            <w:pPr>
              <w:rPr>
                <w:rFonts w:cs="Arial"/>
              </w:rPr>
            </w:pPr>
            <w:r>
              <w:rPr>
                <w:rFonts w:cs="Arial"/>
                <w:lang w:val="English"/>
              </w:rPr>
              <w:t>X</w:t>
            </w:r>
          </w:p>
        </w:tc>
        <w:tc>
          <w:tcPr>
            <w:tcW w:w="450" w:type="dxa"/>
            <w:shd w:val="clear" w:color="auto" w:fill="auto"/>
          </w:tcPr>
          <w:p w:rsidR="001A02B8" w:rsidP="001A02B8" w:rsidRDefault="000F49D7" w14:paraId="6ABC5ABD" wp14:textId="77777777">
            <w:pPr>
              <w:rPr>
                <w:rFonts w:cs="Arial"/>
              </w:rPr>
            </w:pPr>
            <w:r>
              <w:rPr>
                <w:rFonts w:cs="Arial"/>
                <w:lang w:val="English"/>
              </w:rPr>
              <w:t>X</w:t>
            </w:r>
          </w:p>
        </w:tc>
        <w:tc>
          <w:tcPr>
            <w:tcW w:w="567" w:type="dxa"/>
            <w:shd w:val="clear" w:color="auto" w:fill="auto"/>
          </w:tcPr>
          <w:p w:rsidR="001A02B8" w:rsidP="001A02B8" w:rsidRDefault="000F49D7" w14:paraId="58B47519" wp14:textId="77777777">
            <w:pPr>
              <w:rPr>
                <w:rFonts w:cs="Arial"/>
              </w:rPr>
            </w:pPr>
            <w:r>
              <w:rPr>
                <w:rFonts w:cs="Arial"/>
                <w:lang w:val="English"/>
              </w:rPr>
              <w:t>X</w:t>
            </w:r>
          </w:p>
        </w:tc>
        <w:tc>
          <w:tcPr>
            <w:tcW w:w="567" w:type="dxa"/>
            <w:shd w:val="clear" w:color="auto" w:fill="auto"/>
          </w:tcPr>
          <w:p w:rsidR="001A02B8" w:rsidP="001A02B8" w:rsidRDefault="000F49D7" w14:paraId="43C354A8" wp14:textId="77777777">
            <w:pPr>
              <w:rPr>
                <w:rFonts w:cs="Arial"/>
              </w:rPr>
            </w:pPr>
            <w:r>
              <w:rPr>
                <w:rFonts w:cs="Arial"/>
                <w:lang w:val="English"/>
              </w:rPr>
              <w:t>X</w:t>
            </w:r>
          </w:p>
        </w:tc>
        <w:tc>
          <w:tcPr>
            <w:tcW w:w="1417" w:type="dxa"/>
            <w:shd w:val="clear" w:color="auto" w:fill="auto"/>
          </w:tcPr>
          <w:p w:rsidR="001A02B8" w:rsidP="001A02B8" w:rsidRDefault="000F49D7" w14:paraId="3DA37984" wp14:textId="77777777">
            <w:pPr>
              <w:rPr>
                <w:rFonts w:cs="Arial"/>
              </w:rPr>
            </w:pPr>
            <w:r>
              <w:rPr>
                <w:rFonts w:cs="Arial"/>
                <w:lang w:val="English"/>
              </w:rPr>
              <w:t>01.03.2024</w:t>
            </w:r>
          </w:p>
        </w:tc>
        <w:tc>
          <w:tcPr>
            <w:tcW w:w="1418" w:type="dxa"/>
            <w:shd w:val="clear" w:color="auto" w:fill="auto"/>
          </w:tcPr>
          <w:p w:rsidR="001A02B8" w:rsidP="001A02B8" w:rsidRDefault="000F49D7" w14:paraId="14C55EC6" wp14:textId="77777777">
            <w:pPr>
              <w:rPr>
                <w:rFonts w:cs="Arial"/>
              </w:rPr>
            </w:pPr>
            <w:r>
              <w:rPr>
                <w:rFonts w:cs="Arial"/>
                <w:lang w:val="English"/>
              </w:rPr>
              <w:t>31.05.2024</w:t>
            </w:r>
          </w:p>
        </w:tc>
      </w:tr>
      <w:tr xmlns:wp14="http://schemas.microsoft.com/office/word/2010/wordml" w:rsidR="001A02B8" w14:paraId="3E90CBE9" wp14:textId="77777777">
        <w:tc>
          <w:tcPr>
            <w:tcW w:w="4503" w:type="dxa"/>
            <w:shd w:val="clear" w:color="auto" w:fill="auto"/>
          </w:tcPr>
          <w:p w:rsidR="001A02B8" w:rsidP="001A02B8" w:rsidRDefault="001A02B8" w14:paraId="4B839180" wp14:textId="77777777">
            <w:pPr>
              <w:rPr>
                <w:rFonts w:cs="Arial"/>
              </w:rPr>
            </w:pPr>
            <w:r>
              <w:rPr>
                <w:rFonts w:cs="Arial"/>
                <w:lang w:val="English"/>
              </w:rPr>
              <w:t>writing tests for Hamming code</w:t>
            </w:r>
          </w:p>
        </w:tc>
        <w:tc>
          <w:tcPr>
            <w:tcW w:w="559" w:type="dxa"/>
            <w:shd w:val="clear" w:color="auto" w:fill="auto"/>
          </w:tcPr>
          <w:p w:rsidR="001A02B8" w:rsidP="001A02B8" w:rsidRDefault="000F49D7" w14:paraId="457FA147" wp14:textId="77777777">
            <w:pPr>
              <w:rPr>
                <w:rFonts w:cs="Arial"/>
              </w:rPr>
            </w:pPr>
            <w:r>
              <w:rPr>
                <w:rFonts w:cs="Arial"/>
                <w:lang w:val="English"/>
              </w:rPr>
              <w:t>X</w:t>
            </w:r>
          </w:p>
        </w:tc>
        <w:tc>
          <w:tcPr>
            <w:tcW w:w="550" w:type="dxa"/>
            <w:shd w:val="clear" w:color="auto" w:fill="auto"/>
          </w:tcPr>
          <w:p w:rsidR="001A02B8" w:rsidP="001A02B8" w:rsidRDefault="000F49D7" w14:paraId="0FDFCD0A" wp14:textId="77777777">
            <w:pPr>
              <w:rPr>
                <w:rFonts w:cs="Arial"/>
              </w:rPr>
            </w:pPr>
            <w:r>
              <w:rPr>
                <w:rFonts w:cs="Arial"/>
                <w:lang w:val="English"/>
              </w:rPr>
              <w:t>X</w:t>
            </w:r>
          </w:p>
        </w:tc>
        <w:tc>
          <w:tcPr>
            <w:tcW w:w="450" w:type="dxa"/>
            <w:shd w:val="clear" w:color="auto" w:fill="auto"/>
          </w:tcPr>
          <w:p w:rsidR="001A02B8" w:rsidP="001A02B8" w:rsidRDefault="001A02B8" w14:paraId="738610EB" wp14:textId="77777777">
            <w:pPr>
              <w:rPr>
                <w:rFonts w:cs="Arial"/>
              </w:rPr>
            </w:pPr>
          </w:p>
        </w:tc>
        <w:tc>
          <w:tcPr>
            <w:tcW w:w="567" w:type="dxa"/>
            <w:shd w:val="clear" w:color="auto" w:fill="auto"/>
          </w:tcPr>
          <w:p w:rsidR="001A02B8" w:rsidP="001A02B8" w:rsidRDefault="001A02B8" w14:paraId="637805D2" wp14:textId="77777777">
            <w:pPr>
              <w:rPr>
                <w:rFonts w:cs="Arial"/>
              </w:rPr>
            </w:pPr>
          </w:p>
        </w:tc>
        <w:tc>
          <w:tcPr>
            <w:tcW w:w="567" w:type="dxa"/>
            <w:shd w:val="clear" w:color="auto" w:fill="auto"/>
          </w:tcPr>
          <w:p w:rsidR="001A02B8" w:rsidP="001A02B8" w:rsidRDefault="001A02B8" w14:paraId="463F29E8" wp14:textId="77777777">
            <w:pPr>
              <w:rPr>
                <w:rFonts w:cs="Arial"/>
              </w:rPr>
            </w:pPr>
          </w:p>
        </w:tc>
        <w:tc>
          <w:tcPr>
            <w:tcW w:w="1417" w:type="dxa"/>
            <w:shd w:val="clear" w:color="auto" w:fill="auto"/>
          </w:tcPr>
          <w:p w:rsidR="001A02B8" w:rsidP="001A02B8" w:rsidRDefault="000F49D7" w14:paraId="34E9396C" wp14:textId="77777777">
            <w:pPr>
              <w:rPr>
                <w:rFonts w:cs="Arial"/>
              </w:rPr>
            </w:pPr>
            <w:r>
              <w:rPr>
                <w:rFonts w:cs="Arial"/>
                <w:lang w:val="English"/>
              </w:rPr>
              <w:t>05.11.2023</w:t>
            </w:r>
          </w:p>
        </w:tc>
        <w:tc>
          <w:tcPr>
            <w:tcW w:w="1418" w:type="dxa"/>
            <w:shd w:val="clear" w:color="auto" w:fill="auto"/>
          </w:tcPr>
          <w:p w:rsidR="001A02B8" w:rsidP="001A02B8" w:rsidRDefault="008454DD" w14:paraId="513AC768" wp14:textId="77777777">
            <w:pPr>
              <w:rPr>
                <w:rFonts w:cs="Arial"/>
              </w:rPr>
            </w:pPr>
            <w:r>
              <w:rPr>
                <w:rFonts w:cs="Arial"/>
                <w:lang w:val="English"/>
              </w:rPr>
              <w:t>22.11.2024</w:t>
            </w:r>
          </w:p>
        </w:tc>
      </w:tr>
      <w:tr xmlns:wp14="http://schemas.microsoft.com/office/word/2010/wordml" w:rsidR="001A02B8" w14:paraId="5B97C5AF" wp14:textId="77777777">
        <w:tc>
          <w:tcPr>
            <w:tcW w:w="4503" w:type="dxa"/>
            <w:shd w:val="clear" w:color="auto" w:fill="auto"/>
          </w:tcPr>
          <w:p w:rsidR="001A02B8" w:rsidP="001A02B8" w:rsidRDefault="001A02B8" w14:paraId="31D611CA" wp14:textId="77777777">
            <w:pPr>
              <w:rPr>
                <w:rFonts w:cs="Arial"/>
              </w:rPr>
            </w:pPr>
            <w:r>
              <w:rPr>
                <w:rFonts w:cs="Arial"/>
                <w:lang w:val="English"/>
              </w:rPr>
              <w:t>writing tests for the Reed-Solomon code</w:t>
            </w:r>
          </w:p>
        </w:tc>
        <w:tc>
          <w:tcPr>
            <w:tcW w:w="559" w:type="dxa"/>
            <w:shd w:val="clear" w:color="auto" w:fill="auto"/>
          </w:tcPr>
          <w:p w:rsidR="001A02B8" w:rsidP="001A02B8" w:rsidRDefault="000F49D7" w14:paraId="21615E5F" wp14:textId="77777777">
            <w:pPr>
              <w:rPr>
                <w:rFonts w:cs="Arial"/>
              </w:rPr>
            </w:pPr>
            <w:r>
              <w:rPr>
                <w:rFonts w:cs="Arial"/>
                <w:lang w:val="English"/>
              </w:rPr>
              <w:t>X</w:t>
            </w:r>
          </w:p>
        </w:tc>
        <w:tc>
          <w:tcPr>
            <w:tcW w:w="550" w:type="dxa"/>
            <w:shd w:val="clear" w:color="auto" w:fill="auto"/>
          </w:tcPr>
          <w:p w:rsidR="001A02B8" w:rsidP="001A02B8" w:rsidRDefault="001A02B8" w14:paraId="3B7B4B86" wp14:textId="77777777">
            <w:pPr>
              <w:rPr>
                <w:rFonts w:cs="Arial"/>
              </w:rPr>
            </w:pPr>
          </w:p>
        </w:tc>
        <w:tc>
          <w:tcPr>
            <w:tcW w:w="450" w:type="dxa"/>
            <w:shd w:val="clear" w:color="auto" w:fill="auto"/>
          </w:tcPr>
          <w:p w:rsidR="001A02B8" w:rsidP="001A02B8" w:rsidRDefault="000F49D7" w14:paraId="709FC242" wp14:textId="77777777">
            <w:pPr>
              <w:rPr>
                <w:rFonts w:cs="Arial"/>
              </w:rPr>
            </w:pPr>
            <w:r>
              <w:rPr>
                <w:rFonts w:cs="Arial"/>
                <w:lang w:val="English"/>
              </w:rPr>
              <w:t>X</w:t>
            </w:r>
          </w:p>
        </w:tc>
        <w:tc>
          <w:tcPr>
            <w:tcW w:w="567" w:type="dxa"/>
            <w:shd w:val="clear" w:color="auto" w:fill="auto"/>
          </w:tcPr>
          <w:p w:rsidR="001A02B8" w:rsidP="001A02B8" w:rsidRDefault="000F49D7" w14:paraId="6E1A8611" wp14:textId="77777777">
            <w:pPr>
              <w:rPr>
                <w:rFonts w:cs="Arial"/>
              </w:rPr>
            </w:pPr>
            <w:r>
              <w:rPr>
                <w:rFonts w:cs="Arial"/>
                <w:lang w:val="English"/>
              </w:rPr>
              <w:t>X</w:t>
            </w:r>
          </w:p>
        </w:tc>
        <w:tc>
          <w:tcPr>
            <w:tcW w:w="567" w:type="dxa"/>
            <w:shd w:val="clear" w:color="auto" w:fill="auto"/>
          </w:tcPr>
          <w:p w:rsidR="001A02B8" w:rsidP="001A02B8" w:rsidRDefault="001A02B8" w14:paraId="3A0FF5F2" wp14:textId="77777777">
            <w:pPr>
              <w:rPr>
                <w:rFonts w:cs="Arial"/>
              </w:rPr>
            </w:pPr>
          </w:p>
        </w:tc>
        <w:tc>
          <w:tcPr>
            <w:tcW w:w="1417" w:type="dxa"/>
            <w:shd w:val="clear" w:color="auto" w:fill="auto"/>
          </w:tcPr>
          <w:p w:rsidR="001A02B8" w:rsidP="001A02B8" w:rsidRDefault="000F49D7" w14:paraId="55D2BB97" wp14:textId="77777777">
            <w:pPr>
              <w:rPr>
                <w:rFonts w:cs="Arial"/>
              </w:rPr>
            </w:pPr>
            <w:r>
              <w:rPr>
                <w:rFonts w:cs="Arial"/>
                <w:lang w:val="English"/>
              </w:rPr>
              <w:t>01.03.2024</w:t>
            </w:r>
          </w:p>
        </w:tc>
        <w:tc>
          <w:tcPr>
            <w:tcW w:w="1418" w:type="dxa"/>
            <w:shd w:val="clear" w:color="auto" w:fill="auto"/>
          </w:tcPr>
          <w:p w:rsidR="001A02B8" w:rsidP="001A02B8" w:rsidRDefault="000F49D7" w14:paraId="00984E67" wp14:textId="77777777">
            <w:pPr>
              <w:rPr>
                <w:rFonts w:cs="Arial"/>
              </w:rPr>
            </w:pPr>
            <w:r>
              <w:rPr>
                <w:rFonts w:cs="Arial"/>
                <w:lang w:val="English"/>
              </w:rPr>
              <w:t>31.05.2024</w:t>
            </w:r>
          </w:p>
        </w:tc>
      </w:tr>
      <w:tr xmlns:wp14="http://schemas.microsoft.com/office/word/2010/wordml" w:rsidR="00DD0E47" w14:paraId="431620D6" wp14:textId="77777777">
        <w:tc>
          <w:tcPr>
            <w:tcW w:w="4503" w:type="dxa"/>
            <w:shd w:val="clear" w:color="auto" w:fill="auto"/>
          </w:tcPr>
          <w:p w:rsidR="00DD0E47" w:rsidP="001A02B8" w:rsidRDefault="00F040BA" w14:paraId="3D9BC3E0" wp14:textId="77777777">
            <w:pPr>
              <w:rPr>
                <w:rFonts w:cs="Arial"/>
              </w:rPr>
            </w:pPr>
            <w:r>
              <w:rPr>
                <w:rFonts w:cs="Arial"/>
                <w:lang w:val="English"/>
              </w:rPr>
              <w:t>writing an English translation</w:t>
            </w:r>
          </w:p>
        </w:tc>
        <w:tc>
          <w:tcPr>
            <w:tcW w:w="559" w:type="dxa"/>
            <w:shd w:val="clear" w:color="auto" w:fill="auto"/>
          </w:tcPr>
          <w:p w:rsidR="00DD0E47" w:rsidP="001A02B8" w:rsidRDefault="00DD0E47" w14:paraId="5630AD66" wp14:textId="77777777">
            <w:pPr>
              <w:rPr>
                <w:rFonts w:cs="Arial"/>
              </w:rPr>
            </w:pPr>
          </w:p>
        </w:tc>
        <w:tc>
          <w:tcPr>
            <w:tcW w:w="550" w:type="dxa"/>
            <w:shd w:val="clear" w:color="auto" w:fill="auto"/>
          </w:tcPr>
          <w:p w:rsidR="00DD0E47" w:rsidP="001A02B8" w:rsidRDefault="00DD0E47" w14:paraId="61829076" wp14:textId="77777777">
            <w:pPr>
              <w:rPr>
                <w:rFonts w:cs="Arial"/>
              </w:rPr>
            </w:pPr>
          </w:p>
        </w:tc>
        <w:tc>
          <w:tcPr>
            <w:tcW w:w="450" w:type="dxa"/>
            <w:shd w:val="clear" w:color="auto" w:fill="auto"/>
          </w:tcPr>
          <w:p w:rsidR="00DD0E47" w:rsidP="001A02B8" w:rsidRDefault="00DD0E47" w14:paraId="2BA226A1" wp14:textId="77777777">
            <w:pPr>
              <w:rPr>
                <w:rFonts w:cs="Arial"/>
              </w:rPr>
            </w:pPr>
          </w:p>
        </w:tc>
        <w:tc>
          <w:tcPr>
            <w:tcW w:w="567" w:type="dxa"/>
            <w:shd w:val="clear" w:color="auto" w:fill="auto"/>
          </w:tcPr>
          <w:p w:rsidR="00DD0E47" w:rsidP="001A02B8" w:rsidRDefault="00DD0E47" w14:paraId="17AD93B2" wp14:textId="77777777">
            <w:pPr>
              <w:rPr>
                <w:rFonts w:cs="Arial"/>
              </w:rPr>
            </w:pPr>
          </w:p>
        </w:tc>
        <w:tc>
          <w:tcPr>
            <w:tcW w:w="567" w:type="dxa"/>
            <w:shd w:val="clear" w:color="auto" w:fill="auto"/>
          </w:tcPr>
          <w:p w:rsidR="00DD0E47" w:rsidP="001A02B8" w:rsidRDefault="00DD0E47" w14:paraId="4B4DA821" wp14:textId="77777777">
            <w:pPr>
              <w:rPr>
                <w:rFonts w:cs="Arial"/>
              </w:rPr>
            </w:pPr>
            <w:r>
              <w:rPr>
                <w:rFonts w:cs="Arial"/>
                <w:lang w:val="English"/>
              </w:rPr>
              <w:t>X</w:t>
            </w:r>
          </w:p>
        </w:tc>
        <w:tc>
          <w:tcPr>
            <w:tcW w:w="1417" w:type="dxa"/>
            <w:shd w:val="clear" w:color="auto" w:fill="auto"/>
          </w:tcPr>
          <w:p w:rsidR="00DD0E47" w:rsidP="001A02B8" w:rsidRDefault="00DD0E47" w14:paraId="680F3D7B" wp14:textId="77777777">
            <w:pPr>
              <w:rPr>
                <w:rFonts w:cs="Arial"/>
              </w:rPr>
            </w:pPr>
            <w:r>
              <w:rPr>
                <w:rFonts w:cs="Arial"/>
                <w:lang w:val="English"/>
              </w:rPr>
              <w:t>01.04.2024</w:t>
            </w:r>
          </w:p>
        </w:tc>
        <w:tc>
          <w:tcPr>
            <w:tcW w:w="1418" w:type="dxa"/>
            <w:shd w:val="clear" w:color="auto" w:fill="auto"/>
          </w:tcPr>
          <w:p w:rsidR="00DD0E47" w:rsidP="001A02B8" w:rsidRDefault="000D076B" w14:paraId="628BA80B" wp14:textId="77777777">
            <w:pPr>
              <w:rPr>
                <w:rFonts w:cs="Arial"/>
              </w:rPr>
            </w:pPr>
            <w:r>
              <w:rPr>
                <w:rFonts w:cs="Arial"/>
                <w:lang w:val="English"/>
              </w:rPr>
              <w:t>31.05.2024</w:t>
            </w:r>
          </w:p>
        </w:tc>
      </w:tr>
    </w:tbl>
    <w:p xmlns:wp14="http://schemas.microsoft.com/office/word/2010/wordml" w:rsidRPr="00BF3E81" w:rsidR="0063343E" w:rsidP="00F016DE" w:rsidRDefault="0063343E" w14:paraId="0DE4B5B7" wp14:textId="77777777">
      <w:pPr>
        <w:rPr>
          <w:rFonts w:cs="Arial"/>
        </w:rPr>
      </w:pPr>
    </w:p>
    <w:p xmlns:wp14="http://schemas.microsoft.com/office/word/2010/wordml" w:rsidRPr="00BF3E81" w:rsidR="00B74153" w:rsidP="00911519" w:rsidRDefault="00B74153" w14:paraId="24E11B67" wp14:textId="77777777">
      <w:pPr>
        <w:pStyle w:val="Heading2"/>
        <w:rPr>
          <w:rFonts w:cs="Arial"/>
        </w:rPr>
      </w:pPr>
      <w:bookmarkStart w:name="_Toc167839254" w:id="8"/>
      <w:r w:rsidRPr="00BF3E81">
        <w:rPr>
          <w:rFonts w:cs="Arial"/>
          <w:lang w:val="English"/>
        </w:rPr>
        <w:t>Description of the stages of development (project management)</w:t>
      </w:r>
      <w:bookmarkEnd w:id="8"/>
    </w:p>
    <w:p xmlns:wp14="http://schemas.microsoft.com/office/word/2010/wordml" w:rsidR="00F016DE" w:rsidP="000F2751" w:rsidRDefault="00F016DE" w14:paraId="5CDC5C57" wp14:textId="77777777">
      <w:pPr>
        <w:pStyle w:val="komentarz"/>
      </w:pPr>
      <w:r w:rsidRPr="00BF3E81">
        <w:rPr>
          <w:lang w:val="English"/>
        </w:rPr>
        <w:t>{main tasks in individual stages)</w:t>
      </w:r>
    </w:p>
    <w:p xmlns:wp14="http://schemas.microsoft.com/office/word/2010/wordml" w:rsidRPr="00BF3E81" w:rsidR="0063343E" w:rsidP="000F2751" w:rsidRDefault="0063343E" w14:paraId="66204FF1" wp14:textId="77777777">
      <w:pPr>
        <w:pStyle w:val="komentarz"/>
      </w:pPr>
    </w:p>
    <w:p xmlns:wp14="http://schemas.microsoft.com/office/word/2010/wordml" w:rsidRPr="008E751D" w:rsidR="00B74153" w:rsidP="008E751D" w:rsidRDefault="001A02B8" w14:paraId="5D8EC49F" wp14:textId="77777777">
      <w:pPr>
        <w:pStyle w:val="Heading3"/>
      </w:pPr>
      <w:bookmarkStart w:name="_Toc167839255" w:id="9"/>
      <w:r w:rsidRPr="008E751D">
        <w:rPr>
          <w:lang w:val="English"/>
        </w:rPr>
        <w:t>creating a project database</w:t>
      </w:r>
      <w:bookmarkEnd w:id="9"/>
    </w:p>
    <w:p xmlns:wp14="http://schemas.microsoft.com/office/word/2010/wordml" w:rsidRPr="00BF3E81" w:rsidR="00B74153" w:rsidP="000F2751" w:rsidRDefault="008D60B8" w14:paraId="15AEE5CD" wp14:textId="77777777">
      <w:pPr>
        <w:pStyle w:val="komentarz"/>
        <w:rPr>
          <w:rStyle w:val="Normalnypogrubienie"/>
          <w:rFonts w:cs="Arial"/>
          <w:b w:val="0"/>
        </w:rPr>
      </w:pPr>
      <w:r w:rsidRPr="00BF3E81">
        <w:rPr>
          <w:rStyle w:val="Normalnypogrubienie"/>
          <w:rFonts w:cs="Arial"/>
          <w:b w:val="0"/>
          <w:lang w:val="English"/>
        </w:rPr>
        <w:t>{goals, products, acceptance criteria, main tasks, etc.}</w:t>
      </w:r>
    </w:p>
    <w:p xmlns:wp14="http://schemas.microsoft.com/office/word/2010/wordml" w:rsidR="001A02B8" w:rsidP="00F55385" w:rsidRDefault="001A02B8" w14:paraId="0DD09D0D" wp14:textId="77777777">
      <w:pPr>
        <w:rPr>
          <w:rFonts w:cs="Arial"/>
        </w:rPr>
      </w:pPr>
      <w:r>
        <w:rPr>
          <w:rFonts w:cs="Arial"/>
          <w:lang w:val="English"/>
        </w:rPr>
        <w:t>Goals: To select a technology, to prepare the technology for use, to create a project on Github</w:t>
      </w:r>
    </w:p>
    <w:p xmlns:wp14="http://schemas.microsoft.com/office/word/2010/wordml" w:rsidR="00A3251A" w:rsidP="00F55385" w:rsidRDefault="00A3251A" w14:paraId="1278B4A3" wp14:textId="77777777">
      <w:pPr>
        <w:rPr>
          <w:rFonts w:cs="Arial"/>
        </w:rPr>
      </w:pPr>
      <w:r>
        <w:rPr>
          <w:rFonts w:cs="Arial"/>
          <w:lang w:val="English"/>
        </w:rPr>
        <w:t>Products: a repository on github that can be accessed by every member of the group, the base configuration of the QT framework (c++) has been uploaded to the repository</w:t>
      </w:r>
    </w:p>
    <w:p xmlns:wp14="http://schemas.microsoft.com/office/word/2010/wordml" w:rsidR="00A3251A" w:rsidP="00F55385" w:rsidRDefault="00A3251A" w14:paraId="4689ED0F" wp14:textId="77777777">
      <w:pPr>
        <w:rPr>
          <w:rFonts w:cs="Arial"/>
        </w:rPr>
      </w:pPr>
      <w:r>
        <w:rPr>
          <w:rFonts w:cs="Arial"/>
          <w:lang w:val="English"/>
        </w:rPr>
        <w:t>Acceptance criteria: access of group members to the repository with push permissions (except for branch main) and the ability to launch the project</w:t>
      </w:r>
    </w:p>
    <w:p xmlns:wp14="http://schemas.microsoft.com/office/word/2010/wordml" w:rsidRPr="00BF3E81" w:rsidR="0063343E" w:rsidP="00F55385" w:rsidRDefault="0063343E" w14:paraId="2DBF0D7D" wp14:textId="77777777">
      <w:pPr>
        <w:rPr>
          <w:rFonts w:cs="Arial"/>
        </w:rPr>
      </w:pPr>
    </w:p>
    <w:p xmlns:wp14="http://schemas.microsoft.com/office/word/2010/wordml" w:rsidR="00B74153" w:rsidP="00367BFB" w:rsidRDefault="001A02B8" w14:paraId="75B5EE15" wp14:textId="77777777">
      <w:pPr>
        <w:pStyle w:val="Heading3"/>
      </w:pPr>
      <w:bookmarkStart w:name="_Toc167839256" w:id="10"/>
      <w:r>
        <w:rPr>
          <w:lang w:val="English"/>
        </w:rPr>
        <w:t>creating a GUI database</w:t>
      </w:r>
      <w:bookmarkEnd w:id="10"/>
    </w:p>
    <w:p xmlns:wp14="http://schemas.microsoft.com/office/word/2010/wordml" w:rsidRPr="00BF3E81" w:rsidR="001A02B8" w:rsidP="000F2751" w:rsidRDefault="001A02B8" w14:paraId="6C6BF741" wp14:textId="77777777">
      <w:pPr>
        <w:pStyle w:val="komentarz"/>
        <w:rPr>
          <w:rStyle w:val="Normalnypogrubienie"/>
          <w:rFonts w:cs="Arial"/>
          <w:b w:val="0"/>
        </w:rPr>
      </w:pPr>
      <w:r w:rsidRPr="00BF3E81">
        <w:rPr>
          <w:rStyle w:val="Normalnypogrubienie"/>
          <w:rFonts w:cs="Arial"/>
          <w:b w:val="0"/>
          <w:lang w:val="English"/>
        </w:rPr>
        <w:t>{goals, products, acceptance criteria, main tasks, etc.}</w:t>
      </w:r>
    </w:p>
    <w:p xmlns:wp14="http://schemas.microsoft.com/office/word/2010/wordml" w:rsidR="001A02B8" w:rsidP="001A02B8" w:rsidRDefault="001A02B8" w14:paraId="071E841D" wp14:textId="77777777">
      <w:r w:rsidR="00076DFA">
        <w:rPr>
          <w:lang w:val="English"/>
        </w:rPr>
        <w:t>Goals: Basic user interface, creating options for choosing code visualization, options for inserting code</w:t>
      </w:r>
    </w:p>
    <w:p xmlns:wp14="http://schemas.microsoft.com/office/word/2010/wordml" w:rsidR="001C3D39" w:rsidP="001A02B8" w:rsidRDefault="001C3D39" w14:paraId="60BC73F0" wp14:textId="77777777">
      <w:r>
        <w:rPr>
          <w:lang w:val="English"/>
        </w:rPr>
        <w:t>Products: code in QT presenting a GUI in which you can choose what code you want to visualize (without implementing this step yet)</w:t>
      </w:r>
    </w:p>
    <w:p xmlns:wp14="http://schemas.microsoft.com/office/word/2010/wordml" w:rsidR="001C3D39" w:rsidP="001A02B8" w:rsidRDefault="001C3D39" w14:paraId="21F66C48" wp14:textId="77777777">
      <w:r>
        <w:rPr>
          <w:lang w:val="English"/>
        </w:rPr>
        <w:t xml:space="preserve">Acceptance criteria: aesthetic GUI, runs on the computer of each group member, available on Linux and Windows </w:t>
      </w:r>
    </w:p>
    <w:p xmlns:wp14="http://schemas.microsoft.com/office/word/2010/wordml" w:rsidR="00C26F60" w:rsidP="001A02B8" w:rsidRDefault="00C26F60" w14:paraId="6B62F1B3" wp14:textId="77777777"/>
    <w:p xmlns:wp14="http://schemas.microsoft.com/office/word/2010/wordml" w:rsidRPr="00C26F60" w:rsidR="00C26F60" w:rsidP="004D0955" w:rsidRDefault="00C26F60" w14:paraId="254F1E14" wp14:textId="77777777">
      <w:pPr>
        <w:pStyle w:val="Heading3"/>
      </w:pPr>
      <w:bookmarkStart w:name="_Toc167839257" w:id="11"/>
      <w:r w:rsidRPr="00C26F60">
        <w:rPr>
          <w:lang w:val="English"/>
        </w:rPr>
        <w:t>implementation of Hamming code</w:t>
      </w:r>
      <w:bookmarkEnd w:id="11"/>
    </w:p>
    <w:p xmlns:wp14="http://schemas.microsoft.com/office/word/2010/wordml" w:rsidRPr="00BF3E81" w:rsidR="00C26F60" w:rsidP="000F2751" w:rsidRDefault="00C26F60" w14:paraId="424EA688" wp14:textId="77777777">
      <w:pPr>
        <w:pStyle w:val="komentarz"/>
        <w:rPr>
          <w:rStyle w:val="Normalnypogrubienie"/>
          <w:rFonts w:cs="Arial"/>
          <w:b w:val="0"/>
        </w:rPr>
      </w:pPr>
      <w:r w:rsidRPr="00BF3E81">
        <w:rPr>
          <w:rStyle w:val="Normalnypogrubienie"/>
          <w:rFonts w:cs="Arial"/>
          <w:b w:val="0"/>
          <w:lang w:val="English"/>
        </w:rPr>
        <w:t>{goals, products, acceptance criteria, main tasks, etc.}</w:t>
      </w:r>
    </w:p>
    <w:p xmlns:wp14="http://schemas.microsoft.com/office/word/2010/wordml" w:rsidR="00046342" w:rsidP="001A02B8" w:rsidRDefault="00E521EC" w14:paraId="261F813C" wp14:textId="77777777">
      <w:r w:rsidR="00C26F60">
        <w:rPr>
          <w:lang w:val="English"/>
        </w:rPr>
        <w:t>Goals: To create a Hamming code algorithm</w:t>
      </w:r>
    </w:p>
    <w:p xmlns:wp14="http://schemas.microsoft.com/office/word/2010/wordml" w:rsidR="00E521EC" w:rsidP="001A02B8" w:rsidRDefault="00E521EC" w14:paraId="5ABD211F" wp14:textId="77777777">
      <w:r>
        <w:rPr>
          <w:lang w:val="English"/>
        </w:rPr>
        <w:t>Products: c++ code that allows you to encode data with Hamming code, function to encode information and function to decode</w:t>
      </w:r>
    </w:p>
    <w:p xmlns:wp14="http://schemas.microsoft.com/office/word/2010/wordml" w:rsidR="00E521EC" w:rsidP="00E521EC" w:rsidRDefault="00E521EC" w14:paraId="7E0F5805" wp14:textId="77777777">
      <w:r>
        <w:rPr>
          <w:lang w:val="English"/>
        </w:rPr>
        <w:t>Acceptance criteria: correctly implemented algorithm, consistent with coding theory</w:t>
      </w:r>
    </w:p>
    <w:p xmlns:wp14="http://schemas.microsoft.com/office/word/2010/wordml" w:rsidRPr="001A02B8" w:rsidR="00046342" w:rsidP="001A02B8" w:rsidRDefault="00046342" w14:paraId="02F2C34E" wp14:textId="77777777"/>
    <w:p xmlns:wp14="http://schemas.microsoft.com/office/word/2010/wordml" w:rsidRPr="00C26F60" w:rsidR="00C26F60" w:rsidP="004D0955" w:rsidRDefault="00C26F60" w14:paraId="56956280" wp14:textId="77777777">
      <w:pPr>
        <w:pStyle w:val="Heading3"/>
      </w:pPr>
      <w:bookmarkStart w:name="_Toc167839258" w:id="12"/>
      <w:r w:rsidRPr="00C26F60">
        <w:rPr>
          <w:lang w:val="English"/>
        </w:rPr>
        <w:t>implementation of Reed-Solomon code</w:t>
      </w:r>
      <w:bookmarkEnd w:id="12"/>
    </w:p>
    <w:p xmlns:wp14="http://schemas.microsoft.com/office/word/2010/wordml" w:rsidRPr="00BF3E81" w:rsidR="00C26F60" w:rsidP="000F2751" w:rsidRDefault="00C26F60" w14:paraId="674B68AE" wp14:textId="77777777">
      <w:pPr>
        <w:pStyle w:val="komentarz"/>
        <w:rPr>
          <w:rStyle w:val="Normalnypogrubienie"/>
          <w:rFonts w:cs="Arial"/>
          <w:b w:val="0"/>
        </w:rPr>
      </w:pPr>
      <w:r w:rsidRPr="00BF3E81">
        <w:rPr>
          <w:rStyle w:val="Normalnypogrubienie"/>
          <w:rFonts w:cs="Arial"/>
          <w:b w:val="0"/>
          <w:lang w:val="English"/>
        </w:rPr>
        <w:t>{goals, products, acceptance criteria, main tasks, etc.}</w:t>
      </w:r>
    </w:p>
    <w:p xmlns:wp14="http://schemas.microsoft.com/office/word/2010/wordml" w:rsidR="00E521EC" w:rsidP="00E521EC" w:rsidRDefault="00E521EC" w14:paraId="63CA759B" wp14:textId="77777777">
      <w:r w:rsidRPr="00C26F60" w:rsidR="00003B87">
        <w:rPr>
          <w:lang w:val="English"/>
        </w:rPr>
        <w:t>Goals: To create a Reed-Solomon code algorithm</w:t>
      </w:r>
    </w:p>
    <w:p xmlns:wp14="http://schemas.microsoft.com/office/word/2010/wordml" w:rsidR="00E521EC" w:rsidP="00E521EC" w:rsidRDefault="00E521EC" w14:paraId="75B1697B" wp14:textId="77777777">
      <w:r w:rsidRPr="00C26F60" w:rsidR="00003B87">
        <w:rPr>
          <w:lang w:val="English"/>
        </w:rPr>
        <w:t>Products: c++ code that allows you to encode data with Reed-Solomon code, function for encoding information and function for decoding</w:t>
      </w:r>
    </w:p>
    <w:p xmlns:wp14="http://schemas.microsoft.com/office/word/2010/wordml" w:rsidR="00E521EC" w:rsidP="00E521EC" w:rsidRDefault="00E521EC" w14:paraId="4399CEF8" wp14:textId="77777777">
      <w:r>
        <w:rPr>
          <w:lang w:val="English"/>
        </w:rPr>
        <w:t>Acceptance criteria: correctly implemented algorithm, consistent with coding theory</w:t>
      </w:r>
    </w:p>
    <w:p xmlns:wp14="http://schemas.microsoft.com/office/word/2010/wordml" w:rsidR="00C26F60" w:rsidP="00C26F60" w:rsidRDefault="00C26F60" w14:paraId="680A4E5D" wp14:textId="77777777"/>
    <w:p xmlns:wp14="http://schemas.microsoft.com/office/word/2010/wordml" w:rsidRPr="00C26F60" w:rsidR="00C26F60" w:rsidP="004D0955" w:rsidRDefault="00C26F60" w14:paraId="5CA38F55" wp14:textId="77777777">
      <w:pPr>
        <w:pStyle w:val="Heading3"/>
      </w:pPr>
      <w:bookmarkStart w:name="_Toc167839259" w:id="13"/>
      <w:r w:rsidRPr="00C26F60">
        <w:rPr>
          <w:lang w:val="English"/>
        </w:rPr>
        <w:t>visualization of Hamming code</w:t>
      </w:r>
      <w:bookmarkEnd w:id="13"/>
    </w:p>
    <w:p xmlns:wp14="http://schemas.microsoft.com/office/word/2010/wordml" w:rsidRPr="00BF3E81" w:rsidR="00C26F60" w:rsidP="000F2751" w:rsidRDefault="00C26F60" w14:paraId="640121FA" wp14:textId="77777777">
      <w:pPr>
        <w:pStyle w:val="komentarz"/>
        <w:rPr>
          <w:rStyle w:val="Normalnypogrubienie"/>
          <w:rFonts w:cs="Arial"/>
          <w:b w:val="0"/>
        </w:rPr>
      </w:pPr>
      <w:r w:rsidRPr="00BF3E81">
        <w:rPr>
          <w:rStyle w:val="Normalnypogrubienie"/>
          <w:rFonts w:cs="Arial"/>
          <w:b w:val="0"/>
          <w:lang w:val="English"/>
        </w:rPr>
        <w:t>{goals, products, acceptance criteria, main tasks, etc.}</w:t>
      </w:r>
    </w:p>
    <w:p xmlns:wp14="http://schemas.microsoft.com/office/word/2010/wordml" w:rsidR="00C26F60" w:rsidP="00C26F60" w:rsidRDefault="00E521EC" w14:paraId="7F84C3B0" wp14:textId="77777777">
      <w:pPr>
        <w:rPr>
          <w:rFonts w:cs="Arial"/>
        </w:rPr>
      </w:pPr>
      <w:r>
        <w:rPr>
          <w:rFonts w:cs="Arial"/>
          <w:lang w:val="English"/>
        </w:rPr>
        <w:t xml:space="preserve">Goals: To create a visualization of the Hamming code with the possibility of user input</w:t>
      </w:r>
    </w:p>
    <w:p xmlns:wp14="http://schemas.microsoft.com/office/word/2010/wordml" w:rsidR="00E521EC" w:rsidP="00C26F60" w:rsidRDefault="00E521EC" w14:paraId="40E67797" wp14:textId="77777777">
      <w:pPr>
        <w:rPr>
          <w:rFonts w:cs="Arial"/>
        </w:rPr>
      </w:pPr>
      <w:r>
        <w:rPr>
          <w:rFonts w:cs="Arial"/>
          <w:lang w:val="English"/>
        </w:rPr>
        <w:t>Products: code in c++ (QT framework) that allows to display the operation of Hamming code for the input entered</w:t>
      </w:r>
    </w:p>
    <w:p xmlns:wp14="http://schemas.microsoft.com/office/word/2010/wordml" w:rsidR="001E0533" w:rsidP="00C26F60" w:rsidRDefault="001E0533" w14:paraId="3D46DAD2" wp14:textId="77777777">
      <w:pPr>
        <w:rPr>
          <w:rFonts w:cs="Arial"/>
        </w:rPr>
      </w:pPr>
      <w:r>
        <w:rPr>
          <w:rFonts w:cs="Arial"/>
          <w:lang w:val="English"/>
        </w:rPr>
        <w:t>Acceptance criteria: the visualization in the GUI shows the operation of the Hamming code in an understandable and aesthetic way, the correct acceptance of user input. First, it encodes the entered sequence of bits, then allows the encoding result to be changed, and then performs the decoding</w:t>
      </w:r>
    </w:p>
    <w:p xmlns:wp14="http://schemas.microsoft.com/office/word/2010/wordml" w:rsidR="007735ED" w:rsidP="00C26F60" w:rsidRDefault="007735ED" w14:paraId="19219836" wp14:textId="77777777">
      <w:pPr>
        <w:rPr>
          <w:rFonts w:cs="Arial"/>
        </w:rPr>
      </w:pPr>
    </w:p>
    <w:p xmlns:wp14="http://schemas.microsoft.com/office/word/2010/wordml" w:rsidRPr="007735ED" w:rsidR="007735ED" w:rsidP="004D0955" w:rsidRDefault="007735ED" w14:paraId="4A46822E" wp14:textId="77777777">
      <w:pPr>
        <w:pStyle w:val="Heading3"/>
      </w:pPr>
      <w:bookmarkStart w:name="_Toc167839260" w:id="14"/>
      <w:r w:rsidRPr="007735ED">
        <w:rPr>
          <w:lang w:val="English"/>
        </w:rPr>
        <w:t xml:space="preserve">Reed-Solomon code visualization</w:t>
      </w:r>
      <w:bookmarkEnd w:id="14"/>
    </w:p>
    <w:p xmlns:wp14="http://schemas.microsoft.com/office/word/2010/wordml" w:rsidRPr="00BF3E81" w:rsidR="007735ED" w:rsidP="000F2751" w:rsidRDefault="007735ED" w14:paraId="4A2480B3" wp14:textId="77777777">
      <w:pPr>
        <w:pStyle w:val="komentarz"/>
        <w:rPr>
          <w:rStyle w:val="Normalnypogrubienie"/>
          <w:rFonts w:cs="Arial"/>
          <w:b w:val="0"/>
        </w:rPr>
      </w:pPr>
      <w:r w:rsidRPr="00BF3E81">
        <w:rPr>
          <w:rStyle w:val="Normalnypogrubienie"/>
          <w:rFonts w:cs="Arial"/>
          <w:b w:val="0"/>
          <w:lang w:val="English"/>
        </w:rPr>
        <w:t>{goals, products, acceptance criteria, main tasks, etc.}</w:t>
      </w:r>
    </w:p>
    <w:p xmlns:wp14="http://schemas.microsoft.com/office/word/2010/wordml" w:rsidR="001E0533" w:rsidP="001E0533" w:rsidRDefault="001E0533" w14:paraId="5E6EDF0B" wp14:textId="77777777">
      <w:pPr>
        <w:rPr>
          <w:rFonts w:cs="Arial"/>
        </w:rPr>
      </w:pPr>
      <w:r>
        <w:rPr>
          <w:rFonts w:cs="Arial"/>
          <w:lang w:val="English"/>
        </w:rPr>
        <w:t xml:space="preserve">Goals: To create a visualization of </w:t>
      </w:r>
      <w:r w:rsidRPr="00C26F60" w:rsidR="00003B87">
        <w:rPr>
          <w:lang w:val="English"/>
        </w:rPr>
        <w:t xml:space="preserve">the Reed-Solomon  code </w:t>
      </w:r>
      <w:r w:rsidR="00003B87">
        <w:rPr>
          <w:rFonts w:cs="Arial"/>
          <w:lang w:val="English"/>
        </w:rPr>
      </w:r>
      <w:r>
        <w:rPr>
          <w:rFonts w:cs="Arial"/>
          <w:lang w:val="English"/>
        </w:rPr>
        <w:t>with the possibility of user input</w:t>
      </w:r>
    </w:p>
    <w:p xmlns:wp14="http://schemas.microsoft.com/office/word/2010/wordml" w:rsidR="001E0533" w:rsidP="001E0533" w:rsidRDefault="001E0533" w14:paraId="2D87A25A" wp14:textId="77777777">
      <w:pPr>
        <w:rPr>
          <w:rFonts w:cs="Arial"/>
        </w:rPr>
      </w:pPr>
      <w:r>
        <w:rPr>
          <w:rFonts w:cs="Arial"/>
          <w:lang w:val="English"/>
        </w:rPr>
        <w:t xml:space="preserve">Products: code in c++ (QT framework) that allows to display the operation of </w:t>
      </w:r>
      <w:r w:rsidRPr="00C26F60" w:rsidR="00003B87">
        <w:rPr>
          <w:lang w:val="English"/>
        </w:rPr>
        <w:t xml:space="preserve">the Reed-Solomon </w:t>
      </w:r>
      <w:r w:rsidR="00003B87">
        <w:rPr>
          <w:rFonts w:cs="Arial"/>
          <w:lang w:val="English"/>
        </w:rPr>
      </w:r>
      <w:r>
        <w:rPr>
          <w:rFonts w:cs="Arial"/>
          <w:lang w:val="English"/>
        </w:rPr>
        <w:t xml:space="preserve"> code for the input entered</w:t>
      </w:r>
    </w:p>
    <w:p xmlns:wp14="http://schemas.microsoft.com/office/word/2010/wordml" w:rsidR="001E0533" w:rsidP="001E0533" w:rsidRDefault="001E0533" w14:paraId="560255F2" wp14:textId="77777777">
      <w:pPr>
        <w:rPr>
          <w:rFonts w:cs="Arial"/>
        </w:rPr>
      </w:pPr>
      <w:r>
        <w:rPr>
          <w:rFonts w:cs="Arial"/>
          <w:lang w:val="English"/>
        </w:rPr>
        <w:t xml:space="preserve">Acceptance criteria: the visualization in the GUI shows the operation of  the </w:t>
      </w:r>
      <w:r w:rsidRPr="00C26F60" w:rsidR="00003B87">
        <w:rPr>
          <w:lang w:val="English"/>
        </w:rPr>
        <w:t>Reed-Solomon code in an understandable and aesthetic way</w:t>
      </w:r>
      <w:r>
        <w:rPr>
          <w:rFonts w:cs="Arial"/>
          <w:lang w:val="English"/>
        </w:rPr>
        <w:t>, the correct acceptance of user input. First, it encodes the entered sequence of bits, then allows the encoding result to be changed, and then performs the decoding</w:t>
      </w:r>
    </w:p>
    <w:p xmlns:wp14="http://schemas.microsoft.com/office/word/2010/wordml" w:rsidR="007735ED" w:rsidP="00C26F60" w:rsidRDefault="007735ED" w14:paraId="296FEF7D" wp14:textId="77777777">
      <w:pPr>
        <w:rPr>
          <w:rFonts w:cs="Arial"/>
        </w:rPr>
      </w:pPr>
    </w:p>
    <w:p xmlns:wp14="http://schemas.microsoft.com/office/word/2010/wordml" w:rsidR="007735ED" w:rsidP="004D0955" w:rsidRDefault="00C22D7E" w14:paraId="66E6A7B1" wp14:textId="77777777">
      <w:pPr>
        <w:pStyle w:val="Heading3"/>
      </w:pPr>
      <w:bookmarkStart w:name="_Toc167839261" w:id="15"/>
      <w:r w:rsidRPr="00C22D7E">
        <w:rPr>
          <w:lang w:val="English"/>
        </w:rPr>
        <w:t>writing tests for Hamming code</w:t>
      </w:r>
      <w:bookmarkEnd w:id="15"/>
    </w:p>
    <w:p xmlns:wp14="http://schemas.microsoft.com/office/word/2010/wordml" w:rsidRPr="00BF3E81" w:rsidR="00C22D7E" w:rsidP="000F2751" w:rsidRDefault="00C22D7E" w14:paraId="14657BB0" wp14:textId="77777777">
      <w:pPr>
        <w:pStyle w:val="komentarz"/>
        <w:rPr>
          <w:rStyle w:val="Normalnypogrubienie"/>
          <w:rFonts w:cs="Arial"/>
          <w:b w:val="0"/>
        </w:rPr>
      </w:pPr>
      <w:r w:rsidRPr="00BF3E81">
        <w:rPr>
          <w:rStyle w:val="Normalnypogrubienie"/>
          <w:rFonts w:cs="Arial"/>
          <w:b w:val="0"/>
          <w:lang w:val="English"/>
        </w:rPr>
        <w:t>{goals, products, acceptance criteria, main tasks, etc.}</w:t>
      </w:r>
    </w:p>
    <w:p xmlns:wp14="http://schemas.microsoft.com/office/word/2010/wordml" w:rsidR="00C22D7E" w:rsidP="00C26F60" w:rsidRDefault="00E521EC" w14:paraId="28892B81" wp14:textId="77777777">
      <w:pPr>
        <w:rPr>
          <w:rFonts w:cs="Arial"/>
        </w:rPr>
      </w:pPr>
      <w:r>
        <w:rPr>
          <w:rFonts w:cs="Arial"/>
          <w:lang w:val="English"/>
        </w:rPr>
        <w:t xml:space="preserve">Objectives: To write tests to check the correctness of Hamming code execution</w:t>
      </w:r>
    </w:p>
    <w:p xmlns:wp14="http://schemas.microsoft.com/office/word/2010/wordml" w:rsidR="00E521EC" w:rsidP="00C26F60" w:rsidRDefault="00E521EC" w14:paraId="75D03D56" wp14:textId="77777777">
      <w:pPr>
        <w:rPr>
          <w:rFonts w:cs="Arial"/>
        </w:rPr>
      </w:pPr>
      <w:r>
        <w:rPr>
          <w:rFonts w:cs="Arial"/>
          <w:lang w:val="English"/>
        </w:rPr>
        <w:t>Products: Tests that run automatically when building applications to check whether the functions for encoding and decoding information work correctly</w:t>
      </w:r>
    </w:p>
    <w:p xmlns:wp14="http://schemas.microsoft.com/office/word/2010/wordml" w:rsidR="00E521EC" w:rsidP="00C26F60" w:rsidRDefault="00E521EC" w14:paraId="317824E8" wp14:textId="77777777">
      <w:pPr>
        <w:rPr>
          <w:rFonts w:cs="Arial"/>
        </w:rPr>
      </w:pPr>
      <w:r>
        <w:rPr>
          <w:rFonts w:cs="Arial"/>
          <w:lang w:val="English"/>
        </w:rPr>
        <w:t>Acceptance criteria: after a minimum of 5 coding and decoding tests</w:t>
      </w:r>
    </w:p>
    <w:p xmlns:wp14="http://schemas.microsoft.com/office/word/2010/wordml" w:rsidR="00C22D7E" w:rsidP="00C26F60" w:rsidRDefault="00C22D7E" w14:paraId="7194DBDC" wp14:textId="77777777">
      <w:pPr>
        <w:rPr>
          <w:rFonts w:cs="Arial"/>
        </w:rPr>
      </w:pPr>
    </w:p>
    <w:p xmlns:wp14="http://schemas.microsoft.com/office/word/2010/wordml" w:rsidR="00C22D7E" w:rsidP="004D0955" w:rsidRDefault="00C22D7E" w14:paraId="2E71F2CA" wp14:textId="77777777">
      <w:pPr>
        <w:pStyle w:val="Heading3"/>
      </w:pPr>
      <w:bookmarkStart w:name="_Toc167839262" w:id="16"/>
      <w:r w:rsidRPr="00C22D7E">
        <w:rPr>
          <w:lang w:val="English"/>
        </w:rPr>
        <w:t xml:space="preserve">writing tests for the Reed-Solomon code</w:t>
      </w:r>
      <w:bookmarkEnd w:id="16"/>
    </w:p>
    <w:p xmlns:wp14="http://schemas.microsoft.com/office/word/2010/wordml" w:rsidR="00C22D7E" w:rsidP="000F2751" w:rsidRDefault="00C22D7E" w14:paraId="28E2A21C" wp14:textId="77777777">
      <w:pPr>
        <w:pStyle w:val="komentarz"/>
        <w:rPr>
          <w:rStyle w:val="Normalnypogrubienie"/>
          <w:rFonts w:cs="Arial"/>
          <w:b w:val="0"/>
        </w:rPr>
      </w:pPr>
      <w:r w:rsidRPr="00BF3E81">
        <w:rPr>
          <w:rStyle w:val="Normalnypogrubienie"/>
          <w:rFonts w:cs="Arial"/>
          <w:b w:val="0"/>
          <w:lang w:val="English"/>
        </w:rPr>
        <w:t>{goals, products, acceptance criteria, main tasks, etc.}</w:t>
      </w:r>
    </w:p>
    <w:p xmlns:wp14="http://schemas.microsoft.com/office/word/2010/wordml" w:rsidR="00E521EC" w:rsidP="00E521EC" w:rsidRDefault="00E521EC" w14:paraId="6A1750B3" wp14:textId="77777777">
      <w:pPr>
        <w:rPr>
          <w:rFonts w:cs="Arial"/>
        </w:rPr>
      </w:pPr>
      <w:r>
        <w:rPr>
          <w:rFonts w:cs="Arial"/>
          <w:lang w:val="English"/>
        </w:rPr>
        <w:t xml:space="preserve">Objectives: To write tests to check the correctness of the execution of </w:t>
      </w:r>
      <w:r w:rsidRPr="00C26F60" w:rsidR="00003B87">
        <w:rPr>
          <w:lang w:val="English"/>
        </w:rPr>
        <w:t xml:space="preserve"> the Reed-Solomon code</w:t>
      </w:r>
    </w:p>
    <w:p xmlns:wp14="http://schemas.microsoft.com/office/word/2010/wordml" w:rsidR="00E521EC" w:rsidP="00E521EC" w:rsidRDefault="00E521EC" w14:paraId="414F9AE3" wp14:textId="77777777">
      <w:pPr>
        <w:rPr>
          <w:rFonts w:cs="Arial"/>
        </w:rPr>
      </w:pPr>
      <w:r>
        <w:rPr>
          <w:rFonts w:cs="Arial"/>
          <w:lang w:val="English"/>
        </w:rPr>
        <w:t>Products: Tests that run automatically when building applications to check whether the functions for encoding and decoding information work correctly</w:t>
      </w:r>
    </w:p>
    <w:p xmlns:wp14="http://schemas.microsoft.com/office/word/2010/wordml" w:rsidR="00C22D7E" w:rsidP="00C26F60" w:rsidRDefault="00E521EC" w14:paraId="4101C8A0" wp14:textId="77777777">
      <w:pPr>
        <w:rPr>
          <w:rFonts w:cs="Arial"/>
        </w:rPr>
      </w:pPr>
      <w:r>
        <w:rPr>
          <w:rFonts w:cs="Arial"/>
          <w:lang w:val="English"/>
        </w:rPr>
        <w:t>Acceptance criteria: after a minimum of 5 coding and decoding tests</w:t>
      </w:r>
    </w:p>
    <w:p xmlns:wp14="http://schemas.microsoft.com/office/word/2010/wordml" w:rsidR="00916C36" w:rsidP="00C26F60" w:rsidRDefault="00916C36" w14:paraId="769D0D3C" wp14:textId="77777777">
      <w:pPr>
        <w:rPr>
          <w:rFonts w:cs="Arial"/>
        </w:rPr>
      </w:pPr>
    </w:p>
    <w:p xmlns:wp14="http://schemas.microsoft.com/office/word/2010/wordml" w:rsidR="00916C36" w:rsidP="00916C36" w:rsidRDefault="00916C36" w14:paraId="18B265AC" wp14:textId="77777777">
      <w:pPr>
        <w:pStyle w:val="Heading3"/>
      </w:pPr>
      <w:bookmarkStart w:name="_Toc167839263" w:id="17"/>
      <w:r w:rsidRPr="00C22D7E">
        <w:rPr>
          <w:lang w:val="English"/>
        </w:rPr>
        <w:t xml:space="preserve">writing a translation of the program into English</w:t>
      </w:r>
      <w:bookmarkEnd w:id="17"/>
    </w:p>
    <w:p xmlns:wp14="http://schemas.microsoft.com/office/word/2010/wordml" w:rsidR="00916C36" w:rsidP="00916C36" w:rsidRDefault="00916C36" w14:paraId="4B8AC7A4" wp14:textId="77777777">
      <w:pPr>
        <w:pStyle w:val="komentarz"/>
        <w:rPr>
          <w:rStyle w:val="Normalnypogrubienie"/>
          <w:rFonts w:cs="Arial"/>
          <w:b w:val="0"/>
        </w:rPr>
      </w:pPr>
      <w:r w:rsidRPr="00BF3E81">
        <w:rPr>
          <w:rStyle w:val="Normalnypogrubienie"/>
          <w:rFonts w:cs="Arial"/>
          <w:b w:val="0"/>
          <w:lang w:val="English"/>
        </w:rPr>
        <w:t>{goals, products, acceptance criteria, main tasks, etc.}</w:t>
      </w:r>
    </w:p>
    <w:p xmlns:wp14="http://schemas.microsoft.com/office/word/2010/wordml" w:rsidR="00916C36" w:rsidP="00916C36" w:rsidRDefault="00916C36" w14:paraId="725F8B90" wp14:textId="77777777">
      <w:pPr>
        <w:rPr>
          <w:rFonts w:cs="Arial"/>
        </w:rPr>
      </w:pPr>
      <w:r>
        <w:rPr>
          <w:rFonts w:cs="Arial"/>
          <w:lang w:val="English"/>
        </w:rPr>
        <w:t xml:space="preserve">Objectives: To write a translation for the existing Polish version of the program into English</w:t>
      </w:r>
    </w:p>
    <w:p xmlns:wp14="http://schemas.microsoft.com/office/word/2010/wordml" w:rsidR="00916C36" w:rsidP="00916C36" w:rsidRDefault="00916C36" w14:paraId="3967FC66" wp14:textId="77777777">
      <w:pPr>
        <w:rPr>
          <w:rFonts w:cs="Arial"/>
        </w:rPr>
      </w:pPr>
      <w:r>
        <w:rPr>
          <w:rFonts w:cs="Arial"/>
          <w:lang w:val="English"/>
        </w:rPr>
        <w:t xml:space="preserve">Products: The content of the program translated into English and properly integrated into the content of the program</w:t>
      </w:r>
    </w:p>
    <w:p xmlns:wp14="http://schemas.microsoft.com/office/word/2010/wordml" w:rsidRPr="00C22D7E" w:rsidR="00916C36" w:rsidP="00916C36" w:rsidRDefault="00916C36" w14:paraId="5173D07A" wp14:textId="77777777">
      <w:pPr>
        <w:rPr>
          <w:rFonts w:cs="Arial"/>
        </w:rPr>
      </w:pPr>
      <w:r>
        <w:rPr>
          <w:rFonts w:cs="Arial"/>
          <w:lang w:val="English"/>
        </w:rPr>
        <w:t xml:space="preserve">Acceptance Criteria: Fully translated program into understandable English</w:t>
      </w:r>
    </w:p>
    <w:p xmlns:wp14="http://schemas.microsoft.com/office/word/2010/wordml" w:rsidRPr="00C22D7E" w:rsidR="00916C36" w:rsidP="00C26F60" w:rsidRDefault="00916C36" w14:paraId="54CD245A" wp14:textId="77777777">
      <w:pPr>
        <w:rPr>
          <w:rFonts w:cs="Arial"/>
        </w:rPr>
      </w:pPr>
    </w:p>
    <w:p xmlns:wp14="http://schemas.microsoft.com/office/word/2010/wordml" w:rsidRPr="00BF3E81" w:rsidR="008D60B8" w:rsidP="008D60B8" w:rsidRDefault="008D60B8" w14:paraId="56A9F2A4" wp14:textId="77777777">
      <w:pPr>
        <w:pStyle w:val="Heading1"/>
        <w:ind w:left="0" w:firstLine="0"/>
        <w:rPr>
          <w:rFonts w:cs="Arial"/>
        </w:rPr>
      </w:pPr>
      <w:bookmarkStart w:name="_Toc167839264" w:id="18"/>
      <w:r w:rsidRPr="00BF3E81">
        <w:rPr>
          <w:rFonts w:cs="Arial"/>
          <w:lang w:val="English"/>
        </w:rPr>
        <w:t>Planned division of tasks and roles in the project in the project team</w:t>
      </w:r>
      <w:bookmarkEnd w:id="18"/>
    </w:p>
    <w:p xmlns:wp14="http://schemas.microsoft.com/office/word/2010/wordml" w:rsidRPr="00BF3E81" w:rsidR="008D60B8" w:rsidP="000F2751" w:rsidRDefault="008D60B8" w14:paraId="1231BE67" wp14:textId="77777777">
      <w:pPr>
        <w:pStyle w:val="komentarz"/>
      </w:pPr>
    </w:p>
    <w:p xmlns:wp14="http://schemas.microsoft.com/office/word/2010/wordml" w:rsidRPr="00BF3E81" w:rsidR="008D60B8" w:rsidP="008D60B8" w:rsidRDefault="008D60B8" w14:paraId="1D52F6EF" wp14:textId="77777777">
      <w:pPr>
        <w:pStyle w:val="Heading2"/>
        <w:rPr>
          <w:rFonts w:cs="Arial"/>
        </w:rPr>
      </w:pPr>
      <w:bookmarkStart w:name="_Toc167839265" w:id="19"/>
      <w:r w:rsidRPr="00BF3E81">
        <w:rPr>
          <w:rFonts w:cs="Arial"/>
          <w:lang w:val="English"/>
        </w:rPr>
        <w:t xml:space="preserve">Description of the tasks planned to be carried out with the indication of responsible persons </w:t>
      </w:r>
      <w:bookmarkEnd w:id="19"/>
    </w:p>
    <w:p xmlns:wp14="http://schemas.microsoft.com/office/word/2010/wordml" w:rsidR="008D60B8" w:rsidP="000F2751" w:rsidRDefault="008D60B8" w14:paraId="69990735" wp14:textId="77777777">
      <w:pPr>
        <w:pStyle w:val="komentarz"/>
      </w:pPr>
      <w:r w:rsidRPr="00BF3E81">
        <w:rPr>
          <w:lang w:val="English"/>
        </w:rPr>
        <w:t>{main tasks in individual stages, indicated in the schedule from point 2)</w:t>
      </w:r>
    </w:p>
    <w:p xmlns:wp14="http://schemas.microsoft.com/office/word/2010/wordml" w:rsidR="00487298" w:rsidP="000F2751" w:rsidRDefault="00487298" w14:paraId="36FEB5B0" wp14:textId="77777777">
      <w:pPr>
        <w:pStyle w:val="komentarz"/>
      </w:pPr>
    </w:p>
    <w:p xmlns:wp14="http://schemas.microsoft.com/office/word/2010/wordml" w:rsidR="00487298" w:rsidP="00487298" w:rsidRDefault="00487298" w14:paraId="3B6540B9" wp14:textId="77777777">
      <w:pPr>
        <w:pStyle w:val="Heading3"/>
      </w:pPr>
      <w:bookmarkStart w:name="_Toc167839266" w:id="20"/>
      <w:r>
        <w:rPr>
          <w:lang w:val="English"/>
        </w:rPr>
        <w:t>Creating a repository on GitHub</w:t>
      </w:r>
      <w:bookmarkEnd w:id="20"/>
    </w:p>
    <w:p xmlns:wp14="http://schemas.microsoft.com/office/word/2010/wordml" w:rsidR="00487298" w:rsidP="00487298" w:rsidRDefault="00487298" w14:paraId="32EE3816" wp14:textId="77777777">
      <w:pPr>
        <w:pStyle w:val="komentarz"/>
      </w:pPr>
      <w:r w:rsidRPr="00BF3E81">
        <w:rPr>
          <w:lang w:val="English"/>
        </w:rPr>
        <w:t>{Specific tasks/roles, Responsible/Executor(s)</w:t>
      </w:r>
    </w:p>
    <w:p xmlns:wp14="http://schemas.microsoft.com/office/word/2010/wordml" w:rsidR="00487298" w:rsidP="00487298" w:rsidRDefault="00487298" w14:paraId="3E9E1CA4" wp14:textId="77777777">
      <w:pPr>
        <w:rPr>
          <w:sz w:val="16"/>
          <w:szCs w:val="16"/>
        </w:rPr>
      </w:pPr>
      <w:r>
        <w:rPr>
          <w:sz w:val="16"/>
          <w:szCs w:val="16"/>
          <w:lang w:val="English"/>
        </w:rPr>
        <w:t xml:space="preserve">Creating a repository, giving all members access rights, adding a description and typical settings such as not being able to push to the main branch, the ability to accept a Pull Request only after a code review. This allows you to control the version and revert to the previous one if necessary.</w:t>
      </w:r>
    </w:p>
    <w:p xmlns:wp14="http://schemas.microsoft.com/office/word/2010/wordml" w:rsidRPr="00487298" w:rsidR="00487298" w:rsidP="00487298" w:rsidRDefault="00487298" w14:paraId="4DCD48FC" wp14:textId="77777777">
      <w:pPr>
        <w:rPr>
          <w:sz w:val="16"/>
          <w:szCs w:val="16"/>
        </w:rPr>
      </w:pPr>
      <w:r w:rsidRPr="00487298">
        <w:rPr>
          <w:sz w:val="16"/>
          <w:szCs w:val="16"/>
          <w:lang w:val="English"/>
        </w:rPr>
        <w:t>Michał Mróz</w:t>
      </w:r>
    </w:p>
    <w:p xmlns:wp14="http://schemas.microsoft.com/office/word/2010/wordml" w:rsidRPr="00BF3E81" w:rsidR="008D60B8" w:rsidP="008D60B8" w:rsidRDefault="008D60B8" w14:paraId="30D7AA69" wp14:textId="77777777">
      <w:pPr>
        <w:rPr>
          <w:rFonts w:cs="Arial"/>
        </w:rPr>
      </w:pPr>
    </w:p>
    <w:p xmlns:wp14="http://schemas.microsoft.com/office/word/2010/wordml" w:rsidRPr="00BF3E81" w:rsidR="008D60B8" w:rsidP="008D60B8" w:rsidRDefault="00BB194D" w14:paraId="48CF93F3" wp14:textId="77777777">
      <w:pPr>
        <w:pStyle w:val="Heading3"/>
      </w:pPr>
      <w:bookmarkStart w:name="_Toc167839267" w:id="21"/>
      <w:r>
        <w:rPr>
          <w:lang w:val="English"/>
        </w:rPr>
        <w:t>Code Review</w:t>
      </w:r>
      <w:bookmarkEnd w:id="21"/>
    </w:p>
    <w:p xmlns:wp14="http://schemas.microsoft.com/office/word/2010/wordml" w:rsidR="004A6EFA" w:rsidP="000F2751" w:rsidRDefault="004A6EFA" w14:paraId="4799EBA4" wp14:textId="77777777">
      <w:pPr>
        <w:pStyle w:val="komentarz"/>
      </w:pPr>
      <w:r w:rsidRPr="004A6EFA">
        <w:rPr>
          <w:lang w:val="English"/>
        </w:rPr>
        <w:t>{Specific tasks/roles, Responsible/Executor(s)</w:t>
      </w:r>
    </w:p>
    <w:p xmlns:wp14="http://schemas.microsoft.com/office/word/2010/wordml" w:rsidR="004855C8" w:rsidP="000F2751" w:rsidRDefault="004855C8" w14:paraId="4E326F0F" wp14:textId="77777777">
      <w:pPr>
        <w:pStyle w:val="komentarz"/>
      </w:pPr>
      <w:r w:rsidR="00E01984">
        <w:rPr>
          <w:lang w:val="English"/>
        </w:rPr>
        <w:t>Performing code review for Pull Requests on GitHub – checking if the code contains any errors and if it performs all the established functionalities, accepting the Pull Request.</w:t>
      </w:r>
    </w:p>
    <w:p xmlns:wp14="http://schemas.microsoft.com/office/word/2010/wordml" w:rsidR="007D4610" w:rsidP="000F2751" w:rsidRDefault="00BB194D" w14:paraId="762E7C7E" wp14:textId="77777777">
      <w:pPr>
        <w:pStyle w:val="komentarz"/>
      </w:pPr>
      <w:r w:rsidR="0048294C">
        <w:rPr>
          <w:lang w:val="English"/>
        </w:rPr>
        <w:t>Paweł Jastrzębski, Michał Mróz, Piotr Noga</w:t>
      </w:r>
    </w:p>
    <w:p xmlns:wp14="http://schemas.microsoft.com/office/word/2010/wordml" w:rsidR="00623439" w:rsidP="000F2751" w:rsidRDefault="00623439" w14:paraId="7196D064" wp14:textId="77777777">
      <w:pPr>
        <w:pStyle w:val="komentarz"/>
      </w:pPr>
    </w:p>
    <w:p xmlns:wp14="http://schemas.microsoft.com/office/word/2010/wordml" w:rsidR="007D4610" w:rsidP="007D4610" w:rsidRDefault="007D4610" w14:paraId="192DC4F9" wp14:textId="77777777">
      <w:pPr>
        <w:pStyle w:val="Heading3"/>
      </w:pPr>
      <w:bookmarkStart w:name="_Toc167839268" w:id="22"/>
      <w:r>
        <w:rPr>
          <w:lang w:val="English"/>
        </w:rPr>
        <w:t>User interface design</w:t>
      </w:r>
      <w:bookmarkEnd w:id="22"/>
    </w:p>
    <w:p xmlns:wp14="http://schemas.microsoft.com/office/word/2010/wordml" w:rsidR="007D4610" w:rsidP="000F2751" w:rsidRDefault="004A6EFA" w14:paraId="1A0C9C36" wp14:textId="77777777">
      <w:pPr>
        <w:pStyle w:val="komentarz"/>
      </w:pPr>
      <w:r w:rsidRPr="00BF3E81">
        <w:rPr>
          <w:lang w:val="English"/>
        </w:rPr>
        <w:t>{Specific tasks/roles, Responsible/Executor(s)</w:t>
      </w:r>
    </w:p>
    <w:p xmlns:wp14="http://schemas.microsoft.com/office/word/2010/wordml" w:rsidR="004855C8" w:rsidP="000F2751" w:rsidRDefault="004855C8" w14:paraId="28E880BC" wp14:textId="77777777">
      <w:pPr>
        <w:pStyle w:val="komentarz"/>
      </w:pPr>
      <w:r w:rsidR="00E01984">
        <w:rPr>
          <w:lang w:val="English"/>
        </w:rPr>
        <w:t>Creating the concept of the general appearance of the application and implementing this appearance. The interface must meet the aesthetic requirements.</w:t>
      </w:r>
    </w:p>
    <w:p xmlns:wp14="http://schemas.microsoft.com/office/word/2010/wordml" w:rsidR="007D4610" w:rsidP="000F2751" w:rsidRDefault="007D4610" w14:paraId="1A4C3B03" wp14:textId="77777777">
      <w:pPr>
        <w:pStyle w:val="komentarz"/>
      </w:pPr>
      <w:r>
        <w:rPr>
          <w:lang w:val="English"/>
        </w:rPr>
        <w:t>Michał Mróz, Piotr Noga</w:t>
      </w:r>
    </w:p>
    <w:p xmlns:wp14="http://schemas.microsoft.com/office/word/2010/wordml" w:rsidR="007D4610" w:rsidP="000F2751" w:rsidRDefault="007D4610" w14:paraId="34FF1C98" wp14:textId="77777777">
      <w:pPr>
        <w:pStyle w:val="komentarz"/>
      </w:pPr>
    </w:p>
    <w:p xmlns:wp14="http://schemas.microsoft.com/office/word/2010/wordml" w:rsidR="007D4610" w:rsidP="007D4610" w:rsidRDefault="007D4610" w14:paraId="173A2646" wp14:textId="77777777">
      <w:pPr>
        <w:pStyle w:val="Heading3"/>
      </w:pPr>
      <w:bookmarkStart w:name="_Toc167839269" w:id="23"/>
      <w:r>
        <w:rPr>
          <w:lang w:val="English"/>
        </w:rPr>
        <w:t>Writing tests</w:t>
      </w:r>
      <w:bookmarkEnd w:id="23"/>
    </w:p>
    <w:p xmlns:wp14="http://schemas.microsoft.com/office/word/2010/wordml" w:rsidR="004A6EFA" w:rsidP="000F2751" w:rsidRDefault="004A6EFA" w14:paraId="7311EE59" wp14:textId="77777777">
      <w:pPr>
        <w:pStyle w:val="komentarz"/>
      </w:pPr>
      <w:r w:rsidRPr="00BF3E81">
        <w:rPr>
          <w:lang w:val="English"/>
        </w:rPr>
        <w:t>{Specific tasks/roles, Responsible/Executor(s)</w:t>
      </w:r>
    </w:p>
    <w:p xmlns:wp14="http://schemas.microsoft.com/office/word/2010/wordml" w:rsidR="00E01984" w:rsidP="000F2751" w:rsidRDefault="00E01984" w14:paraId="2BA041E8" wp14:textId="77777777">
      <w:pPr>
        <w:pStyle w:val="komentarz"/>
      </w:pPr>
      <w:r w:rsidR="00A764EB">
        <w:rPr>
          <w:lang w:val="English"/>
        </w:rPr>
        <w:t>Writing tests to check the correctness of the written functions, the tests concern both the coding process and the decoding process.</w:t>
      </w:r>
    </w:p>
    <w:p xmlns:wp14="http://schemas.microsoft.com/office/word/2010/wordml" w:rsidR="007D4610" w:rsidP="000F2751" w:rsidRDefault="007D4610" w14:paraId="182FBCC4" wp14:textId="77777777">
      <w:pPr>
        <w:pStyle w:val="komentarz"/>
      </w:pPr>
      <w:r>
        <w:rPr>
          <w:lang w:val="English"/>
        </w:rPr>
        <w:t>Bartosz Kołakowski, Michał Mróz, Paweł jastrzębski, Maksym Nowak</w:t>
      </w:r>
    </w:p>
    <w:p xmlns:wp14="http://schemas.microsoft.com/office/word/2010/wordml" w:rsidR="007D4610" w:rsidP="000F2751" w:rsidRDefault="007D4610" w14:paraId="6D072C0D" wp14:textId="77777777">
      <w:pPr>
        <w:pStyle w:val="komentarz"/>
      </w:pPr>
    </w:p>
    <w:p xmlns:wp14="http://schemas.microsoft.com/office/word/2010/wordml" w:rsidR="007D4610" w:rsidP="007D4610" w:rsidRDefault="007D4610" w14:paraId="5B62076D" wp14:textId="77777777">
      <w:pPr>
        <w:pStyle w:val="Heading3"/>
      </w:pPr>
      <w:bookmarkStart w:name="_Toc167839270" w:id="24"/>
      <w:r>
        <w:rPr>
          <w:lang w:val="English"/>
        </w:rPr>
        <w:t>Team management</w:t>
      </w:r>
      <w:bookmarkEnd w:id="24"/>
    </w:p>
    <w:p xmlns:wp14="http://schemas.microsoft.com/office/word/2010/wordml" w:rsidR="004A6EFA" w:rsidP="000F2751" w:rsidRDefault="004A6EFA" w14:paraId="05F7CF33" wp14:textId="77777777">
      <w:pPr>
        <w:pStyle w:val="komentarz"/>
      </w:pPr>
      <w:r w:rsidRPr="00BF3E81">
        <w:rPr>
          <w:lang w:val="English"/>
        </w:rPr>
        <w:t>{Specific tasks/roles, Responsible/Executor(s)</w:t>
      </w:r>
    </w:p>
    <w:p xmlns:wp14="http://schemas.microsoft.com/office/word/2010/wordml" w:rsidR="00A509A5" w:rsidP="000F2751" w:rsidRDefault="00A509A5" w14:paraId="5A8233EE" wp14:textId="77777777">
      <w:pPr>
        <w:pStyle w:val="komentarz"/>
      </w:pPr>
      <w:r w:rsidR="00A764EB">
        <w:rPr>
          <w:lang w:val="English"/>
        </w:rPr>
        <w:t>Organizing work, setting deadlines, discussing changes in the project, organizing group communication, taking care of positive relationships in the group.</w:t>
      </w:r>
    </w:p>
    <w:p xmlns:wp14="http://schemas.microsoft.com/office/word/2010/wordml" w:rsidR="007D4610" w:rsidP="000F2751" w:rsidRDefault="007D4610" w14:paraId="4CD7E10B" wp14:textId="77777777">
      <w:pPr>
        <w:pStyle w:val="komentarz"/>
      </w:pPr>
      <w:r>
        <w:rPr>
          <w:lang w:val="English"/>
        </w:rPr>
        <w:t>Bartosz Kołakowski</w:t>
      </w:r>
    </w:p>
    <w:p xmlns:wp14="http://schemas.microsoft.com/office/word/2010/wordml" w:rsidR="00D263B5" w:rsidP="000F2751" w:rsidRDefault="00D263B5" w14:paraId="48A21919" wp14:textId="77777777">
      <w:pPr>
        <w:pStyle w:val="komentarz"/>
      </w:pPr>
    </w:p>
    <w:p xmlns:wp14="http://schemas.microsoft.com/office/word/2010/wordml" w:rsidR="00D263B5" w:rsidP="00D263B5" w:rsidRDefault="00D263B5" w14:paraId="33068E2F" wp14:textId="77777777">
      <w:pPr>
        <w:pStyle w:val="Heading3"/>
      </w:pPr>
      <w:bookmarkStart w:name="_Toc167839271" w:id="25"/>
      <w:r>
        <w:rPr>
          <w:lang w:val="English"/>
        </w:rPr>
        <w:t>Implementing redundant code</w:t>
      </w:r>
      <w:bookmarkEnd w:id="25"/>
    </w:p>
    <w:p xmlns:wp14="http://schemas.microsoft.com/office/word/2010/wordml" w:rsidR="004A6EFA" w:rsidP="000F2751" w:rsidRDefault="004A6EFA" w14:paraId="68EE4922" wp14:textId="77777777">
      <w:pPr>
        <w:pStyle w:val="komentarz"/>
      </w:pPr>
      <w:r w:rsidRPr="00BF3E81">
        <w:rPr>
          <w:lang w:val="English"/>
        </w:rPr>
        <w:t>{Specific tasks/roles, Responsible/Executor(s)</w:t>
      </w:r>
    </w:p>
    <w:p xmlns:wp14="http://schemas.microsoft.com/office/word/2010/wordml" w:rsidR="00E01984" w:rsidP="000F2751" w:rsidRDefault="00E01984" w14:paraId="39887249" wp14:textId="77777777">
      <w:pPr>
        <w:pStyle w:val="komentarz"/>
      </w:pPr>
      <w:r>
        <w:rPr>
          <w:lang w:val="English"/>
        </w:rPr>
        <w:t>The actual implementation of the codes, in accordance with their theoretical algorithms.</w:t>
      </w:r>
    </w:p>
    <w:p xmlns:wp14="http://schemas.microsoft.com/office/word/2010/wordml" w:rsidRPr="00BF3E81" w:rsidR="00D263B5" w:rsidP="000F2751" w:rsidRDefault="00D263B5" w14:paraId="536A3FCC" wp14:textId="77777777">
      <w:pPr>
        <w:pStyle w:val="komentarz"/>
      </w:pPr>
      <w:r>
        <w:rPr>
          <w:lang w:val="English"/>
        </w:rPr>
        <w:t>Bartosz Kołakowski, Michał Mróz, Paweł jastrzębski, Maksym Nowak</w:t>
      </w:r>
    </w:p>
    <w:p xmlns:wp14="http://schemas.microsoft.com/office/word/2010/wordml" w:rsidR="00B74153" w:rsidP="00F55385" w:rsidRDefault="00B74153" w14:paraId="6BD18F9B" wp14:textId="77777777">
      <w:pPr>
        <w:rPr>
          <w:rFonts w:cs="Arial"/>
        </w:rPr>
      </w:pPr>
    </w:p>
    <w:p xmlns:wp14="http://schemas.microsoft.com/office/word/2010/wordml" w:rsidR="005E57F6" w:rsidP="005E57F6" w:rsidRDefault="005E57F6" w14:paraId="4374FE77" wp14:textId="77777777">
      <w:pPr>
        <w:pStyle w:val="Heading3"/>
      </w:pPr>
      <w:bookmarkStart w:name="_Toc167839272" w:id="26"/>
      <w:r>
        <w:rPr>
          <w:lang w:val="English"/>
        </w:rPr>
        <w:t>Create a redundancy code visualization</w:t>
      </w:r>
      <w:bookmarkEnd w:id="26"/>
    </w:p>
    <w:p xmlns:wp14="http://schemas.microsoft.com/office/word/2010/wordml" w:rsidR="004A6EFA" w:rsidP="000F2751" w:rsidRDefault="004A6EFA" w14:paraId="68B11A8E" wp14:textId="77777777">
      <w:pPr>
        <w:pStyle w:val="komentarz"/>
      </w:pPr>
      <w:r w:rsidRPr="00BF3E81">
        <w:rPr>
          <w:lang w:val="English"/>
        </w:rPr>
        <w:t>{Specific tasks/roles, Responsible/Executor(s)</w:t>
      </w:r>
    </w:p>
    <w:p xmlns:wp14="http://schemas.microsoft.com/office/word/2010/wordml" w:rsidR="004A6EFA" w:rsidP="000F2751" w:rsidRDefault="004A6EFA" w14:paraId="4353D992" wp14:textId="77777777">
      <w:pPr>
        <w:pStyle w:val="komentarz"/>
      </w:pPr>
      <w:r w:rsidR="007755C8">
        <w:rPr>
          <w:lang w:val="English"/>
        </w:rPr>
        <w:t>Creating a visualization of how the code works, showing the result to the project supervisor and making corrections indicated by the supervisor.</w:t>
      </w:r>
    </w:p>
    <w:p xmlns:wp14="http://schemas.microsoft.com/office/word/2010/wordml" w:rsidR="005E57F6" w:rsidP="000F2751" w:rsidRDefault="005E57F6" w14:paraId="20A37356" wp14:textId="77777777">
      <w:pPr>
        <w:pStyle w:val="komentarz"/>
      </w:pPr>
      <w:r>
        <w:rPr>
          <w:lang w:val="English"/>
        </w:rPr>
        <w:t>Bartosz Kołakowski, Michał Mróz, Paweł jastrzębski, Maksym Nowak, Piotr Noga</w:t>
      </w:r>
    </w:p>
    <w:p xmlns:wp14="http://schemas.microsoft.com/office/word/2010/wordml" w:rsidR="004855C8" w:rsidP="000F2751" w:rsidRDefault="004855C8" w14:paraId="238601FE" wp14:textId="77777777">
      <w:pPr>
        <w:pStyle w:val="komentarz"/>
      </w:pPr>
    </w:p>
    <w:p xmlns:wp14="http://schemas.microsoft.com/office/word/2010/wordml" w:rsidR="00F040BA" w:rsidP="00F040BA" w:rsidRDefault="00B15B6A" w14:paraId="535FC680" wp14:textId="77777777">
      <w:pPr>
        <w:pStyle w:val="Heading3"/>
      </w:pPr>
      <w:bookmarkStart w:name="_Toc167839273" w:id="27"/>
      <w:r>
        <w:rPr>
          <w:lang w:val="English"/>
        </w:rPr>
        <w:t>Writing an English translation</w:t>
      </w:r>
      <w:bookmarkEnd w:id="27"/>
    </w:p>
    <w:p xmlns:wp14="http://schemas.microsoft.com/office/word/2010/wordml" w:rsidR="00F040BA" w:rsidP="00F040BA" w:rsidRDefault="00F040BA" w14:paraId="40A3A117" wp14:textId="77777777">
      <w:pPr>
        <w:pStyle w:val="komentarz"/>
      </w:pPr>
      <w:r w:rsidRPr="00BF3E81">
        <w:rPr>
          <w:lang w:val="English"/>
        </w:rPr>
        <w:t>{Specific tasks/roles, Responsible/Executor(s)</w:t>
      </w:r>
    </w:p>
    <w:p xmlns:wp14="http://schemas.microsoft.com/office/word/2010/wordml" w:rsidR="00F040BA" w:rsidP="00F040BA" w:rsidRDefault="00B15B6A" w14:paraId="0FAC8675" wp14:textId="77777777">
      <w:pPr>
        <w:pStyle w:val="komentarz"/>
      </w:pPr>
      <w:r>
        <w:rPr>
          <w:lang w:val="English"/>
        </w:rPr>
        <w:t xml:space="preserve">Translating the program so that it is understandable for people who speak English. It is assumed that the functionality of the program will be equally available in both Polish and English. </w:t>
      </w:r>
    </w:p>
    <w:p xmlns:wp14="http://schemas.microsoft.com/office/word/2010/wordml" w:rsidR="00F040BA" w:rsidP="000F2751" w:rsidRDefault="00B15B6A" w14:paraId="5C4B1042" wp14:textId="77777777">
      <w:pPr>
        <w:pStyle w:val="komentarz"/>
      </w:pPr>
      <w:r>
        <w:rPr>
          <w:lang w:val="English"/>
        </w:rPr>
        <w:t>Piotr Noga</w:t>
      </w:r>
    </w:p>
    <w:p xmlns:wp14="http://schemas.microsoft.com/office/word/2010/wordml" w:rsidR="00F040BA" w:rsidP="000F2751" w:rsidRDefault="00F040BA" w14:paraId="0F3CABC7" wp14:textId="77777777">
      <w:pPr>
        <w:pStyle w:val="komentarz"/>
      </w:pPr>
    </w:p>
    <w:p xmlns:wp14="http://schemas.microsoft.com/office/word/2010/wordml" w:rsidR="004855C8" w:rsidP="004855C8" w:rsidRDefault="004855C8" w14:paraId="73755276" wp14:textId="77777777">
      <w:pPr>
        <w:pStyle w:val="Heading3"/>
      </w:pPr>
      <w:bookmarkStart w:name="_Toc167839274" w:id="28"/>
      <w:r>
        <w:rPr>
          <w:lang w:val="English"/>
        </w:rPr>
        <w:t>Document Writing</w:t>
      </w:r>
      <w:bookmarkEnd w:id="28"/>
    </w:p>
    <w:p xmlns:wp14="http://schemas.microsoft.com/office/word/2010/wordml" w:rsidR="00802D1B" w:rsidP="00802D1B" w:rsidRDefault="00802D1B" w14:paraId="00C2A91D" wp14:textId="77777777">
      <w:pPr>
        <w:pStyle w:val="komentarz"/>
      </w:pPr>
      <w:r w:rsidRPr="00BF3E81">
        <w:rPr>
          <w:lang w:val="English"/>
        </w:rPr>
        <w:t>{Specific tasks/roles, Responsible/Executor(s)</w:t>
      </w:r>
    </w:p>
    <w:p xmlns:wp14="http://schemas.microsoft.com/office/word/2010/wordml" w:rsidR="00802D1B" w:rsidP="00802D1B" w:rsidRDefault="00802D1B" w14:paraId="046EBA98" wp14:textId="77777777">
      <w:pPr>
        <w:rPr>
          <w:sz w:val="16"/>
          <w:szCs w:val="16"/>
        </w:rPr>
      </w:pPr>
      <w:r w:rsidRPr="00802D1B">
        <w:rPr>
          <w:sz w:val="16"/>
          <w:szCs w:val="16"/>
          <w:lang w:val="English"/>
        </w:rPr>
        <w:t>Writing all documents required to pass the group project; schedule, documentation, report, poster, project information</w:t>
      </w:r>
    </w:p>
    <w:p xmlns:wp14="http://schemas.microsoft.com/office/word/2010/wordml" w:rsidRPr="00802D1B" w:rsidR="00802D1B" w:rsidP="00802D1B" w:rsidRDefault="00802D1B" w14:paraId="7A2B3CA2" wp14:textId="77777777">
      <w:pPr>
        <w:rPr>
          <w:sz w:val="16"/>
          <w:szCs w:val="16"/>
        </w:rPr>
      </w:pPr>
      <w:r w:rsidRPr="00802D1B">
        <w:rPr>
          <w:sz w:val="16"/>
          <w:szCs w:val="16"/>
          <w:lang w:val="English"/>
        </w:rPr>
        <w:t>Bartosz Kołakowski, Paweł Jastrzębski</w:t>
      </w:r>
    </w:p>
    <w:p xmlns:wp14="http://schemas.microsoft.com/office/word/2010/wordml" w:rsidR="004855C8" w:rsidP="000F2751" w:rsidRDefault="004855C8" w14:paraId="5B08B5D1" wp14:textId="77777777">
      <w:pPr>
        <w:pStyle w:val="komentarz"/>
      </w:pPr>
    </w:p>
    <w:p xmlns:wp14="http://schemas.microsoft.com/office/word/2010/wordml" w:rsidR="004855C8" w:rsidP="004855C8" w:rsidRDefault="004855C8" w14:paraId="46FB3BAB" wp14:textId="77777777">
      <w:pPr>
        <w:pStyle w:val="Heading3"/>
      </w:pPr>
      <w:bookmarkStart w:name="_Toc167839275" w:id="29"/>
      <w:r>
        <w:rPr>
          <w:lang w:val="English"/>
        </w:rPr>
        <w:t>Creating a presentation</w:t>
      </w:r>
      <w:bookmarkEnd w:id="29"/>
    </w:p>
    <w:p xmlns:wp14="http://schemas.microsoft.com/office/word/2010/wordml" w:rsidR="00802D1B" w:rsidP="00802D1B" w:rsidRDefault="00802D1B" w14:paraId="6A20E82A" wp14:textId="77777777">
      <w:pPr>
        <w:pStyle w:val="komentarz"/>
      </w:pPr>
      <w:r w:rsidRPr="00BF3E81">
        <w:rPr>
          <w:lang w:val="English"/>
        </w:rPr>
        <w:t>{Specific tasks/roles, Responsible/Executor(s)</w:t>
      </w:r>
    </w:p>
    <w:p xmlns:wp14="http://schemas.microsoft.com/office/word/2010/wordml" w:rsidR="00A942B8" w:rsidP="00802D1B" w:rsidRDefault="00A942B8" w14:paraId="6EA4511D" wp14:textId="77777777">
      <w:pPr>
        <w:pStyle w:val="komentarz"/>
      </w:pPr>
      <w:r>
        <w:rPr>
          <w:lang w:val="English"/>
        </w:rPr>
        <w:t>Creation of a presentation on the progress of the project, which will be presented at the cathedral seminar</w:t>
      </w:r>
    </w:p>
    <w:p xmlns:wp14="http://schemas.microsoft.com/office/word/2010/wordml" w:rsidR="00C07405" w:rsidP="00802D1B" w:rsidRDefault="00C07405" w14:paraId="605AEB94" wp14:textId="77777777">
      <w:pPr>
        <w:pStyle w:val="komentarz"/>
      </w:pPr>
      <w:r>
        <w:rPr>
          <w:lang w:val="English"/>
        </w:rPr>
        <w:t>Bartosz Kołakowski, Paweł Jastrzębski, Maksym Nowak</w:t>
      </w:r>
    </w:p>
    <w:p xmlns:wp14="http://schemas.microsoft.com/office/word/2010/wordml" w:rsidRPr="00802D1B" w:rsidR="00802D1B" w:rsidP="00802D1B" w:rsidRDefault="00802D1B" w14:paraId="16DEB4AB" wp14:textId="77777777"/>
    <w:p xmlns:wp14="http://schemas.microsoft.com/office/word/2010/wordml" w:rsidRPr="00BF3E81" w:rsidR="00B74153" w:rsidP="00367BFB" w:rsidRDefault="006A12E4" w14:paraId="0462A080" wp14:textId="77777777">
      <w:pPr>
        <w:pStyle w:val="Heading1"/>
        <w:rPr>
          <w:rFonts w:cs="Arial"/>
        </w:rPr>
      </w:pPr>
      <w:bookmarkStart w:name="_Toc167839276" w:id="30"/>
      <w:r w:rsidRPr="00BF3E81">
        <w:rPr>
          <w:rFonts w:cs="Arial"/>
          <w:lang w:val="English"/>
        </w:rPr>
        <w:t xml:space="preserve">Product requirements and acceptance criteria </w:t>
      </w:r>
      <w:bookmarkEnd w:id="30"/>
    </w:p>
    <w:p xmlns:wp14="http://schemas.microsoft.com/office/word/2010/wordml" w:rsidRPr="00BF3E81" w:rsidR="00B74153" w:rsidP="00911519" w:rsidRDefault="006A12E4" w14:paraId="0DAB907D" wp14:textId="77777777">
      <w:pPr>
        <w:pStyle w:val="Heading2"/>
        <w:rPr>
          <w:rFonts w:cs="Arial"/>
        </w:rPr>
      </w:pPr>
      <w:bookmarkStart w:name="_Toc167839277" w:id="31"/>
      <w:r w:rsidRPr="00BF3E81">
        <w:rPr>
          <w:rFonts w:cs="Arial"/>
          <w:lang w:val="English"/>
        </w:rPr>
        <w:t>General description of the planned product</w:t>
      </w:r>
      <w:bookmarkEnd w:id="31"/>
    </w:p>
    <w:p xmlns:wp14="http://schemas.microsoft.com/office/word/2010/wordml" w:rsidR="000F64A6" w:rsidP="000F2751" w:rsidRDefault="006A12E4" w14:paraId="6147E899" wp14:textId="77777777">
      <w:pPr>
        <w:pStyle w:val="komentarz"/>
      </w:pPr>
      <w:r w:rsidRPr="00BF3E81">
        <w:rPr>
          <w:lang w:val="English"/>
        </w:rPr>
        <w:t xml:space="preserve">{draw up a general description of the product, what it is supposed to be, what it is for, what main functions it is to perform, etc.; in semester 2, the information should be updated if there have been changes}</w:t>
      </w:r>
    </w:p>
    <w:p xmlns:wp14="http://schemas.microsoft.com/office/word/2010/wordml" w:rsidR="000F64A6" w:rsidP="000F2751" w:rsidRDefault="000F64A6" w14:paraId="0AD9C6F4" wp14:textId="77777777">
      <w:pPr>
        <w:pStyle w:val="komentarz"/>
      </w:pPr>
    </w:p>
    <w:p xmlns:wp14="http://schemas.microsoft.com/office/word/2010/wordml" w:rsidR="000F64A6" w:rsidP="000F2751" w:rsidRDefault="000F64A6" w14:paraId="42F6B03B" wp14:textId="77777777">
      <w:pPr>
        <w:pStyle w:val="komentarz"/>
      </w:pPr>
      <w:r w:rsidR="001C0B33">
        <w:rPr>
          <w:lang w:val="English"/>
        </w:rPr>
        <w:t xml:space="preserve">The aim of the project is to write a tool to support the teaching process. The tool is to be an application that visualizes issues related to redundant coding. The application is to vividly present the classification of redundant codes, the process of encoding and decoding selected redundant codes, the gain of coding, various issues related to the topic, and allow you to conduct experiments. The application is to be available in many languages.</w:t>
      </w:r>
    </w:p>
    <w:p xmlns:wp14="http://schemas.microsoft.com/office/word/2010/wordml" w:rsidRPr="00BF3E81" w:rsidR="00F016DE" w:rsidP="000F2751" w:rsidRDefault="00F016DE" w14:paraId="4B1F511A" wp14:textId="77777777">
      <w:pPr>
        <w:pStyle w:val="komentarz"/>
      </w:pPr>
    </w:p>
    <w:p xmlns:wp14="http://schemas.microsoft.com/office/word/2010/wordml" w:rsidRPr="00BF3E81" w:rsidR="006A12E4" w:rsidP="006A12E4" w:rsidRDefault="00A4761D" w14:paraId="7DB2763B" wp14:textId="77777777">
      <w:pPr>
        <w:pStyle w:val="Heading2"/>
        <w:rPr>
          <w:rFonts w:cs="Arial"/>
        </w:rPr>
      </w:pPr>
      <w:bookmarkStart w:name="_Toc167839278" w:id="32"/>
      <w:r w:rsidRPr="00BF3E81">
        <w:rPr>
          <w:rFonts w:cs="Arial"/>
          <w:lang w:val="English"/>
        </w:rPr>
        <w:t xml:space="preserve">Minimum requirements for the product </w:t>
      </w:r>
      <w:bookmarkEnd w:id="32"/>
    </w:p>
    <w:p xmlns:wp14="http://schemas.microsoft.com/office/word/2010/wordml" w:rsidR="006A12E4" w:rsidP="000F2751" w:rsidRDefault="00A4761D" w14:paraId="45506803" wp14:textId="77777777">
      <w:pPr>
        <w:pStyle w:val="komentarz"/>
      </w:pPr>
      <w:r w:rsidRPr="00BF3E81">
        <w:rPr>
          <w:lang w:val="English"/>
        </w:rPr>
        <w:t xml:space="preserve">{describe what are the minimum quality requirements for the product, try to determine the methods of testing the minimum requirements, provide verification methods; in semester II, the information from semester I should be verified and updated, if there have been changes}</w:t>
      </w:r>
    </w:p>
    <w:p xmlns:wp14="http://schemas.microsoft.com/office/word/2010/wordml" w:rsidR="000F64A6" w:rsidP="000F2751" w:rsidRDefault="000F64A6" w14:paraId="65F9C3DC" wp14:textId="77777777">
      <w:pPr>
        <w:pStyle w:val="komentarz"/>
      </w:pPr>
    </w:p>
    <w:p xmlns:wp14="http://schemas.microsoft.com/office/word/2010/wordml" w:rsidR="000F64A6" w:rsidP="000F2751" w:rsidRDefault="000F64A6" w14:paraId="76E9E465" wp14:textId="77777777">
      <w:pPr>
        <w:pStyle w:val="komentarz"/>
      </w:pPr>
      <w:r w:rsidRPr="00C26F60" w:rsidR="00003B87">
        <w:rPr>
          <w:lang w:val="English"/>
        </w:rPr>
        <w:t>You need to visualize at least two redundant codes – the Hamming code and the Reed-Solomon code</w:t>
      </w:r>
    </w:p>
    <w:p xmlns:wp14="http://schemas.microsoft.com/office/word/2010/wordml" w:rsidR="000F64A6" w:rsidP="000F2751" w:rsidRDefault="000F64A6" w14:paraId="21968B5E" wp14:textId="77777777">
      <w:pPr>
        <w:pStyle w:val="komentarz"/>
        <w:rPr>
          <w:rFonts w:cs="Arial"/>
        </w:rPr>
      </w:pPr>
      <w:r>
        <w:rPr>
          <w:lang w:val="English"/>
        </w:rPr>
        <w:t>The application must have an aesthetically pleasing graphical user interface and must be run on MS Windows.</w:t>
      </w:r>
    </w:p>
    <w:p xmlns:wp14="http://schemas.microsoft.com/office/word/2010/wordml" w:rsidRPr="00BF3E81" w:rsidR="000F64A6" w:rsidP="000F2751" w:rsidRDefault="0037736B" w14:paraId="7655041F" wp14:textId="77777777">
      <w:pPr>
        <w:pStyle w:val="komentarz"/>
      </w:pPr>
      <w:r w:rsidR="000F64A6">
        <w:rPr>
          <w:lang w:val="English"/>
        </w:rPr>
        <w:t>The application must be translated into English. Your app must provide the ability for the user to provide data.</w:t>
      </w:r>
    </w:p>
    <w:p xmlns:wp14="http://schemas.microsoft.com/office/word/2010/wordml" w:rsidRPr="00BF3E81" w:rsidR="00B74153" w:rsidP="00F55385" w:rsidRDefault="00B74153" w14:paraId="5023141B" wp14:textId="77777777">
      <w:pPr>
        <w:rPr>
          <w:rFonts w:cs="Arial"/>
        </w:rPr>
      </w:pPr>
    </w:p>
    <w:p xmlns:wp14="http://schemas.microsoft.com/office/word/2010/wordml" w:rsidRPr="00BF3E81" w:rsidR="00F016DE" w:rsidP="00F016DE" w:rsidRDefault="00F016DE" w14:paraId="6DE6F166" wp14:textId="77777777">
      <w:pPr>
        <w:pStyle w:val="Heading2"/>
        <w:spacing w:after="60"/>
        <w:ind w:left="576" w:hanging="576"/>
        <w:rPr>
          <w:rFonts w:cs="Arial"/>
        </w:rPr>
      </w:pPr>
      <w:bookmarkStart w:name="_Toc167839279" w:id="33"/>
      <w:r w:rsidRPr="00BF3E81">
        <w:rPr>
          <w:rFonts w:cs="Arial"/>
          <w:lang w:val="English"/>
        </w:rPr>
        <w:t>Reception conditions</w:t>
      </w:r>
      <w:bookmarkEnd w:id="33"/>
    </w:p>
    <w:p xmlns:wp14="http://schemas.microsoft.com/office/word/2010/wordml" w:rsidR="00F016DE" w:rsidP="000F2751" w:rsidRDefault="00F016DE" w14:paraId="04913F19" wp14:textId="77777777">
      <w:pPr>
        <w:pStyle w:val="komentarz"/>
      </w:pPr>
      <w:r w:rsidRPr="00BF3E81">
        <w:rPr>
          <w:lang w:val="English"/>
        </w:rPr>
        <w:t xml:space="preserve">{from the point of view of the contract - when we consider the project to be successful - qualification tests, meeting the requirements, (technical, legal, financial conditions; in semester II, information from semester I should be verified and updated, if there have been changes}</w:t>
      </w:r>
    </w:p>
    <w:p xmlns:wp14="http://schemas.microsoft.com/office/word/2010/wordml" w:rsidR="00BB6DA1" w:rsidP="000F2751" w:rsidRDefault="00BB6DA1" w14:paraId="1F3B1409" wp14:textId="77777777">
      <w:pPr>
        <w:pStyle w:val="komentarz"/>
      </w:pPr>
    </w:p>
    <w:p xmlns:wp14="http://schemas.microsoft.com/office/word/2010/wordml" w:rsidR="00F824B6" w:rsidP="000F2751" w:rsidRDefault="00BB6DA1" w14:paraId="1A4A03CF" wp14:textId="77777777">
      <w:pPr>
        <w:pStyle w:val="komentarz"/>
      </w:pPr>
      <w:r w:rsidR="009C7B86">
        <w:rPr>
          <w:lang w:val="English"/>
        </w:rPr>
        <w:t xml:space="preserve">Meeting the requirements of the project assumed by the supervisor by the end of the time allocated for implementation, i.e. the end of the second semester.</w:t>
      </w:r>
    </w:p>
    <w:p xmlns:wp14="http://schemas.microsoft.com/office/word/2010/wordml" w:rsidRPr="00F824B6" w:rsidR="00F016DE" w:rsidP="00F824B6" w:rsidRDefault="00BB6DA1" w14:paraId="273F5A4D" wp14:textId="77777777">
      <w:pPr>
        <w:pStyle w:val="komentarz"/>
      </w:pPr>
      <w:r>
        <w:rPr>
          <w:lang w:val="English"/>
        </w:rPr>
        <w:t>Approval of the project by the project supervisor.</w:t>
      </w:r>
    </w:p>
    <w:p xmlns:wp14="http://schemas.microsoft.com/office/word/2010/wordml" w:rsidRPr="00BF3E81" w:rsidR="004A391B" w:rsidP="004A391B" w:rsidRDefault="004A391B" w14:paraId="3383BCA5" wp14:textId="77777777">
      <w:pPr>
        <w:pStyle w:val="Heading1"/>
        <w:rPr>
          <w:rFonts w:cs="Arial"/>
        </w:rPr>
      </w:pPr>
      <w:bookmarkStart w:name="_Toc167839280" w:id="34"/>
      <w:r>
        <w:rPr>
          <w:rFonts w:cs="Arial"/>
          <w:lang w:val="English"/>
        </w:rPr>
        <w:t xml:space="preserve">Provisions </w:t>
      </w:r>
      <w:bookmarkEnd w:id="34"/>
    </w:p>
    <w:p xmlns:wp14="http://schemas.microsoft.com/office/word/2010/wordml" w:rsidRPr="00BF3E81" w:rsidR="004A391B" w:rsidP="004A391B" w:rsidRDefault="004A391B" w14:paraId="0D8FB9B2" wp14:textId="77777777">
      <w:pPr>
        <w:pStyle w:val="Heading2"/>
        <w:rPr>
          <w:rFonts w:cs="Arial"/>
        </w:rPr>
      </w:pPr>
      <w:bookmarkStart w:name="_Toc167839281" w:id="35"/>
      <w:r>
        <w:rPr>
          <w:rFonts w:cs="Arial"/>
          <w:lang w:val="English"/>
        </w:rPr>
        <w:t>Provisions on changes to the original plan and scope of work</w:t>
      </w:r>
      <w:bookmarkEnd w:id="35"/>
    </w:p>
    <w:p xmlns:wp14="http://schemas.microsoft.com/office/word/2010/wordml" w:rsidRPr="00BF3E81" w:rsidR="004A391B" w:rsidP="000F2751" w:rsidRDefault="004A391B" w14:paraId="23FF7D18" wp14:textId="77777777">
      <w:pPr>
        <w:pStyle w:val="komentarz"/>
      </w:pPr>
      <w:r w:rsidRPr="00BF3E81">
        <w:rPr>
          <w:lang w:val="English"/>
        </w:rPr>
        <w:t>{if there are any changes in relation to the original plan, they should be indicated, e.g. if the schedule was created entirely in the first semester, but immediately for 2 semesters and there are some changes, then they should be indicated, if there are no resolutions, then "not applicable" should be entered}At</w:t>
      </w:r>
      <w:r w:rsidR="00BB6DA1">
        <w:rPr>
          <w:lang w:val="English"/>
        </w:rPr>
        <w:br/>
      </w:r>
      <w:r w:rsidR="00E1248A">
        <w:rPr>
          <w:lang w:val="English"/>
        </w:rPr>
        <w:t xml:space="preserve"> the beginning, Reed-Solomon coding (and visualization and writing tests for them) were to be completed in the first semester,  however, due to its focus on execution quality, Reed-Solomon coding was postponed to the second semester.</w:t>
      </w:r>
    </w:p>
    <w:p xmlns:wp14="http://schemas.microsoft.com/office/word/2010/wordml" w:rsidRPr="00BF3E81" w:rsidR="004A391B" w:rsidP="000F2751" w:rsidRDefault="004A391B" w14:paraId="562C75D1" wp14:textId="77777777">
      <w:pPr>
        <w:pStyle w:val="komentarz"/>
      </w:pPr>
    </w:p>
    <w:p xmlns:wp14="http://schemas.microsoft.com/office/word/2010/wordml" w:rsidRPr="00BF3E81" w:rsidR="004A391B" w:rsidP="004A391B" w:rsidRDefault="0055157A" w14:paraId="16FA4266" wp14:textId="77777777">
      <w:pPr>
        <w:pStyle w:val="Heading2"/>
        <w:rPr>
          <w:rFonts w:cs="Arial"/>
        </w:rPr>
      </w:pPr>
      <w:bookmarkStart w:name="_Toc167839282" w:id="36"/>
      <w:r>
        <w:rPr>
          <w:rFonts w:cs="Arial"/>
          <w:lang w:val="English"/>
        </w:rPr>
        <w:t xml:space="preserve">Other provisions </w:t>
      </w:r>
      <w:bookmarkEnd w:id="36"/>
    </w:p>
    <w:p xmlns:wp14="http://schemas.microsoft.com/office/word/2010/wordml" w:rsidRPr="0055157A" w:rsidR="004A391B" w:rsidP="004A391B" w:rsidRDefault="004A391B" w14:paraId="18D2EC64" wp14:textId="77777777">
      <w:pPr>
        <w:rPr>
          <w:rFonts w:cs="Arial"/>
          <w:i/>
        </w:rPr>
      </w:pPr>
      <w:r w:rsidRPr="0055157A">
        <w:rPr>
          <w:rFonts w:cs="Arial"/>
          <w:i/>
          <w:sz w:val="16"/>
          <w:lang w:val="English"/>
        </w:rPr>
        <w:t xml:space="preserve">{if any} </w:t>
      </w:r>
      <w:r w:rsidRPr="0055157A" w:rsidR="0055157A">
        <w:rPr>
          <w:rFonts w:cs="Arial"/>
          <w:i/>
          <w:lang w:val="English"/>
        </w:rPr>
      </w:r>
    </w:p>
    <w:sectPr w:rsidRPr="0055157A" w:rsidR="004A391B" w:rsidSect="002664CA">
      <w:headerReference w:type="default" r:id="rId8"/>
      <w:footerReference w:type="default" r:id="rId9"/>
      <w:pgSz w:w="11906" w:h="16838" w:orient="portrait"/>
      <w:pgMar w:top="1417" w:right="1417" w:bottom="1417" w:left="1417" w:header="708" w:footer="708"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A03B1E" w:rsidRDefault="00A03B1E" w14:paraId="664355AD" wp14:textId="77777777">
      <w:r>
        <w:separator/>
      </w:r>
    </w:p>
  </w:endnote>
  <w:endnote w:type="continuationSeparator" w:id="0">
    <w:p xmlns:wp14="http://schemas.microsoft.com/office/word/2010/wordml" w:rsidR="00A03B1E" w:rsidRDefault="00A03B1E" w14:paraId="1A965116"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Pr="0045152B" w:rsidR="00B65F42" w:rsidRDefault="00F0095C" w14:paraId="1EBB6B66" wp14:textId="77777777">
    <w:pPr>
      <w:pStyle w:val="Footer"/>
      <w:pBdr>
        <w:top w:val="single" w:color="auto" w:sz="4" w:space="1"/>
      </w:pBdr>
      <w:tabs>
        <w:tab w:val="clear" w:pos="9072"/>
        <w:tab w:val="right" w:pos="9214"/>
      </w:tabs>
      <w:rPr>
        <w:sz w:val="16"/>
        <w:lang w:val="en-GB"/>
      </w:rPr>
    </w:pPr>
    <w:r w:rsidRPr="0045152B">
      <w:rPr>
        <w:rStyle w:val="PageNumber"/>
        <w:rFonts w:cs="Arial"/>
        <w:sz w:val="16"/>
        <w:lang w:val="English"/>
      </w:rPr>
      <w:t>PG_WETI_HiSW_wer. 1.00</w:t>
    </w:r>
    <w:r w:rsidRPr="0045152B" w:rsidR="00B65F42">
      <w:rPr>
        <w:rFonts w:cs="Arial"/>
        <w:sz w:val="16"/>
        <w:lang w:val="English"/>
      </w:rPr>
      <w:tab/>
    </w:r>
    <w:r w:rsidR="00B65F42">
      <w:rPr>
        <w:rStyle w:val="PageNumber"/>
        <w:rFonts w:cs="Arial"/>
        <w:sz w:val="16"/>
        <w:lang w:val="English"/>
      </w:rPr>
      <w:fldChar w:fldCharType="begin"/>
    </w:r>
    <w:r w:rsidRPr="0045152B" w:rsidR="00B65F42">
      <w:rPr>
        <w:rStyle w:val="PageNumber"/>
        <w:rFonts w:cs="Arial"/>
        <w:sz w:val="16"/>
        <w:lang w:val="English"/>
      </w:rPr>
      <w:instrText xml:space="preserve"> PAGE </w:instrText>
    </w:r>
    <w:r w:rsidR="00B65F42">
      <w:rPr>
        <w:rStyle w:val="PageNumber"/>
        <w:rFonts w:cs="Arial"/>
        <w:sz w:val="16"/>
        <w:lang w:val="English"/>
      </w:rPr>
      <w:fldChar w:fldCharType="separate"/>
    </w:r>
    <w:r w:rsidRPr="0045152B" w:rsidR="006D375C">
      <w:rPr>
        <w:rStyle w:val="PageNumber"/>
        <w:rFonts w:cs="Arial"/>
        <w:noProof/>
        <w:sz w:val="16"/>
        <w:lang w:val="English"/>
      </w:rPr>
      <w:t>2</w:t>
    </w:r>
    <w:r w:rsidR="00B65F42">
      <w:rPr>
        <w:rStyle w:val="PageNumber"/>
        <w:rFonts w:cs="Arial"/>
        <w:sz w:val="16"/>
        <w:lang w:val="English"/>
      </w:rPr>
      <w:fldChar w:fldCharType="end"/>
    </w:r>
    <w:r w:rsidRPr="0045152B" w:rsidR="00B65F42">
      <w:rPr>
        <w:rStyle w:val="PageNumber"/>
        <w:rFonts w:cs="Arial"/>
        <w:sz w:val="16"/>
        <w:lang w:val="English"/>
      </w:rPr>
      <w:t xml:space="preserve"> / </w:t>
    </w:r>
    <w:r w:rsidR="00B65F42">
      <w:rPr>
        <w:rStyle w:val="PageNumber"/>
        <w:rFonts w:cs="Arial"/>
        <w:sz w:val="16"/>
        <w:lang w:val="English"/>
      </w:rPr>
      <w:fldChar w:fldCharType="begin"/>
    </w:r>
    <w:r w:rsidRPr="0045152B" w:rsidR="00B65F42">
      <w:rPr>
        <w:rStyle w:val="PageNumber"/>
        <w:rFonts w:cs="Arial"/>
        <w:sz w:val="16"/>
        <w:lang w:val="English"/>
      </w:rPr>
      <w:instrText xml:space="preserve"> NUMPAGES </w:instrText>
    </w:r>
    <w:r w:rsidR="00B65F42">
      <w:rPr>
        <w:rStyle w:val="PageNumber"/>
        <w:rFonts w:cs="Arial"/>
        <w:sz w:val="16"/>
        <w:lang w:val="English"/>
      </w:rPr>
      <w:fldChar w:fldCharType="separate"/>
    </w:r>
    <w:r w:rsidRPr="0045152B" w:rsidR="006D375C">
      <w:rPr>
        <w:rStyle w:val="PageNumber"/>
        <w:rFonts w:cs="Arial"/>
        <w:noProof/>
        <w:sz w:val="16"/>
        <w:lang w:val="English"/>
      </w:rPr>
      <w:t>2</w:t>
    </w:r>
    <w:r w:rsidR="00B65F42">
      <w:rPr>
        <w:rStyle w:val="PageNumber"/>
        <w:rFonts w:cs="Arial"/>
        <w:sz w:val="16"/>
        <w:lang w:val="English"/>
      </w:rPr>
      <w:fldChar w:fldCharType="end"/>
    </w:r>
    <w:r w:rsidRPr="0045152B" w:rsidR="00B65F42">
      <w:rPr>
        <w:rStyle w:val="PageNumber"/>
        <w:rFonts w:cs="Arial"/>
        <w:sz w:val="16"/>
        <w:lang w:val="English"/>
      </w:rPr>
      <w:tab/>
    </w:r>
    <w:r w:rsidRPr="0045152B">
      <w:rPr>
        <w:rStyle w:val="PageNumber"/>
        <w:rFonts w:cs="Arial"/>
        <w:sz w:val="16"/>
        <w:lang w:val="English"/>
      </w:rPr>
      <w:t xml:space="preserve">Date </w:t>
    </w:r>
    <w:r w:rsidR="005204D0">
      <w:rPr>
        <w:rStyle w:val="PageNumber"/>
        <w:rFonts w:cs="Arial"/>
        <w:sz w:val="16"/>
        <w:lang w:val="English"/>
      </w:rPr>
      <w:fldChar w:fldCharType="begin"/>
    </w:r>
    <w:r w:rsidR="005204D0">
      <w:rPr>
        <w:rStyle w:val="PageNumber"/>
        <w:rFonts w:cs="Arial"/>
        <w:sz w:val="16"/>
        <w:lang w:val="English"/>
      </w:rPr>
      <w:instrText xml:space="preserve"> DATE  \@ "dd.MM.yyyy HH:mm:ss" </w:instrText>
    </w:r>
    <w:r w:rsidR="005204D0">
      <w:rPr>
        <w:rStyle w:val="PageNumber"/>
        <w:rFonts w:cs="Arial"/>
        <w:sz w:val="16"/>
        <w:lang w:val="English"/>
      </w:rPr>
      <w:fldChar w:fldCharType="separate"/>
    </w:r>
    <w:r w:rsidR="00F040BA">
      <w:rPr>
        <w:rStyle w:val="PageNumber"/>
        <w:rFonts w:cs="Arial"/>
        <w:noProof/>
        <w:sz w:val="16"/>
        <w:lang w:val="English"/>
      </w:rPr>
      <w:t>29.05.2024 01:22:30</w:t>
    </w:r>
    <w:r w:rsidR="005204D0">
      <w:rPr>
        <w:rStyle w:val="PageNumber"/>
        <w:rFonts w:cs="Arial"/>
        <w:sz w:val="16"/>
        <w:lang w:val="Englis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A03B1E" w:rsidRDefault="00A03B1E" w14:paraId="7DF4E37C" wp14:textId="77777777">
      <w:r>
        <w:separator/>
      </w:r>
    </w:p>
  </w:footnote>
  <w:footnote w:type="continuationSeparator" w:id="0">
    <w:p xmlns:wp14="http://schemas.microsoft.com/office/word/2010/wordml" w:rsidR="00A03B1E" w:rsidRDefault="00A03B1E" w14:paraId="44FB30F8"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Pr="000D076B" w:rsidR="00B65F42" w:rsidP="003E56FF" w:rsidRDefault="000D076B" w14:paraId="1916A746" wp14:textId="77777777">
    <w:pPr>
      <w:pStyle w:val="Header"/>
      <w:pBdr>
        <w:bottom w:val="single" w:color="auto" w:sz="4" w:space="1"/>
      </w:pBdr>
      <w:tabs>
        <w:tab w:val="clear" w:pos="4536"/>
        <w:tab w:val="clear" w:pos="9072"/>
        <w:tab w:val="center" w:pos="4253"/>
        <w:tab w:val="right" w:pos="9214"/>
      </w:tabs>
      <w:rPr>
        <w:rFonts w:cs="Times New Roman"/>
        <w:bCs/>
        <w:iCs/>
      </w:rPr>
    </w:pPr>
    <w:r>
      <w:rPr>
        <w:rFonts w:cs="Times New Roman"/>
        <w:bCs/>
        <w:iCs/>
        <w:lang w:val="English"/>
      </w:rPr>
      <w:t>5@KSTI'2023/24</w:t>
    </w:r>
    <w:r w:rsidR="00F857B9">
      <w:rPr>
        <w:rFonts w:cs="Times New Roman"/>
        <w:bCs/>
        <w:i/>
        <w:lang w:val="English"/>
      </w:rPr>
      <w:t>{acronym of the project}</w:t>
    </w:r>
    <w:r w:rsidR="00B65F42">
      <w:rPr>
        <w:lang w:val="English"/>
      </w:rPr>
      <w:tab/>
    </w:r>
    <w:r w:rsidR="00DE3652">
      <w:rPr>
        <w:lang w:val="English"/>
      </w:rPr>
      <w:t>Schedule and Requirements Specification</w:t>
    </w:r>
    <w:r w:rsidR="00B65F42">
      <w:rPr>
        <w:lang w:val="English"/>
      </w:rPr>
      <w:tab/>
    </w:r>
    <w:r w:rsidR="00B65F42">
      <w:rPr>
        <w:lang w:val="English"/>
      </w:rPr>
      <w:t xml:space="preserve">Group project, WETI PG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4121"/>
    <w:multiLevelType w:val="multilevel"/>
    <w:tmpl w:val="FC20FE3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19C7BF0"/>
    <w:multiLevelType w:val="hybridMultilevel"/>
    <w:tmpl w:val="CDDE4F5A"/>
    <w:lvl w:ilvl="0" w:tplc="8A3A5F1C">
      <w:start w:val="1"/>
      <w:numFmt w:val="bullet"/>
      <w:pStyle w:val="KomentarzListapunktowana1"/>
      <w:lvlText w:val=""/>
      <w:lvlJc w:val="left"/>
      <w:pPr>
        <w:tabs>
          <w:tab w:val="num" w:pos="737"/>
        </w:tabs>
        <w:ind w:left="737" w:hanging="227"/>
      </w:pPr>
      <w:rPr>
        <w:rFonts w:hint="default" w:ascii="Symbol" w:hAnsi="Symbol"/>
      </w:rPr>
    </w:lvl>
    <w:lvl w:ilvl="1" w:tplc="04150003" w:tentative="1">
      <w:start w:val="1"/>
      <w:numFmt w:val="bullet"/>
      <w:lvlText w:val="o"/>
      <w:lvlJc w:val="left"/>
      <w:pPr>
        <w:tabs>
          <w:tab w:val="num" w:pos="1440"/>
        </w:tabs>
        <w:ind w:left="1440" w:hanging="360"/>
      </w:pPr>
      <w:rPr>
        <w:rFonts w:hint="default" w:ascii="Courier New" w:hAnsi="Courier New" w:cs="Courier New"/>
      </w:rPr>
    </w:lvl>
    <w:lvl w:ilvl="2" w:tplc="04150005" w:tentative="1">
      <w:start w:val="1"/>
      <w:numFmt w:val="bullet"/>
      <w:lvlText w:val=""/>
      <w:lvlJc w:val="left"/>
      <w:pPr>
        <w:tabs>
          <w:tab w:val="num" w:pos="2160"/>
        </w:tabs>
        <w:ind w:left="2160" w:hanging="360"/>
      </w:pPr>
      <w:rPr>
        <w:rFonts w:hint="default" w:ascii="Wingdings" w:hAnsi="Wingdings"/>
      </w:rPr>
    </w:lvl>
    <w:lvl w:ilvl="3" w:tplc="04150001" w:tentative="1">
      <w:start w:val="1"/>
      <w:numFmt w:val="bullet"/>
      <w:lvlText w:val=""/>
      <w:lvlJc w:val="left"/>
      <w:pPr>
        <w:tabs>
          <w:tab w:val="num" w:pos="2880"/>
        </w:tabs>
        <w:ind w:left="2880" w:hanging="360"/>
      </w:pPr>
      <w:rPr>
        <w:rFonts w:hint="default" w:ascii="Symbol" w:hAnsi="Symbol"/>
      </w:rPr>
    </w:lvl>
    <w:lvl w:ilvl="4" w:tplc="04150003" w:tentative="1">
      <w:start w:val="1"/>
      <w:numFmt w:val="bullet"/>
      <w:lvlText w:val="o"/>
      <w:lvlJc w:val="left"/>
      <w:pPr>
        <w:tabs>
          <w:tab w:val="num" w:pos="3600"/>
        </w:tabs>
        <w:ind w:left="3600" w:hanging="360"/>
      </w:pPr>
      <w:rPr>
        <w:rFonts w:hint="default" w:ascii="Courier New" w:hAnsi="Courier New" w:cs="Courier New"/>
      </w:rPr>
    </w:lvl>
    <w:lvl w:ilvl="5" w:tplc="04150005" w:tentative="1">
      <w:start w:val="1"/>
      <w:numFmt w:val="bullet"/>
      <w:lvlText w:val=""/>
      <w:lvlJc w:val="left"/>
      <w:pPr>
        <w:tabs>
          <w:tab w:val="num" w:pos="4320"/>
        </w:tabs>
        <w:ind w:left="4320" w:hanging="360"/>
      </w:pPr>
      <w:rPr>
        <w:rFonts w:hint="default" w:ascii="Wingdings" w:hAnsi="Wingdings"/>
      </w:rPr>
    </w:lvl>
    <w:lvl w:ilvl="6" w:tplc="04150001" w:tentative="1">
      <w:start w:val="1"/>
      <w:numFmt w:val="bullet"/>
      <w:lvlText w:val=""/>
      <w:lvlJc w:val="left"/>
      <w:pPr>
        <w:tabs>
          <w:tab w:val="num" w:pos="5040"/>
        </w:tabs>
        <w:ind w:left="5040" w:hanging="360"/>
      </w:pPr>
      <w:rPr>
        <w:rFonts w:hint="default" w:ascii="Symbol" w:hAnsi="Symbol"/>
      </w:rPr>
    </w:lvl>
    <w:lvl w:ilvl="7" w:tplc="04150003" w:tentative="1">
      <w:start w:val="1"/>
      <w:numFmt w:val="bullet"/>
      <w:lvlText w:val="o"/>
      <w:lvlJc w:val="left"/>
      <w:pPr>
        <w:tabs>
          <w:tab w:val="num" w:pos="5760"/>
        </w:tabs>
        <w:ind w:left="5760" w:hanging="360"/>
      </w:pPr>
      <w:rPr>
        <w:rFonts w:hint="default" w:ascii="Courier New" w:hAnsi="Courier New" w:cs="Courier New"/>
      </w:rPr>
    </w:lvl>
    <w:lvl w:ilvl="8" w:tplc="04150005"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08CC1F3E"/>
    <w:multiLevelType w:val="multilevel"/>
    <w:tmpl w:val="FE70B65E"/>
    <w:numStyleLink w:val="Komentarznumerowanie"/>
  </w:abstractNum>
  <w:abstractNum w:abstractNumId="3" w15:restartNumberingAfterBreak="0">
    <w:nsid w:val="1C6E705D"/>
    <w:multiLevelType w:val="multilevel"/>
    <w:tmpl w:val="FE70B65E"/>
    <w:numStyleLink w:val="Komentarznumerowanie"/>
  </w:abstractNum>
  <w:abstractNum w:abstractNumId="4" w15:restartNumberingAfterBreak="0">
    <w:nsid w:val="33910162"/>
    <w:multiLevelType w:val="singleLevel"/>
    <w:tmpl w:val="04150001"/>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4F5C4DBB"/>
    <w:multiLevelType w:val="hybridMultilevel"/>
    <w:tmpl w:val="3BEAF184"/>
    <w:lvl w:ilvl="0" w:tplc="5726D5BC">
      <w:start w:val="1"/>
      <w:numFmt w:val="decimal"/>
      <w:lvlText w:val="%1."/>
      <w:lvlJc w:val="left"/>
      <w:pPr>
        <w:ind w:left="938" w:hanging="360"/>
      </w:pPr>
      <w:rPr>
        <w:rFonts w:hint="default"/>
      </w:rPr>
    </w:lvl>
    <w:lvl w:ilvl="1" w:tplc="08090019" w:tentative="1">
      <w:start w:val="1"/>
      <w:numFmt w:val="lowerLetter"/>
      <w:lvlText w:val="%2."/>
      <w:lvlJc w:val="left"/>
      <w:pPr>
        <w:ind w:left="1658" w:hanging="360"/>
      </w:pPr>
    </w:lvl>
    <w:lvl w:ilvl="2" w:tplc="0809001B" w:tentative="1">
      <w:start w:val="1"/>
      <w:numFmt w:val="lowerRoman"/>
      <w:lvlText w:val="%3."/>
      <w:lvlJc w:val="right"/>
      <w:pPr>
        <w:ind w:left="2378" w:hanging="180"/>
      </w:pPr>
    </w:lvl>
    <w:lvl w:ilvl="3" w:tplc="0809000F" w:tentative="1">
      <w:start w:val="1"/>
      <w:numFmt w:val="decimal"/>
      <w:lvlText w:val="%4."/>
      <w:lvlJc w:val="left"/>
      <w:pPr>
        <w:ind w:left="3098" w:hanging="360"/>
      </w:pPr>
    </w:lvl>
    <w:lvl w:ilvl="4" w:tplc="08090019" w:tentative="1">
      <w:start w:val="1"/>
      <w:numFmt w:val="lowerLetter"/>
      <w:lvlText w:val="%5."/>
      <w:lvlJc w:val="left"/>
      <w:pPr>
        <w:ind w:left="3818" w:hanging="360"/>
      </w:pPr>
    </w:lvl>
    <w:lvl w:ilvl="5" w:tplc="0809001B" w:tentative="1">
      <w:start w:val="1"/>
      <w:numFmt w:val="lowerRoman"/>
      <w:lvlText w:val="%6."/>
      <w:lvlJc w:val="right"/>
      <w:pPr>
        <w:ind w:left="4538" w:hanging="180"/>
      </w:pPr>
    </w:lvl>
    <w:lvl w:ilvl="6" w:tplc="0809000F" w:tentative="1">
      <w:start w:val="1"/>
      <w:numFmt w:val="decimal"/>
      <w:lvlText w:val="%7."/>
      <w:lvlJc w:val="left"/>
      <w:pPr>
        <w:ind w:left="5258" w:hanging="360"/>
      </w:pPr>
    </w:lvl>
    <w:lvl w:ilvl="7" w:tplc="08090019" w:tentative="1">
      <w:start w:val="1"/>
      <w:numFmt w:val="lowerLetter"/>
      <w:lvlText w:val="%8."/>
      <w:lvlJc w:val="left"/>
      <w:pPr>
        <w:ind w:left="5978" w:hanging="360"/>
      </w:pPr>
    </w:lvl>
    <w:lvl w:ilvl="8" w:tplc="0809001B" w:tentative="1">
      <w:start w:val="1"/>
      <w:numFmt w:val="lowerRoman"/>
      <w:lvlText w:val="%9."/>
      <w:lvlJc w:val="right"/>
      <w:pPr>
        <w:ind w:left="6698" w:hanging="180"/>
      </w:pPr>
    </w:lvl>
  </w:abstractNum>
  <w:abstractNum w:abstractNumId="6" w15:restartNumberingAfterBreak="0">
    <w:nsid w:val="5F9B0354"/>
    <w:multiLevelType w:val="multilevel"/>
    <w:tmpl w:val="FE70B65E"/>
    <w:styleLink w:val="Komentarznumerowanie"/>
    <w:lvl w:ilvl="0">
      <w:start w:val="1"/>
      <w:numFmt w:val="decimal"/>
      <w:lvlText w:val="%1."/>
      <w:lvlJc w:val="left"/>
      <w:pPr>
        <w:tabs>
          <w:tab w:val="num" w:pos="170"/>
        </w:tabs>
        <w:ind w:left="170" w:hanging="170"/>
      </w:pPr>
      <w:rPr>
        <w:rFonts w:ascii="Arial" w:hAnsi="Arial"/>
        <w:i/>
        <w:iCs/>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960307962">
    <w:abstractNumId w:val="0"/>
  </w:num>
  <w:num w:numId="2" w16cid:durableId="314336374">
    <w:abstractNumId w:val="3"/>
  </w:num>
  <w:num w:numId="3" w16cid:durableId="1596209200">
    <w:abstractNumId w:val="6"/>
  </w:num>
  <w:num w:numId="4" w16cid:durableId="1195801248">
    <w:abstractNumId w:val="2"/>
  </w:num>
  <w:num w:numId="5" w16cid:durableId="200173683">
    <w:abstractNumId w:val="1"/>
  </w:num>
  <w:num w:numId="6" w16cid:durableId="1309749316">
    <w:abstractNumId w:val="4"/>
  </w:num>
  <w:num w:numId="7" w16cid:durableId="1311515416">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embedSystemFonts/>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val="false"/>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Q1NzEyMDSzMDU0NDdS0lEKTi0uzszPAykwtKgFAKe0QPEtAAAA"/>
  </w:docVars>
  <w:rsids>
    <w:rsidRoot w:val="00F55385"/>
    <w:rsid w:val="00002E0E"/>
    <w:rsid w:val="00003B87"/>
    <w:rsid w:val="00005FBB"/>
    <w:rsid w:val="000357D5"/>
    <w:rsid w:val="000442FE"/>
    <w:rsid w:val="00046342"/>
    <w:rsid w:val="00057B8D"/>
    <w:rsid w:val="0006734B"/>
    <w:rsid w:val="00076B0C"/>
    <w:rsid w:val="00076DFA"/>
    <w:rsid w:val="000865E6"/>
    <w:rsid w:val="000D076B"/>
    <w:rsid w:val="000E75AA"/>
    <w:rsid w:val="000F2751"/>
    <w:rsid w:val="000F49D7"/>
    <w:rsid w:val="000F64A6"/>
    <w:rsid w:val="001206AD"/>
    <w:rsid w:val="00172A90"/>
    <w:rsid w:val="001900F0"/>
    <w:rsid w:val="001A02B8"/>
    <w:rsid w:val="001B094B"/>
    <w:rsid w:val="001C0B33"/>
    <w:rsid w:val="001C3C14"/>
    <w:rsid w:val="001C3D39"/>
    <w:rsid w:val="001E0533"/>
    <w:rsid w:val="001E0A45"/>
    <w:rsid w:val="001E1E1D"/>
    <w:rsid w:val="001E66A6"/>
    <w:rsid w:val="00247DDB"/>
    <w:rsid w:val="00253100"/>
    <w:rsid w:val="00260729"/>
    <w:rsid w:val="002664CA"/>
    <w:rsid w:val="00284953"/>
    <w:rsid w:val="002A6845"/>
    <w:rsid w:val="002C0741"/>
    <w:rsid w:val="002D058F"/>
    <w:rsid w:val="002F02DF"/>
    <w:rsid w:val="003025AC"/>
    <w:rsid w:val="00367BFB"/>
    <w:rsid w:val="0037736B"/>
    <w:rsid w:val="00383B69"/>
    <w:rsid w:val="00395712"/>
    <w:rsid w:val="003B6413"/>
    <w:rsid w:val="003E56FF"/>
    <w:rsid w:val="003F37FC"/>
    <w:rsid w:val="0044731B"/>
    <w:rsid w:val="0045152B"/>
    <w:rsid w:val="004626B8"/>
    <w:rsid w:val="0048294C"/>
    <w:rsid w:val="004855C8"/>
    <w:rsid w:val="00487298"/>
    <w:rsid w:val="0049338C"/>
    <w:rsid w:val="00495AC1"/>
    <w:rsid w:val="004A2EEF"/>
    <w:rsid w:val="004A3154"/>
    <w:rsid w:val="004A391B"/>
    <w:rsid w:val="004A6EFA"/>
    <w:rsid w:val="004D0955"/>
    <w:rsid w:val="004D1018"/>
    <w:rsid w:val="004D68A1"/>
    <w:rsid w:val="004E153B"/>
    <w:rsid w:val="004F5B2F"/>
    <w:rsid w:val="005204D0"/>
    <w:rsid w:val="005374FE"/>
    <w:rsid w:val="00542BA9"/>
    <w:rsid w:val="0055157A"/>
    <w:rsid w:val="00560D6A"/>
    <w:rsid w:val="005A08CD"/>
    <w:rsid w:val="005C7549"/>
    <w:rsid w:val="005D1026"/>
    <w:rsid w:val="005D76B7"/>
    <w:rsid w:val="005E57F6"/>
    <w:rsid w:val="005F79F2"/>
    <w:rsid w:val="006153F2"/>
    <w:rsid w:val="00623439"/>
    <w:rsid w:val="0063343E"/>
    <w:rsid w:val="00657E05"/>
    <w:rsid w:val="00680755"/>
    <w:rsid w:val="00683E8B"/>
    <w:rsid w:val="006A12E4"/>
    <w:rsid w:val="006B4E9B"/>
    <w:rsid w:val="006B6236"/>
    <w:rsid w:val="006D1A39"/>
    <w:rsid w:val="006D375C"/>
    <w:rsid w:val="006F5AFB"/>
    <w:rsid w:val="00713043"/>
    <w:rsid w:val="00757EE8"/>
    <w:rsid w:val="007609CD"/>
    <w:rsid w:val="007735ED"/>
    <w:rsid w:val="007755C8"/>
    <w:rsid w:val="0078541A"/>
    <w:rsid w:val="007D4610"/>
    <w:rsid w:val="007E7124"/>
    <w:rsid w:val="007F1A24"/>
    <w:rsid w:val="00802D1B"/>
    <w:rsid w:val="008454DD"/>
    <w:rsid w:val="00863839"/>
    <w:rsid w:val="008646BB"/>
    <w:rsid w:val="008813E1"/>
    <w:rsid w:val="008904E1"/>
    <w:rsid w:val="00893CC9"/>
    <w:rsid w:val="008B4F9A"/>
    <w:rsid w:val="008C6103"/>
    <w:rsid w:val="008D60B8"/>
    <w:rsid w:val="008E751D"/>
    <w:rsid w:val="008F6380"/>
    <w:rsid w:val="00903375"/>
    <w:rsid w:val="009107DD"/>
    <w:rsid w:val="00911519"/>
    <w:rsid w:val="00912418"/>
    <w:rsid w:val="00916C36"/>
    <w:rsid w:val="00937B4F"/>
    <w:rsid w:val="00953C26"/>
    <w:rsid w:val="00956621"/>
    <w:rsid w:val="00991F21"/>
    <w:rsid w:val="009C3241"/>
    <w:rsid w:val="009C7B86"/>
    <w:rsid w:val="009D33B6"/>
    <w:rsid w:val="00A03B1E"/>
    <w:rsid w:val="00A3251A"/>
    <w:rsid w:val="00A4761D"/>
    <w:rsid w:val="00A509A5"/>
    <w:rsid w:val="00A61F6F"/>
    <w:rsid w:val="00A65712"/>
    <w:rsid w:val="00A764EB"/>
    <w:rsid w:val="00A769D4"/>
    <w:rsid w:val="00A92D85"/>
    <w:rsid w:val="00A942B8"/>
    <w:rsid w:val="00AC3624"/>
    <w:rsid w:val="00AD33FB"/>
    <w:rsid w:val="00AE1987"/>
    <w:rsid w:val="00AE21A0"/>
    <w:rsid w:val="00AE7779"/>
    <w:rsid w:val="00B15B6A"/>
    <w:rsid w:val="00B34FAD"/>
    <w:rsid w:val="00B65F42"/>
    <w:rsid w:val="00B74153"/>
    <w:rsid w:val="00B9197C"/>
    <w:rsid w:val="00BA773F"/>
    <w:rsid w:val="00BB194D"/>
    <w:rsid w:val="00BB6DA1"/>
    <w:rsid w:val="00BC1A68"/>
    <w:rsid w:val="00BF3E81"/>
    <w:rsid w:val="00C07405"/>
    <w:rsid w:val="00C1514A"/>
    <w:rsid w:val="00C22D7E"/>
    <w:rsid w:val="00C26F60"/>
    <w:rsid w:val="00C54867"/>
    <w:rsid w:val="00C552F0"/>
    <w:rsid w:val="00C95AC9"/>
    <w:rsid w:val="00CB4743"/>
    <w:rsid w:val="00CD1AFF"/>
    <w:rsid w:val="00CE7B17"/>
    <w:rsid w:val="00CF1EC1"/>
    <w:rsid w:val="00D24C45"/>
    <w:rsid w:val="00D263B5"/>
    <w:rsid w:val="00D73A0E"/>
    <w:rsid w:val="00D824D9"/>
    <w:rsid w:val="00D84113"/>
    <w:rsid w:val="00D909DB"/>
    <w:rsid w:val="00DC49ED"/>
    <w:rsid w:val="00DD0E47"/>
    <w:rsid w:val="00DD3593"/>
    <w:rsid w:val="00DE3652"/>
    <w:rsid w:val="00E01984"/>
    <w:rsid w:val="00E1248A"/>
    <w:rsid w:val="00E13BD9"/>
    <w:rsid w:val="00E20081"/>
    <w:rsid w:val="00E23BB0"/>
    <w:rsid w:val="00E33F70"/>
    <w:rsid w:val="00E35F1C"/>
    <w:rsid w:val="00E521EC"/>
    <w:rsid w:val="00E56954"/>
    <w:rsid w:val="00EB541E"/>
    <w:rsid w:val="00EB698D"/>
    <w:rsid w:val="00EC22F2"/>
    <w:rsid w:val="00EE44E4"/>
    <w:rsid w:val="00EF22AF"/>
    <w:rsid w:val="00EF757B"/>
    <w:rsid w:val="00F0095C"/>
    <w:rsid w:val="00F016DE"/>
    <w:rsid w:val="00F040BA"/>
    <w:rsid w:val="00F169B6"/>
    <w:rsid w:val="00F44041"/>
    <w:rsid w:val="00F54F1A"/>
    <w:rsid w:val="00F55385"/>
    <w:rsid w:val="00F62B6B"/>
    <w:rsid w:val="00F824B6"/>
    <w:rsid w:val="00F857B9"/>
    <w:rsid w:val="00F975BC"/>
    <w:rsid w:val="00FC71B9"/>
    <w:rsid w:val="00FC7F9E"/>
    <w:rsid w:val="5346FE21"/>
    <w:rsid w:val="56AF38CC"/>
    <w:rsid w:val="78A523C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60664A9"/>
  <w15:chartTrackingRefBased/>
  <w15:docId w15:val="{898BFA35-C9D0-471C-9A96-59B74E02150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BF3E81"/>
    <w:rPr>
      <w:rFonts w:ascii="Arial" w:hAnsi="Arial"/>
      <w:lang w:val="pl-PL" w:eastAsia="pl-PL"/>
    </w:rPr>
  </w:style>
  <w:style w:type="paragraph" w:styleId="Heading1">
    <w:name w:val="heading 1"/>
    <w:basedOn w:val="Normal"/>
    <w:next w:val="BodyText"/>
    <w:autoRedefine/>
    <w:qFormat/>
    <w:rsid w:val="00BF3E81"/>
    <w:pPr>
      <w:keepNext/>
      <w:numPr>
        <w:numId w:val="1"/>
      </w:numPr>
      <w:spacing w:before="240"/>
      <w:outlineLvl w:val="0"/>
    </w:pPr>
    <w:rPr>
      <w:b/>
      <w:sz w:val="24"/>
    </w:rPr>
  </w:style>
  <w:style w:type="paragraph" w:styleId="Heading2">
    <w:name w:val="heading 2"/>
    <w:basedOn w:val="Normal"/>
    <w:next w:val="BodyText"/>
    <w:autoRedefine/>
    <w:qFormat/>
    <w:rsid w:val="00BF3E81"/>
    <w:pPr>
      <w:keepNext/>
      <w:numPr>
        <w:ilvl w:val="1"/>
        <w:numId w:val="1"/>
      </w:numPr>
      <w:spacing w:before="120"/>
      <w:ind w:left="578" w:hanging="578"/>
      <w:outlineLvl w:val="1"/>
    </w:pPr>
    <w:rPr>
      <w:b/>
      <w:bCs/>
      <w:sz w:val="22"/>
    </w:rPr>
  </w:style>
  <w:style w:type="paragraph" w:styleId="Heading3">
    <w:name w:val="heading 3"/>
    <w:basedOn w:val="Normal"/>
    <w:next w:val="Normal"/>
    <w:autoRedefine/>
    <w:qFormat/>
    <w:rsid w:val="008E751D"/>
    <w:pPr>
      <w:keepNext/>
      <w:spacing w:before="60"/>
      <w:ind w:left="720" w:hanging="720"/>
      <w:outlineLvl w:val="2"/>
    </w:pPr>
    <w:rPr>
      <w:rFonts w:cs="Arial"/>
      <w:b/>
      <w:bCs/>
      <w:szCs w:val="24"/>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Header">
    <w:name w:val="header"/>
    <w:basedOn w:val="Normal"/>
    <w:pPr>
      <w:tabs>
        <w:tab w:val="center" w:pos="4536"/>
        <w:tab w:val="right" w:pos="9072"/>
      </w:tabs>
    </w:pPr>
    <w:rPr>
      <w:rFonts w:cs="Arial"/>
      <w:sz w:val="16"/>
    </w:r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styleId="BodyText2">
    <w:name w:val="Body Text 2"/>
    <w:basedOn w:val="Normal"/>
    <w:rPr>
      <w:b/>
      <w:bCs/>
      <w:sz w:val="22"/>
    </w:rPr>
  </w:style>
  <w:style w:type="paragraph" w:styleId="BodyText">
    <w:name w:val="Body Text"/>
    <w:basedOn w:val="Normal"/>
    <w:autoRedefine/>
    <w:rsid w:val="00495AC1"/>
    <w:pPr>
      <w:spacing w:before="60" w:after="60"/>
      <w:jc w:val="center"/>
    </w:pPr>
    <w:rPr>
      <w:rFonts w:cs="Arial"/>
      <w:b/>
      <w:sz w:val="24"/>
    </w:rPr>
  </w:style>
  <w:style w:type="paragraph" w:styleId="Subtitle">
    <w:name w:val="Subtitle"/>
    <w:basedOn w:val="Normal"/>
    <w:qFormat/>
    <w:pPr>
      <w:spacing w:after="60"/>
      <w:jc w:val="center"/>
      <w:outlineLvl w:val="1"/>
    </w:pPr>
    <w:rPr>
      <w:rFonts w:cs="Arial"/>
      <w:sz w:val="24"/>
      <w:szCs w:val="24"/>
    </w:rPr>
  </w:style>
  <w:style w:type="paragraph" w:styleId="BodyTextIndent2">
    <w:name w:val="Body Text Indent 2"/>
    <w:basedOn w:val="Normal"/>
    <w:autoRedefine/>
    <w:pPr>
      <w:jc w:val="both"/>
    </w:pPr>
    <w:rPr>
      <w:i/>
      <w:iCs/>
      <w:szCs w:val="24"/>
    </w:rPr>
  </w:style>
  <w:style w:type="paragraph" w:styleId="wpiswtabeli" w:customStyle="1">
    <w:name w:val="wpis_w_tabeli"/>
    <w:autoRedefine/>
    <w:rsid w:val="00F55385"/>
    <w:rPr>
      <w:rFonts w:ascii="Arial" w:hAnsi="Arial" w:cs="Arial"/>
      <w:b/>
      <w:sz w:val="16"/>
      <w:lang w:val="pl-PL" w:eastAsia="pl-PL"/>
    </w:rPr>
  </w:style>
  <w:style w:type="paragraph" w:styleId="wpiswtabelicentr" w:customStyle="1">
    <w:name w:val="wpis_w_tabeli_centr"/>
    <w:basedOn w:val="wpiswtabeli"/>
    <w:pPr>
      <w:jc w:val="center"/>
    </w:pPr>
    <w:rPr>
      <w:lang w:val="en-US"/>
    </w:rPr>
  </w:style>
  <w:style w:type="paragraph" w:styleId="tekstwtabeli" w:customStyle="1">
    <w:name w:val="tekst_w_tabeli"/>
    <w:basedOn w:val="Normal"/>
    <w:link w:val="tekstwtabeliZnak"/>
    <w:autoRedefine/>
    <w:rPr>
      <w:b/>
      <w:bCs/>
    </w:rPr>
  </w:style>
  <w:style w:type="paragraph" w:styleId="tekstwtabelicentr" w:customStyle="1">
    <w:name w:val="tekst_w_tabeli_centr"/>
    <w:basedOn w:val="tekstwtabeli"/>
    <w:pPr>
      <w:jc w:val="center"/>
    </w:pPr>
    <w:rPr>
      <w:lang w:val="en-US"/>
    </w:rPr>
  </w:style>
  <w:style w:type="paragraph" w:styleId="tekstwtabeliTNR" w:customStyle="1">
    <w:name w:val="tekst_w_tabeli_TNR"/>
    <w:basedOn w:val="tekstwtabeli"/>
    <w:rPr>
      <w:rFonts w:ascii="Times New Roman" w:hAnsi="Times New Roman"/>
    </w:rPr>
  </w:style>
  <w:style w:type="paragraph" w:styleId="Tekstpodstawowykursywa" w:customStyle="1">
    <w:name w:val="Tekst podstawowy kursywa"/>
    <w:basedOn w:val="BodyText"/>
    <w:pPr>
      <w:spacing w:before="240" w:after="120"/>
    </w:pPr>
    <w:rPr>
      <w:b w:val="0"/>
      <w:bCs/>
      <w:i/>
      <w:iCs/>
    </w:rPr>
  </w:style>
  <w:style w:type="paragraph" w:styleId="komentarz" w:customStyle="1">
    <w:name w:val="komentarz"/>
    <w:basedOn w:val="tekstwtabeli"/>
    <w:link w:val="komentarzZnak"/>
    <w:autoRedefine/>
    <w:rsid w:val="000F2751"/>
    <w:rPr>
      <w:b w:val="0"/>
      <w:iCs/>
      <w:sz w:val="16"/>
    </w:rPr>
  </w:style>
  <w:style w:type="paragraph" w:styleId="BodyText3">
    <w:name w:val="Body Text 3"/>
    <w:basedOn w:val="Normal"/>
    <w:rPr>
      <w:i/>
      <w:iCs/>
    </w:rPr>
  </w:style>
  <w:style w:type="paragraph" w:styleId="BodyTextIndent">
    <w:name w:val="Body Text Indent"/>
    <w:basedOn w:val="Normal"/>
    <w:pPr>
      <w:spacing w:after="120"/>
      <w:ind w:left="283"/>
    </w:pPr>
  </w:style>
  <w:style w:type="paragraph" w:styleId="wpiswtabeliBold" w:customStyle="1">
    <w:name w:val="wpis_w_tabeli_Bold"/>
    <w:basedOn w:val="wpiswtabeli"/>
    <w:rPr>
      <w:b w:val="0"/>
      <w:bCs/>
      <w:lang w:val="en-US"/>
    </w:rPr>
  </w:style>
  <w:style w:type="character" w:styleId="Normalnypogrubienie" w:customStyle="1">
    <w:name w:val="Normalny_pogrubienie"/>
    <w:rsid w:val="00367BFB"/>
    <w:rPr>
      <w:b/>
      <w:bCs/>
    </w:rPr>
  </w:style>
  <w:style w:type="numbering" w:styleId="Komentarznumerowanie" w:customStyle="1">
    <w:name w:val="Komentarz_numerowanie"/>
    <w:basedOn w:val="NoList"/>
    <w:rsid w:val="00911519"/>
    <w:pPr>
      <w:numPr>
        <w:numId w:val="3"/>
      </w:numPr>
    </w:pPr>
  </w:style>
  <w:style w:type="paragraph" w:styleId="KomentarzListapunktowana1" w:customStyle="1">
    <w:name w:val="Komentarz_Lista punktowana 1"/>
    <w:basedOn w:val="Normal"/>
    <w:rsid w:val="00DD3593"/>
    <w:pPr>
      <w:numPr>
        <w:numId w:val="5"/>
      </w:numPr>
    </w:pPr>
    <w:rPr>
      <w:i/>
      <w:sz w:val="16"/>
    </w:rPr>
  </w:style>
  <w:style w:type="character" w:styleId="tekstwtabeliZnak" w:customStyle="1">
    <w:name w:val="tekst_w_tabeli Znak"/>
    <w:link w:val="tekstwtabeli"/>
    <w:rsid w:val="005F79F2"/>
    <w:rPr>
      <w:rFonts w:ascii="Arial" w:hAnsi="Arial"/>
      <w:b/>
      <w:bCs/>
      <w:lang w:val="pl-PL" w:eastAsia="pl-PL" w:bidi="ar-SA"/>
    </w:rPr>
  </w:style>
  <w:style w:type="character" w:styleId="komentarzZnak" w:customStyle="1">
    <w:name w:val="komentarz Znak"/>
    <w:link w:val="komentarz"/>
    <w:rsid w:val="000F2751"/>
    <w:rPr>
      <w:rFonts w:ascii="Arial" w:hAnsi="Arial"/>
      <w:bCs/>
      <w:iCs/>
      <w:sz w:val="16"/>
    </w:rPr>
  </w:style>
  <w:style w:type="character" w:styleId="tekstwtabeliTHR" w:customStyle="1">
    <w:name w:val="tekst_w_tabeli_THR"/>
    <w:rsid w:val="00F0095C"/>
    <w:rPr>
      <w:rFonts w:ascii="Arial" w:hAnsi="Arial"/>
      <w:b/>
      <w:bCs/>
      <w:sz w:val="16"/>
    </w:rPr>
  </w:style>
  <w:style w:type="paragraph" w:styleId="TOCHeading">
    <w:name w:val="TOC Heading"/>
    <w:basedOn w:val="Heading1"/>
    <w:next w:val="Normal"/>
    <w:uiPriority w:val="39"/>
    <w:unhideWhenUsed/>
    <w:qFormat/>
    <w:rsid w:val="00F0095C"/>
    <w:pPr>
      <w:keepLines/>
      <w:numPr>
        <w:numId w:val="0"/>
      </w:numPr>
      <w:spacing w:line="259" w:lineRule="auto"/>
      <w:outlineLvl w:val="9"/>
    </w:pPr>
    <w:rPr>
      <w:rFonts w:ascii="Calibri Light" w:hAnsi="Calibri Light"/>
      <w:b w:val="0"/>
      <w:color w:val="2F5496"/>
      <w:sz w:val="32"/>
      <w:szCs w:val="32"/>
      <w:lang w:val="en-GB" w:eastAsia="en-GB"/>
    </w:rPr>
  </w:style>
  <w:style w:type="paragraph" w:styleId="TOC1">
    <w:name w:val="toc 1"/>
    <w:basedOn w:val="Normal"/>
    <w:next w:val="Normal"/>
    <w:autoRedefine/>
    <w:uiPriority w:val="39"/>
    <w:rsid w:val="00F0095C"/>
  </w:style>
  <w:style w:type="paragraph" w:styleId="TOC2">
    <w:name w:val="toc 2"/>
    <w:basedOn w:val="Normal"/>
    <w:next w:val="Normal"/>
    <w:autoRedefine/>
    <w:uiPriority w:val="39"/>
    <w:rsid w:val="00F0095C"/>
    <w:pPr>
      <w:ind w:left="200"/>
    </w:pPr>
  </w:style>
  <w:style w:type="paragraph" w:styleId="TOC3">
    <w:name w:val="toc 3"/>
    <w:basedOn w:val="Normal"/>
    <w:next w:val="Normal"/>
    <w:autoRedefine/>
    <w:uiPriority w:val="39"/>
    <w:rsid w:val="00F0095C"/>
    <w:pPr>
      <w:ind w:left="400"/>
    </w:pPr>
  </w:style>
  <w:style w:type="character" w:styleId="Hyperlink">
    <w:name w:val="Hyperlink"/>
    <w:uiPriority w:val="99"/>
    <w:unhideWhenUsed/>
    <w:rsid w:val="00F0095C"/>
    <w:rPr>
      <w:color w:val="0563C1"/>
      <w:u w:val="single"/>
    </w:rPr>
  </w:style>
  <w:style w:type="paragraph" w:styleId="BalloonText">
    <w:name w:val="Balloon Text"/>
    <w:basedOn w:val="Normal"/>
    <w:link w:val="BalloonTextChar"/>
    <w:rsid w:val="00EB698D"/>
    <w:rPr>
      <w:rFonts w:ascii="Segoe UI" w:hAnsi="Segoe UI" w:cs="Segoe UI"/>
      <w:sz w:val="18"/>
      <w:szCs w:val="18"/>
    </w:rPr>
  </w:style>
  <w:style w:type="character" w:styleId="BalloonTextChar" w:customStyle="1">
    <w:name w:val="Balloon Text Char"/>
    <w:link w:val="BalloonText"/>
    <w:rsid w:val="00EB698D"/>
    <w:rPr>
      <w:rFonts w:ascii="Segoe UI" w:hAnsi="Segoe UI" w:cs="Segoe UI"/>
      <w:sz w:val="18"/>
      <w:szCs w:val="18"/>
      <w:lang w:val="pl-PL" w:eastAsia="pl-PL"/>
    </w:rPr>
  </w:style>
  <w:style w:type="table" w:styleId="TableGrid">
    <w:name w:val="Table Grid"/>
    <w:basedOn w:val="TableNormal"/>
    <w:rsid w:val="0063343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643636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targetScreenSz w:val="800x600"/>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D:\_Studia_Podyplomowe\szablony%20dokument&#243;w%20i%20prezentacji\2004_01_ZPTT_szabl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2004_01_ZPTT_szablon.dot</ap:Template>
  <ap:Application>Microsoft Word for the web</ap:Application>
  <ap:DocSecurity>0</ap:DocSecurity>
  <ap:ScaleCrop>false</ap:ScaleCrop>
  <ap:Company>PG</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DESIGN ORDER SHEET</dc:title>
  <dc:subject/>
  <dc:creator>Henryk Lasota</dc:creator>
  <keywords/>
  <lastModifiedBy>Michał Mróz, s188708</lastModifiedBy>
  <revision>20</revision>
  <lastPrinted>2022-07-06T20:05:00.0000000Z</lastPrinted>
  <dcterms:created xsi:type="dcterms:W3CDTF">2024-06-10T15:03:00.0000000Z</dcterms:created>
  <dcterms:modified xsi:type="dcterms:W3CDTF">2024-06-10T15:04:33.7011878Z</dcterms:modified>
</coreProperties>
</file>