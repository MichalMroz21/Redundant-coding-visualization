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F016DE" w:rsidP="0038372A" w:rsidRDefault="00050CDD" w14:paraId="672A6659" wp14:textId="77777777">
      <w:pPr>
        <w:pStyle w:val="BodyText"/>
      </w:pPr>
      <w:bookmarkStart w:name="_Hlk108005742" w:id="0"/>
      <w:r w:rsidRPr="0069734C">
        <w:rPr>
          <w:noProof/>
          <w:lang w:val="English"/>
        </w:rPr>
        <w:drawing>
          <wp:inline xmlns:wp14="http://schemas.microsoft.com/office/word/2010/wordprocessingDrawing" distT="0" distB="0" distL="0" distR="0" wp14:anchorId="2F3A4582" wp14:editId="7777777">
            <wp:extent cx="3762375" cy="609600"/>
            <wp:effectExtent l="0" t="0" r="0" b="0"/>
            <wp:docPr id="1" name="Obraz 1" descr="Faculty_ETI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Wydział_ETI_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609600"/>
                    </a:xfrm>
                    <a:prstGeom prst="rect">
                      <a:avLst/>
                    </a:prstGeom>
                    <a:noFill/>
                    <a:ln>
                      <a:noFill/>
                    </a:ln>
                  </pic:spPr>
                </pic:pic>
              </a:graphicData>
            </a:graphic>
          </wp:inline>
        </w:drawing>
      </w:r>
    </w:p>
    <w:p xmlns:wp14="http://schemas.microsoft.com/office/word/2010/wordml" w:rsidR="00B17FFE" w:rsidP="0038372A" w:rsidRDefault="00B17FFE" w14:paraId="0A37501D" wp14:textId="77777777">
      <w:pPr>
        <w:pStyle w:val="Tytudokumentacja"/>
      </w:pPr>
      <w:bookmarkStart w:name="_Hlk108006387" w:id="1"/>
    </w:p>
    <w:p xmlns:wp14="http://schemas.microsoft.com/office/word/2010/wordml" w:rsidRPr="000C04BE" w:rsidR="00ED2CCE" w:rsidP="00D258FD" w:rsidRDefault="00ED2CCE" w14:paraId="36C7A2DA" wp14:textId="77777777">
      <w:pPr>
        <w:pStyle w:val="Tytudokumentacja"/>
        <w:spacing w:before="60" w:after="60"/>
        <w:rPr>
          <w:i w:val="0"/>
        </w:rPr>
      </w:pPr>
      <w:r w:rsidRPr="000C04BE">
        <w:rPr>
          <w:i w:val="0"/>
          <w:lang w:val="English"/>
        </w:rPr>
        <w:t>Group Project Documentation</w:t>
      </w:r>
    </w:p>
    <w:p xmlns:wp14="http://schemas.microsoft.com/office/word/2010/wordml" w:rsidRPr="000C04BE" w:rsidR="00F67033" w:rsidP="00D258FD" w:rsidRDefault="00F67033" w14:paraId="2AA1D231" wp14:textId="77777777">
      <w:pPr>
        <w:pStyle w:val="TytuWydzia"/>
        <w:rPr>
          <w:i w:val="0"/>
          <w:sz w:val="36"/>
          <w:szCs w:val="36"/>
        </w:rPr>
      </w:pPr>
      <w:r w:rsidRPr="000C04BE">
        <w:rPr>
          <w:i w:val="0"/>
          <w:sz w:val="36"/>
          <w:szCs w:val="36"/>
          <w:lang w:val="English"/>
        </w:rPr>
        <w:t>Project Information</w:t>
      </w:r>
    </w:p>
    <w:p xmlns:wp14="http://schemas.microsoft.com/office/word/2010/wordml" w:rsidRPr="000C04BE" w:rsidR="00ED2CCE" w:rsidP="00D258FD" w:rsidRDefault="00ED2CCE" w14:paraId="757FE3B6" wp14:textId="77777777">
      <w:pPr>
        <w:pStyle w:val="TytuWydzia"/>
        <w:rPr>
          <w:i w:val="0"/>
        </w:rPr>
      </w:pPr>
      <w:r w:rsidRPr="000C04BE">
        <w:rPr>
          <w:i w:val="0"/>
          <w:lang w:val="English"/>
        </w:rPr>
        <w:t>Faculty of Electronics, Telecommunications and Informatics</w:t>
      </w:r>
    </w:p>
    <w:p xmlns:wp14="http://schemas.microsoft.com/office/word/2010/wordml" w:rsidRPr="000C04BE" w:rsidR="00ED2CCE" w:rsidP="00D258FD" w:rsidRDefault="00ED2CCE" w14:paraId="5ED868A7" wp14:textId="77777777">
      <w:pPr>
        <w:pStyle w:val="TytuWydzia"/>
        <w:rPr>
          <w:i w:val="0"/>
        </w:rPr>
      </w:pPr>
      <w:r w:rsidRPr="000C04BE">
        <w:rPr>
          <w:i w:val="0"/>
          <w:lang w:val="English"/>
        </w:rPr>
        <w:t>Gdansk University of Technology</w:t>
      </w:r>
      <w:bookmarkEnd w:id="1"/>
    </w:p>
    <w:p xmlns:wp14="http://schemas.microsoft.com/office/word/2010/wordml" w:rsidR="00E666FF" w:rsidP="0038372A" w:rsidRDefault="00E666FF" w14:paraId="5DAB6C7B" wp14:textId="77777777">
      <w:pPr>
        <w:pStyle w:val="TytuWydzia"/>
      </w:pPr>
    </w:p>
    <w:p xmlns:wp14="http://schemas.microsoft.com/office/word/2010/wordml" w:rsidR="0081757D" w:rsidP="0081757D" w:rsidRDefault="0081757D" w14:paraId="1F006A8E" wp14:textId="77777777">
      <w:pPr>
        <w:pStyle w:val="BodyText"/>
        <w:jc w:val="center"/>
        <w:rPr>
          <w:sz w:val="22"/>
        </w:rPr>
      </w:pPr>
      <w:r>
        <w:rPr>
          <w:sz w:val="22"/>
          <w:lang w:val="English"/>
        </w:rPr>
        <w:t>{model document version: version 2/2023}</w:t>
      </w:r>
    </w:p>
    <w:p xmlns:wp14="http://schemas.microsoft.com/office/word/2010/wordml" w:rsidR="00E666FF" w:rsidP="0038372A" w:rsidRDefault="00E666FF" w14:paraId="02EB378F" wp14:textId="77777777">
      <w:pPr>
        <w:pStyle w:val="TytuWydzia"/>
      </w:pPr>
    </w:p>
    <w:p xmlns:wp14="http://schemas.microsoft.com/office/word/2010/wordml" w:rsidRPr="000E13F6" w:rsidR="00E666FF" w:rsidP="0038372A" w:rsidRDefault="00E666FF" w14:paraId="6A05A809" wp14:textId="77777777">
      <w:pPr>
        <w:pStyle w:val="TytuWydzia"/>
      </w:pPr>
    </w:p>
    <w:p xmlns:wp14="http://schemas.microsoft.com/office/word/2010/wordml" w:rsidR="00ED2CCE" w:rsidP="0038372A" w:rsidRDefault="00ED2CCE" w14:paraId="5A39BBE3" wp14:textId="77777777">
      <w:pPr>
        <w:pStyle w:val="BodyText"/>
      </w:pPr>
    </w:p>
    <w:tbl>
      <w:tblPr>
        <w:tblpPr w:leftFromText="180" w:rightFromText="180" w:vertAnchor="text" w:horzAnchor="margin" w:tblpY="69"/>
        <w:tblW w:w="9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32"/>
        <w:gridCol w:w="3539"/>
        <w:gridCol w:w="1618"/>
        <w:gridCol w:w="715"/>
        <w:gridCol w:w="1197"/>
        <w:gridCol w:w="1213"/>
      </w:tblGrid>
      <w:tr xmlns:wp14="http://schemas.microsoft.com/office/word/2010/wordml" w:rsidRPr="006D1A39" w:rsidR="00ED2CCE" w:rsidTr="00ED2CCE" w14:paraId="12526EE7" wp14:textId="77777777">
        <w:tblPrEx>
          <w:tblCellMar>
            <w:top w:w="0" w:type="dxa"/>
            <w:bottom w:w="0" w:type="dxa"/>
          </w:tblCellMar>
        </w:tblPrEx>
        <w:trPr>
          <w:cantSplit/>
          <w:trHeight w:val="230"/>
        </w:trPr>
        <w:tc>
          <w:tcPr>
            <w:tcW w:w="4471" w:type="dxa"/>
            <w:gridSpan w:val="2"/>
          </w:tcPr>
          <w:bookmarkEnd w:id="0"/>
          <w:p w:rsidR="00ED2CCE" w:rsidP="00ED2CCE" w:rsidRDefault="00ED2CCE" w14:paraId="5EC7C3DC" wp14:textId="77777777">
            <w:pPr>
              <w:pStyle w:val="wpiswtabeli"/>
            </w:pPr>
            <w:r>
              <w:rPr>
                <w:lang w:val="English"/>
              </w:rPr>
              <w:t>Project name and acronym:</w:t>
            </w:r>
          </w:p>
          <w:p w:rsidRPr="00E054D4" w:rsidR="00ED2CCE" w:rsidP="00D26B9B" w:rsidRDefault="00ED2CCE" w14:paraId="00C8A601" wp14:textId="77777777">
            <w:pPr>
              <w:pStyle w:val="komentarz"/>
              <w:rPr>
                <w:lang w:val="pl-PL"/>
              </w:rPr>
            </w:pPr>
            <w:r w:rsidRPr="00E054D4">
              <w:rPr>
                <w:lang w:val="English"/>
              </w:rPr>
              <w:t>{name of the project, e.g.: Port security system against terrorist threats - SZP}</w:t>
            </w:r>
          </w:p>
          <w:p w:rsidRPr="00607C64" w:rsidR="00607C64" w:rsidP="00607C64" w:rsidRDefault="00607C64" w14:paraId="6A7358DB" wp14:textId="77777777">
            <w:pPr>
              <w:rPr>
                <w:rFonts w:ascii="Arial" w:hAnsi="Arial" w:cs="Arial"/>
                <w:b/>
                <w:bCs/>
              </w:rPr>
            </w:pPr>
            <w:r w:rsidRPr="00607C64">
              <w:rPr>
                <w:rFonts w:ascii="Arial" w:hAnsi="Arial" w:cs="Arial"/>
                <w:b/>
                <w:bCs/>
                <w:lang w:val="English"/>
              </w:rPr>
              <w:t xml:space="preserve">Redundant coding visualization app </w:t>
            </w:r>
          </w:p>
          <w:p w:rsidRPr="00F55385" w:rsidR="00ED2CCE" w:rsidP="00ED2CCE" w:rsidRDefault="00ED2CCE" w14:paraId="41C8F396" wp14:textId="77777777">
            <w:pPr>
              <w:pStyle w:val="tekstwtabeli"/>
            </w:pPr>
          </w:p>
        </w:tc>
        <w:tc>
          <w:tcPr>
            <w:tcW w:w="4743" w:type="dxa"/>
            <w:gridSpan w:val="4"/>
          </w:tcPr>
          <w:p w:rsidRPr="00765218" w:rsidR="00ED2CCE" w:rsidP="00ED2CCE" w:rsidRDefault="00ED2CCE" w14:paraId="69B8945A" wp14:textId="77777777">
            <w:pPr>
              <w:pStyle w:val="wpiswtabeli"/>
            </w:pPr>
            <w:r w:rsidRPr="00765218">
              <w:rPr>
                <w:lang w:val="English"/>
              </w:rPr>
              <w:t>Principal:</w:t>
            </w:r>
          </w:p>
          <w:p w:rsidRPr="00607C64" w:rsidR="00ED2CCE" w:rsidP="00D26B9B" w:rsidRDefault="00ED2CCE" w14:paraId="64523B7E" wp14:textId="77777777">
            <w:pPr>
              <w:pStyle w:val="komentarz"/>
              <w:rPr>
                <w:lang w:val="pl-PL"/>
              </w:rPr>
            </w:pPr>
            <w:r w:rsidRPr="00607C64">
              <w:rPr>
                <w:lang w:val="English"/>
              </w:rPr>
              <w:t>{customer name}</w:t>
            </w:r>
          </w:p>
          <w:p w:rsidRPr="00E770C2" w:rsidR="00ED2CCE" w:rsidP="00D26B9B" w:rsidRDefault="00607C64" w14:paraId="49272E66" wp14:textId="77777777">
            <w:pPr>
              <w:pStyle w:val="komentarz"/>
            </w:pPr>
            <w:r w:rsidRPr="00607C64">
              <w:rPr>
                <w:lang w:val="English"/>
              </w:rPr>
              <w:t xml:space="preserve">Bartosz Czaplewski, PhD</w:t>
            </w:r>
          </w:p>
        </w:tc>
      </w:tr>
      <w:tr xmlns:wp14="http://schemas.microsoft.com/office/word/2010/wordml" w:rsidRPr="006D1A39" w:rsidR="00ED2CCE" w:rsidTr="00ED2CCE" w14:paraId="738B32A4" wp14:textId="77777777">
        <w:tblPrEx>
          <w:tblCellMar>
            <w:top w:w="0" w:type="dxa"/>
            <w:bottom w:w="0" w:type="dxa"/>
          </w:tblCellMar>
        </w:tblPrEx>
        <w:trPr>
          <w:cantSplit/>
          <w:trHeight w:val="230"/>
        </w:trPr>
        <w:tc>
          <w:tcPr>
            <w:tcW w:w="4471" w:type="dxa"/>
            <w:gridSpan w:val="2"/>
          </w:tcPr>
          <w:p w:rsidR="00ED2CCE" w:rsidP="00ED2CCE" w:rsidRDefault="00ED2CCE" w14:paraId="625DFAEF" wp14:textId="77777777">
            <w:pPr>
              <w:pStyle w:val="wpiswtabeli"/>
            </w:pPr>
            <w:r>
              <w:rPr>
                <w:lang w:val="English"/>
              </w:rPr>
              <w:t xml:space="preserve">Order number: </w:t>
            </w:r>
          </w:p>
          <w:p w:rsidRPr="00E054D4" w:rsidR="00ED2CCE" w:rsidP="00D26B9B" w:rsidRDefault="00ED2CCE" w14:paraId="4D0E0EFB" wp14:textId="77777777">
            <w:pPr>
              <w:pStyle w:val="komentarz"/>
              <w:rPr>
                <w:lang w:val="pl-PL"/>
              </w:rPr>
            </w:pPr>
            <w:r w:rsidRPr="00E054D4">
              <w:rPr>
                <w:lang w:val="English"/>
              </w:rPr>
              <w:t>{number of the project team within the Group Project according to the SPG system, e.g. 13@KSSR'2022}</w:t>
            </w:r>
          </w:p>
          <w:p w:rsidRPr="009D33B6" w:rsidR="00607C64" w:rsidP="00607C64" w:rsidRDefault="00607C64" w14:paraId="3F9AEA27" wp14:textId="77777777">
            <w:pPr>
              <w:pStyle w:val="komentarz"/>
            </w:pPr>
            <w:r w:rsidRPr="009D33B6">
              <w:rPr>
                <w:lang w:val="English"/>
              </w:rPr>
              <w:t>5@KSTI'2023/24</w:t>
            </w:r>
          </w:p>
          <w:p w:rsidRPr="00F55385" w:rsidR="00ED2CCE" w:rsidP="00ED2CCE" w:rsidRDefault="00ED2CCE" w14:paraId="72A3D3EC" wp14:textId="77777777">
            <w:pPr>
              <w:pStyle w:val="tekstwtabeli"/>
            </w:pPr>
          </w:p>
        </w:tc>
        <w:tc>
          <w:tcPr>
            <w:tcW w:w="2333" w:type="dxa"/>
            <w:gridSpan w:val="2"/>
          </w:tcPr>
          <w:p w:rsidRPr="00765218" w:rsidR="00ED2CCE" w:rsidP="00ED2CCE" w:rsidRDefault="00ED2CCE" w14:paraId="0F1D0D80" wp14:textId="77777777">
            <w:pPr>
              <w:pStyle w:val="wpiswtabeli"/>
            </w:pPr>
            <w:r w:rsidRPr="00765218">
              <w:rPr>
                <w:lang w:val="English"/>
              </w:rPr>
              <w:t>Project manager:</w:t>
            </w:r>
          </w:p>
          <w:p w:rsidRPr="00E054D4" w:rsidR="00ED2CCE" w:rsidP="00DE0A94" w:rsidRDefault="00ED2CCE" w14:paraId="307BD6FE" wp14:textId="77777777">
            <w:pPr>
              <w:pStyle w:val="komentarz"/>
              <w:jc w:val="left"/>
              <w:rPr>
                <w:lang w:val="pl-PL"/>
              </w:rPr>
            </w:pPr>
            <w:r w:rsidRPr="00E054D4">
              <w:rPr>
                <w:lang w:val="English"/>
              </w:rPr>
              <w:t>{project team leader}</w:t>
            </w:r>
          </w:p>
          <w:p w:rsidR="00ED2CCE" w:rsidP="00ED2CCE" w:rsidRDefault="00607C64" w14:paraId="5473CEB8" wp14:textId="77777777">
            <w:pPr>
              <w:pStyle w:val="tekstwtabeli"/>
            </w:pPr>
            <w:r>
              <w:rPr>
                <w:lang w:val="English"/>
              </w:rPr>
              <w:t>Bartosz Kołakowski</w:t>
            </w:r>
          </w:p>
          <w:p w:rsidRPr="00E770C2" w:rsidR="00CF2E65" w:rsidP="00ED2CCE" w:rsidRDefault="00CF2E65" w14:paraId="0D0B940D" wp14:textId="77777777">
            <w:pPr>
              <w:pStyle w:val="tekstwtabeli"/>
            </w:pPr>
          </w:p>
        </w:tc>
        <w:tc>
          <w:tcPr>
            <w:tcW w:w="2410" w:type="dxa"/>
            <w:gridSpan w:val="2"/>
          </w:tcPr>
          <w:p w:rsidRPr="00765218" w:rsidR="00ED2CCE" w:rsidP="00ED2CCE" w:rsidRDefault="00ED2CCE" w14:paraId="4CEA1366" wp14:textId="77777777">
            <w:pPr>
              <w:pStyle w:val="wpiswtabeli"/>
            </w:pPr>
            <w:r w:rsidRPr="00765218">
              <w:rPr>
                <w:lang w:val="English"/>
              </w:rPr>
              <w:t>Opiekun project:</w:t>
            </w:r>
          </w:p>
          <w:p w:rsidRPr="00E054D4" w:rsidR="00ED2CCE" w:rsidP="00D26B9B" w:rsidRDefault="00ED2CCE" w14:paraId="6613815E" wp14:textId="77777777">
            <w:pPr>
              <w:pStyle w:val="komentarz"/>
              <w:rPr>
                <w:lang w:val="pl-PL"/>
              </w:rPr>
            </w:pPr>
            <w:r w:rsidRPr="00E054D4">
              <w:rPr>
                <w:lang w:val="English"/>
              </w:rPr>
              <w:t>{opiekun projektu }</w:t>
            </w:r>
          </w:p>
          <w:p w:rsidRPr="00E770C2" w:rsidR="00ED2CCE" w:rsidP="00ED2CCE" w:rsidRDefault="00607C64" w14:paraId="7C59C2EE" wp14:textId="77777777">
            <w:pPr>
              <w:pStyle w:val="tekstwtabeli"/>
            </w:pPr>
            <w:r w:rsidRPr="009D33B6">
              <w:rPr>
                <w:lang w:val="English"/>
              </w:rPr>
              <w:t>Bartosz Czaplewski, PhD</w:t>
            </w:r>
          </w:p>
        </w:tc>
      </w:tr>
      <w:tr xmlns:wp14="http://schemas.microsoft.com/office/word/2010/wordml" w:rsidR="00ED2CCE" w:rsidTr="00ED2CCE" w14:paraId="0E27B00A" wp14:textId="77777777">
        <w:tblPrEx>
          <w:tblCellMar>
            <w:top w:w="0" w:type="dxa"/>
            <w:bottom w:w="0" w:type="dxa"/>
          </w:tblCellMar>
        </w:tblPrEx>
        <w:trPr>
          <w:cantSplit/>
        </w:trPr>
        <w:tc>
          <w:tcPr>
            <w:tcW w:w="9214" w:type="dxa"/>
            <w:gridSpan w:val="6"/>
            <w:tcBorders>
              <w:left w:val="nil"/>
              <w:right w:val="nil"/>
            </w:tcBorders>
          </w:tcPr>
          <w:p w:rsidR="00ED2CCE" w:rsidP="00ED2CCE" w:rsidRDefault="00ED2CCE" w14:paraId="60061E4C" wp14:textId="77777777">
            <w:pPr>
              <w:pStyle w:val="wpiswtabelicentr"/>
            </w:pPr>
          </w:p>
        </w:tc>
      </w:tr>
      <w:tr xmlns:wp14="http://schemas.microsoft.com/office/word/2010/wordml" w:rsidRPr="00F55385" w:rsidR="00ED2CCE" w:rsidTr="00ED2CCE" w14:paraId="59695569" wp14:textId="77777777">
        <w:tblPrEx>
          <w:tblCellMar>
            <w:top w:w="0" w:type="dxa"/>
            <w:bottom w:w="0" w:type="dxa"/>
          </w:tblCellMar>
        </w:tblPrEx>
        <w:trPr>
          <w:cantSplit/>
        </w:trPr>
        <w:tc>
          <w:tcPr>
            <w:tcW w:w="4471" w:type="dxa"/>
            <w:gridSpan w:val="2"/>
          </w:tcPr>
          <w:p w:rsidR="00ED2CCE" w:rsidP="00ED2CCE" w:rsidRDefault="00ED2CCE" w14:paraId="02587EA2" wp14:textId="77777777">
            <w:pPr>
              <w:pStyle w:val="wpiswtabeli"/>
            </w:pPr>
            <w:r>
              <w:rPr>
                <w:lang w:val="English"/>
              </w:rPr>
              <w:t>Document Name/Acronym:</w:t>
            </w:r>
          </w:p>
          <w:p w:rsidRPr="00F55385" w:rsidR="00ED2CCE" w:rsidP="00ED2CCE" w:rsidRDefault="0068211E" w14:paraId="7E2418E7" wp14:textId="77777777">
            <w:pPr>
              <w:pStyle w:val="tekstwtabeli"/>
            </w:pPr>
            <w:r w:rsidR="00ED2CCE">
              <w:rPr>
                <w:lang w:val="English"/>
              </w:rPr>
              <w:t xml:space="preserve">Project Information – IoP</w:t>
            </w:r>
          </w:p>
        </w:tc>
        <w:tc>
          <w:tcPr>
            <w:tcW w:w="4743" w:type="dxa"/>
            <w:gridSpan w:val="4"/>
          </w:tcPr>
          <w:p w:rsidR="00ED2CCE" w:rsidP="00ED2CCE" w:rsidRDefault="00ED2CCE" w14:paraId="394453B2" wp14:textId="77777777">
            <w:pPr>
              <w:pStyle w:val="wpiswtabeli"/>
            </w:pPr>
            <w:r>
              <w:rPr>
                <w:lang w:val="English"/>
              </w:rPr>
              <w:t xml:space="preserve">Version No.: </w:t>
            </w:r>
          </w:p>
          <w:p w:rsidRPr="00E054D4" w:rsidR="00ED2CCE" w:rsidP="00D26B9B" w:rsidRDefault="00ED2CCE" w14:paraId="44A57FA8" wp14:textId="77777777">
            <w:pPr>
              <w:pStyle w:val="komentarz"/>
              <w:rPr>
                <w:lang w:val="pl-PL"/>
              </w:rPr>
            </w:pPr>
            <w:r w:rsidRPr="00E054D4">
              <w:rPr>
                <w:lang w:val="English"/>
              </w:rPr>
              <w:t xml:space="preserve">{document version e.g. 1.00}</w:t>
            </w:r>
          </w:p>
          <w:p w:rsidRPr="00F55385" w:rsidR="00ED2CCE" w:rsidP="00ED2CCE" w:rsidRDefault="00FA45BA" w14:paraId="5F43FC9F" wp14:textId="77777777">
            <w:pPr>
              <w:pStyle w:val="tekstwtabeli"/>
            </w:pPr>
            <w:r>
              <w:rPr>
                <w:lang w:val="English"/>
              </w:rPr>
              <w:t>2.00</w:t>
            </w:r>
          </w:p>
        </w:tc>
      </w:tr>
      <w:tr xmlns:wp14="http://schemas.microsoft.com/office/word/2010/wordml" w:rsidRPr="00F55385" w:rsidR="001A043F" w:rsidTr="00ED2CCE" w14:paraId="1972E48F" wp14:textId="77777777">
        <w:tblPrEx>
          <w:tblCellMar>
            <w:top w:w="0" w:type="dxa"/>
            <w:bottom w:w="0" w:type="dxa"/>
          </w:tblCellMar>
        </w:tblPrEx>
        <w:trPr>
          <w:cantSplit/>
          <w:trHeight w:val="233"/>
        </w:trPr>
        <w:tc>
          <w:tcPr>
            <w:tcW w:w="4471" w:type="dxa"/>
            <w:gridSpan w:val="2"/>
            <w:vMerge w:val="restart"/>
          </w:tcPr>
          <w:p w:rsidR="001A043F" w:rsidP="00ED2CCE" w:rsidRDefault="001A043F" w14:paraId="6C5B18AE" wp14:textId="77777777">
            <w:pPr>
              <w:pStyle w:val="wpiswtabeli"/>
            </w:pPr>
            <w:r>
              <w:rPr>
                <w:lang w:val="English"/>
              </w:rPr>
              <w:t>Responsible for the document:</w:t>
            </w:r>
          </w:p>
          <w:p w:rsidRPr="00E054D4" w:rsidR="001A043F" w:rsidP="00D26B9B" w:rsidRDefault="001A043F" w14:paraId="3D55DF62" wp14:textId="77777777">
            <w:pPr>
              <w:pStyle w:val="komentarz"/>
              <w:rPr>
                <w:lang w:val="pl-PL"/>
              </w:rPr>
            </w:pPr>
            <w:r w:rsidRPr="00E054D4">
              <w:rPr>
                <w:lang w:val="English"/>
              </w:rPr>
              <w:t>{surname, first name}</w:t>
            </w:r>
          </w:p>
          <w:p w:rsidRPr="00F55385" w:rsidR="001A043F" w:rsidP="00ED2CCE" w:rsidRDefault="00607C64" w14:paraId="4CE7ED9D" wp14:textId="77777777">
            <w:pPr>
              <w:pStyle w:val="tekstwtabeli"/>
            </w:pPr>
            <w:r>
              <w:rPr>
                <w:lang w:val="English"/>
              </w:rPr>
              <w:t>Kołakowski Bartosz</w:t>
            </w:r>
          </w:p>
        </w:tc>
        <w:tc>
          <w:tcPr>
            <w:tcW w:w="4743" w:type="dxa"/>
            <w:gridSpan w:val="4"/>
          </w:tcPr>
          <w:p w:rsidR="001A043F" w:rsidP="00ED2CCE" w:rsidRDefault="001A043F" w14:paraId="34AD0B4A" wp14:textId="77777777">
            <w:pPr>
              <w:pStyle w:val="wpiswtabeli"/>
            </w:pPr>
            <w:r>
              <w:rPr>
                <w:lang w:val="English"/>
              </w:rPr>
              <w:t xml:space="preserve">Date of first drafting: </w:t>
            </w:r>
          </w:p>
          <w:p w:rsidRPr="00E054D4" w:rsidR="001A043F" w:rsidP="00D26B9B" w:rsidRDefault="001A043F" w14:paraId="0070F81F" wp14:textId="77777777">
            <w:pPr>
              <w:pStyle w:val="komentarz"/>
              <w:rPr>
                <w:lang w:val="pl-PL"/>
              </w:rPr>
            </w:pPr>
            <w:r w:rsidRPr="00E054D4">
              <w:rPr>
                <w:lang w:val="English"/>
              </w:rPr>
              <w:t>{date of first version of the document}</w:t>
            </w:r>
          </w:p>
          <w:p w:rsidRPr="00F55385" w:rsidR="001A043F" w:rsidP="00ED2CCE" w:rsidRDefault="00607C64" w14:paraId="5C406668" wp14:textId="77777777">
            <w:pPr>
              <w:pStyle w:val="tekstwtabeli"/>
            </w:pPr>
            <w:r w:rsidR="001F5662">
              <w:rPr>
                <w:lang w:val="English"/>
              </w:rPr>
              <w:t>04.01.2024</w:t>
            </w:r>
          </w:p>
        </w:tc>
      </w:tr>
      <w:tr xmlns:wp14="http://schemas.microsoft.com/office/word/2010/wordml" w:rsidRPr="00F55385" w:rsidR="001A043F" w:rsidTr="009368E3" w14:paraId="1F1C7884" wp14:textId="77777777">
        <w:tblPrEx>
          <w:tblCellMar>
            <w:top w:w="0" w:type="dxa"/>
            <w:bottom w:w="0" w:type="dxa"/>
          </w:tblCellMar>
        </w:tblPrEx>
        <w:trPr>
          <w:cantSplit/>
          <w:trHeight w:val="232"/>
        </w:trPr>
        <w:tc>
          <w:tcPr>
            <w:tcW w:w="4471" w:type="dxa"/>
            <w:gridSpan w:val="2"/>
            <w:vMerge/>
          </w:tcPr>
          <w:p w:rsidRPr="00F55385" w:rsidR="001A043F" w:rsidP="00ED2CCE" w:rsidRDefault="001A043F" w14:paraId="44EAFD9C" wp14:textId="77777777"/>
        </w:tc>
        <w:tc>
          <w:tcPr>
            <w:tcW w:w="4743" w:type="dxa"/>
            <w:gridSpan w:val="4"/>
            <w:tcBorders>
              <w:bottom w:val="single" w:color="auto" w:sz="4" w:space="0"/>
            </w:tcBorders>
          </w:tcPr>
          <w:p w:rsidR="001A043F" w:rsidP="00ED2CCE" w:rsidRDefault="001A043F" w14:paraId="7AAB665A" wp14:textId="77777777">
            <w:pPr>
              <w:pStyle w:val="wpiswtabeli"/>
            </w:pPr>
            <w:r>
              <w:rPr>
                <w:lang w:val="English"/>
              </w:rPr>
              <w:t xml:space="preserve">Last updated date: </w:t>
            </w:r>
          </w:p>
          <w:p w:rsidRPr="00E054D4" w:rsidR="001A043F" w:rsidP="00D26B9B" w:rsidRDefault="001A043F" w14:paraId="28438DD5" wp14:textId="77777777">
            <w:pPr>
              <w:pStyle w:val="komentarz"/>
              <w:rPr>
                <w:lang w:val="pl-PL"/>
              </w:rPr>
            </w:pPr>
            <w:r w:rsidRPr="00E054D4">
              <w:rPr>
                <w:lang w:val="English"/>
              </w:rPr>
              <w:t>{date of execution of the current version of the document}</w:t>
            </w:r>
          </w:p>
          <w:p w:rsidRPr="00F55385" w:rsidR="001A043F" w:rsidP="00ED2CCE" w:rsidRDefault="00607C64" w14:paraId="0235E696" wp14:textId="77777777">
            <w:pPr>
              <w:pStyle w:val="tekstwtabeli"/>
            </w:pPr>
            <w:r w:rsidR="001F5662">
              <w:rPr>
                <w:lang w:val="English"/>
              </w:rPr>
              <w:t>04.01.2024</w:t>
            </w:r>
          </w:p>
        </w:tc>
      </w:tr>
      <w:tr xmlns:wp14="http://schemas.microsoft.com/office/word/2010/wordml" w:rsidRPr="00F55385" w:rsidR="001A043F" w:rsidTr="00E40639" w14:paraId="0428F8A0" wp14:textId="77777777">
        <w:tblPrEx>
          <w:tblCellMar>
            <w:top w:w="0" w:type="dxa"/>
            <w:bottom w:w="0" w:type="dxa"/>
          </w:tblCellMar>
        </w:tblPrEx>
        <w:trPr>
          <w:cantSplit/>
          <w:trHeight w:val="232"/>
        </w:trPr>
        <w:tc>
          <w:tcPr>
            <w:tcW w:w="4471" w:type="dxa"/>
            <w:gridSpan w:val="2"/>
            <w:vMerge/>
          </w:tcPr>
          <w:p w:rsidRPr="00F55385" w:rsidR="001A043F" w:rsidP="00ED2CCE" w:rsidRDefault="001A043F" w14:paraId="4B94D5A5" wp14:textId="77777777"/>
        </w:tc>
        <w:tc>
          <w:tcPr>
            <w:tcW w:w="4743" w:type="dxa"/>
            <w:gridSpan w:val="4"/>
            <w:tcBorders>
              <w:bottom w:val="single" w:color="auto" w:sz="4" w:space="0"/>
            </w:tcBorders>
          </w:tcPr>
          <w:p w:rsidR="001A043F" w:rsidP="00ED2CCE" w:rsidRDefault="001A043F" w14:paraId="292E0871" wp14:textId="77777777">
            <w:pPr>
              <w:pStyle w:val="wpiswtabeli"/>
            </w:pPr>
            <w:r>
              <w:rPr>
                <w:lang w:val="English"/>
              </w:rPr>
              <w:t>Bachelor's degree studies, engineering</w:t>
            </w:r>
          </w:p>
        </w:tc>
      </w:tr>
      <w:tr xmlns:wp14="http://schemas.microsoft.com/office/word/2010/wordml" w:rsidRPr="00F55385" w:rsidR="001A043F" w:rsidTr="00ED2CCE" w14:paraId="3B24DF7A" wp14:textId="77777777">
        <w:tblPrEx>
          <w:tblCellMar>
            <w:top w:w="0" w:type="dxa"/>
            <w:bottom w:w="0" w:type="dxa"/>
          </w:tblCellMar>
        </w:tblPrEx>
        <w:trPr>
          <w:cantSplit/>
          <w:trHeight w:val="232"/>
        </w:trPr>
        <w:tc>
          <w:tcPr>
            <w:tcW w:w="4471" w:type="dxa"/>
            <w:gridSpan w:val="2"/>
            <w:vMerge/>
            <w:tcBorders>
              <w:bottom w:val="single" w:color="auto" w:sz="4" w:space="0"/>
            </w:tcBorders>
          </w:tcPr>
          <w:p w:rsidRPr="00F55385" w:rsidR="001A043F" w:rsidP="00ED2CCE" w:rsidRDefault="001A043F" w14:paraId="3DEEC669" wp14:textId="77777777"/>
        </w:tc>
        <w:tc>
          <w:tcPr>
            <w:tcW w:w="4743" w:type="dxa"/>
            <w:gridSpan w:val="4"/>
            <w:tcBorders>
              <w:bottom w:val="single" w:color="auto" w:sz="4" w:space="0"/>
            </w:tcBorders>
          </w:tcPr>
          <w:p w:rsidR="001A043F" w:rsidP="00ED2CCE" w:rsidRDefault="001A043F" w14:paraId="7A990254" wp14:textId="77777777">
            <w:pPr>
              <w:pStyle w:val="wpiswtabeli"/>
            </w:pPr>
            <w:r>
              <w:rPr>
                <w:lang w:val="English"/>
              </w:rPr>
              <w:t xml:space="preserve">Semester of Group Project: 1 </w:t>
            </w:r>
            <w:r w:rsidRPr="003D0073">
              <w:rPr>
                <w:rStyle w:val="komentarzZnak"/>
                <w:b w:val="0"/>
                <w:lang w:val="English"/>
              </w:rPr>
              <w:t>{do not change}</w:t>
            </w:r>
          </w:p>
        </w:tc>
      </w:tr>
      <w:tr xmlns:wp14="http://schemas.microsoft.com/office/word/2010/wordml" w:rsidRPr="00F55385" w:rsidR="00ED2CCE" w:rsidTr="00ED2CCE" w14:paraId="3B29163E" wp14:textId="77777777">
        <w:tblPrEx>
          <w:tblCellMar>
            <w:top w:w="0" w:type="dxa"/>
            <w:bottom w:w="0" w:type="dxa"/>
          </w:tblCellMar>
        </w:tblPrEx>
        <w:trPr>
          <w:cantSplit/>
          <w:trHeight w:val="348"/>
        </w:trPr>
        <w:tc>
          <w:tcPr>
            <w:tcW w:w="9214" w:type="dxa"/>
            <w:gridSpan w:val="6"/>
            <w:tcBorders>
              <w:left w:val="nil"/>
              <w:right w:val="nil"/>
            </w:tcBorders>
            <w:vAlign w:val="bottom"/>
          </w:tcPr>
          <w:p w:rsidRPr="00F55385" w:rsidR="00ED2CCE" w:rsidP="00ED2CCE" w:rsidRDefault="00ED2CCE" w14:paraId="650FB90C" wp14:textId="77777777">
            <w:pPr>
              <w:pStyle w:val="wpiswtabelicentr"/>
            </w:pPr>
            <w:r w:rsidRPr="00F55385">
              <w:rPr>
                <w:lang w:val="English"/>
              </w:rPr>
              <w:t xml:space="preserve">Revision history</w:t>
            </w:r>
          </w:p>
        </w:tc>
      </w:tr>
      <w:tr xmlns:wp14="http://schemas.microsoft.com/office/word/2010/wordml" w:rsidRPr="00F55385" w:rsidR="00ED2CCE" w:rsidTr="00ED2CCE" w14:paraId="043677F5" wp14:textId="77777777">
        <w:tblPrEx>
          <w:tblCellMar>
            <w:top w:w="0" w:type="dxa"/>
            <w:bottom w:w="0" w:type="dxa"/>
          </w:tblCellMar>
        </w:tblPrEx>
        <w:tc>
          <w:tcPr>
            <w:tcW w:w="932" w:type="dxa"/>
            <w:vAlign w:val="center"/>
          </w:tcPr>
          <w:p w:rsidRPr="00F55385" w:rsidR="00ED2CCE" w:rsidP="00ED2CCE" w:rsidRDefault="00ED2CCE" w14:paraId="6B814A1E" wp14:textId="77777777">
            <w:pPr>
              <w:pStyle w:val="wpiswtabelicentr"/>
            </w:pPr>
            <w:r w:rsidRPr="00F55385">
              <w:rPr>
                <w:lang w:val="English"/>
              </w:rPr>
              <w:t>Version</w:t>
            </w:r>
          </w:p>
        </w:tc>
        <w:tc>
          <w:tcPr>
            <w:tcW w:w="3539" w:type="dxa"/>
            <w:vAlign w:val="center"/>
          </w:tcPr>
          <w:p w:rsidRPr="00F55385" w:rsidR="00ED2CCE" w:rsidP="00ED2CCE" w:rsidRDefault="00ED2CCE" w14:paraId="1ABE6E86" wp14:textId="77777777">
            <w:pPr>
              <w:pStyle w:val="wpiswtabelicentr"/>
            </w:pPr>
            <w:r w:rsidRPr="00F55385">
              <w:rPr>
                <w:lang w:val="English"/>
              </w:rPr>
              <w:t>Description of the modification</w:t>
            </w:r>
          </w:p>
        </w:tc>
        <w:tc>
          <w:tcPr>
            <w:tcW w:w="1618" w:type="dxa"/>
            <w:vAlign w:val="center"/>
          </w:tcPr>
          <w:p w:rsidRPr="00F55385" w:rsidR="00ED2CCE" w:rsidP="00ED2CCE" w:rsidRDefault="00ED2CCE" w14:paraId="560912F5" wp14:textId="77777777">
            <w:pPr>
              <w:pStyle w:val="wpiswtabelicentr"/>
            </w:pPr>
            <w:r w:rsidRPr="00F55385">
              <w:rPr>
                <w:lang w:val="English"/>
              </w:rPr>
              <w:t>Chapter / page</w:t>
            </w:r>
          </w:p>
        </w:tc>
        <w:tc>
          <w:tcPr>
            <w:tcW w:w="1912" w:type="dxa"/>
            <w:gridSpan w:val="2"/>
            <w:vAlign w:val="center"/>
          </w:tcPr>
          <w:p w:rsidRPr="00F55385" w:rsidR="00ED2CCE" w:rsidP="00ED2CCE" w:rsidRDefault="00ED2CCE" w14:paraId="31A780BF" wp14:textId="77777777">
            <w:pPr>
              <w:pStyle w:val="wpiswtabelicentr"/>
            </w:pPr>
            <w:r w:rsidRPr="00F55385">
              <w:rPr>
                <w:lang w:val="English"/>
              </w:rPr>
              <w:t>Author of the modification</w:t>
            </w:r>
          </w:p>
        </w:tc>
        <w:tc>
          <w:tcPr>
            <w:tcW w:w="1213" w:type="dxa"/>
            <w:vAlign w:val="center"/>
          </w:tcPr>
          <w:p w:rsidRPr="00F55385" w:rsidR="00ED2CCE" w:rsidP="00ED2CCE" w:rsidRDefault="00ED2CCE" w14:paraId="491072FA" wp14:textId="77777777">
            <w:pPr>
              <w:pStyle w:val="wpiswtabelicentr"/>
            </w:pPr>
            <w:r w:rsidRPr="00F55385">
              <w:rPr>
                <w:lang w:val="English"/>
              </w:rPr>
              <w:t>Date</w:t>
            </w:r>
          </w:p>
        </w:tc>
      </w:tr>
      <w:tr xmlns:wp14="http://schemas.microsoft.com/office/word/2010/wordml" w:rsidRPr="00F55385" w:rsidR="00ED2CCE" w:rsidTr="00F821C1" w14:paraId="68BE89A2" wp14:textId="77777777">
        <w:tblPrEx>
          <w:tblCellMar>
            <w:top w:w="0" w:type="dxa"/>
            <w:bottom w:w="0" w:type="dxa"/>
          </w:tblCellMar>
        </w:tblPrEx>
        <w:trPr>
          <w:trHeight w:val="334"/>
        </w:trPr>
        <w:tc>
          <w:tcPr>
            <w:tcW w:w="932" w:type="dxa"/>
          </w:tcPr>
          <w:p w:rsidRPr="00487539" w:rsidR="00ED2CCE" w:rsidP="00D26B9B" w:rsidRDefault="00487539" w14:paraId="27B99E8C" wp14:textId="77777777">
            <w:pPr>
              <w:pStyle w:val="komentarz"/>
            </w:pPr>
            <w:r w:rsidRPr="00487539">
              <w:rPr>
                <w:lang w:val="English"/>
              </w:rPr>
              <w:t>1.00</w:t>
            </w:r>
          </w:p>
          <w:p w:rsidRPr="00F55385" w:rsidR="00ED2CCE" w:rsidP="00ED2CCE" w:rsidRDefault="00ED2CCE" w14:paraId="3656B9AB" wp14:textId="77777777"/>
        </w:tc>
        <w:tc>
          <w:tcPr>
            <w:tcW w:w="3539" w:type="dxa"/>
          </w:tcPr>
          <w:p w:rsidR="00ED2CCE" w:rsidP="00D26B9B" w:rsidRDefault="00ED2CCE" w14:paraId="13A47826" wp14:textId="77777777">
            <w:pPr>
              <w:pStyle w:val="komentarz"/>
            </w:pPr>
            <w:r w:rsidRPr="00F55385">
              <w:rPr>
                <w:lang w:val="English"/>
              </w:rPr>
              <w:t>{description, e.g. draft version}</w:t>
            </w:r>
            <w:r>
              <w:rPr>
                <w:lang w:val="English"/>
              </w:rPr>
              <w:tab/>
            </w:r>
          </w:p>
          <w:p w:rsidRPr="00F821C1" w:rsidR="00ED2CCE" w:rsidP="00F821C1" w:rsidRDefault="00607C64" w14:paraId="56B44370" wp14:textId="77777777">
            <w:pPr>
              <w:pStyle w:val="komentarz"/>
              <w:rPr>
                <w:i w:val="0"/>
                <w:iCs/>
              </w:rPr>
            </w:pPr>
            <w:r w:rsidRPr="00607C64">
              <w:rPr>
                <w:i w:val="0"/>
                <w:iCs/>
                <w:lang w:val="English"/>
              </w:rPr>
              <w:t>Draft version</w:t>
            </w:r>
          </w:p>
        </w:tc>
        <w:tc>
          <w:tcPr>
            <w:tcW w:w="1618" w:type="dxa"/>
          </w:tcPr>
          <w:p w:rsidR="00ED2CCE" w:rsidP="00D26B9B" w:rsidRDefault="00ED2CCE" w14:paraId="3AA590B0" wp14:textId="77777777">
            <w:pPr>
              <w:pStyle w:val="komentarz"/>
            </w:pPr>
            <w:r w:rsidRPr="00F55385">
              <w:rPr>
                <w:lang w:val="English"/>
              </w:rPr>
              <w:t>{e.g. whole}</w:t>
            </w:r>
          </w:p>
          <w:p w:rsidRPr="00607C64" w:rsidR="00ED2CCE" w:rsidP="00ED2CCE" w:rsidRDefault="00817653" w14:paraId="5074CE34" wp14:textId="77777777">
            <w:pPr>
              <w:rPr>
                <w:rFonts w:ascii="Arial" w:hAnsi="Arial" w:cs="Arial"/>
              </w:rPr>
            </w:pPr>
            <w:r w:rsidRPr="00607C64">
              <w:rPr>
                <w:rFonts w:ascii="Arial" w:hAnsi="Arial" w:cs="Arial"/>
                <w:lang w:val="English"/>
              </w:rPr>
              <w:t>Whole</w:t>
            </w:r>
          </w:p>
        </w:tc>
        <w:tc>
          <w:tcPr>
            <w:tcW w:w="1912" w:type="dxa"/>
            <w:gridSpan w:val="2"/>
          </w:tcPr>
          <w:p w:rsidRPr="00607C64" w:rsidR="00ED2CCE" w:rsidP="00D26B9B" w:rsidRDefault="00ED2CCE" w14:paraId="6A26E655" wp14:textId="77777777">
            <w:pPr>
              <w:pStyle w:val="komentarz"/>
              <w:rPr>
                <w:rFonts w:cs="Arial"/>
              </w:rPr>
            </w:pPr>
            <w:r w:rsidRPr="00607C64">
              <w:rPr>
                <w:rFonts w:cs="Arial"/>
                <w:lang w:val="English"/>
              </w:rPr>
              <w:t>{surname, first name}</w:t>
            </w:r>
          </w:p>
          <w:p w:rsidRPr="00607C64" w:rsidR="00ED2CCE" w:rsidP="00ED2CCE" w:rsidRDefault="00607C64" w14:paraId="4503B497" wp14:textId="77777777">
            <w:pPr>
              <w:rPr>
                <w:rFonts w:ascii="Arial" w:hAnsi="Arial" w:cs="Arial"/>
              </w:rPr>
            </w:pPr>
            <w:r w:rsidRPr="00607C64">
              <w:rPr>
                <w:rFonts w:ascii="Arial" w:hAnsi="Arial" w:cs="Arial"/>
                <w:lang w:val="English"/>
              </w:rPr>
              <w:t>Jastrzębski Paweł</w:t>
            </w:r>
          </w:p>
        </w:tc>
        <w:tc>
          <w:tcPr>
            <w:tcW w:w="1213" w:type="dxa"/>
          </w:tcPr>
          <w:p w:rsidRPr="00607C64" w:rsidR="00ED2CCE" w:rsidP="00D26B9B" w:rsidRDefault="00ED2CCE" w14:paraId="019D5367" wp14:textId="77777777">
            <w:pPr>
              <w:pStyle w:val="komentarz"/>
              <w:rPr>
                <w:rFonts w:cs="Arial"/>
              </w:rPr>
            </w:pPr>
            <w:r w:rsidRPr="00607C64">
              <w:rPr>
                <w:rFonts w:cs="Arial"/>
                <w:lang w:val="English"/>
              </w:rPr>
              <w:t>{date modified}</w:t>
            </w:r>
          </w:p>
          <w:p w:rsidRPr="00607C64" w:rsidR="00ED2CCE" w:rsidP="00ED2CCE" w:rsidRDefault="00607C64" w14:paraId="4A0E7267" wp14:textId="77777777">
            <w:pPr>
              <w:rPr>
                <w:rFonts w:ascii="Arial" w:hAnsi="Arial" w:cs="Arial"/>
              </w:rPr>
            </w:pPr>
            <w:r w:rsidRPr="00607C64">
              <w:rPr>
                <w:rFonts w:ascii="Arial" w:hAnsi="Arial" w:cs="Arial"/>
                <w:lang w:val="English"/>
              </w:rPr>
              <w:t>04.01.2023</w:t>
            </w:r>
          </w:p>
        </w:tc>
      </w:tr>
      <w:tr xmlns:wp14="http://schemas.microsoft.com/office/word/2010/wordml" w:rsidRPr="00F55385" w:rsidR="00FA45BA" w:rsidTr="00ED2CCE" w14:paraId="65F312FF" wp14:textId="77777777">
        <w:tblPrEx>
          <w:tblCellMar>
            <w:top w:w="0" w:type="dxa"/>
            <w:bottom w:w="0" w:type="dxa"/>
          </w:tblCellMar>
        </w:tblPrEx>
        <w:tc>
          <w:tcPr>
            <w:tcW w:w="932" w:type="dxa"/>
          </w:tcPr>
          <w:p w:rsidRPr="00FA45BA" w:rsidR="00FA45BA" w:rsidP="00D26B9B" w:rsidRDefault="00FA45BA" w14:paraId="3004F078" wp14:textId="77777777">
            <w:pPr>
              <w:pStyle w:val="komentarz"/>
              <w:rPr>
                <w:sz w:val="20"/>
              </w:rPr>
            </w:pPr>
            <w:r w:rsidRPr="00FA45BA">
              <w:rPr>
                <w:sz w:val="20"/>
                <w:lang w:val="English"/>
              </w:rPr>
              <w:t>2.00</w:t>
            </w:r>
          </w:p>
        </w:tc>
        <w:tc>
          <w:tcPr>
            <w:tcW w:w="3539" w:type="dxa"/>
          </w:tcPr>
          <w:p w:rsidR="00C94467" w:rsidP="00D26B9B" w:rsidRDefault="00C94467" w14:paraId="2DAB09C5" wp14:textId="77777777">
            <w:pPr>
              <w:pStyle w:val="komentarz"/>
            </w:pPr>
            <w:r w:rsidRPr="00F55385">
              <w:rPr>
                <w:lang w:val="English"/>
              </w:rPr>
              <w:t>{description, e.g. draft version}</w:t>
            </w:r>
          </w:p>
          <w:p w:rsidRPr="00C94467" w:rsidR="00FA45BA" w:rsidP="00D26B9B" w:rsidRDefault="00FA45BA" w14:paraId="612FAE5B" wp14:textId="77777777">
            <w:pPr>
              <w:pStyle w:val="komentarz"/>
              <w:rPr>
                <w:szCs w:val="16"/>
              </w:rPr>
            </w:pPr>
            <w:r w:rsidRPr="00C94467">
              <w:rPr>
                <w:szCs w:val="16"/>
                <w:lang w:val="English"/>
              </w:rPr>
              <w:t>Adding risk factors to point 4</w:t>
            </w:r>
          </w:p>
        </w:tc>
        <w:tc>
          <w:tcPr>
            <w:tcW w:w="1618" w:type="dxa"/>
          </w:tcPr>
          <w:p w:rsidR="00C94467" w:rsidP="00C94467" w:rsidRDefault="00C94467" w14:paraId="7CA31826" wp14:textId="77777777">
            <w:pPr>
              <w:pStyle w:val="komentarz"/>
            </w:pPr>
            <w:r w:rsidRPr="00F55385">
              <w:rPr>
                <w:lang w:val="English"/>
              </w:rPr>
              <w:t>{e.g. whole}</w:t>
            </w:r>
          </w:p>
          <w:p w:rsidRPr="00FA45BA" w:rsidR="00FA45BA" w:rsidP="00D26B9B" w:rsidRDefault="00FA45BA" w14:paraId="2598DEE6" wp14:textId="77777777">
            <w:pPr>
              <w:pStyle w:val="komentarz"/>
              <w:rPr>
                <w:sz w:val="20"/>
              </w:rPr>
            </w:pPr>
            <w:r w:rsidRPr="00FA45BA">
              <w:rPr>
                <w:sz w:val="20"/>
                <w:lang w:val="English"/>
              </w:rPr>
              <w:t>4</w:t>
            </w:r>
          </w:p>
        </w:tc>
        <w:tc>
          <w:tcPr>
            <w:tcW w:w="1912" w:type="dxa"/>
            <w:gridSpan w:val="2"/>
          </w:tcPr>
          <w:p w:rsidRPr="00607C64" w:rsidR="00C94467" w:rsidP="00C94467" w:rsidRDefault="00C94467" w14:paraId="2F104950" wp14:textId="77777777">
            <w:pPr>
              <w:pStyle w:val="komentarz"/>
              <w:rPr>
                <w:rFonts w:cs="Arial"/>
              </w:rPr>
            </w:pPr>
            <w:r w:rsidRPr="00607C64">
              <w:rPr>
                <w:rFonts w:cs="Arial"/>
                <w:lang w:val="English"/>
              </w:rPr>
              <w:t>{surname, first name}</w:t>
            </w:r>
          </w:p>
          <w:p w:rsidRPr="00FA45BA" w:rsidR="00FA45BA" w:rsidP="00D26B9B" w:rsidRDefault="00FA45BA" w14:paraId="5832DCB3" wp14:textId="77777777">
            <w:pPr>
              <w:pStyle w:val="komentarz"/>
              <w:rPr>
                <w:rFonts w:cs="Arial"/>
                <w:sz w:val="20"/>
              </w:rPr>
            </w:pPr>
            <w:r w:rsidRPr="00FA45BA">
              <w:rPr>
                <w:rFonts w:cs="Arial"/>
                <w:sz w:val="20"/>
                <w:lang w:val="English"/>
              </w:rPr>
              <w:t>Bartosz Kołakowski</w:t>
            </w:r>
          </w:p>
        </w:tc>
        <w:tc>
          <w:tcPr>
            <w:tcW w:w="1213" w:type="dxa"/>
          </w:tcPr>
          <w:p w:rsidRPr="00607C64" w:rsidR="00C94467" w:rsidP="00C94467" w:rsidRDefault="00C94467" w14:paraId="592195FD" wp14:textId="77777777">
            <w:pPr>
              <w:pStyle w:val="komentarz"/>
              <w:rPr>
                <w:rFonts w:cs="Arial"/>
              </w:rPr>
            </w:pPr>
            <w:r w:rsidRPr="00607C64">
              <w:rPr>
                <w:rFonts w:cs="Arial"/>
                <w:lang w:val="English"/>
              </w:rPr>
              <w:t>{date modified}</w:t>
            </w:r>
          </w:p>
          <w:p w:rsidRPr="00FA45BA" w:rsidR="00FA45BA" w:rsidP="00D26B9B" w:rsidRDefault="00FA45BA" w14:paraId="5932A35C" wp14:textId="77777777">
            <w:pPr>
              <w:pStyle w:val="komentarz"/>
              <w:rPr>
                <w:rFonts w:cs="Arial"/>
                <w:sz w:val="20"/>
              </w:rPr>
            </w:pPr>
            <w:r w:rsidRPr="00FA45BA">
              <w:rPr>
                <w:rFonts w:cs="Arial"/>
                <w:sz w:val="20"/>
                <w:lang w:val="English"/>
              </w:rPr>
              <w:t>04.01.2023</w:t>
            </w:r>
          </w:p>
        </w:tc>
      </w:tr>
      <w:tr xmlns:wp14="http://schemas.microsoft.com/office/word/2010/wordml" w:rsidRPr="00F55385" w:rsidR="00ED2CCE" w:rsidTr="00ED2CCE" w14:paraId="46BFF0AB" wp14:textId="77777777">
        <w:tblPrEx>
          <w:tblCellMar>
            <w:top w:w="0" w:type="dxa"/>
            <w:bottom w:w="0" w:type="dxa"/>
          </w:tblCellMar>
        </w:tblPrEx>
        <w:tc>
          <w:tcPr>
            <w:tcW w:w="932" w:type="dxa"/>
          </w:tcPr>
          <w:p w:rsidR="00ED2CCE" w:rsidP="00D26B9B" w:rsidRDefault="00ED2CCE" w14:paraId="27411677" wp14:textId="77777777">
            <w:pPr>
              <w:pStyle w:val="komentarz"/>
            </w:pPr>
            <w:r w:rsidRPr="00F55385">
              <w:rPr>
                <w:lang w:val="English"/>
              </w:rPr>
              <w:t>{version}</w:t>
            </w:r>
          </w:p>
          <w:p w:rsidRPr="00F55385" w:rsidR="00ED2CCE" w:rsidP="00ED2CCE" w:rsidRDefault="00ED2CCE" w14:paraId="45FB0818" wp14:textId="77777777"/>
        </w:tc>
        <w:tc>
          <w:tcPr>
            <w:tcW w:w="3539" w:type="dxa"/>
          </w:tcPr>
          <w:p w:rsidRPr="00E054D4" w:rsidR="00ED2CCE" w:rsidP="00D26B9B" w:rsidRDefault="00ED2CCE" w14:paraId="41B077E2" wp14:textId="77777777">
            <w:pPr>
              <w:pStyle w:val="komentarz"/>
              <w:rPr>
                <w:lang w:val="pl-PL"/>
              </w:rPr>
            </w:pPr>
            <w:r w:rsidRPr="00E054D4">
              <w:rPr>
                <w:lang w:val="English"/>
              </w:rPr>
              <w:t>{description, e.g. adding stage C}</w:t>
            </w:r>
          </w:p>
          <w:p w:rsidRPr="00F55385" w:rsidR="00ED2CCE" w:rsidP="00ED2CCE" w:rsidRDefault="00ED2CCE" w14:paraId="049F31CB" wp14:textId="77777777"/>
        </w:tc>
        <w:tc>
          <w:tcPr>
            <w:tcW w:w="1618" w:type="dxa"/>
          </w:tcPr>
          <w:p w:rsidR="00ED2CCE" w:rsidP="00D26B9B" w:rsidRDefault="00ED2CCE" w14:paraId="2EEAC59A" wp14:textId="77777777">
            <w:pPr>
              <w:pStyle w:val="komentarz"/>
            </w:pPr>
            <w:r w:rsidRPr="00F55385">
              <w:rPr>
                <w:lang w:val="English"/>
              </w:rPr>
              <w:t>{e.g. points 2, 2.3}</w:t>
            </w:r>
          </w:p>
          <w:p w:rsidRPr="00F55385" w:rsidR="00ED2CCE" w:rsidP="00ED2CCE" w:rsidRDefault="00ED2CCE" w14:paraId="53128261" wp14:textId="77777777"/>
        </w:tc>
        <w:tc>
          <w:tcPr>
            <w:tcW w:w="1912" w:type="dxa"/>
            <w:gridSpan w:val="2"/>
          </w:tcPr>
          <w:p w:rsidR="00ED2CCE" w:rsidP="00D26B9B" w:rsidRDefault="00ED2CCE" w14:paraId="20D10A7B" wp14:textId="77777777">
            <w:pPr>
              <w:pStyle w:val="komentarz"/>
            </w:pPr>
            <w:r w:rsidRPr="00F55385">
              <w:rPr>
                <w:lang w:val="English"/>
              </w:rPr>
              <w:t>{surname, first name}</w:t>
            </w:r>
          </w:p>
          <w:p w:rsidRPr="00F55385" w:rsidR="00ED2CCE" w:rsidP="00ED2CCE" w:rsidRDefault="00ED2CCE" w14:paraId="62486C05" wp14:textId="77777777"/>
        </w:tc>
        <w:tc>
          <w:tcPr>
            <w:tcW w:w="1213" w:type="dxa"/>
          </w:tcPr>
          <w:p w:rsidR="00ED2CCE" w:rsidP="00D26B9B" w:rsidRDefault="00ED2CCE" w14:paraId="078E7189" wp14:textId="77777777">
            <w:pPr>
              <w:pStyle w:val="komentarz"/>
            </w:pPr>
            <w:r w:rsidRPr="00F55385">
              <w:rPr>
                <w:lang w:val="English"/>
              </w:rPr>
              <w:t>{date modified}</w:t>
            </w:r>
          </w:p>
          <w:p w:rsidRPr="00F55385" w:rsidR="00ED2CCE" w:rsidP="00ED2CCE" w:rsidRDefault="00ED2CCE" w14:paraId="4101652C" wp14:textId="77777777"/>
        </w:tc>
      </w:tr>
    </w:tbl>
    <w:p xmlns:wp14="http://schemas.microsoft.com/office/word/2010/wordml" w:rsidR="00ED2CCE" w:rsidP="00ED2CCE" w:rsidRDefault="00ED2CCE" w14:paraId="4B99056E" wp14:textId="77777777">
      <w:pPr>
        <w:pStyle w:val="Heading2"/>
        <w:numPr>
          <w:ilvl w:val="0"/>
          <w:numId w:val="0"/>
        </w:numPr>
        <w:ind w:left="578"/>
      </w:pPr>
    </w:p>
    <w:p xmlns:wp14="http://schemas.microsoft.com/office/word/2010/wordml" w:rsidR="00701756" w:rsidRDefault="009A0572" w14:paraId="3735CF94" wp14:textId="77777777">
      <w:pPr>
        <w:pStyle w:val="TOCHeading"/>
        <w:rPr>
          <w:rFonts w:ascii="Arial" w:hAnsi="Arial" w:cs="Arial"/>
          <w:b/>
          <w:color w:val="auto"/>
          <w:lang w:val="pl-PL"/>
        </w:rPr>
      </w:pPr>
      <w:bookmarkStart w:name="_Hlk108004338" w:id="2"/>
      <w:r>
        <w:rPr>
          <w:rFonts w:ascii="Arial" w:hAnsi="Arial" w:cs="Arial"/>
          <w:b/>
          <w:color w:val="auto"/>
          <w:lang w:val="English"/>
        </w:rPr>
        <w:br w:type="page"/>
      </w:r>
      <w:r w:rsidRPr="00701756" w:rsidR="00701756">
        <w:rPr>
          <w:rFonts w:ascii="Arial" w:hAnsi="Arial" w:cs="Arial"/>
          <w:b/>
          <w:color w:val="auto"/>
          <w:lang w:val="English"/>
        </w:rPr>
        <w:t>Table of contents</w:t>
      </w:r>
    </w:p>
    <w:p xmlns:wp14="http://schemas.microsoft.com/office/word/2010/wordml" w:rsidRPr="009A0572" w:rsidR="009A0572" w:rsidP="009A0572" w:rsidRDefault="009A0572" w14:paraId="1299C43A" wp14:textId="77777777">
      <w:pPr>
        <w:rPr>
          <w:lang w:eastAsia="en-GB"/>
        </w:rPr>
      </w:pPr>
    </w:p>
    <w:p xmlns:wp14="http://schemas.microsoft.com/office/word/2010/wordml" w:rsidRPr="00BC6CE1" w:rsidR="00BC6CE1" w:rsidP="00BC6CE1" w:rsidRDefault="00BC6CE1" w14:paraId="4DDBEF00" wp14:textId="77777777">
      <w:pPr>
        <w:rPr>
          <w:lang w:eastAsia="en-GB"/>
        </w:rPr>
      </w:pPr>
    </w:p>
    <w:p xmlns:wp14="http://schemas.microsoft.com/office/word/2010/wordml" w:rsidR="001F5662" w:rsidRDefault="00701756" w14:paraId="6869F03C" wp14:textId="77777777">
      <w:pPr>
        <w:pStyle w:val="TOC1"/>
        <w:tabs>
          <w:tab w:val="left" w:pos="400"/>
          <w:tab w:val="right" w:leader="dot" w:pos="9205"/>
        </w:tabs>
        <w:rPr>
          <w:rFonts w:ascii="Calibri" w:hAnsi="Calibri" w:eastAsia="Yu Mincho"/>
          <w:noProof/>
          <w:kern w:val="2"/>
          <w:sz w:val="22"/>
          <w:szCs w:val="22"/>
          <w:lang w:eastAsia="ja-JP"/>
        </w:rPr>
      </w:pPr>
      <w:r w:rsidRPr="002A131A">
        <w:rPr>
          <w:rFonts w:ascii="Arial" w:hAnsi="Arial"/>
          <w:b/>
          <w:bCs/>
          <w:lang w:val="English"/>
        </w:rPr>
        <w:fldChar w:fldCharType="begin"/>
      </w:r>
      <w:r w:rsidRPr="002A131A">
        <w:rPr>
          <w:rFonts w:ascii="Arial" w:hAnsi="Arial"/>
          <w:b/>
          <w:bCs/>
          <w:lang w:val="English"/>
        </w:rPr>
        <w:instrText xml:space="preserve"> TOC \o "1-3" \h \z \u </w:instrText>
      </w:r>
      <w:r w:rsidRPr="002A131A">
        <w:rPr>
          <w:rFonts w:ascii="Arial" w:hAnsi="Arial"/>
          <w:b/>
          <w:bCs/>
          <w:lang w:val="English"/>
        </w:rPr>
        <w:fldChar w:fldCharType="separate"/>
      </w:r>
      <w:hyperlink w:history="1" w:anchor="_Toc155253966">
        <w:r w:rsidRPr="00FF35AA" w:rsidR="001F5662">
          <w:rPr>
            <w:rStyle w:val="Hyperlink"/>
            <w:rFonts w:ascii="Arial" w:hAnsi="Arial" w:cs="Arial"/>
            <w:noProof/>
            <w:lang w:val="English"/>
          </w:rPr>
          <w:t>1</w:t>
        </w:r>
        <w:r w:rsidR="001F5662">
          <w:rPr>
            <w:rFonts w:ascii="Calibri" w:hAnsi="Calibri" w:eastAsia="Yu Mincho"/>
            <w:noProof/>
            <w:kern w:val="2"/>
            <w:sz w:val="22"/>
            <w:szCs w:val="22"/>
            <w:lang w:val="English" w:eastAsia="ja-JP"/>
          </w:rPr>
          <w:tab/>
        </w:r>
        <w:r w:rsidRPr="00FF35AA" w:rsidR="001F5662">
          <w:rPr>
            <w:rStyle w:val="Hyperlink"/>
            <w:rFonts w:ascii="Arial" w:hAnsi="Arial" w:cs="Arial"/>
            <w:noProof/>
            <w:lang w:val="English"/>
          </w:rPr>
          <w:t>Introduction - About the document</w:t>
        </w:r>
        <w:r w:rsidR="001F5662">
          <w:rPr>
            <w:noProof/>
            <w:webHidden/>
            <w:lang w:val="English"/>
          </w:rPr>
          <w:tab/>
        </w:r>
        <w:r w:rsidR="001F5662">
          <w:rPr>
            <w:noProof/>
            <w:webHidden/>
            <w:lang w:val="English"/>
          </w:rPr>
          <w:fldChar w:fldCharType="begin"/>
        </w:r>
        <w:r w:rsidR="001F5662">
          <w:rPr>
            <w:noProof/>
            <w:webHidden/>
            <w:lang w:val="English"/>
          </w:rPr>
          <w:instrText xml:space="preserve"> PAGEREF _Toc155253966 \h </w:instrText>
        </w:r>
        <w:r w:rsidR="001F5662">
          <w:rPr>
            <w:noProof/>
            <w:webHidden/>
            <w:lang w:val="English"/>
          </w:rPr>
        </w:r>
        <w:r w:rsidR="001F5662">
          <w:rPr>
            <w:noProof/>
            <w:webHidden/>
            <w:lang w:val="English"/>
          </w:rPr>
          <w:fldChar w:fldCharType="separate"/>
        </w:r>
        <w:r w:rsidR="001F5662">
          <w:rPr>
            <w:noProof/>
            <w:webHidden/>
            <w:lang w:val="English"/>
          </w:rPr>
          <w:t>3</w:t>
        </w:r>
        <w:r w:rsidR="001F5662">
          <w:rPr>
            <w:noProof/>
            <w:webHidden/>
            <w:lang w:val="English"/>
          </w:rPr>
          <w:fldChar w:fldCharType="end"/>
        </w:r>
      </w:hyperlink>
    </w:p>
    <w:p xmlns:wp14="http://schemas.microsoft.com/office/word/2010/wordml" w:rsidR="001F5662" w:rsidRDefault="001F5662" w14:paraId="217A3BCC" wp14:textId="77777777">
      <w:pPr>
        <w:pStyle w:val="TOC2"/>
        <w:tabs>
          <w:tab w:val="left" w:pos="880"/>
          <w:tab w:val="right" w:leader="dot" w:pos="9205"/>
        </w:tabs>
        <w:rPr>
          <w:rFonts w:ascii="Calibri" w:hAnsi="Calibri" w:eastAsia="Yu Mincho"/>
          <w:noProof/>
          <w:kern w:val="2"/>
          <w:sz w:val="22"/>
          <w:szCs w:val="22"/>
          <w:lang w:eastAsia="ja-JP"/>
        </w:rPr>
      </w:pPr>
      <w:hyperlink w:history="1" w:anchor="_Toc155253967">
        <w:r w:rsidRPr="00FF35AA">
          <w:rPr>
            <w:rStyle w:val="Hyperlink"/>
            <w:rFonts w:ascii="Arial" w:hAnsi="Arial" w:cs="Arial"/>
            <w:noProof/>
            <w:lang w:val="English"/>
          </w:rPr>
          <w:t>1.1</w:t>
        </w:r>
        <w:r>
          <w:rPr>
            <w:rFonts w:ascii="Calibri" w:hAnsi="Calibri" w:eastAsia="Yu Mincho"/>
            <w:noProof/>
            <w:kern w:val="2"/>
            <w:sz w:val="22"/>
            <w:szCs w:val="22"/>
            <w:lang w:val="English" w:eastAsia="ja-JP"/>
          </w:rPr>
          <w:tab/>
        </w:r>
        <w:r w:rsidRPr="00FF35AA">
          <w:rPr>
            <w:rStyle w:val="Hyperlink"/>
            <w:rFonts w:ascii="Arial" w:hAnsi="Arial" w:cs="Arial"/>
            <w:noProof/>
            <w:lang w:val="English"/>
          </w:rPr>
          <w:t>Full Document</w:t>
        </w:r>
        <w:r>
          <w:rPr>
            <w:noProof/>
            <w:webHidden/>
            <w:lang w:val="English"/>
          </w:rPr>
          <w:tab/>
        </w:r>
        <w:r>
          <w:rPr>
            <w:noProof/>
            <w:webHidden/>
            <w:lang w:val="English"/>
          </w:rPr>
          <w:fldChar w:fldCharType="begin"/>
        </w:r>
        <w:r>
          <w:rPr>
            <w:noProof/>
            <w:webHidden/>
            <w:lang w:val="English"/>
          </w:rPr>
          <w:instrText xml:space="preserve"> PAGEREF _Toc155253967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1F5662" w:rsidRDefault="001F5662" w14:paraId="0A59D7B0" wp14:textId="77777777">
      <w:pPr>
        <w:pStyle w:val="TOC2"/>
        <w:tabs>
          <w:tab w:val="left" w:pos="880"/>
          <w:tab w:val="right" w:leader="dot" w:pos="9205"/>
        </w:tabs>
        <w:rPr>
          <w:rFonts w:ascii="Calibri" w:hAnsi="Calibri" w:eastAsia="Yu Mincho"/>
          <w:noProof/>
          <w:kern w:val="2"/>
          <w:sz w:val="22"/>
          <w:szCs w:val="22"/>
          <w:lang w:eastAsia="ja-JP"/>
        </w:rPr>
      </w:pPr>
      <w:hyperlink w:history="1" w:anchor="_Toc155253968">
        <w:r w:rsidRPr="00FF35AA">
          <w:rPr>
            <w:rStyle w:val="Hyperlink"/>
            <w:rFonts w:ascii="Arial" w:hAnsi="Arial" w:cs="Arial"/>
            <w:noProof/>
            <w:lang w:val="English"/>
          </w:rPr>
          <w:t>1.2</w:t>
        </w:r>
        <w:r>
          <w:rPr>
            <w:rFonts w:ascii="Calibri" w:hAnsi="Calibri" w:eastAsia="Yu Mincho"/>
            <w:noProof/>
            <w:kern w:val="2"/>
            <w:sz w:val="22"/>
            <w:szCs w:val="22"/>
            <w:lang w:val="English" w:eastAsia="ja-JP"/>
          </w:rPr>
          <w:tab/>
        </w:r>
        <w:r w:rsidRPr="00FF35AA">
          <w:rPr>
            <w:rStyle w:val="Hyperlink"/>
            <w:rFonts w:ascii="Arial" w:hAnsi="Arial" w:cs="Arial"/>
            <w:noProof/>
            <w:lang w:val="English"/>
          </w:rPr>
          <w:t>Customer</w:t>
        </w:r>
        <w:r>
          <w:rPr>
            <w:noProof/>
            <w:webHidden/>
            <w:lang w:val="English"/>
          </w:rPr>
          <w:tab/>
        </w:r>
        <w:r>
          <w:rPr>
            <w:noProof/>
            <w:webHidden/>
            <w:lang w:val="English"/>
          </w:rPr>
          <w:fldChar w:fldCharType="begin"/>
        </w:r>
        <w:r>
          <w:rPr>
            <w:noProof/>
            <w:webHidden/>
            <w:lang w:val="English"/>
          </w:rPr>
          <w:instrText xml:space="preserve"> PAGEREF _Toc155253968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1F5662" w:rsidRDefault="001F5662" w14:paraId="4F304B96" wp14:textId="77777777">
      <w:pPr>
        <w:pStyle w:val="TOC2"/>
        <w:tabs>
          <w:tab w:val="left" w:pos="880"/>
          <w:tab w:val="right" w:leader="dot" w:pos="9205"/>
        </w:tabs>
        <w:rPr>
          <w:rFonts w:ascii="Calibri" w:hAnsi="Calibri" w:eastAsia="Yu Mincho"/>
          <w:noProof/>
          <w:kern w:val="2"/>
          <w:sz w:val="22"/>
          <w:szCs w:val="22"/>
          <w:lang w:eastAsia="ja-JP"/>
        </w:rPr>
      </w:pPr>
      <w:hyperlink w:history="1" w:anchor="_Toc155253969">
        <w:r w:rsidRPr="00FF35AA">
          <w:rPr>
            <w:rStyle w:val="Hyperlink"/>
            <w:rFonts w:ascii="Arial" w:hAnsi="Arial" w:cs="Arial"/>
            <w:noProof/>
            <w:lang w:val="English"/>
          </w:rPr>
          <w:t>1.3</w:t>
        </w:r>
        <w:r>
          <w:rPr>
            <w:rFonts w:ascii="Calibri" w:hAnsi="Calibri" w:eastAsia="Yu Mincho"/>
            <w:noProof/>
            <w:kern w:val="2"/>
            <w:sz w:val="22"/>
            <w:szCs w:val="22"/>
            <w:lang w:val="English" w:eastAsia="ja-JP"/>
          </w:rPr>
          <w:tab/>
        </w:r>
        <w:r w:rsidRPr="00FF35AA">
          <w:rPr>
            <w:rStyle w:val="Hyperlink"/>
            <w:rFonts w:ascii="Arial" w:hAnsi="Arial" w:cs="Arial"/>
            <w:noProof/>
            <w:lang w:val="English"/>
          </w:rPr>
          <w:t>Terminology</w:t>
        </w:r>
        <w:r>
          <w:rPr>
            <w:noProof/>
            <w:webHidden/>
            <w:lang w:val="English"/>
          </w:rPr>
          <w:tab/>
        </w:r>
        <w:r>
          <w:rPr>
            <w:noProof/>
            <w:webHidden/>
            <w:lang w:val="English"/>
          </w:rPr>
          <w:fldChar w:fldCharType="begin"/>
        </w:r>
        <w:r>
          <w:rPr>
            <w:noProof/>
            <w:webHidden/>
            <w:lang w:val="English"/>
          </w:rPr>
          <w:instrText xml:space="preserve"> PAGEREF _Toc155253969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1F5662" w:rsidRDefault="001F5662" w14:paraId="1BA2C1A9" wp14:textId="77777777">
      <w:pPr>
        <w:pStyle w:val="TOC1"/>
        <w:tabs>
          <w:tab w:val="left" w:pos="400"/>
          <w:tab w:val="right" w:leader="dot" w:pos="9205"/>
        </w:tabs>
        <w:rPr>
          <w:rFonts w:ascii="Calibri" w:hAnsi="Calibri" w:eastAsia="Yu Mincho"/>
          <w:noProof/>
          <w:kern w:val="2"/>
          <w:sz w:val="22"/>
          <w:szCs w:val="22"/>
          <w:lang w:eastAsia="ja-JP"/>
        </w:rPr>
      </w:pPr>
      <w:hyperlink w:history="1" w:anchor="_Toc155253970">
        <w:r w:rsidRPr="00FF35AA">
          <w:rPr>
            <w:rStyle w:val="Hyperlink"/>
            <w:rFonts w:ascii="Arial" w:hAnsi="Arial" w:cs="Arial"/>
            <w:noProof/>
            <w:lang w:val="English"/>
          </w:rPr>
          <w:t>2</w:t>
        </w:r>
        <w:r>
          <w:rPr>
            <w:rFonts w:ascii="Calibri" w:hAnsi="Calibri" w:eastAsia="Yu Mincho"/>
            <w:noProof/>
            <w:kern w:val="2"/>
            <w:sz w:val="22"/>
            <w:szCs w:val="22"/>
            <w:lang w:val="English" w:eastAsia="ja-JP"/>
          </w:rPr>
          <w:tab/>
        </w:r>
        <w:r w:rsidRPr="00FF35AA">
          <w:rPr>
            <w:rStyle w:val="Hyperlink"/>
            <w:rFonts w:ascii="Arial" w:hAnsi="Arial" w:cs="Arial"/>
            <w:noProof/>
            <w:lang w:val="English"/>
          </w:rPr>
          <w:t>Purpose and assumptions of the project</w:t>
        </w:r>
        <w:r>
          <w:rPr>
            <w:noProof/>
            <w:webHidden/>
            <w:lang w:val="English"/>
          </w:rPr>
          <w:tab/>
        </w:r>
        <w:r>
          <w:rPr>
            <w:noProof/>
            <w:webHidden/>
            <w:lang w:val="English"/>
          </w:rPr>
          <w:fldChar w:fldCharType="begin"/>
        </w:r>
        <w:r>
          <w:rPr>
            <w:noProof/>
            <w:webHidden/>
            <w:lang w:val="English"/>
          </w:rPr>
          <w:instrText xml:space="preserve"> PAGEREF _Toc155253970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1F5662" w:rsidRDefault="001F5662" w14:paraId="232411A8" wp14:textId="77777777">
      <w:pPr>
        <w:pStyle w:val="TOC2"/>
        <w:tabs>
          <w:tab w:val="left" w:pos="880"/>
          <w:tab w:val="right" w:leader="dot" w:pos="9205"/>
        </w:tabs>
        <w:rPr>
          <w:rFonts w:ascii="Calibri" w:hAnsi="Calibri" w:eastAsia="Yu Mincho"/>
          <w:noProof/>
          <w:kern w:val="2"/>
          <w:sz w:val="22"/>
          <w:szCs w:val="22"/>
          <w:lang w:eastAsia="ja-JP"/>
        </w:rPr>
      </w:pPr>
      <w:hyperlink w:history="1" w:anchor="_Toc155253971">
        <w:r w:rsidRPr="00FF35AA">
          <w:rPr>
            <w:rStyle w:val="Hyperlink"/>
            <w:rFonts w:ascii="Arial" w:hAnsi="Arial" w:cs="Arial"/>
            <w:noProof/>
            <w:lang w:val="English"/>
          </w:rPr>
          <w:t>2.1</w:t>
        </w:r>
        <w:r>
          <w:rPr>
            <w:rFonts w:ascii="Calibri" w:hAnsi="Calibri" w:eastAsia="Yu Mincho"/>
            <w:noProof/>
            <w:kern w:val="2"/>
            <w:sz w:val="22"/>
            <w:szCs w:val="22"/>
            <w:lang w:val="English" w:eastAsia="ja-JP"/>
          </w:rPr>
          <w:tab/>
        </w:r>
        <w:r w:rsidRPr="00FF35AA">
          <w:rPr>
            <w:rStyle w:val="Hyperlink"/>
            <w:rFonts w:ascii="Arial" w:hAnsi="Arial" w:cs="Arial"/>
            <w:noProof/>
            <w:lang w:val="English"/>
          </w:rPr>
          <w:t>Project objective</w:t>
        </w:r>
        <w:r>
          <w:rPr>
            <w:noProof/>
            <w:webHidden/>
            <w:lang w:val="English"/>
          </w:rPr>
          <w:tab/>
        </w:r>
        <w:r>
          <w:rPr>
            <w:noProof/>
            <w:webHidden/>
            <w:lang w:val="English"/>
          </w:rPr>
          <w:fldChar w:fldCharType="begin"/>
        </w:r>
        <w:r>
          <w:rPr>
            <w:noProof/>
            <w:webHidden/>
            <w:lang w:val="English"/>
          </w:rPr>
          <w:instrText xml:space="preserve"> PAGEREF _Toc155253971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1F5662" w:rsidRDefault="001F5662" w14:paraId="6548FBEF" wp14:textId="77777777">
      <w:pPr>
        <w:pStyle w:val="TOC2"/>
        <w:tabs>
          <w:tab w:val="left" w:pos="880"/>
          <w:tab w:val="right" w:leader="dot" w:pos="9205"/>
        </w:tabs>
        <w:rPr>
          <w:rFonts w:ascii="Calibri" w:hAnsi="Calibri" w:eastAsia="Yu Mincho"/>
          <w:noProof/>
          <w:kern w:val="2"/>
          <w:sz w:val="22"/>
          <w:szCs w:val="22"/>
          <w:lang w:eastAsia="ja-JP"/>
        </w:rPr>
      </w:pPr>
      <w:hyperlink w:history="1" w:anchor="_Toc155253972">
        <w:r w:rsidRPr="00FF35AA">
          <w:rPr>
            <w:rStyle w:val="Hyperlink"/>
            <w:rFonts w:ascii="Arial" w:hAnsi="Arial" w:cs="Arial"/>
            <w:noProof/>
            <w:lang w:val="English"/>
          </w:rPr>
          <w:t>2.2</w:t>
        </w:r>
        <w:r>
          <w:rPr>
            <w:rFonts w:ascii="Calibri" w:hAnsi="Calibri" w:eastAsia="Yu Mincho"/>
            <w:noProof/>
            <w:kern w:val="2"/>
            <w:sz w:val="22"/>
            <w:szCs w:val="22"/>
            <w:lang w:val="English" w:eastAsia="ja-JP"/>
          </w:rPr>
          <w:tab/>
        </w:r>
        <w:r w:rsidRPr="00FF35AA">
          <w:rPr>
            <w:rStyle w:val="Hyperlink"/>
            <w:rFonts w:ascii="Arial" w:hAnsi="Arial" w:cs="Arial"/>
            <w:noProof/>
            <w:lang w:val="English"/>
          </w:rPr>
          <w:t>Project assumptions</w:t>
        </w:r>
        <w:r>
          <w:rPr>
            <w:noProof/>
            <w:webHidden/>
            <w:lang w:val="English"/>
          </w:rPr>
          <w:tab/>
        </w:r>
        <w:r>
          <w:rPr>
            <w:noProof/>
            <w:webHidden/>
            <w:lang w:val="English"/>
          </w:rPr>
          <w:fldChar w:fldCharType="begin"/>
        </w:r>
        <w:r>
          <w:rPr>
            <w:noProof/>
            <w:webHidden/>
            <w:lang w:val="English"/>
          </w:rPr>
          <w:instrText xml:space="preserve"> PAGEREF _Toc155253972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1F5662" w:rsidRDefault="001F5662" w14:paraId="0C17C112" wp14:textId="77777777">
      <w:pPr>
        <w:pStyle w:val="TOC1"/>
        <w:tabs>
          <w:tab w:val="left" w:pos="400"/>
          <w:tab w:val="right" w:leader="dot" w:pos="9205"/>
        </w:tabs>
        <w:rPr>
          <w:rFonts w:ascii="Calibri" w:hAnsi="Calibri" w:eastAsia="Yu Mincho"/>
          <w:noProof/>
          <w:kern w:val="2"/>
          <w:sz w:val="22"/>
          <w:szCs w:val="22"/>
          <w:lang w:eastAsia="ja-JP"/>
        </w:rPr>
      </w:pPr>
      <w:hyperlink w:history="1" w:anchor="_Toc155253973">
        <w:r w:rsidRPr="00FF35AA">
          <w:rPr>
            <w:rStyle w:val="Hyperlink"/>
            <w:rFonts w:ascii="Arial" w:hAnsi="Arial" w:cs="Arial"/>
            <w:noProof/>
            <w:lang w:val="English"/>
          </w:rPr>
          <w:t>3</w:t>
        </w:r>
        <w:r>
          <w:rPr>
            <w:rFonts w:ascii="Calibri" w:hAnsi="Calibri" w:eastAsia="Yu Mincho"/>
            <w:noProof/>
            <w:kern w:val="2"/>
            <w:sz w:val="22"/>
            <w:szCs w:val="22"/>
            <w:lang w:val="English" w:eastAsia="ja-JP"/>
          </w:rPr>
          <w:tab/>
        </w:r>
        <w:r w:rsidRPr="00FF35AA">
          <w:rPr>
            <w:rStyle w:val="Hyperlink"/>
            <w:rFonts w:ascii="Arial" w:hAnsi="Arial" w:cs="Arial"/>
            <w:noProof/>
            <w:lang w:val="English"/>
          </w:rPr>
          <w:t>Project organization</w:t>
        </w:r>
        <w:r>
          <w:rPr>
            <w:noProof/>
            <w:webHidden/>
            <w:lang w:val="English"/>
          </w:rPr>
          <w:tab/>
        </w:r>
        <w:r>
          <w:rPr>
            <w:noProof/>
            <w:webHidden/>
            <w:lang w:val="English"/>
          </w:rPr>
          <w:fldChar w:fldCharType="begin"/>
        </w:r>
        <w:r>
          <w:rPr>
            <w:noProof/>
            <w:webHidden/>
            <w:lang w:val="English"/>
          </w:rPr>
          <w:instrText xml:space="preserve"> PAGEREF _Toc155253973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1F5662" w:rsidRDefault="001F5662" w14:paraId="2E3E739E" wp14:textId="77777777">
      <w:pPr>
        <w:pStyle w:val="TOC2"/>
        <w:tabs>
          <w:tab w:val="left" w:pos="880"/>
          <w:tab w:val="right" w:leader="dot" w:pos="9205"/>
        </w:tabs>
        <w:rPr>
          <w:rFonts w:ascii="Calibri" w:hAnsi="Calibri" w:eastAsia="Yu Mincho"/>
          <w:noProof/>
          <w:kern w:val="2"/>
          <w:sz w:val="22"/>
          <w:szCs w:val="22"/>
          <w:lang w:eastAsia="ja-JP"/>
        </w:rPr>
      </w:pPr>
      <w:hyperlink w:history="1" w:anchor="_Toc155253974">
        <w:r w:rsidRPr="00FF35AA">
          <w:rPr>
            <w:rStyle w:val="Hyperlink"/>
            <w:rFonts w:ascii="Arial" w:hAnsi="Arial" w:cs="Arial"/>
            <w:noProof/>
            <w:lang w:val="English"/>
          </w:rPr>
          <w:t>3.1</w:t>
        </w:r>
        <w:r>
          <w:rPr>
            <w:rFonts w:ascii="Calibri" w:hAnsi="Calibri" w:eastAsia="Yu Mincho"/>
            <w:noProof/>
            <w:kern w:val="2"/>
            <w:sz w:val="22"/>
            <w:szCs w:val="22"/>
            <w:lang w:val="English" w:eastAsia="ja-JP"/>
          </w:rPr>
          <w:tab/>
        </w:r>
        <w:r w:rsidRPr="00FF35AA">
          <w:rPr>
            <w:rStyle w:val="Hyperlink"/>
            <w:rFonts w:ascii="Arial" w:hAnsi="Arial" w:cs="Arial"/>
            <w:noProof/>
            <w:lang w:val="English"/>
          </w:rPr>
          <w:t>Project Team</w:t>
        </w:r>
        <w:r>
          <w:rPr>
            <w:noProof/>
            <w:webHidden/>
            <w:lang w:val="English"/>
          </w:rPr>
          <w:tab/>
        </w:r>
        <w:r>
          <w:rPr>
            <w:noProof/>
            <w:webHidden/>
            <w:lang w:val="English"/>
          </w:rPr>
          <w:fldChar w:fldCharType="begin"/>
        </w:r>
        <w:r>
          <w:rPr>
            <w:noProof/>
            <w:webHidden/>
            <w:lang w:val="English"/>
          </w:rPr>
          <w:instrText xml:space="preserve"> PAGEREF _Toc155253974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1F5662" w:rsidRDefault="001F5662" w14:paraId="78E3A672" wp14:textId="77777777">
      <w:pPr>
        <w:pStyle w:val="TOC2"/>
        <w:tabs>
          <w:tab w:val="left" w:pos="880"/>
          <w:tab w:val="right" w:leader="dot" w:pos="9205"/>
        </w:tabs>
        <w:rPr>
          <w:rFonts w:ascii="Calibri" w:hAnsi="Calibri" w:eastAsia="Yu Mincho"/>
          <w:noProof/>
          <w:kern w:val="2"/>
          <w:sz w:val="22"/>
          <w:szCs w:val="22"/>
          <w:lang w:eastAsia="ja-JP"/>
        </w:rPr>
      </w:pPr>
      <w:hyperlink w:history="1" w:anchor="_Toc155253975">
        <w:r w:rsidRPr="00FF35AA">
          <w:rPr>
            <w:rStyle w:val="Hyperlink"/>
            <w:rFonts w:ascii="Arial" w:hAnsi="Arial" w:cs="Arial"/>
            <w:noProof/>
            <w:lang w:val="English"/>
          </w:rPr>
          <w:t>3.2</w:t>
        </w:r>
        <w:r>
          <w:rPr>
            <w:rFonts w:ascii="Calibri" w:hAnsi="Calibri" w:eastAsia="Yu Mincho"/>
            <w:noProof/>
            <w:kern w:val="2"/>
            <w:sz w:val="22"/>
            <w:szCs w:val="22"/>
            <w:lang w:val="English" w:eastAsia="ja-JP"/>
          </w:rPr>
          <w:tab/>
        </w:r>
        <w:r w:rsidRPr="00FF35AA">
          <w:rPr>
            <w:rStyle w:val="Hyperlink"/>
            <w:rFonts w:ascii="Arial" w:hAnsi="Arial" w:cs="Arial"/>
            <w:noProof/>
            <w:lang w:val="English"/>
          </w:rPr>
          <w:t>Project supervision</w:t>
        </w:r>
        <w:r>
          <w:rPr>
            <w:noProof/>
            <w:webHidden/>
            <w:lang w:val="English"/>
          </w:rPr>
          <w:tab/>
        </w:r>
        <w:r>
          <w:rPr>
            <w:noProof/>
            <w:webHidden/>
            <w:lang w:val="English"/>
          </w:rPr>
          <w:fldChar w:fldCharType="begin"/>
        </w:r>
        <w:r>
          <w:rPr>
            <w:noProof/>
            <w:webHidden/>
            <w:lang w:val="English"/>
          </w:rPr>
          <w:instrText xml:space="preserve"> PAGEREF _Toc155253975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1F5662" w:rsidRDefault="001F5662" w14:paraId="0B257D36" wp14:textId="77777777">
      <w:pPr>
        <w:pStyle w:val="TOC2"/>
        <w:tabs>
          <w:tab w:val="left" w:pos="880"/>
          <w:tab w:val="right" w:leader="dot" w:pos="9205"/>
        </w:tabs>
        <w:rPr>
          <w:rFonts w:ascii="Calibri" w:hAnsi="Calibri" w:eastAsia="Yu Mincho"/>
          <w:noProof/>
          <w:kern w:val="2"/>
          <w:sz w:val="22"/>
          <w:szCs w:val="22"/>
          <w:lang w:eastAsia="ja-JP"/>
        </w:rPr>
      </w:pPr>
      <w:hyperlink w:history="1" w:anchor="_Toc155253976">
        <w:r w:rsidRPr="00FF35AA">
          <w:rPr>
            <w:rStyle w:val="Hyperlink"/>
            <w:rFonts w:ascii="Arial" w:hAnsi="Arial" w:cs="Arial"/>
            <w:noProof/>
            <w:lang w:val="English"/>
          </w:rPr>
          <w:t>3.3</w:t>
        </w:r>
        <w:r>
          <w:rPr>
            <w:rFonts w:ascii="Calibri" w:hAnsi="Calibri" w:eastAsia="Yu Mincho"/>
            <w:noProof/>
            <w:kern w:val="2"/>
            <w:sz w:val="22"/>
            <w:szCs w:val="22"/>
            <w:lang w:val="English" w:eastAsia="ja-JP"/>
          </w:rPr>
          <w:tab/>
        </w:r>
        <w:r w:rsidRPr="00FF35AA">
          <w:rPr>
            <w:rStyle w:val="Hyperlink"/>
            <w:rFonts w:ascii="Arial" w:hAnsi="Arial" w:cs="Arial"/>
            <w:noProof/>
            <w:lang w:val="English"/>
          </w:rPr>
          <w:t>Communication infrastructure</w:t>
        </w:r>
        <w:r>
          <w:rPr>
            <w:noProof/>
            <w:webHidden/>
            <w:lang w:val="English"/>
          </w:rPr>
          <w:tab/>
        </w:r>
        <w:r>
          <w:rPr>
            <w:noProof/>
            <w:webHidden/>
            <w:lang w:val="English"/>
          </w:rPr>
          <w:fldChar w:fldCharType="begin"/>
        </w:r>
        <w:r>
          <w:rPr>
            <w:noProof/>
            <w:webHidden/>
            <w:lang w:val="English"/>
          </w:rPr>
          <w:instrText xml:space="preserve"> PAGEREF _Toc155253976 \h </w:instrText>
        </w:r>
        <w:r>
          <w:rPr>
            <w:noProof/>
            <w:webHidden/>
            <w:lang w:val="English"/>
          </w:rPr>
        </w:r>
        <w:r>
          <w:rPr>
            <w:noProof/>
            <w:webHidden/>
            <w:lang w:val="English"/>
          </w:rPr>
          <w:fldChar w:fldCharType="separate"/>
        </w:r>
        <w:r>
          <w:rPr>
            <w:noProof/>
            <w:webHidden/>
            <w:lang w:val="English"/>
          </w:rPr>
          <w:t>4</w:t>
        </w:r>
        <w:r>
          <w:rPr>
            <w:noProof/>
            <w:webHidden/>
            <w:lang w:val="English"/>
          </w:rPr>
          <w:fldChar w:fldCharType="end"/>
        </w:r>
      </w:hyperlink>
    </w:p>
    <w:p xmlns:wp14="http://schemas.microsoft.com/office/word/2010/wordml" w:rsidR="001F5662" w:rsidRDefault="001F5662" w14:paraId="0E3679DB" wp14:textId="77777777">
      <w:pPr>
        <w:pStyle w:val="TOC2"/>
        <w:tabs>
          <w:tab w:val="left" w:pos="880"/>
          <w:tab w:val="right" w:leader="dot" w:pos="9205"/>
        </w:tabs>
        <w:rPr>
          <w:rFonts w:ascii="Calibri" w:hAnsi="Calibri" w:eastAsia="Yu Mincho"/>
          <w:noProof/>
          <w:kern w:val="2"/>
          <w:sz w:val="22"/>
          <w:szCs w:val="22"/>
          <w:lang w:eastAsia="ja-JP"/>
        </w:rPr>
      </w:pPr>
      <w:hyperlink w:history="1" w:anchor="_Toc155253977">
        <w:r w:rsidRPr="00FF35AA">
          <w:rPr>
            <w:rStyle w:val="Hyperlink"/>
            <w:rFonts w:ascii="Arial" w:hAnsi="Arial" w:cs="Arial"/>
            <w:noProof/>
            <w:lang w:val="English"/>
          </w:rPr>
          <w:t>3.4</w:t>
        </w:r>
        <w:r>
          <w:rPr>
            <w:rFonts w:ascii="Calibri" w:hAnsi="Calibri" w:eastAsia="Yu Mincho"/>
            <w:noProof/>
            <w:kern w:val="2"/>
            <w:sz w:val="22"/>
            <w:szCs w:val="22"/>
            <w:lang w:val="English" w:eastAsia="ja-JP"/>
          </w:rPr>
          <w:tab/>
        </w:r>
        <w:r w:rsidRPr="00FF35AA">
          <w:rPr>
            <w:rStyle w:val="Hyperlink"/>
            <w:rFonts w:ascii="Arial" w:hAnsi="Arial" w:cs="Arial"/>
            <w:noProof/>
            <w:lang w:val="English"/>
          </w:rPr>
          <w:t>Project quality management</w:t>
        </w:r>
        <w:r>
          <w:rPr>
            <w:noProof/>
            <w:webHidden/>
            <w:lang w:val="English"/>
          </w:rPr>
          <w:tab/>
        </w:r>
        <w:r>
          <w:rPr>
            <w:noProof/>
            <w:webHidden/>
            <w:lang w:val="English"/>
          </w:rPr>
          <w:fldChar w:fldCharType="begin"/>
        </w:r>
        <w:r>
          <w:rPr>
            <w:noProof/>
            <w:webHidden/>
            <w:lang w:val="English"/>
          </w:rPr>
          <w:instrText xml:space="preserve"> PAGEREF _Toc155253977 \h </w:instrText>
        </w:r>
        <w:r>
          <w:rPr>
            <w:noProof/>
            <w:webHidden/>
            <w:lang w:val="English"/>
          </w:rPr>
        </w:r>
        <w:r>
          <w:rPr>
            <w:noProof/>
            <w:webHidden/>
            <w:lang w:val="English"/>
          </w:rPr>
          <w:fldChar w:fldCharType="separate"/>
        </w:r>
        <w:r>
          <w:rPr>
            <w:noProof/>
            <w:webHidden/>
            <w:lang w:val="English"/>
          </w:rPr>
          <w:t>4</w:t>
        </w:r>
        <w:r>
          <w:rPr>
            <w:noProof/>
            <w:webHidden/>
            <w:lang w:val="English"/>
          </w:rPr>
          <w:fldChar w:fldCharType="end"/>
        </w:r>
      </w:hyperlink>
    </w:p>
    <w:p xmlns:wp14="http://schemas.microsoft.com/office/word/2010/wordml" w:rsidR="001F5662" w:rsidRDefault="001F5662" w14:paraId="29C6FCE0" wp14:textId="77777777">
      <w:pPr>
        <w:pStyle w:val="TOC1"/>
        <w:tabs>
          <w:tab w:val="left" w:pos="400"/>
          <w:tab w:val="right" w:leader="dot" w:pos="9205"/>
        </w:tabs>
        <w:rPr>
          <w:rFonts w:ascii="Calibri" w:hAnsi="Calibri" w:eastAsia="Yu Mincho"/>
          <w:noProof/>
          <w:kern w:val="2"/>
          <w:sz w:val="22"/>
          <w:szCs w:val="22"/>
          <w:lang w:eastAsia="ja-JP"/>
        </w:rPr>
      </w:pPr>
      <w:hyperlink w:history="1" w:anchor="_Toc155253978">
        <w:r w:rsidRPr="00FF35AA">
          <w:rPr>
            <w:rStyle w:val="Hyperlink"/>
            <w:rFonts w:ascii="Arial" w:hAnsi="Arial" w:cs="Arial"/>
            <w:noProof/>
            <w:lang w:val="English"/>
          </w:rPr>
          <w:t>4</w:t>
        </w:r>
        <w:r>
          <w:rPr>
            <w:rFonts w:ascii="Calibri" w:hAnsi="Calibri" w:eastAsia="Yu Mincho"/>
            <w:noProof/>
            <w:kern w:val="2"/>
            <w:sz w:val="22"/>
            <w:szCs w:val="22"/>
            <w:lang w:val="English" w:eastAsia="ja-JP"/>
          </w:rPr>
          <w:tab/>
        </w:r>
        <w:r w:rsidRPr="00FF35AA">
          <w:rPr>
            <w:rStyle w:val="Hyperlink"/>
            <w:rFonts w:ascii="Arial" w:hAnsi="Arial" w:cs="Arial"/>
            <w:noProof/>
            <w:lang w:val="English"/>
          </w:rPr>
          <w:t>Risk analysis and project risk management</w:t>
        </w:r>
        <w:r>
          <w:rPr>
            <w:noProof/>
            <w:webHidden/>
            <w:lang w:val="English"/>
          </w:rPr>
          <w:tab/>
        </w:r>
        <w:r>
          <w:rPr>
            <w:noProof/>
            <w:webHidden/>
            <w:lang w:val="English"/>
          </w:rPr>
          <w:fldChar w:fldCharType="begin"/>
        </w:r>
        <w:r>
          <w:rPr>
            <w:noProof/>
            <w:webHidden/>
            <w:lang w:val="English"/>
          </w:rPr>
          <w:instrText xml:space="preserve"> PAGEREF _Toc155253978 \h </w:instrText>
        </w:r>
        <w:r>
          <w:rPr>
            <w:noProof/>
            <w:webHidden/>
            <w:lang w:val="English"/>
          </w:rPr>
        </w:r>
        <w:r>
          <w:rPr>
            <w:noProof/>
            <w:webHidden/>
            <w:lang w:val="English"/>
          </w:rPr>
          <w:fldChar w:fldCharType="separate"/>
        </w:r>
        <w:r>
          <w:rPr>
            <w:noProof/>
            <w:webHidden/>
            <w:lang w:val="English"/>
          </w:rPr>
          <w:t>4</w:t>
        </w:r>
        <w:r>
          <w:rPr>
            <w:noProof/>
            <w:webHidden/>
            <w:lang w:val="English"/>
          </w:rPr>
          <w:fldChar w:fldCharType="end"/>
        </w:r>
      </w:hyperlink>
    </w:p>
    <w:p xmlns:wp14="http://schemas.microsoft.com/office/word/2010/wordml" w:rsidR="00701756" w:rsidRDefault="00701756" w14:paraId="3461D779" wp14:textId="77777777">
      <w:r w:rsidRPr="002A131A">
        <w:rPr>
          <w:rFonts w:ascii="Arial" w:hAnsi="Arial"/>
          <w:b/>
          <w:bCs/>
          <w:lang w:val="English"/>
        </w:rPr>
        <w:fldChar w:fldCharType="end"/>
      </w:r>
      <w:bookmarkEnd w:id="2"/>
    </w:p>
    <w:p xmlns:wp14="http://schemas.microsoft.com/office/word/2010/wordml" w:rsidRPr="00701756" w:rsidR="00701756" w:rsidP="0038372A" w:rsidRDefault="00701756" w14:paraId="3CF2D8B6" wp14:textId="77777777">
      <w:pPr>
        <w:pStyle w:val="BodyText"/>
      </w:pPr>
    </w:p>
    <w:p xmlns:wp14="http://schemas.microsoft.com/office/word/2010/wordml" w:rsidRPr="002234F7" w:rsidR="009B5CF8" w:rsidP="009B5CF8" w:rsidRDefault="00701756" w14:paraId="23A6B718" wp14:textId="77777777">
      <w:pPr>
        <w:pStyle w:val="Heading1"/>
        <w:rPr>
          <w:rFonts w:ascii="Arial" w:hAnsi="Arial" w:cs="Arial"/>
        </w:rPr>
      </w:pPr>
      <w:r>
        <w:rPr>
          <w:lang w:val="English"/>
        </w:rPr>
        <w:br w:type="page"/>
      </w:r>
      <w:bookmarkStart w:name="_Toc155253966" w:id="3"/>
      <w:r w:rsidRPr="002234F7" w:rsidR="009B5CF8">
        <w:rPr>
          <w:rFonts w:ascii="Arial" w:hAnsi="Arial" w:cs="Arial"/>
          <w:lang w:val="English"/>
        </w:rPr>
        <w:t>Introduction - About the document</w:t>
      </w:r>
      <w:bookmarkEnd w:id="3"/>
    </w:p>
    <w:p xmlns:wp14="http://schemas.microsoft.com/office/word/2010/wordml" w:rsidRPr="002234F7" w:rsidR="009B5CF8" w:rsidP="009B5CF8" w:rsidRDefault="009B5CF8" w14:paraId="32894BCB" wp14:textId="77777777">
      <w:pPr>
        <w:pStyle w:val="Heading2"/>
        <w:rPr>
          <w:rFonts w:ascii="Arial" w:hAnsi="Arial" w:cs="Arial"/>
        </w:rPr>
      </w:pPr>
      <w:bookmarkStart w:name="_Toc108004455" w:id="4"/>
      <w:bookmarkStart w:name="_Toc155253967" w:id="5"/>
      <w:r w:rsidRPr="002234F7">
        <w:rPr>
          <w:rFonts w:ascii="Arial" w:hAnsi="Arial" w:cs="Arial"/>
          <w:lang w:val="English"/>
        </w:rPr>
        <w:t>Full Document</w:t>
      </w:r>
      <w:bookmarkEnd w:id="4"/>
      <w:bookmarkEnd w:id="5"/>
    </w:p>
    <w:p xmlns:wp14="http://schemas.microsoft.com/office/word/2010/wordml" w:rsidRPr="002234F7" w:rsidR="009B5CF8" w:rsidP="00D26B9B" w:rsidRDefault="009B5CF8" w14:paraId="7FEEE81B" wp14:textId="77777777">
      <w:pPr>
        <w:pStyle w:val="komentarz"/>
        <w:rPr>
          <w:rFonts w:cs="Arial"/>
          <w:lang w:val="pl-PL"/>
        </w:rPr>
      </w:pPr>
      <w:r w:rsidRPr="002234F7">
        <w:rPr>
          <w:rFonts w:cs="Arial"/>
          <w:lang w:val="English"/>
        </w:rPr>
        <w:t>{do not change }</w:t>
      </w:r>
    </w:p>
    <w:p xmlns:wp14="http://schemas.microsoft.com/office/word/2010/wordml" w:rsidRPr="002234F7" w:rsidR="00B74153" w:rsidP="00A93820" w:rsidRDefault="00805909" w14:paraId="5DA2FB41" wp14:textId="77777777">
      <w:pPr>
        <w:ind w:firstLine="578"/>
        <w:jc w:val="both"/>
        <w:rPr>
          <w:rFonts w:ascii="Arial" w:hAnsi="Arial" w:cs="Arial"/>
        </w:rPr>
      </w:pPr>
      <w:r w:rsidRPr="002234F7">
        <w:rPr>
          <w:rFonts w:ascii="Arial" w:hAnsi="Arial" w:cs="Arial"/>
          <w:lang w:val="English"/>
        </w:rPr>
        <w:t xml:space="preserve">The purpose of the document is to organize basic information about the project, contractors, topic, project scope, pre-planned scope of work, quality management and to perform a simplified risk analysis. </w:t>
      </w:r>
    </w:p>
    <w:p xmlns:wp14="http://schemas.microsoft.com/office/word/2010/wordml" w:rsidRPr="002234F7" w:rsidR="00B74153" w:rsidP="00911519" w:rsidRDefault="00B74153" w14:paraId="4AA838C4" wp14:textId="77777777">
      <w:pPr>
        <w:pStyle w:val="Heading2"/>
        <w:rPr>
          <w:rFonts w:ascii="Arial" w:hAnsi="Arial" w:cs="Arial"/>
        </w:rPr>
      </w:pPr>
      <w:bookmarkStart w:name="_Toc155253968" w:id="6"/>
      <w:r w:rsidRPr="002234F7">
        <w:rPr>
          <w:rFonts w:ascii="Arial" w:hAnsi="Arial" w:cs="Arial"/>
          <w:lang w:val="English"/>
        </w:rPr>
        <w:t>Customer</w:t>
      </w:r>
      <w:bookmarkEnd w:id="6"/>
    </w:p>
    <w:p xmlns:wp14="http://schemas.microsoft.com/office/word/2010/wordml" w:rsidR="00280583" w:rsidP="00D26B9B" w:rsidRDefault="00B74153" w14:paraId="0CBFC733" wp14:textId="77777777">
      <w:pPr>
        <w:pStyle w:val="komentarz"/>
        <w:rPr>
          <w:rFonts w:cs="Arial"/>
          <w:lang w:val="pl-PL"/>
        </w:rPr>
      </w:pPr>
      <w:r w:rsidRPr="002234F7">
        <w:rPr>
          <w:rFonts w:cs="Arial"/>
          <w:lang w:val="English"/>
        </w:rPr>
        <w:t>{specification of the addressees of the document, it can be the type of recipient; here: the contractor (Department), members of the project team and named persons to whom the document is to reach}</w:t>
      </w:r>
    </w:p>
    <w:p xmlns:wp14="http://schemas.microsoft.com/office/word/2010/wordml" w:rsidRPr="00607C64" w:rsidR="00607C64" w:rsidP="00607C64" w:rsidRDefault="00607C64" w14:paraId="50BAC722" wp14:textId="77777777">
      <w:pPr>
        <w:pStyle w:val="komentarz"/>
        <w:rPr>
          <w:rFonts w:cs="Arial"/>
          <w:i w:val="0"/>
          <w:iCs/>
          <w:lang w:val="pl-PL"/>
        </w:rPr>
      </w:pPr>
      <w:r>
        <w:rPr>
          <w:rFonts w:cs="Arial"/>
          <w:i w:val="0"/>
          <w:iCs/>
          <w:lang w:val="English"/>
        </w:rPr>
        <w:t>The contractor and the client (</w:t>
      </w:r>
      <w:r w:rsidRPr="00607C64">
        <w:rPr>
          <w:i w:val="0"/>
          <w:iCs/>
          <w:lang w:val="English"/>
        </w:rPr>
        <w:t>Bartosz Czaplewski, PhD, Eng</w:t>
      </w:r>
      <w:r>
        <w:rPr>
          <w:rFonts w:cs="Arial"/>
          <w:i w:val="0"/>
          <w:iCs/>
          <w:lang w:val="English"/>
        </w:rPr>
        <w:t xml:space="preserve">.) and members of the project team; Bartosz Kołakowski, Michał Mróz, Paweł Jastrzębski, Maksym Nowak, Piotr Noga</w:t>
      </w:r>
    </w:p>
    <w:p xmlns:wp14="http://schemas.microsoft.com/office/word/2010/wordml" w:rsidRPr="002234F7" w:rsidR="00B74153" w:rsidP="00F55385" w:rsidRDefault="00B74153" w14:paraId="0FB78278" wp14:textId="77777777">
      <w:pPr>
        <w:rPr>
          <w:rFonts w:ascii="Arial" w:hAnsi="Arial" w:cs="Arial"/>
        </w:rPr>
      </w:pPr>
    </w:p>
    <w:p xmlns:wp14="http://schemas.microsoft.com/office/word/2010/wordml" w:rsidRPr="002234F7" w:rsidR="00B74153" w:rsidP="00911519" w:rsidRDefault="00B74153" w14:paraId="7456CB41" wp14:textId="77777777">
      <w:pPr>
        <w:pStyle w:val="Heading2"/>
        <w:rPr>
          <w:rFonts w:ascii="Arial" w:hAnsi="Arial" w:cs="Arial"/>
        </w:rPr>
      </w:pPr>
      <w:bookmarkStart w:name="_Toc155253969" w:id="7"/>
      <w:r w:rsidRPr="002234F7">
        <w:rPr>
          <w:rFonts w:ascii="Arial" w:hAnsi="Arial" w:cs="Arial"/>
          <w:lang w:val="English"/>
        </w:rPr>
        <w:t>Terminology</w:t>
      </w:r>
      <w:bookmarkEnd w:id="7"/>
    </w:p>
    <w:p xmlns:wp14="http://schemas.microsoft.com/office/word/2010/wordml" w:rsidRPr="002234F7" w:rsidR="00B74153" w:rsidP="00D26B9B" w:rsidRDefault="00B74153" w14:paraId="76715BF4" wp14:textId="77777777">
      <w:pPr>
        <w:pStyle w:val="komentarz"/>
        <w:rPr>
          <w:rFonts w:cs="Arial"/>
          <w:lang w:val="pl-PL"/>
        </w:rPr>
      </w:pPr>
      <w:r w:rsidRPr="002234F7">
        <w:rPr>
          <w:rFonts w:cs="Arial"/>
          <w:lang w:val="English"/>
        </w:rPr>
        <w:t>{explanation of terms and abbreviations used in the document, designations used inside the document, e.g. requirements designations}</w:t>
      </w:r>
    </w:p>
    <w:p xmlns:wp14="http://schemas.microsoft.com/office/word/2010/wordml" w:rsidRPr="002234F7" w:rsidR="00B74153" w:rsidP="00F55385" w:rsidRDefault="00B74153" w14:paraId="1FC39945" wp14:textId="77777777">
      <w:pPr>
        <w:rPr>
          <w:rFonts w:ascii="Arial" w:hAnsi="Arial" w:cs="Arial"/>
        </w:rPr>
      </w:pPr>
    </w:p>
    <w:p xmlns:wp14="http://schemas.microsoft.com/office/word/2010/wordml" w:rsidRPr="002234F7" w:rsidR="00F016DE" w:rsidP="00F016DE" w:rsidRDefault="00E16E8F" w14:paraId="430FD326" wp14:textId="77777777">
      <w:pPr>
        <w:pStyle w:val="Heading1"/>
        <w:ind w:left="0" w:firstLine="0"/>
        <w:rPr>
          <w:rFonts w:ascii="Arial" w:hAnsi="Arial" w:cs="Arial"/>
        </w:rPr>
      </w:pPr>
      <w:bookmarkStart w:name="_Toc155253970" w:id="8"/>
      <w:r w:rsidRPr="002234F7">
        <w:rPr>
          <w:rFonts w:ascii="Arial" w:hAnsi="Arial" w:cs="Arial"/>
          <w:lang w:val="English"/>
        </w:rPr>
        <w:t>Purpose and assumptions of the project</w:t>
      </w:r>
      <w:bookmarkEnd w:id="8"/>
    </w:p>
    <w:p xmlns:wp14="http://schemas.microsoft.com/office/word/2010/wordml" w:rsidRPr="002234F7" w:rsidR="00F016DE" w:rsidP="00D26B9B" w:rsidRDefault="00F016DE" w14:paraId="1B859743" wp14:textId="77777777">
      <w:pPr>
        <w:pStyle w:val="komentarz"/>
        <w:rPr>
          <w:rFonts w:cs="Arial"/>
          <w:lang w:val="pl-PL"/>
        </w:rPr>
      </w:pPr>
      <w:r w:rsidRPr="002234F7">
        <w:rPr>
          <w:rFonts w:cs="Arial"/>
          <w:lang w:val="English"/>
        </w:rPr>
        <w:t>{scope of the project, main assumptions, main requirements, product components, pre-planned scope of work, other at the discretion of the supervisor)</w:t>
      </w:r>
    </w:p>
    <w:p xmlns:wp14="http://schemas.microsoft.com/office/word/2010/wordml" w:rsidRPr="002234F7" w:rsidR="00F016DE" w:rsidP="00F016DE" w:rsidRDefault="00F016DE" w14:paraId="0562CB0E" wp14:textId="77777777">
      <w:pPr>
        <w:rPr>
          <w:rFonts w:ascii="Arial" w:hAnsi="Arial" w:cs="Arial"/>
        </w:rPr>
      </w:pPr>
    </w:p>
    <w:p xmlns:wp14="http://schemas.microsoft.com/office/word/2010/wordml" w:rsidRPr="002234F7" w:rsidR="00B74153" w:rsidP="00911519" w:rsidRDefault="00E16E8F" w14:paraId="7F8F0DD9" wp14:textId="77777777">
      <w:pPr>
        <w:pStyle w:val="Heading2"/>
        <w:rPr>
          <w:rFonts w:ascii="Arial" w:hAnsi="Arial" w:cs="Arial"/>
        </w:rPr>
      </w:pPr>
      <w:bookmarkStart w:name="_Toc155253971" w:id="9"/>
      <w:r w:rsidRPr="002234F7">
        <w:rPr>
          <w:rFonts w:ascii="Arial" w:hAnsi="Arial" w:cs="Arial"/>
          <w:lang w:val="English"/>
        </w:rPr>
        <w:t xml:space="preserve">Project objective </w:t>
      </w:r>
      <w:bookmarkEnd w:id="9"/>
    </w:p>
    <w:p xmlns:wp14="http://schemas.microsoft.com/office/word/2010/wordml" w:rsidRPr="002234F7" w:rsidR="00F016DE" w:rsidP="00D26B9B" w:rsidRDefault="00F016DE" w14:paraId="34CE0A41" wp14:textId="77777777">
      <w:pPr>
        <w:pStyle w:val="komentarz"/>
        <w:rPr>
          <w:rFonts w:cs="Arial"/>
        </w:rPr>
      </w:pPr>
    </w:p>
    <w:p xmlns:wp14="http://schemas.microsoft.com/office/word/2010/wordml" w:rsidR="00936D8C" w:rsidP="00F55385" w:rsidRDefault="00767870" w14:paraId="7CEE2CDE" wp14:textId="77777777">
      <w:pPr>
        <w:rPr>
          <w:rFonts w:ascii="Arial" w:hAnsi="Arial" w:cs="Arial"/>
        </w:rPr>
      </w:pPr>
      <w:r w:rsidRPr="00767870">
        <w:rPr>
          <w:rFonts w:ascii="Arial" w:hAnsi="Arial" w:cs="Arial"/>
          <w:lang w:val="English"/>
        </w:rPr>
        <w:t>The aim of the project is to write a tool to support the teaching process. The tool is to be an application that visualizes issues related to redundant coding</w:t>
      </w:r>
    </w:p>
    <w:p xmlns:wp14="http://schemas.microsoft.com/office/word/2010/wordml" w:rsidRPr="002234F7" w:rsidR="00B74153" w:rsidP="00F55385" w:rsidRDefault="00767870" w14:paraId="02614873" wp14:textId="77777777">
      <w:pPr>
        <w:rPr>
          <w:rFonts w:ascii="Arial" w:hAnsi="Arial" w:cs="Arial"/>
        </w:rPr>
      </w:pPr>
      <w:r w:rsidRPr="00767870">
        <w:rPr>
          <w:rFonts w:ascii="Arial" w:hAnsi="Arial" w:cs="Arial"/>
          <w:lang w:val="English"/>
        </w:rPr>
        <w:t>.</w:t>
      </w:r>
    </w:p>
    <w:p xmlns:wp14="http://schemas.microsoft.com/office/word/2010/wordml" w:rsidRPr="002234F7" w:rsidR="00E16E8F" w:rsidP="00E16E8F" w:rsidRDefault="005C4328" w14:paraId="71006FED" wp14:textId="77777777">
      <w:pPr>
        <w:pStyle w:val="Heading2"/>
        <w:rPr>
          <w:rFonts w:ascii="Arial" w:hAnsi="Arial" w:cs="Arial"/>
        </w:rPr>
      </w:pPr>
      <w:bookmarkStart w:name="_Toc155253972" w:id="10"/>
      <w:r w:rsidRPr="002234F7">
        <w:rPr>
          <w:rFonts w:ascii="Arial" w:hAnsi="Arial" w:cs="Arial"/>
          <w:lang w:val="English"/>
        </w:rPr>
        <w:t xml:space="preserve">Project assumptions </w:t>
      </w:r>
      <w:bookmarkEnd w:id="10"/>
    </w:p>
    <w:p xmlns:wp14="http://schemas.microsoft.com/office/word/2010/wordml" w:rsidRPr="002234F7" w:rsidR="00E16E8F" w:rsidP="00D26B9B" w:rsidRDefault="00E16E8F" w14:paraId="62EBF3C5" wp14:textId="77777777">
      <w:pPr>
        <w:pStyle w:val="komentarz"/>
        <w:rPr>
          <w:rFonts w:cs="Arial"/>
        </w:rPr>
      </w:pPr>
    </w:p>
    <w:p xmlns:wp14="http://schemas.microsoft.com/office/word/2010/wordml" w:rsidR="00E16E8F" w:rsidP="00E16E8F" w:rsidRDefault="00767870" w14:paraId="630929E3" wp14:textId="77777777">
      <w:pPr>
        <w:rPr>
          <w:rFonts w:ascii="Arial" w:hAnsi="Arial" w:cs="Arial"/>
        </w:rPr>
      </w:pPr>
      <w:r w:rsidRPr="00767870">
        <w:rPr>
          <w:rFonts w:ascii="Arial" w:hAnsi="Arial" w:cs="Arial"/>
          <w:lang w:val="English"/>
        </w:rPr>
        <w:t>The application is to vividly present the classification of redundant codes, the process of encoding and decoding selected redundant codes, the gain of coding, various issues related to the topic, and allow you to conduct experiments. The application must have an aesthetically pleasing graphical user interface and must be run on MS Windows</w:t>
      </w:r>
    </w:p>
    <w:p xmlns:wp14="http://schemas.microsoft.com/office/word/2010/wordml" w:rsidRPr="002234F7" w:rsidR="00B74153" w:rsidP="00367BFB" w:rsidRDefault="00B74153" w14:paraId="378BB837" wp14:textId="77777777">
      <w:pPr>
        <w:pStyle w:val="Heading1"/>
        <w:rPr>
          <w:rFonts w:ascii="Arial" w:hAnsi="Arial" w:cs="Arial"/>
        </w:rPr>
      </w:pPr>
      <w:bookmarkStart w:name="_Toc155253973" w:id="11"/>
      <w:r w:rsidRPr="002234F7">
        <w:rPr>
          <w:rFonts w:ascii="Arial" w:hAnsi="Arial" w:cs="Arial"/>
          <w:lang w:val="English"/>
        </w:rPr>
        <w:t>Project organization</w:t>
      </w:r>
      <w:bookmarkEnd w:id="11"/>
    </w:p>
    <w:p xmlns:wp14="http://schemas.microsoft.com/office/word/2010/wordml" w:rsidRPr="002234F7" w:rsidR="00EE54F7" w:rsidP="005F21AD" w:rsidRDefault="00B74153" w14:paraId="50B6C980" wp14:textId="77777777">
      <w:pPr>
        <w:pStyle w:val="Heading2"/>
        <w:rPr>
          <w:rFonts w:ascii="Arial" w:hAnsi="Arial" w:cs="Arial"/>
        </w:rPr>
      </w:pPr>
      <w:bookmarkStart w:name="_Toc155253974" w:id="12"/>
      <w:r w:rsidRPr="002234F7">
        <w:rPr>
          <w:rFonts w:ascii="Arial" w:hAnsi="Arial" w:cs="Arial"/>
          <w:lang w:val="English"/>
        </w:rPr>
        <w:t>Project Team</w:t>
      </w:r>
      <w:bookmarkEnd w:id="12"/>
    </w:p>
    <w:p xmlns:wp14="http://schemas.microsoft.com/office/word/2010/wordml" w:rsidRPr="002234F7" w:rsidR="00732C02" w:rsidP="0038372A" w:rsidRDefault="00732C02" w14:paraId="69BF5358" wp14:textId="77777777">
      <w:pPr>
        <w:pStyle w:val="BodyText"/>
      </w:pPr>
      <w:r w:rsidRPr="002234F7">
        <w:rPr>
          <w:lang w:val="English"/>
        </w:rPr>
        <w:t>{at this point, fill in a table specifying the roles of each person in the implementation of the project and provide the contact e-mail address of each person}</w:t>
      </w:r>
    </w:p>
    <w:p xmlns:wp14="http://schemas.microsoft.com/office/word/2010/wordml" w:rsidRPr="002234F7" w:rsidR="00732C02" w:rsidP="0038372A" w:rsidRDefault="00E054D4" w14:paraId="293D43F2" wp14:textId="77777777">
      <w:pPr>
        <w:pStyle w:val="BodyText"/>
      </w:pPr>
      <w:r w:rsidRPr="002234F7">
        <w:rPr>
          <w:lang w:val="English"/>
        </w:rPr>
        <w:t>Table 3.1. Project team members</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80"/>
        <w:gridCol w:w="2835"/>
        <w:gridCol w:w="1915"/>
        <w:gridCol w:w="3350"/>
      </w:tblGrid>
      <w:tr xmlns:wp14="http://schemas.microsoft.com/office/word/2010/wordml" w:rsidRPr="002234F7" w:rsidR="00732C02" w:rsidTr="647A40F5" w14:paraId="38688C60" wp14:textId="77777777">
        <w:trPr>
          <w:jc w:val="center"/>
        </w:trPr>
        <w:tc>
          <w:tcPr>
            <w:tcW w:w="580" w:type="dxa"/>
            <w:shd w:val="clear" w:color="auto" w:fill="auto"/>
            <w:tcMar/>
          </w:tcPr>
          <w:p w:rsidRPr="002234F7" w:rsidR="00732C02" w:rsidP="0038372A" w:rsidRDefault="00732C02" w14:paraId="4840D583" wp14:textId="77777777">
            <w:pPr>
              <w:pStyle w:val="BodyText"/>
            </w:pPr>
            <w:r w:rsidRPr="002234F7">
              <w:rPr>
                <w:lang w:val="English"/>
              </w:rPr>
              <w:t>Lp.</w:t>
            </w:r>
          </w:p>
        </w:tc>
        <w:tc>
          <w:tcPr>
            <w:tcW w:w="2835" w:type="dxa"/>
            <w:shd w:val="clear" w:color="auto" w:fill="auto"/>
            <w:tcMar/>
          </w:tcPr>
          <w:p w:rsidRPr="002234F7" w:rsidR="00732C02" w:rsidP="0038372A" w:rsidRDefault="00732C02" w14:paraId="55F1CBD7" wp14:textId="77777777">
            <w:pPr>
              <w:pStyle w:val="BodyText"/>
            </w:pPr>
            <w:r w:rsidRPr="002234F7">
              <w:rPr>
                <w:lang w:val="English"/>
              </w:rPr>
              <w:t>Team member's name</w:t>
            </w:r>
          </w:p>
        </w:tc>
        <w:tc>
          <w:tcPr>
            <w:tcW w:w="1915" w:type="dxa"/>
            <w:shd w:val="clear" w:color="auto" w:fill="auto"/>
            <w:tcMar/>
          </w:tcPr>
          <w:p w:rsidRPr="002234F7" w:rsidR="00732C02" w:rsidP="0038372A" w:rsidRDefault="00732C02" w14:paraId="775E19BF" wp14:textId="77777777">
            <w:pPr>
              <w:pStyle w:val="BodyText"/>
            </w:pPr>
            <w:r w:rsidRPr="002234F7">
              <w:rPr>
                <w:lang w:val="English"/>
              </w:rPr>
              <w:t>Project Role</w:t>
            </w:r>
          </w:p>
        </w:tc>
        <w:tc>
          <w:tcPr>
            <w:tcW w:w="3350" w:type="dxa"/>
            <w:shd w:val="clear" w:color="auto" w:fill="auto"/>
            <w:tcMar/>
          </w:tcPr>
          <w:p w:rsidRPr="002234F7" w:rsidR="00732C02" w:rsidP="0038372A" w:rsidRDefault="00732C02" w14:paraId="6038E6FE" wp14:textId="77777777">
            <w:pPr>
              <w:pStyle w:val="BodyText"/>
            </w:pPr>
            <w:r w:rsidRPr="002234F7">
              <w:rPr>
                <w:lang w:val="English"/>
              </w:rPr>
              <w:t>Contact Email</w:t>
            </w:r>
          </w:p>
        </w:tc>
      </w:tr>
      <w:tr xmlns:wp14="http://schemas.microsoft.com/office/word/2010/wordml" w:rsidRPr="002234F7" w:rsidR="00732C02" w:rsidTr="647A40F5" w14:paraId="6998621F" wp14:textId="77777777">
        <w:trPr>
          <w:jc w:val="center"/>
        </w:trPr>
        <w:tc>
          <w:tcPr>
            <w:tcW w:w="580" w:type="dxa"/>
            <w:shd w:val="clear" w:color="auto" w:fill="auto"/>
            <w:tcMar/>
          </w:tcPr>
          <w:p w:rsidRPr="002234F7" w:rsidR="00732C02" w:rsidP="0038372A" w:rsidRDefault="00817653" w14:paraId="649841BE" wp14:textId="77777777">
            <w:pPr>
              <w:pStyle w:val="BodyText"/>
            </w:pPr>
            <w:r>
              <w:rPr>
                <w:lang w:val="English"/>
              </w:rPr>
              <w:t>1</w:t>
            </w:r>
          </w:p>
        </w:tc>
        <w:tc>
          <w:tcPr>
            <w:tcW w:w="2835" w:type="dxa"/>
            <w:shd w:val="clear" w:color="auto" w:fill="auto"/>
            <w:tcMar/>
          </w:tcPr>
          <w:p w:rsidRPr="002234F7" w:rsidR="00732C02" w:rsidP="0038372A" w:rsidRDefault="00817653" w14:paraId="4CD7E10B" wp14:textId="77777777">
            <w:pPr>
              <w:pStyle w:val="BodyText"/>
            </w:pPr>
            <w:r>
              <w:rPr>
                <w:lang w:val="English"/>
              </w:rPr>
              <w:t>Bartosz Kołakowski</w:t>
            </w:r>
          </w:p>
        </w:tc>
        <w:tc>
          <w:tcPr>
            <w:tcW w:w="1915" w:type="dxa"/>
            <w:shd w:val="clear" w:color="auto" w:fill="auto"/>
            <w:tcMar/>
          </w:tcPr>
          <w:p w:rsidRPr="002234F7" w:rsidR="00732C02" w:rsidP="0038372A" w:rsidRDefault="00C53CAF" w14:paraId="38F906F3" wp14:textId="77777777">
            <w:pPr>
              <w:pStyle w:val="BodyText"/>
            </w:pPr>
            <w:r>
              <w:rPr>
                <w:lang w:val="English"/>
              </w:rPr>
              <w:t>Manager, tester</w:t>
            </w:r>
          </w:p>
        </w:tc>
        <w:tc>
          <w:tcPr>
            <w:tcW w:w="3350" w:type="dxa"/>
            <w:shd w:val="clear" w:color="auto" w:fill="auto"/>
            <w:tcMar/>
          </w:tcPr>
          <w:p w:rsidRPr="002234F7" w:rsidR="00732C02" w:rsidP="0038372A" w:rsidRDefault="00817653" w14:paraId="17FDE694" wp14:textId="77777777">
            <w:pPr>
              <w:pStyle w:val="BodyText"/>
            </w:pPr>
            <w:hyperlink w:history="1" r:id="rId9">
              <w:r w:rsidRPr="002917D4">
                <w:rPr>
                  <w:rStyle w:val="Hyperlink"/>
                  <w:lang w:val="English"/>
                </w:rPr>
                <w:t>s188701@student.pg.edu.pl</w:t>
              </w:r>
            </w:hyperlink>
          </w:p>
        </w:tc>
      </w:tr>
      <w:tr xmlns:wp14="http://schemas.microsoft.com/office/word/2010/wordml" w:rsidRPr="002234F7" w:rsidR="00732C02" w:rsidTr="647A40F5" w14:paraId="37DA4A5C" wp14:textId="77777777">
        <w:trPr>
          <w:jc w:val="center"/>
        </w:trPr>
        <w:tc>
          <w:tcPr>
            <w:tcW w:w="580" w:type="dxa"/>
            <w:shd w:val="clear" w:color="auto" w:fill="auto"/>
            <w:tcMar/>
          </w:tcPr>
          <w:p w:rsidRPr="002234F7" w:rsidR="00732C02" w:rsidP="0038372A" w:rsidRDefault="00817653" w14:paraId="18F999B5" wp14:textId="77777777">
            <w:pPr>
              <w:pStyle w:val="BodyText"/>
            </w:pPr>
            <w:r>
              <w:rPr>
                <w:lang w:val="English"/>
              </w:rPr>
              <w:t>2</w:t>
            </w:r>
          </w:p>
        </w:tc>
        <w:tc>
          <w:tcPr>
            <w:tcW w:w="2835" w:type="dxa"/>
            <w:shd w:val="clear" w:color="auto" w:fill="auto"/>
            <w:tcMar/>
          </w:tcPr>
          <w:p w:rsidRPr="002234F7" w:rsidR="00732C02" w:rsidP="0038372A" w:rsidRDefault="00817653" w14:paraId="458D3159" wp14:textId="77777777">
            <w:pPr>
              <w:pStyle w:val="BodyText"/>
            </w:pPr>
            <w:r w:rsidRPr="00817653">
              <w:rPr>
                <w:lang w:val="English"/>
              </w:rPr>
              <w:t>Paweł Jastrzębski</w:t>
            </w:r>
          </w:p>
        </w:tc>
        <w:tc>
          <w:tcPr>
            <w:tcW w:w="1915" w:type="dxa"/>
            <w:shd w:val="clear" w:color="auto" w:fill="auto"/>
            <w:tcMar/>
          </w:tcPr>
          <w:p w:rsidRPr="002234F7" w:rsidR="00732C02" w:rsidP="0038372A" w:rsidRDefault="00C53CAF" w14:paraId="5C4CEF63" wp14:textId="77777777">
            <w:pPr>
              <w:pStyle w:val="BodyText"/>
            </w:pPr>
            <w:r>
              <w:rPr>
                <w:lang w:val="English"/>
              </w:rPr>
              <w:t>Backend/implementation</w:t>
            </w:r>
          </w:p>
        </w:tc>
        <w:tc>
          <w:tcPr>
            <w:tcW w:w="3350" w:type="dxa"/>
            <w:shd w:val="clear" w:color="auto" w:fill="auto"/>
            <w:tcMar/>
          </w:tcPr>
          <w:p w:rsidRPr="002234F7" w:rsidR="00732C02" w:rsidP="0038372A" w:rsidRDefault="00817653" w14:paraId="0DA74627" wp14:textId="77777777">
            <w:pPr>
              <w:pStyle w:val="BodyText"/>
            </w:pPr>
            <w:hyperlink w:history="1" r:id="rId10">
              <w:r w:rsidRPr="002917D4">
                <w:rPr>
                  <w:rStyle w:val="Hyperlink"/>
                  <w:lang w:val="English"/>
                </w:rPr>
                <w:t>s188657@student.pg.edu.pl</w:t>
              </w:r>
            </w:hyperlink>
          </w:p>
        </w:tc>
      </w:tr>
      <w:tr xmlns:wp14="http://schemas.microsoft.com/office/word/2010/wordml" w:rsidRPr="002234F7" w:rsidR="00732C02" w:rsidTr="647A40F5" w14:paraId="3FD38B61" wp14:textId="77777777">
        <w:trPr>
          <w:jc w:val="center"/>
        </w:trPr>
        <w:tc>
          <w:tcPr>
            <w:tcW w:w="580" w:type="dxa"/>
            <w:shd w:val="clear" w:color="auto" w:fill="auto"/>
            <w:tcMar/>
          </w:tcPr>
          <w:p w:rsidRPr="002234F7" w:rsidR="00732C02" w:rsidP="0038372A" w:rsidRDefault="00817653" w14:paraId="5FCD5EC4" wp14:textId="77777777">
            <w:pPr>
              <w:pStyle w:val="BodyText"/>
            </w:pPr>
            <w:r>
              <w:rPr>
                <w:lang w:val="English"/>
              </w:rPr>
              <w:t>3</w:t>
            </w:r>
          </w:p>
        </w:tc>
        <w:tc>
          <w:tcPr>
            <w:tcW w:w="2835" w:type="dxa"/>
            <w:shd w:val="clear" w:color="auto" w:fill="auto"/>
            <w:tcMar/>
          </w:tcPr>
          <w:p w:rsidRPr="002234F7" w:rsidR="00732C02" w:rsidP="0038372A" w:rsidRDefault="00817653" w14:paraId="6C8997D2" wp14:textId="77777777">
            <w:pPr>
              <w:pStyle w:val="BodyText"/>
            </w:pPr>
            <w:r w:rsidRPr="00817653">
              <w:rPr>
                <w:lang w:val="English"/>
              </w:rPr>
              <w:t>Michał Mróz</w:t>
            </w:r>
          </w:p>
        </w:tc>
        <w:tc>
          <w:tcPr>
            <w:tcW w:w="1915" w:type="dxa"/>
            <w:shd w:val="clear" w:color="auto" w:fill="auto"/>
            <w:tcMar/>
          </w:tcPr>
          <w:p w:rsidRPr="002234F7" w:rsidR="00732C02" w:rsidP="0038372A" w:rsidRDefault="00C53CAF" w14:paraId="22A248AE" wp14:textId="77777777">
            <w:pPr>
              <w:pStyle w:val="BodyText"/>
            </w:pPr>
            <w:r>
              <w:rPr>
                <w:lang w:val="English"/>
              </w:rPr>
              <w:t>Frontend/visualization</w:t>
            </w:r>
          </w:p>
        </w:tc>
        <w:tc>
          <w:tcPr>
            <w:tcW w:w="3350" w:type="dxa"/>
            <w:shd w:val="clear" w:color="auto" w:fill="auto"/>
            <w:tcMar/>
          </w:tcPr>
          <w:p w:rsidRPr="002234F7" w:rsidR="00732C02" w:rsidP="0038372A" w:rsidRDefault="00817653" w14:paraId="725ECE9D" wp14:textId="48125B7F">
            <w:pPr>
              <w:pStyle w:val="BodyText"/>
            </w:pPr>
            <w:hyperlink r:id="R211b2b8d0f9144b5">
              <w:r w:rsidRPr="647A40F5" w:rsidR="00817653">
                <w:rPr>
                  <w:rStyle w:val="Hyperlink"/>
                </w:rPr>
                <w:t>s</w:t>
              </w:r>
              <w:r w:rsidRPr="647A40F5" w:rsidR="2292D9D6">
                <w:rPr>
                  <w:rStyle w:val="Hyperlink"/>
                </w:rPr>
                <w:t>1</w:t>
              </w:r>
              <w:r w:rsidRPr="647A40F5" w:rsidR="00817653">
                <w:rPr>
                  <w:rStyle w:val="Hyperlink"/>
                </w:rPr>
                <w:t>88708@student.pg.edu.pl</w:t>
              </w:r>
            </w:hyperlink>
          </w:p>
        </w:tc>
      </w:tr>
      <w:tr xmlns:wp14="http://schemas.microsoft.com/office/word/2010/wordml" w:rsidRPr="002234F7" w:rsidR="00C53CAF" w:rsidTr="647A40F5" w14:paraId="67B9B179" wp14:textId="77777777">
        <w:trPr>
          <w:jc w:val="center"/>
        </w:trPr>
        <w:tc>
          <w:tcPr>
            <w:tcW w:w="580" w:type="dxa"/>
            <w:shd w:val="clear" w:color="auto" w:fill="auto"/>
            <w:tcMar/>
          </w:tcPr>
          <w:p w:rsidRPr="002234F7" w:rsidR="00C53CAF" w:rsidP="00C53CAF" w:rsidRDefault="00C53CAF" w14:paraId="279935FF" wp14:textId="77777777">
            <w:pPr>
              <w:pStyle w:val="BodyText"/>
            </w:pPr>
            <w:r>
              <w:rPr>
                <w:lang w:val="English"/>
              </w:rPr>
              <w:t>4</w:t>
            </w:r>
          </w:p>
        </w:tc>
        <w:tc>
          <w:tcPr>
            <w:tcW w:w="2835" w:type="dxa"/>
            <w:shd w:val="clear" w:color="auto" w:fill="auto"/>
            <w:tcMar/>
          </w:tcPr>
          <w:p w:rsidRPr="002234F7" w:rsidR="00C53CAF" w:rsidP="00C53CAF" w:rsidRDefault="00C53CAF" w14:paraId="0004B836" wp14:textId="77777777">
            <w:pPr>
              <w:pStyle w:val="BodyText"/>
            </w:pPr>
            <w:r w:rsidRPr="00817653">
              <w:rPr>
                <w:lang w:val="English"/>
              </w:rPr>
              <w:t>Piotr Noga</w:t>
            </w:r>
          </w:p>
        </w:tc>
        <w:tc>
          <w:tcPr>
            <w:tcW w:w="1915" w:type="dxa"/>
            <w:shd w:val="clear" w:color="auto" w:fill="auto"/>
            <w:tcMar/>
          </w:tcPr>
          <w:p w:rsidRPr="002234F7" w:rsidR="00C53CAF" w:rsidP="00C53CAF" w:rsidRDefault="00C53CAF" w14:paraId="46BC23A8" wp14:textId="77777777">
            <w:pPr>
              <w:pStyle w:val="BodyText"/>
            </w:pPr>
            <w:r>
              <w:rPr>
                <w:lang w:val="English"/>
              </w:rPr>
              <w:t>Frontend/visualization</w:t>
            </w:r>
          </w:p>
        </w:tc>
        <w:tc>
          <w:tcPr>
            <w:tcW w:w="3350" w:type="dxa"/>
            <w:shd w:val="clear" w:color="auto" w:fill="auto"/>
            <w:tcMar/>
          </w:tcPr>
          <w:p w:rsidRPr="002234F7" w:rsidR="00C53CAF" w:rsidP="00C53CAF" w:rsidRDefault="00C53CAF" w14:paraId="25CDFEB2" wp14:textId="77777777">
            <w:pPr>
              <w:pStyle w:val="BodyText"/>
            </w:pPr>
            <w:hyperlink w:history="1" r:id="rId12">
              <w:r w:rsidRPr="002917D4">
                <w:rPr>
                  <w:rStyle w:val="Hyperlink"/>
                  <w:lang w:val="English"/>
                </w:rPr>
                <w:t>s188839@student.pg.edu.pl</w:t>
              </w:r>
            </w:hyperlink>
          </w:p>
        </w:tc>
      </w:tr>
      <w:tr xmlns:wp14="http://schemas.microsoft.com/office/word/2010/wordml" w:rsidRPr="002234F7" w:rsidR="00C53CAF" w:rsidTr="647A40F5" w14:paraId="25D8AE0A" wp14:textId="77777777">
        <w:trPr>
          <w:jc w:val="center"/>
        </w:trPr>
        <w:tc>
          <w:tcPr>
            <w:tcW w:w="580" w:type="dxa"/>
            <w:shd w:val="clear" w:color="auto" w:fill="auto"/>
            <w:tcMar/>
          </w:tcPr>
          <w:p w:rsidRPr="002234F7" w:rsidR="00C53CAF" w:rsidP="00C53CAF" w:rsidRDefault="00C53CAF" w14:paraId="78941E47" wp14:textId="77777777">
            <w:pPr>
              <w:pStyle w:val="BodyText"/>
            </w:pPr>
            <w:r>
              <w:rPr>
                <w:lang w:val="English"/>
              </w:rPr>
              <w:t>5</w:t>
            </w:r>
          </w:p>
        </w:tc>
        <w:tc>
          <w:tcPr>
            <w:tcW w:w="2835" w:type="dxa"/>
            <w:shd w:val="clear" w:color="auto" w:fill="auto"/>
            <w:tcMar/>
          </w:tcPr>
          <w:p w:rsidRPr="002234F7" w:rsidR="00C53CAF" w:rsidP="647A40F5" w:rsidRDefault="00C53CAF" w14:paraId="028BD2DF" wp14:textId="13CF3007">
            <w:pPr>
              <w:pStyle w:val="BodyText"/>
              <w:suppressLineNumbers w:val="0"/>
              <w:bidi w:val="0"/>
              <w:spacing w:before="60" w:beforeAutospacing="off" w:after="60" w:afterAutospacing="off" w:line="259" w:lineRule="auto"/>
              <w:ind w:left="0" w:right="0"/>
              <w:jc w:val="both"/>
            </w:pPr>
            <w:r w:rsidR="560B4FE6">
              <w:rPr/>
              <w:t>Maksym Nowak</w:t>
            </w:r>
          </w:p>
        </w:tc>
        <w:tc>
          <w:tcPr>
            <w:tcW w:w="1915" w:type="dxa"/>
            <w:shd w:val="clear" w:color="auto" w:fill="auto"/>
            <w:tcMar/>
          </w:tcPr>
          <w:p w:rsidRPr="002234F7" w:rsidR="00C53CAF" w:rsidP="00C53CAF" w:rsidRDefault="00C53CAF" w14:paraId="04134E93" wp14:textId="77777777">
            <w:pPr>
              <w:pStyle w:val="BodyText"/>
            </w:pPr>
            <w:r>
              <w:rPr>
                <w:lang w:val="English"/>
              </w:rPr>
              <w:t>Tester</w:t>
            </w:r>
          </w:p>
        </w:tc>
        <w:tc>
          <w:tcPr>
            <w:tcW w:w="3350" w:type="dxa"/>
            <w:shd w:val="clear" w:color="auto" w:fill="auto"/>
            <w:tcMar/>
          </w:tcPr>
          <w:p w:rsidRPr="002234F7" w:rsidR="00556449" w:rsidP="00C53CAF" w:rsidRDefault="00556449" w14:paraId="320D2EFB" wp14:textId="77777777">
            <w:pPr>
              <w:pStyle w:val="BodyText"/>
            </w:pPr>
            <w:hyperlink w:history="1" r:id="rId13">
              <w:r w:rsidRPr="002917D4">
                <w:rPr>
                  <w:rStyle w:val="Hyperlink"/>
                  <w:lang w:val="English"/>
                </w:rPr>
                <w:t>s188751@student.pg.edu.pl</w:t>
              </w:r>
            </w:hyperlink>
          </w:p>
        </w:tc>
      </w:tr>
    </w:tbl>
    <w:p xmlns:wp14="http://schemas.microsoft.com/office/word/2010/wordml" w:rsidRPr="002234F7" w:rsidR="00E16E8F" w:rsidP="00E16E8F" w:rsidRDefault="00E16E8F" w14:paraId="6D98A12B" wp14:textId="77777777">
      <w:pPr>
        <w:pStyle w:val="Heading2"/>
        <w:numPr>
          <w:ilvl w:val="0"/>
          <w:numId w:val="0"/>
        </w:numPr>
        <w:rPr>
          <w:rFonts w:ascii="Arial" w:hAnsi="Arial" w:cs="Arial"/>
        </w:rPr>
      </w:pPr>
    </w:p>
    <w:p xmlns:wp14="http://schemas.microsoft.com/office/word/2010/wordml" w:rsidRPr="002234F7" w:rsidR="00EE54F7" w:rsidP="00EE54F7" w:rsidRDefault="00EE54F7" w14:paraId="4849E135" wp14:textId="77777777">
      <w:pPr>
        <w:pStyle w:val="Heading2"/>
        <w:rPr>
          <w:rFonts w:ascii="Arial" w:hAnsi="Arial" w:cs="Arial"/>
        </w:rPr>
      </w:pPr>
      <w:bookmarkStart w:name="_Toc155253975" w:id="13"/>
      <w:r w:rsidRPr="002234F7">
        <w:rPr>
          <w:rFonts w:ascii="Arial" w:hAnsi="Arial" w:cs="Arial"/>
          <w:lang w:val="English"/>
        </w:rPr>
        <w:t>Project supervision</w:t>
      </w:r>
      <w:bookmarkEnd w:id="13"/>
    </w:p>
    <w:p xmlns:wp14="http://schemas.microsoft.com/office/word/2010/wordml" w:rsidRPr="002234F7" w:rsidR="00EE54F7" w:rsidP="00D26B9B" w:rsidRDefault="00EE54F7" w14:paraId="2946DB82" wp14:textId="77777777">
      <w:pPr>
        <w:pStyle w:val="komentarz"/>
        <w:rPr>
          <w:rFonts w:cs="Arial"/>
          <w:highlight w:val="yellow"/>
        </w:rPr>
      </w:pPr>
    </w:p>
    <w:p xmlns:wp14="http://schemas.microsoft.com/office/word/2010/wordml" w:rsidRPr="002234F7" w:rsidR="00E054D4" w:rsidP="0038372A" w:rsidRDefault="00E054D4" w14:paraId="097BE33E" wp14:textId="77777777">
      <w:pPr>
        <w:pStyle w:val="BodyText"/>
      </w:pPr>
      <w:r w:rsidRPr="002234F7">
        <w:rPr>
          <w:lang w:val="English"/>
        </w:rPr>
        <w:t>Table 3.2. Project supervisors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73"/>
        <w:gridCol w:w="6132"/>
      </w:tblGrid>
      <w:tr xmlns:wp14="http://schemas.microsoft.com/office/word/2010/wordml" w:rsidRPr="002234F7" w:rsidR="005A1F58" w:rsidTr="00701756" w14:paraId="5E35F9F0" wp14:textId="77777777">
        <w:tc>
          <w:tcPr>
            <w:tcW w:w="3143" w:type="dxa"/>
            <w:shd w:val="clear" w:color="auto" w:fill="auto"/>
          </w:tcPr>
          <w:p w:rsidRPr="002234F7" w:rsidR="005A1F58" w:rsidP="00D26B9B" w:rsidRDefault="005A1F58" w14:paraId="1840C0E1" wp14:textId="77777777">
            <w:pPr>
              <w:pStyle w:val="komentarz"/>
              <w:rPr>
                <w:rFonts w:cs="Arial"/>
                <w:b/>
                <w:i w:val="0"/>
              </w:rPr>
            </w:pPr>
            <w:r w:rsidRPr="002234F7">
              <w:rPr>
                <w:rFonts w:cs="Arial"/>
                <w:b/>
                <w:i w:val="0"/>
                <w:lang w:val="English"/>
              </w:rPr>
              <w:t>Name of the cathedral</w:t>
            </w:r>
          </w:p>
        </w:tc>
        <w:tc>
          <w:tcPr>
            <w:tcW w:w="6288" w:type="dxa"/>
            <w:shd w:val="clear" w:color="auto" w:fill="auto"/>
          </w:tcPr>
          <w:p w:rsidRPr="002234F7" w:rsidR="005A1F58" w:rsidP="00D26B9B" w:rsidRDefault="005A1F58" w14:paraId="6A0EE76C" wp14:textId="77777777">
            <w:pPr>
              <w:pStyle w:val="komentarz"/>
              <w:rPr>
                <w:rFonts w:cs="Arial"/>
                <w:lang w:val="pl-PL"/>
              </w:rPr>
            </w:pPr>
            <w:r w:rsidRPr="002234F7">
              <w:rPr>
                <w:rFonts w:cs="Arial"/>
                <w:lang w:val="English"/>
              </w:rPr>
              <w:t>Enter the name of the department where the project is carried out</w:t>
            </w:r>
          </w:p>
        </w:tc>
      </w:tr>
    </w:tbl>
    <w:p xmlns:wp14="http://schemas.microsoft.com/office/word/2010/wordml" w:rsidRPr="002234F7" w:rsidR="005F21AD" w:rsidP="005F21AD" w:rsidRDefault="005F21AD" w14:paraId="5997CC1D" wp14:textId="77777777">
      <w:pPr>
        <w:rPr>
          <w:rFonts w:ascii="Arial" w:hAnsi="Arial" w:cs="Arial"/>
          <w:vanish/>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51"/>
        <w:gridCol w:w="3041"/>
        <w:gridCol w:w="3113"/>
      </w:tblGrid>
      <w:tr xmlns:wp14="http://schemas.microsoft.com/office/word/2010/wordml" w:rsidRPr="00936D8C" w:rsidR="00487539" w:rsidTr="00701756" w14:paraId="7909FAF0" wp14:textId="77777777">
        <w:tc>
          <w:tcPr>
            <w:tcW w:w="3143" w:type="dxa"/>
            <w:shd w:val="clear" w:color="auto" w:fill="auto"/>
          </w:tcPr>
          <w:p w:rsidRPr="002234F7" w:rsidR="005A1F58" w:rsidP="005A1F58" w:rsidRDefault="005A1F58" w14:paraId="47127197" wp14:textId="77777777">
            <w:pPr>
              <w:rPr>
                <w:rFonts w:ascii="Arial" w:hAnsi="Arial" w:cs="Arial"/>
                <w:sz w:val="16"/>
                <w:szCs w:val="16"/>
              </w:rPr>
            </w:pPr>
            <w:r w:rsidRPr="002234F7">
              <w:rPr>
                <w:rFonts w:ascii="Arial" w:hAnsi="Arial" w:cs="Arial"/>
                <w:b/>
                <w:bCs/>
                <w:sz w:val="16"/>
                <w:szCs w:val="16"/>
                <w:lang w:val="English"/>
              </w:rPr>
              <w:t>Guardian</w:t>
            </w:r>
          </w:p>
        </w:tc>
        <w:tc>
          <w:tcPr>
            <w:tcW w:w="3144" w:type="dxa"/>
            <w:shd w:val="clear" w:color="auto" w:fill="auto"/>
          </w:tcPr>
          <w:p w:rsidR="005A1F58" w:rsidP="00D26B9B" w:rsidRDefault="005A1F58" w14:paraId="220D2FAC" wp14:textId="77777777">
            <w:pPr>
              <w:pStyle w:val="komentarz"/>
              <w:rPr>
                <w:rFonts w:cs="Arial"/>
                <w:lang w:val="pl-PL"/>
              </w:rPr>
            </w:pPr>
            <w:r w:rsidRPr="002234F7">
              <w:rPr>
                <w:rFonts w:cs="Arial"/>
                <w:lang w:val="English"/>
              </w:rPr>
              <w:t>Enter the name of the project supervisor</w:t>
            </w:r>
          </w:p>
          <w:p w:rsidRPr="002234F7" w:rsidR="00817653" w:rsidP="00D26B9B" w:rsidRDefault="00817653" w14:paraId="0D4EC2F7" wp14:textId="77777777">
            <w:pPr>
              <w:pStyle w:val="komentarz"/>
              <w:rPr>
                <w:rFonts w:cs="Arial"/>
                <w:lang w:val="pl-PL"/>
              </w:rPr>
            </w:pPr>
            <w:r w:rsidRPr="00817653">
              <w:rPr>
                <w:rFonts w:cs="Arial"/>
                <w:lang w:val="English"/>
              </w:rPr>
              <w:t>Bartosz Czaplewski, PhD</w:t>
            </w:r>
          </w:p>
        </w:tc>
        <w:tc>
          <w:tcPr>
            <w:tcW w:w="3144" w:type="dxa"/>
            <w:shd w:val="clear" w:color="auto" w:fill="auto"/>
          </w:tcPr>
          <w:p w:rsidR="005A1F58" w:rsidP="00D26B9B" w:rsidRDefault="005A1F58" w14:paraId="598CCBBB" wp14:textId="77777777">
            <w:pPr>
              <w:pStyle w:val="komentarz"/>
              <w:rPr>
                <w:rFonts w:cs="Arial"/>
              </w:rPr>
            </w:pPr>
            <w:r w:rsidRPr="002234F7">
              <w:rPr>
                <w:rFonts w:cs="Arial"/>
                <w:lang w:val="English"/>
              </w:rPr>
              <w:t>email:</w:t>
            </w:r>
          </w:p>
          <w:p w:rsidRPr="002234F7" w:rsidR="00936D8C" w:rsidP="00D26B9B" w:rsidRDefault="00936D8C" w14:paraId="48326632" wp14:textId="77777777">
            <w:pPr>
              <w:pStyle w:val="komentarz"/>
              <w:rPr>
                <w:rFonts w:cs="Arial"/>
              </w:rPr>
            </w:pPr>
            <w:r>
              <w:rPr>
                <w:lang w:val="English"/>
              </w:rPr>
              <w:t>bartosz.czaplewski@pg.edu.pl</w:t>
            </w:r>
          </w:p>
        </w:tc>
      </w:tr>
      <w:tr xmlns:wp14="http://schemas.microsoft.com/office/word/2010/wordml" w:rsidRPr="00936D8C" w:rsidR="00487539" w:rsidTr="00701756" w14:paraId="468478F1" wp14:textId="77777777">
        <w:tc>
          <w:tcPr>
            <w:tcW w:w="3143" w:type="dxa"/>
            <w:shd w:val="clear" w:color="auto" w:fill="auto"/>
          </w:tcPr>
          <w:p w:rsidRPr="002234F7" w:rsidR="005A1F58" w:rsidP="005A1F58" w:rsidRDefault="005A1F58" w14:paraId="1EBDC33D" wp14:textId="77777777">
            <w:pPr>
              <w:rPr>
                <w:rFonts w:ascii="Arial" w:hAnsi="Arial" w:cs="Arial"/>
                <w:sz w:val="16"/>
                <w:szCs w:val="16"/>
              </w:rPr>
            </w:pPr>
            <w:r w:rsidRPr="002234F7">
              <w:rPr>
                <w:rFonts w:ascii="Arial" w:hAnsi="Arial" w:cs="Arial"/>
                <w:b/>
                <w:sz w:val="16"/>
                <w:lang w:val="English"/>
              </w:rPr>
              <w:t>Customer (the person representing the customer)</w:t>
            </w:r>
          </w:p>
        </w:tc>
        <w:tc>
          <w:tcPr>
            <w:tcW w:w="3144" w:type="dxa"/>
            <w:shd w:val="clear" w:color="auto" w:fill="auto"/>
          </w:tcPr>
          <w:p w:rsidR="005A1F58" w:rsidP="00D26B9B" w:rsidRDefault="005A1F58" w14:paraId="12465FB4" wp14:textId="77777777">
            <w:pPr>
              <w:pStyle w:val="komentarz"/>
              <w:rPr>
                <w:rFonts w:cs="Arial"/>
                <w:lang w:val="pl-PL"/>
              </w:rPr>
            </w:pPr>
            <w:r w:rsidRPr="002234F7">
              <w:rPr>
                <w:rFonts w:cs="Arial"/>
                <w:lang w:val="English"/>
              </w:rPr>
              <w:t>Enter the customer's name</w:t>
            </w:r>
          </w:p>
          <w:p w:rsidRPr="002234F7" w:rsidR="00817653" w:rsidP="00D26B9B" w:rsidRDefault="00817653" w14:paraId="10AF071E" wp14:textId="77777777">
            <w:pPr>
              <w:pStyle w:val="komentarz"/>
              <w:rPr>
                <w:rFonts w:cs="Arial"/>
                <w:lang w:val="pl-PL"/>
              </w:rPr>
            </w:pPr>
            <w:r w:rsidRPr="00817653">
              <w:rPr>
                <w:rFonts w:cs="Arial"/>
                <w:lang w:val="English"/>
              </w:rPr>
              <w:t>Bartosz Czaplewski, PhD</w:t>
            </w:r>
          </w:p>
        </w:tc>
        <w:tc>
          <w:tcPr>
            <w:tcW w:w="3144" w:type="dxa"/>
            <w:shd w:val="clear" w:color="auto" w:fill="auto"/>
          </w:tcPr>
          <w:p w:rsidR="005A1F58" w:rsidP="00D26B9B" w:rsidRDefault="005A1F58" w14:paraId="685906E6" wp14:textId="77777777">
            <w:pPr>
              <w:pStyle w:val="komentarz"/>
              <w:rPr>
                <w:rFonts w:cs="Arial"/>
              </w:rPr>
            </w:pPr>
            <w:r w:rsidRPr="002234F7">
              <w:rPr>
                <w:rFonts w:cs="Arial"/>
                <w:lang w:val="English"/>
              </w:rPr>
              <w:t>email:</w:t>
            </w:r>
          </w:p>
          <w:p w:rsidRPr="002234F7" w:rsidR="00936D8C" w:rsidP="00D26B9B" w:rsidRDefault="00936D8C" w14:paraId="03317F79" wp14:textId="77777777">
            <w:pPr>
              <w:pStyle w:val="komentarz"/>
              <w:rPr>
                <w:rFonts w:cs="Arial"/>
              </w:rPr>
            </w:pPr>
            <w:r>
              <w:rPr>
                <w:lang w:val="English"/>
              </w:rPr>
              <w:t>bartosz.czaplewski@pg.edu.pl</w:t>
            </w:r>
          </w:p>
        </w:tc>
      </w:tr>
      <w:tr xmlns:wp14="http://schemas.microsoft.com/office/word/2010/wordml" w:rsidRPr="002234F7" w:rsidR="00487539" w:rsidTr="00701756" w14:paraId="3A4271F4" wp14:textId="77777777">
        <w:tc>
          <w:tcPr>
            <w:tcW w:w="3143" w:type="dxa"/>
            <w:shd w:val="clear" w:color="auto" w:fill="auto"/>
          </w:tcPr>
          <w:p w:rsidRPr="002234F7" w:rsidR="005A1F58" w:rsidP="005A1F58" w:rsidRDefault="005A1F58" w14:paraId="11FC8793" wp14:textId="77777777">
            <w:pPr>
              <w:rPr>
                <w:rFonts w:ascii="Arial" w:hAnsi="Arial" w:cs="Arial"/>
                <w:sz w:val="16"/>
                <w:szCs w:val="16"/>
              </w:rPr>
            </w:pPr>
            <w:r w:rsidRPr="002234F7">
              <w:rPr>
                <w:rFonts w:ascii="Arial" w:hAnsi="Arial" w:cs="Arial"/>
                <w:b/>
                <w:sz w:val="16"/>
                <w:szCs w:val="16"/>
                <w:lang w:val="English"/>
              </w:rPr>
              <w:t>Chair Coordinator</w:t>
            </w:r>
          </w:p>
        </w:tc>
        <w:tc>
          <w:tcPr>
            <w:tcW w:w="3144" w:type="dxa"/>
            <w:shd w:val="clear" w:color="auto" w:fill="auto"/>
          </w:tcPr>
          <w:p w:rsidRPr="002234F7" w:rsidR="005A1F58" w:rsidP="00D26B9B" w:rsidRDefault="005A1F58" w14:paraId="7C08F7D9" wp14:textId="77777777">
            <w:pPr>
              <w:pStyle w:val="komentarz"/>
              <w:rPr>
                <w:rFonts w:cs="Arial"/>
                <w:lang w:val="pl-PL"/>
              </w:rPr>
            </w:pPr>
            <w:r w:rsidRPr="002234F7">
              <w:rPr>
                <w:rFonts w:cs="Arial"/>
                <w:lang w:val="English"/>
              </w:rPr>
              <w:t>Enter the name and surname of the department coordinator (to be agreed with the supervisor)</w:t>
            </w:r>
          </w:p>
        </w:tc>
        <w:tc>
          <w:tcPr>
            <w:tcW w:w="3144" w:type="dxa"/>
            <w:shd w:val="clear" w:color="auto" w:fill="auto"/>
          </w:tcPr>
          <w:p w:rsidRPr="002234F7" w:rsidR="005A1F58" w:rsidP="00D26B9B" w:rsidRDefault="005A1F58" w14:paraId="09CF6818" wp14:textId="77777777">
            <w:pPr>
              <w:pStyle w:val="komentarz"/>
              <w:rPr>
                <w:rFonts w:cs="Arial"/>
              </w:rPr>
            </w:pPr>
            <w:r w:rsidRPr="002234F7">
              <w:rPr>
                <w:rFonts w:cs="Arial"/>
                <w:lang w:val="English"/>
              </w:rPr>
              <w:t>email:</w:t>
            </w:r>
          </w:p>
        </w:tc>
      </w:tr>
      <w:tr xmlns:wp14="http://schemas.microsoft.com/office/word/2010/wordml" w:rsidRPr="002234F7" w:rsidR="00487539" w:rsidTr="00701756" w14:paraId="1A1FD019" wp14:textId="77777777">
        <w:tc>
          <w:tcPr>
            <w:tcW w:w="3143" w:type="dxa"/>
            <w:shd w:val="clear" w:color="auto" w:fill="auto"/>
          </w:tcPr>
          <w:p w:rsidRPr="002234F7" w:rsidR="005A1F58" w:rsidP="005A1F58" w:rsidRDefault="005A1F58" w14:paraId="6982A340" wp14:textId="77777777">
            <w:pPr>
              <w:rPr>
                <w:rFonts w:ascii="Arial" w:hAnsi="Arial" w:cs="Arial"/>
                <w:sz w:val="16"/>
                <w:szCs w:val="16"/>
              </w:rPr>
            </w:pPr>
            <w:r w:rsidRPr="002234F7">
              <w:rPr>
                <w:rFonts w:ascii="Arial" w:hAnsi="Arial" w:cs="Arial"/>
                <w:b/>
                <w:sz w:val="16"/>
                <w:szCs w:val="16"/>
                <w:lang w:val="English"/>
              </w:rPr>
              <w:t>Faculty Coordinator</w:t>
            </w:r>
          </w:p>
        </w:tc>
        <w:tc>
          <w:tcPr>
            <w:tcW w:w="3144" w:type="dxa"/>
            <w:shd w:val="clear" w:color="auto" w:fill="auto"/>
          </w:tcPr>
          <w:p w:rsidRPr="002234F7" w:rsidR="005A1F58" w:rsidP="00D26B9B" w:rsidRDefault="005A1F58" w14:paraId="66E71462" wp14:textId="77777777">
            <w:pPr>
              <w:pStyle w:val="komentarz"/>
              <w:rPr>
                <w:rFonts w:cs="Arial"/>
              </w:rPr>
            </w:pPr>
            <w:r w:rsidRPr="002234F7">
              <w:rPr>
                <w:rFonts w:cs="Arial"/>
                <w:lang w:val="English"/>
              </w:rPr>
              <w:t>Sławomir Gajewski, PhD</w:t>
            </w:r>
          </w:p>
        </w:tc>
        <w:tc>
          <w:tcPr>
            <w:tcW w:w="3144" w:type="dxa"/>
            <w:shd w:val="clear" w:color="auto" w:fill="auto"/>
          </w:tcPr>
          <w:p w:rsidRPr="002234F7" w:rsidR="005A1F58" w:rsidP="00D26B9B" w:rsidRDefault="005A1F58" w14:paraId="7B62BB27" wp14:textId="77777777">
            <w:pPr>
              <w:pStyle w:val="komentarz"/>
              <w:rPr>
                <w:rFonts w:cs="Arial"/>
              </w:rPr>
            </w:pPr>
            <w:r w:rsidRPr="002234F7">
              <w:rPr>
                <w:rFonts w:cs="Arial"/>
                <w:lang w:val="English"/>
              </w:rPr>
              <w:t>E-mail: slawomir.gajewski@eti.pg.edu.pl</w:t>
            </w:r>
          </w:p>
        </w:tc>
      </w:tr>
    </w:tbl>
    <w:p xmlns:wp14="http://schemas.microsoft.com/office/word/2010/wordml" w:rsidRPr="002234F7" w:rsidR="00B74153" w:rsidP="00911519" w:rsidRDefault="00B74153" w14:paraId="4A035350" wp14:textId="77777777">
      <w:pPr>
        <w:pStyle w:val="Heading2"/>
        <w:rPr>
          <w:rFonts w:ascii="Arial" w:hAnsi="Arial" w:cs="Arial"/>
        </w:rPr>
      </w:pPr>
      <w:bookmarkStart w:name="_Toc155253976" w:id="14"/>
      <w:r w:rsidRPr="002234F7">
        <w:rPr>
          <w:rFonts w:ascii="Arial" w:hAnsi="Arial" w:cs="Arial"/>
          <w:lang w:val="English"/>
        </w:rPr>
        <w:t>Communication infrastructure</w:t>
      </w:r>
      <w:bookmarkEnd w:id="14"/>
    </w:p>
    <w:p xmlns:wp14="http://schemas.microsoft.com/office/word/2010/wordml" w:rsidRPr="002234F7" w:rsidR="00732C02" w:rsidP="0038372A" w:rsidRDefault="00732C02" w14:paraId="3B1C0839" wp14:textId="77777777">
      <w:pPr>
        <w:pStyle w:val="BodyText"/>
      </w:pPr>
      <w:r w:rsidRPr="002234F7">
        <w:rPr>
          <w:lang w:val="English"/>
        </w:rPr>
        <w:t>{at this point, the organizational aspects of the project implementation should be planned; this means that the project team, in consultation with its supervisor, should determine and write down the planned forms and dates of consultations on three levels:</w:t>
      </w:r>
    </w:p>
    <w:p xmlns:wp14="http://schemas.microsoft.com/office/word/2010/wordml" w:rsidRPr="002234F7" w:rsidR="00732C02" w:rsidP="0038372A" w:rsidRDefault="00732C02" w14:paraId="28004D94" wp14:textId="77777777">
      <w:pPr>
        <w:pStyle w:val="BodyText"/>
        <w:numPr>
          <w:ilvl w:val="0"/>
          <w:numId w:val="7"/>
        </w:numPr>
      </w:pPr>
      <w:r w:rsidRPr="002234F7">
        <w:rPr>
          <w:lang w:val="English"/>
        </w:rPr>
        <w:t xml:space="preserve"> Meetings between students and the project supervisor – students with the supervisor should plan and describe the methods and forms of cooperation along with the initial schedule of meetings. In this section, it should also be described how the supervisor will receive information about the progress of the project</w:t>
      </w:r>
    </w:p>
    <w:p xmlns:wp14="http://schemas.microsoft.com/office/word/2010/wordml" w:rsidRPr="002234F7" w:rsidR="00732C02" w:rsidP="0038372A" w:rsidRDefault="00732C02" w14:paraId="25F7D9D3" wp14:textId="77777777">
      <w:pPr>
        <w:pStyle w:val="BodyText"/>
        <w:numPr>
          <w:ilvl w:val="0"/>
          <w:numId w:val="7"/>
        </w:numPr>
      </w:pPr>
      <w:r w:rsidRPr="002234F7">
        <w:rPr>
          <w:lang w:val="English"/>
        </w:rPr>
        <w:t>team-to-client collaboration – students should describe how they plan to work with the client (especially if it's an external client)</w:t>
      </w:r>
    </w:p>
    <w:p xmlns:wp14="http://schemas.microsoft.com/office/word/2010/wordml" w:rsidR="00732C02" w:rsidP="0038372A" w:rsidRDefault="00732C02" w14:paraId="0F9F1D7A" wp14:textId="77777777">
      <w:pPr>
        <w:pStyle w:val="BodyText"/>
        <w:numPr>
          <w:ilvl w:val="0"/>
          <w:numId w:val="7"/>
        </w:numPr>
      </w:pPr>
      <w:r w:rsidRPr="002234F7">
        <w:rPr>
          <w:lang w:val="English"/>
        </w:rPr>
        <w:t xml:space="preserve"> meetings between students - students should determine and describe how they will communicate with each other, how they will organize the transfer of fragments of projects (e.g. developed software), who will coordinate the work, how information about possible problems will be communicated, what will be the procedure for creating and verifying documentation, versioning, who will be responsible for communication with the supervisor and the project client,  How will project archiving be organized}</w:t>
      </w:r>
    </w:p>
    <w:p xmlns:wp14="http://schemas.microsoft.com/office/word/2010/wordml" w:rsidR="00936D8C" w:rsidP="00936D8C" w:rsidRDefault="00936D8C" w14:paraId="110FFD37" wp14:textId="77777777">
      <w:pPr>
        <w:pStyle w:val="BodyText"/>
        <w:ind w:left="720"/>
      </w:pPr>
    </w:p>
    <w:p xmlns:wp14="http://schemas.microsoft.com/office/word/2010/wordml" w:rsidR="00936D8C" w:rsidP="00936D8C" w:rsidRDefault="004D2F2C" w14:paraId="12C769B7" wp14:textId="77777777">
      <w:pPr>
        <w:pStyle w:val="BodyText"/>
        <w:numPr>
          <w:ilvl w:val="0"/>
          <w:numId w:val="8"/>
        </w:numPr>
      </w:pPr>
      <w:r w:rsidR="00260E3B">
        <w:rPr>
          <w:lang w:val="English"/>
        </w:rPr>
        <w:t xml:space="preserve">The progress of the project will be presented during the guardian's consultations – on Wednesdays at 11 a.m. We will come to the meetings about 1 time a month and present what we have done there. Preliminary schedule – 19.10.23, 15.11.23, 13.12.23, 10.01.24. In addition, if you have any other questions, we will contact the supervisor by e-mail, and the supervisor can also send us information on e-learning</w:t>
      </w:r>
    </w:p>
    <w:p xmlns:wp14="http://schemas.microsoft.com/office/word/2010/wordml" w:rsidR="00936D8C" w:rsidP="00936D8C" w:rsidRDefault="00936D8C" w14:paraId="40A04941" wp14:textId="77777777">
      <w:pPr>
        <w:pStyle w:val="BodyText"/>
        <w:numPr>
          <w:ilvl w:val="0"/>
          <w:numId w:val="8"/>
        </w:numPr>
      </w:pPr>
      <w:r>
        <w:rPr>
          <w:lang w:val="English"/>
        </w:rPr>
        <w:t>The Supervisor is also a client – described in subsection a)</w:t>
      </w:r>
    </w:p>
    <w:p xmlns:wp14="http://schemas.microsoft.com/office/word/2010/wordml" w:rsidRPr="002234F7" w:rsidR="00936D8C" w:rsidP="00936D8C" w:rsidRDefault="004E2A75" w14:paraId="02EA997F" wp14:textId="77777777">
      <w:pPr>
        <w:pStyle w:val="BodyText"/>
        <w:numPr>
          <w:ilvl w:val="0"/>
          <w:numId w:val="8"/>
        </w:numPr>
      </w:pPr>
      <w:r>
        <w:rPr>
          <w:lang w:val="English"/>
        </w:rPr>
        <w:t>Students will communicate in a group on Messenger. All relevant information for the project will be sent there, e.g. dividing tasks, requesting code review. The project is stored in a repository on GitHub, which takes care of both uploading project fragments and archiving the project. Coordination of work and communication with the supervisor and the client is handled by project manager Bartosz Kołakowski</w:t>
      </w:r>
    </w:p>
    <w:p xmlns:wp14="http://schemas.microsoft.com/office/word/2010/wordml" w:rsidRPr="002234F7" w:rsidR="00732C02" w:rsidP="00F55385" w:rsidRDefault="00732C02" w14:paraId="6B699379" wp14:textId="77777777">
      <w:pPr>
        <w:rPr>
          <w:rFonts w:ascii="Arial" w:hAnsi="Arial" w:cs="Arial"/>
        </w:rPr>
      </w:pPr>
    </w:p>
    <w:p xmlns:wp14="http://schemas.microsoft.com/office/word/2010/wordml" w:rsidRPr="002234F7" w:rsidR="00B74153" w:rsidP="00911519" w:rsidRDefault="00B74153" w14:paraId="5BAEAB95" wp14:textId="77777777">
      <w:pPr>
        <w:pStyle w:val="Heading2"/>
        <w:rPr>
          <w:rFonts w:ascii="Arial" w:hAnsi="Arial" w:cs="Arial"/>
        </w:rPr>
      </w:pPr>
      <w:bookmarkStart w:name="_Toc155253977" w:id="15"/>
      <w:r w:rsidRPr="002234F7">
        <w:rPr>
          <w:rFonts w:ascii="Arial" w:hAnsi="Arial" w:cs="Arial"/>
          <w:lang w:val="English"/>
        </w:rPr>
        <w:t>Project quality management</w:t>
      </w:r>
      <w:bookmarkEnd w:id="15"/>
    </w:p>
    <w:p xmlns:wp14="http://schemas.microsoft.com/office/word/2010/wordml" w:rsidRPr="002234F7" w:rsidR="00D26B9B" w:rsidP="00D26B9B" w:rsidRDefault="00D26B9B" w14:paraId="324FD645" wp14:textId="77777777">
      <w:pPr>
        <w:pStyle w:val="komentarz"/>
        <w:rPr>
          <w:rFonts w:cs="Arial"/>
          <w:lang w:val="pl-PL"/>
        </w:rPr>
      </w:pPr>
      <w:r w:rsidRPr="002234F7">
        <w:rPr>
          <w:rFonts w:cs="Arial"/>
          <w:lang w:val="English"/>
        </w:rPr>
        <w:t xml:space="preserve">{In this section, the methods of quality management in the project should be described, i.e. there should be a description of the methods of verifying the correctness of the completed parts of the project, the method of documentation control (i.e. checking the document by a person other than the author before sending it to the design website), the method of controlling the work performed by individual persons, ongoing cooperation with the client and verification of meeting expectations, etc.} </w:t>
      </w:r>
    </w:p>
    <w:p xmlns:wp14="http://schemas.microsoft.com/office/word/2010/wordml" w:rsidR="00D26B9B" w:rsidP="00F55385" w:rsidRDefault="001817AD" w14:paraId="119AE3B9" wp14:textId="77777777">
      <w:pPr>
        <w:rPr>
          <w:rFonts w:ascii="Arial" w:hAnsi="Arial" w:cs="Arial"/>
        </w:rPr>
      </w:pPr>
      <w:r>
        <w:rPr>
          <w:rFonts w:ascii="Arial" w:hAnsi="Arial" w:cs="Arial"/>
          <w:lang w:val="English"/>
        </w:rPr>
        <w:t>Verification of the correctness of the coding implementation is performed by means of automated tests using sample input data. In the event of an error, it is reported at program startup, so you can immediately see if the improvement is causing a new problem. In addition, the main branch on GitHub is protected and you can only make changes through a Pull Request that has passed the code review of at least 1 other team member. In code review, the reviewer launches a new version of the program and verifies its operation, as well as reviews the code to find bugs.</w:t>
      </w:r>
    </w:p>
    <w:p xmlns:wp14="http://schemas.microsoft.com/office/word/2010/wordml" w:rsidR="00BA63CD" w:rsidP="00F55385" w:rsidRDefault="003F6FDA" w14:paraId="31F9C993" wp14:textId="77777777">
      <w:pPr>
        <w:rPr>
          <w:rFonts w:ascii="Arial" w:hAnsi="Arial" w:cs="Arial"/>
        </w:rPr>
      </w:pPr>
      <w:r>
        <w:rPr>
          <w:rFonts w:ascii="Arial" w:hAnsi="Arial" w:cs="Arial"/>
          <w:lang w:val="English"/>
        </w:rPr>
        <w:t>Documentation is either written by several people or checked by a minimum of 1 person other than the author before sending to spg.</w:t>
      </w:r>
    </w:p>
    <w:p xmlns:wp14="http://schemas.microsoft.com/office/word/2010/wordml" w:rsidR="00BA63CD" w:rsidP="00F55385" w:rsidRDefault="00BA63CD" w14:paraId="16AC4674" wp14:textId="77777777">
      <w:pPr>
        <w:rPr>
          <w:rFonts w:ascii="Arial" w:hAnsi="Arial" w:cs="Arial"/>
        </w:rPr>
      </w:pPr>
      <w:r>
        <w:rPr>
          <w:rFonts w:ascii="Arial" w:hAnsi="Arial" w:cs="Arial"/>
          <w:lang w:val="English"/>
        </w:rPr>
        <w:t>You can see the work done by individual people on GitHub – whether a given person has created a branch and pushed the new code, and through communication on Messenger.</w:t>
      </w:r>
    </w:p>
    <w:p xmlns:wp14="http://schemas.microsoft.com/office/word/2010/wordml" w:rsidRPr="002234F7" w:rsidR="00C52D7F" w:rsidP="00F55385" w:rsidRDefault="00C52D7F" w14:paraId="60612496" wp14:textId="77777777">
      <w:pPr>
        <w:rPr>
          <w:rFonts w:ascii="Arial" w:hAnsi="Arial" w:cs="Arial"/>
        </w:rPr>
      </w:pPr>
      <w:r>
        <w:rPr>
          <w:rFonts w:ascii="Arial" w:hAnsi="Arial" w:cs="Arial"/>
          <w:lang w:val="English"/>
        </w:rPr>
        <w:t>Cooperation with the client and verification of meeting expectations takes place during meetings with the client.</w:t>
      </w:r>
    </w:p>
    <w:p xmlns:wp14="http://schemas.microsoft.com/office/word/2010/wordml" w:rsidRPr="002234F7" w:rsidR="00A93B43" w:rsidP="00A93B43" w:rsidRDefault="00A93B43" w14:paraId="1E49E01E" wp14:textId="77777777">
      <w:pPr>
        <w:pStyle w:val="Heading1"/>
        <w:rPr>
          <w:rFonts w:ascii="Arial" w:hAnsi="Arial" w:cs="Arial"/>
        </w:rPr>
      </w:pPr>
      <w:bookmarkStart w:name="_Toc108004466" w:id="16"/>
      <w:bookmarkStart w:name="_Toc155253978" w:id="17"/>
      <w:r w:rsidRPr="002234F7">
        <w:rPr>
          <w:rFonts w:ascii="Arial" w:hAnsi="Arial" w:cs="Arial"/>
          <w:lang w:val="English"/>
        </w:rPr>
        <w:t>Risk analysis and project risk management</w:t>
      </w:r>
      <w:bookmarkEnd w:id="16"/>
      <w:bookmarkEnd w:id="17"/>
    </w:p>
    <w:p xmlns:wp14="http://schemas.microsoft.com/office/word/2010/wordml" w:rsidRPr="002234F7" w:rsidR="00E054D4" w:rsidP="00E054D4" w:rsidRDefault="00E054D4" w14:paraId="3FE9F23F" wp14:textId="77777777">
      <w:pPr>
        <w:pStyle w:val="komentarz"/>
        <w:rPr>
          <w:rFonts w:cs="Arial"/>
          <w:lang w:val="pl-PL"/>
        </w:rPr>
      </w:pPr>
    </w:p>
    <w:p xmlns:wp14="http://schemas.microsoft.com/office/word/2010/wordml" w:rsidRPr="002234F7" w:rsidR="00E054D4" w:rsidP="00E054D4" w:rsidRDefault="00E054D4" w14:paraId="27CC5A25" wp14:textId="77777777">
      <w:pPr>
        <w:pStyle w:val="komentarz"/>
        <w:rPr>
          <w:rFonts w:cs="Arial"/>
          <w:lang w:val="pl-PL"/>
        </w:rPr>
      </w:pPr>
      <w:r w:rsidRPr="002234F7">
        <w:rPr>
          <w:rFonts w:cs="Arial"/>
          <w:lang w:val="English"/>
        </w:rPr>
        <w:t>{In this section, describe how risk management will be carried out in the project. That is, you should think about and describe what the potential risks are, e.g. a project team member's trip to the Erasmus program, the appearance of a competitive solution on the market, problems with communication with the client, delays in purchases, etc. And then try to describe how to counteract it and how to deal with it in the event of a risk. This can be done in the form of a table; The table gives an example.</w:t>
      </w:r>
    </w:p>
    <w:p xmlns:wp14="http://schemas.microsoft.com/office/word/2010/wordml" w:rsidRPr="002234F7" w:rsidR="00A93B43" w:rsidP="00A93B43" w:rsidRDefault="00457D42" w14:paraId="604D8F10" wp14:textId="77777777">
      <w:pPr>
        <w:pStyle w:val="komentarz"/>
        <w:rPr>
          <w:rFonts w:cs="Arial"/>
          <w:lang w:val="pl-PL"/>
        </w:rPr>
      </w:pPr>
      <w:r w:rsidRPr="002234F7">
        <w:rPr>
          <w:rFonts w:cs="Arial"/>
          <w:lang w:val="English"/>
        </w:rPr>
        <w:t>Risk factors are identified on the basis of questionnaires or lists of risks. Usually, the identification of risk factors is based on intuition. Identify the risk factors that seem most important to you. The risk description should be provided using the template below.</w:t>
      </w:r>
    </w:p>
    <w:p xmlns:wp14="http://schemas.microsoft.com/office/word/2010/wordml" w:rsidRPr="002234F7" w:rsidR="00A93B43" w:rsidP="00A93B43" w:rsidRDefault="00A93B43" w14:paraId="145E25D1" wp14:textId="77777777">
      <w:pPr>
        <w:pStyle w:val="komentarz"/>
        <w:rPr>
          <w:rFonts w:cs="Arial"/>
          <w:lang w:val="pl-PL"/>
        </w:rPr>
      </w:pPr>
      <w:r w:rsidRPr="002234F7">
        <w:rPr>
          <w:rFonts w:cs="Arial"/>
          <w:lang w:val="English"/>
        </w:rPr>
        <w:t>A risk management strategy should be prepared for the identified factors. Possible management methods:</w:t>
      </w:r>
    </w:p>
    <w:p xmlns:wp14="http://schemas.microsoft.com/office/word/2010/wordml" w:rsidRPr="002234F7" w:rsidR="00A93B43" w:rsidP="00A93B43" w:rsidRDefault="00A93B43" w14:paraId="70B75108" wp14:textId="77777777">
      <w:pPr>
        <w:pStyle w:val="komentarz"/>
        <w:rPr>
          <w:rFonts w:cs="Arial"/>
          <w:lang w:val="pl-PL"/>
        </w:rPr>
      </w:pPr>
      <w:r w:rsidRPr="002234F7">
        <w:rPr>
          <w:rFonts w:cs="Arial"/>
          <w:lang w:val="English"/>
        </w:rPr>
        <w:t>avoidance – we do not undertake the project;</w:t>
      </w:r>
    </w:p>
    <w:p xmlns:wp14="http://schemas.microsoft.com/office/word/2010/wordml" w:rsidRPr="002234F7" w:rsidR="00A93B43" w:rsidP="00A93B43" w:rsidRDefault="00A93B43" w14:paraId="038E0745" wp14:textId="77777777">
      <w:pPr>
        <w:pStyle w:val="komentarz"/>
        <w:rPr>
          <w:rFonts w:cs="Arial"/>
          <w:lang w:val="pl-PL"/>
        </w:rPr>
      </w:pPr>
      <w:r w:rsidRPr="002234F7">
        <w:rPr>
          <w:rFonts w:cs="Arial"/>
          <w:lang w:val="English"/>
        </w:rPr>
        <w:t>minimizing/preventing - influencing risk triggers;</w:t>
      </w:r>
    </w:p>
    <w:p xmlns:wp14="http://schemas.microsoft.com/office/word/2010/wordml" w:rsidRPr="002234F7" w:rsidR="00A93B43" w:rsidP="00A93B43" w:rsidRDefault="00A93B43" w14:paraId="1DB257B6" wp14:textId="77777777">
      <w:pPr>
        <w:pStyle w:val="komentarz"/>
        <w:rPr>
          <w:rFonts w:cs="Arial"/>
          <w:lang w:val="pl-PL"/>
        </w:rPr>
      </w:pPr>
      <w:r w:rsidRPr="002234F7">
        <w:rPr>
          <w:rFonts w:cs="Arial"/>
          <w:lang w:val="English"/>
        </w:rPr>
        <w:t>minimization of effects – influencing the reduction of the consequences of risk occurrence;</w:t>
      </w:r>
    </w:p>
    <w:p xmlns:wp14="http://schemas.microsoft.com/office/word/2010/wordml" w:rsidRPr="002234F7" w:rsidR="00A93B43" w:rsidP="00A93B43" w:rsidRDefault="00A93B43" w14:paraId="3CD5D69E" wp14:textId="77777777">
      <w:pPr>
        <w:pStyle w:val="komentarz"/>
        <w:rPr>
          <w:rFonts w:cs="Arial"/>
          <w:lang w:val="pl-PL"/>
        </w:rPr>
      </w:pPr>
      <w:r w:rsidRPr="002234F7">
        <w:rPr>
          <w:rFonts w:cs="Arial"/>
          <w:lang w:val="English"/>
        </w:rPr>
        <w:t>Risk delegation – e.g. insurance, shifting responsibility to the customer, etc.;</w:t>
      </w:r>
    </w:p>
    <w:p xmlns:wp14="http://schemas.microsoft.com/office/word/2010/wordml" w:rsidRPr="002234F7" w:rsidR="00A93B43" w:rsidP="00A93B43" w:rsidRDefault="00A93B43" w14:paraId="1B220C8D" wp14:textId="77777777">
      <w:pPr>
        <w:pStyle w:val="komentarz"/>
        <w:rPr>
          <w:rFonts w:cs="Arial"/>
          <w:lang w:val="pl-PL"/>
        </w:rPr>
      </w:pPr>
      <w:r w:rsidRPr="002234F7">
        <w:rPr>
          <w:rFonts w:cs="Arial"/>
          <w:lang w:val="English"/>
        </w:rPr>
        <w:t>contingency plans – plans in case of risk materialization;</w:t>
      </w:r>
    </w:p>
    <w:p xmlns:wp14="http://schemas.microsoft.com/office/word/2010/wordml" w:rsidRPr="002234F7" w:rsidR="00A93B43" w:rsidP="00A93B43" w:rsidRDefault="00A93B43" w14:paraId="5E060D98" wp14:textId="77777777">
      <w:pPr>
        <w:pStyle w:val="komentarz"/>
        <w:rPr>
          <w:rFonts w:cs="Arial"/>
          <w:lang w:val="pl-PL"/>
        </w:rPr>
      </w:pPr>
      <w:r w:rsidRPr="002234F7">
        <w:rPr>
          <w:rFonts w:cs="Arial"/>
          <w:lang w:val="English"/>
        </w:rPr>
        <w:t>tracking – it can be assumed that one of the risks is only tracked if the preparation of contingency plans is, for example, too laborious;</w:t>
      </w:r>
    </w:p>
    <w:p xmlns:wp14="http://schemas.microsoft.com/office/word/2010/wordml" w:rsidRPr="002234F7" w:rsidR="00A93B43" w:rsidP="00A93B43" w:rsidRDefault="00A93B43" w14:paraId="29D3DCA0" wp14:textId="77777777">
      <w:pPr>
        <w:pStyle w:val="komentarz"/>
        <w:rPr>
          <w:rFonts w:cs="Arial"/>
          <w:lang w:val="pl-PL"/>
        </w:rPr>
      </w:pPr>
      <w:r w:rsidRPr="002234F7">
        <w:rPr>
          <w:rFonts w:cs="Arial"/>
          <w:lang w:val="English"/>
        </w:rPr>
        <w:t>Ignoring – in order to adopt the strategy of ignoring, we must be almost sure that a given phenomenon will not materialize, because the probability of its occurrence is very small.</w:t>
      </w:r>
    </w:p>
    <w:p xmlns:wp14="http://schemas.microsoft.com/office/word/2010/wordml" w:rsidRPr="002234F7" w:rsidR="00E054D4" w:rsidP="00A93B43" w:rsidRDefault="00A93B43" w14:paraId="2DFBE717" wp14:textId="77777777">
      <w:pPr>
        <w:pStyle w:val="komentarz"/>
        <w:rPr>
          <w:rFonts w:cs="Arial"/>
          <w:lang w:val="pl-PL"/>
        </w:rPr>
      </w:pPr>
      <w:r w:rsidRPr="002234F7">
        <w:rPr>
          <w:rFonts w:cs="Arial"/>
          <w:lang w:val="English"/>
        </w:rPr>
        <w:t>Please note that the risk management strategy you choose may be different for each risk. However, each strategy should have its justification.</w:t>
      </w:r>
    </w:p>
    <w:p xmlns:wp14="http://schemas.microsoft.com/office/word/2010/wordml" w:rsidRPr="002234F7" w:rsidR="00A93B43" w:rsidP="00A93B43" w:rsidRDefault="00E054D4" w14:paraId="0A28EA60" wp14:textId="77777777">
      <w:pPr>
        <w:pStyle w:val="komentarz"/>
        <w:rPr>
          <w:rFonts w:cs="Arial"/>
          <w:lang w:val="pl-PL"/>
        </w:rPr>
      </w:pPr>
      <w:r w:rsidRPr="002234F7">
        <w:rPr>
          <w:rFonts w:cs="Arial"/>
          <w:lang w:val="English"/>
        </w:rPr>
        <w:t>To get the job done right, you need to consider what risks are associated with the group project topic you have chosen.}</w:t>
      </w:r>
    </w:p>
    <w:p xmlns:wp14="http://schemas.microsoft.com/office/word/2010/wordml" w:rsidRPr="002234F7" w:rsidR="00A93B43" w:rsidP="00A93B43" w:rsidRDefault="00A93B43" w14:paraId="1F72F646" wp14:textId="77777777">
      <w:pPr>
        <w:pStyle w:val="komentarz"/>
        <w:rPr>
          <w:rFonts w:cs="Arial"/>
          <w:lang w:val="pl-PL"/>
        </w:rPr>
      </w:pPr>
    </w:p>
    <w:p xmlns:wp14="http://schemas.microsoft.com/office/word/2010/wordml" w:rsidRPr="002234F7" w:rsidR="00A93B43" w:rsidP="005A6FD5" w:rsidRDefault="005A6FD5" w14:paraId="37484415" wp14:textId="77777777">
      <w:pPr>
        <w:pStyle w:val="komentarz"/>
        <w:spacing w:after="120"/>
        <w:jc w:val="center"/>
        <w:rPr>
          <w:rFonts w:cs="Arial"/>
          <w:lang w:val="pl-PL"/>
        </w:rPr>
      </w:pPr>
      <w:r w:rsidRPr="002234F7">
        <w:rPr>
          <w:rFonts w:cs="Arial"/>
          <w:sz w:val="20"/>
          <w:lang w:val="English"/>
        </w:rPr>
        <w:t>Table 4.1. Project team members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55"/>
        <w:gridCol w:w="1613"/>
        <w:gridCol w:w="1262"/>
        <w:gridCol w:w="3019"/>
        <w:gridCol w:w="2856"/>
      </w:tblGrid>
      <w:tr xmlns:wp14="http://schemas.microsoft.com/office/word/2010/wordml" w:rsidRPr="002234F7" w:rsidR="00A93B43" w:rsidTr="005A6FD5" w14:paraId="4E520508" wp14:textId="77777777">
        <w:tc>
          <w:tcPr>
            <w:tcW w:w="456" w:type="dxa"/>
            <w:shd w:val="clear" w:color="auto" w:fill="auto"/>
          </w:tcPr>
          <w:p w:rsidRPr="002234F7" w:rsidR="00A93B43" w:rsidP="0038372A" w:rsidRDefault="00A93B43" w14:paraId="19414813" wp14:textId="77777777">
            <w:pPr>
              <w:pStyle w:val="BodyText"/>
            </w:pPr>
            <w:r w:rsidRPr="002234F7">
              <w:rPr>
                <w:lang w:val="English"/>
              </w:rPr>
              <w:t>Lp.</w:t>
            </w:r>
          </w:p>
        </w:tc>
        <w:tc>
          <w:tcPr>
            <w:tcW w:w="1637" w:type="dxa"/>
            <w:shd w:val="clear" w:color="auto" w:fill="auto"/>
          </w:tcPr>
          <w:p w:rsidRPr="002234F7" w:rsidR="00A93B43" w:rsidP="0038372A" w:rsidRDefault="00D12DAD" w14:paraId="55BE41EA" wp14:textId="77777777">
            <w:pPr>
              <w:pStyle w:val="BodyText"/>
            </w:pPr>
            <w:r w:rsidRPr="002234F7">
              <w:rPr>
                <w:lang w:val="English"/>
              </w:rPr>
              <w:t>Risk name</w:t>
            </w:r>
          </w:p>
        </w:tc>
        <w:tc>
          <w:tcPr>
            <w:tcW w:w="1276" w:type="dxa"/>
            <w:shd w:val="clear" w:color="auto" w:fill="auto"/>
          </w:tcPr>
          <w:p w:rsidRPr="002234F7" w:rsidR="00A93B43" w:rsidP="0038372A" w:rsidRDefault="00A93B43" w14:paraId="5F729B32" wp14:textId="77777777">
            <w:pPr>
              <w:pStyle w:val="BodyText"/>
            </w:pPr>
            <w:r w:rsidRPr="002234F7">
              <w:rPr>
                <w:lang w:val="English"/>
              </w:rPr>
              <w:t>Assessment of probabilities. Instance</w:t>
            </w:r>
          </w:p>
        </w:tc>
        <w:tc>
          <w:tcPr>
            <w:tcW w:w="3118" w:type="dxa"/>
            <w:shd w:val="clear" w:color="auto" w:fill="auto"/>
          </w:tcPr>
          <w:p w:rsidRPr="002234F7" w:rsidR="00A93B43" w:rsidP="0038372A" w:rsidRDefault="00A93B43" w14:paraId="47A8E4F9" wp14:textId="77777777">
            <w:pPr>
              <w:pStyle w:val="BodyText"/>
            </w:pPr>
            <w:r w:rsidRPr="002234F7">
              <w:rPr>
                <w:lang w:val="English"/>
              </w:rPr>
              <w:t xml:space="preserve">Description of potential impacts </w:t>
            </w:r>
          </w:p>
        </w:tc>
        <w:tc>
          <w:tcPr>
            <w:tcW w:w="2944" w:type="dxa"/>
            <w:shd w:val="clear" w:color="auto" w:fill="auto"/>
          </w:tcPr>
          <w:p w:rsidRPr="002234F7" w:rsidR="00A93B43" w:rsidP="0038372A" w:rsidRDefault="00A93B43" w14:paraId="648E944A" wp14:textId="77777777">
            <w:pPr>
              <w:pStyle w:val="BodyText"/>
            </w:pPr>
            <w:r w:rsidRPr="002234F7">
              <w:rPr>
                <w:lang w:val="English"/>
              </w:rPr>
              <w:t xml:space="preserve">Troubleshooting </w:t>
            </w:r>
          </w:p>
        </w:tc>
      </w:tr>
      <w:tr xmlns:wp14="http://schemas.microsoft.com/office/word/2010/wordml" w:rsidRPr="002234F7" w:rsidR="00A93B43" w:rsidTr="005A6FD5" w14:paraId="6B444C2F" wp14:textId="77777777">
        <w:tc>
          <w:tcPr>
            <w:tcW w:w="456" w:type="dxa"/>
            <w:shd w:val="clear" w:color="auto" w:fill="auto"/>
          </w:tcPr>
          <w:p w:rsidRPr="002234F7" w:rsidR="00A93B43" w:rsidP="0038372A" w:rsidRDefault="00A93B43" w14:paraId="0135CBF0" wp14:textId="77777777">
            <w:pPr>
              <w:pStyle w:val="BodyText"/>
            </w:pPr>
            <w:r w:rsidRPr="002234F7">
              <w:rPr>
                <w:lang w:val="English"/>
              </w:rPr>
              <w:t>1.</w:t>
            </w:r>
          </w:p>
        </w:tc>
        <w:tc>
          <w:tcPr>
            <w:tcW w:w="1637" w:type="dxa"/>
            <w:shd w:val="clear" w:color="auto" w:fill="auto"/>
          </w:tcPr>
          <w:p w:rsidRPr="002234F7" w:rsidR="00A93B43" w:rsidP="0038372A" w:rsidRDefault="00A93B43" w14:paraId="052FAF73" wp14:textId="77777777">
            <w:pPr>
              <w:pStyle w:val="BodyText"/>
            </w:pPr>
            <w:r w:rsidRPr="002234F7">
              <w:rPr>
                <w:lang w:val="English"/>
              </w:rPr>
              <w:t>Team member departure</w:t>
            </w:r>
          </w:p>
        </w:tc>
        <w:tc>
          <w:tcPr>
            <w:tcW w:w="1276" w:type="dxa"/>
            <w:shd w:val="clear" w:color="auto" w:fill="auto"/>
          </w:tcPr>
          <w:p w:rsidRPr="002234F7" w:rsidR="00A93B43" w:rsidP="0038372A" w:rsidRDefault="00A93B43" w14:paraId="3A174C5D" wp14:textId="77777777">
            <w:pPr>
              <w:pStyle w:val="BodyText"/>
            </w:pPr>
            <w:r w:rsidRPr="002234F7">
              <w:rPr>
                <w:lang w:val="English"/>
              </w:rPr>
              <w:t>50%</w:t>
            </w:r>
          </w:p>
        </w:tc>
        <w:tc>
          <w:tcPr>
            <w:tcW w:w="3118" w:type="dxa"/>
            <w:shd w:val="clear" w:color="auto" w:fill="auto"/>
          </w:tcPr>
          <w:p w:rsidRPr="002234F7" w:rsidR="00A93B43" w:rsidP="0038372A" w:rsidRDefault="00A93B43" w14:paraId="2A2FDD3D" wp14:textId="77777777">
            <w:pPr>
              <w:pStyle w:val="BodyText"/>
            </w:pPr>
            <w:r w:rsidRPr="002234F7">
              <w:rPr>
                <w:lang w:val="English"/>
              </w:rPr>
              <w:t>One link is missing in the design.</w:t>
            </w:r>
          </w:p>
          <w:p w:rsidRPr="002234F7" w:rsidR="00A93B43" w:rsidP="0038372A" w:rsidRDefault="00A93B43" w14:paraId="1D76184B" wp14:textId="77777777">
            <w:pPr>
              <w:pStyle w:val="BodyText"/>
            </w:pPr>
            <w:r w:rsidRPr="002234F7">
              <w:rPr>
                <w:lang w:val="English"/>
              </w:rPr>
              <w:t>No access to the documentation/software created by this person.</w:t>
            </w:r>
          </w:p>
        </w:tc>
        <w:tc>
          <w:tcPr>
            <w:tcW w:w="2944" w:type="dxa"/>
            <w:shd w:val="clear" w:color="auto" w:fill="auto"/>
          </w:tcPr>
          <w:p w:rsidRPr="002234F7" w:rsidR="00A93B43" w:rsidP="0038372A" w:rsidRDefault="00A93B43" w14:paraId="0799350B" wp14:textId="77777777">
            <w:pPr>
              <w:pStyle w:val="BodyText"/>
            </w:pPr>
            <w:r w:rsidRPr="002234F7">
              <w:rPr>
                <w:lang w:val="English"/>
              </w:rPr>
              <w:t xml:space="preserve">The work of the team should be reorganized. </w:t>
            </w:r>
          </w:p>
          <w:p w:rsidRPr="002234F7" w:rsidR="00A93B43" w:rsidP="0038372A" w:rsidRDefault="00A93B43" w14:paraId="4D20AC30" wp14:textId="77777777">
            <w:pPr>
              <w:pStyle w:val="BodyText"/>
            </w:pPr>
            <w:r w:rsidRPr="002234F7">
              <w:rPr>
                <w:lang w:val="English"/>
              </w:rPr>
              <w:t>Due to this risk, it is necessary to ensure that the completed parts of the project are properly archived in a place accessible to all team members and that the generated project documentation is stored in an editable form in a fixed place.</w:t>
            </w:r>
          </w:p>
        </w:tc>
      </w:tr>
      <w:tr xmlns:wp14="http://schemas.microsoft.com/office/word/2010/wordml" w:rsidRPr="002234F7" w:rsidR="00A93B43" w:rsidTr="004B57AA" w14:paraId="6A939174" wp14:textId="77777777">
        <w:trPr>
          <w:trHeight w:val="1330"/>
        </w:trPr>
        <w:tc>
          <w:tcPr>
            <w:tcW w:w="456" w:type="dxa"/>
            <w:shd w:val="clear" w:color="auto" w:fill="auto"/>
          </w:tcPr>
          <w:p w:rsidRPr="002234F7" w:rsidR="00A93B43" w:rsidP="0038372A" w:rsidRDefault="004B57AA" w14:paraId="47886996" wp14:textId="77777777">
            <w:pPr>
              <w:pStyle w:val="BodyText"/>
            </w:pPr>
            <w:r>
              <w:rPr>
                <w:lang w:val="English"/>
              </w:rPr>
              <w:t>2.</w:t>
            </w:r>
          </w:p>
        </w:tc>
        <w:tc>
          <w:tcPr>
            <w:tcW w:w="1637" w:type="dxa"/>
            <w:shd w:val="clear" w:color="auto" w:fill="auto"/>
          </w:tcPr>
          <w:p w:rsidRPr="002234F7" w:rsidR="00A93B43" w:rsidP="0038372A" w:rsidRDefault="004B57AA" w14:paraId="6DA4B593" wp14:textId="77777777">
            <w:pPr>
              <w:pStyle w:val="BodyText"/>
            </w:pPr>
            <w:r>
              <w:rPr>
                <w:lang w:val="English"/>
              </w:rPr>
              <w:t>Serious illness of a team member</w:t>
            </w:r>
          </w:p>
        </w:tc>
        <w:tc>
          <w:tcPr>
            <w:tcW w:w="1276" w:type="dxa"/>
            <w:shd w:val="clear" w:color="auto" w:fill="auto"/>
          </w:tcPr>
          <w:p w:rsidRPr="002234F7" w:rsidR="00A93B43" w:rsidP="0038372A" w:rsidRDefault="004B57AA" w14:paraId="5D231CA4" wp14:textId="77777777">
            <w:pPr>
              <w:pStyle w:val="BodyText"/>
            </w:pPr>
            <w:r>
              <w:rPr>
                <w:lang w:val="English"/>
              </w:rPr>
              <w:t>3%</w:t>
            </w:r>
          </w:p>
        </w:tc>
        <w:tc>
          <w:tcPr>
            <w:tcW w:w="3118" w:type="dxa"/>
            <w:shd w:val="clear" w:color="auto" w:fill="auto"/>
          </w:tcPr>
          <w:p w:rsidR="00A93B43" w:rsidP="0038372A" w:rsidRDefault="004B57AA" w14:paraId="026CE83F" wp14:textId="77777777">
            <w:pPr>
              <w:pStyle w:val="BodyText"/>
            </w:pPr>
            <w:r>
              <w:rPr>
                <w:lang w:val="English"/>
              </w:rPr>
              <w:t>One link is missing in the design.</w:t>
            </w:r>
          </w:p>
          <w:p w:rsidR="004B57AA" w:rsidP="0038372A" w:rsidRDefault="004B57AA" w14:paraId="6669BCBC" wp14:textId="77777777">
            <w:pPr>
              <w:pStyle w:val="BodyText"/>
            </w:pPr>
            <w:r>
              <w:rPr>
                <w:lang w:val="English"/>
              </w:rPr>
              <w:t>Inability to perform tasks in which the person was the only one who had sufficient knowledge how to perform them.</w:t>
            </w:r>
          </w:p>
          <w:p w:rsidRPr="002234F7" w:rsidR="004B57AA" w:rsidP="0038372A" w:rsidRDefault="004B57AA" w14:paraId="7549B015" wp14:textId="77777777">
            <w:pPr>
              <w:pStyle w:val="BodyText"/>
            </w:pPr>
            <w:r>
              <w:rPr>
                <w:lang w:val="English"/>
              </w:rPr>
              <w:t>An increase in the amount of work per member by the fact that the other members will have to perform the tasks entrusted to this person.</w:t>
            </w:r>
          </w:p>
        </w:tc>
        <w:tc>
          <w:tcPr>
            <w:tcW w:w="2944" w:type="dxa"/>
            <w:shd w:val="clear" w:color="auto" w:fill="auto"/>
          </w:tcPr>
          <w:p w:rsidRPr="002234F7" w:rsidR="004B57AA" w:rsidP="004B57AA" w:rsidRDefault="004B57AA" w14:paraId="3100494F" wp14:textId="77777777">
            <w:pPr>
              <w:pStyle w:val="BodyText"/>
            </w:pPr>
            <w:r w:rsidRPr="002234F7">
              <w:rPr>
                <w:lang w:val="English"/>
              </w:rPr>
              <w:t xml:space="preserve">The work of the team should be reorganized. </w:t>
            </w:r>
          </w:p>
          <w:p w:rsidRPr="002234F7" w:rsidR="00A93B43" w:rsidP="0038372A" w:rsidRDefault="004B57AA" w14:paraId="7BDD5B47" wp14:textId="77777777">
            <w:pPr>
              <w:pStyle w:val="BodyText"/>
            </w:pPr>
            <w:r>
              <w:rPr>
                <w:lang w:val="English"/>
              </w:rPr>
              <w:t>Due to this risk, it will be necessary to plan the work in such a way that each person familiarizes others with the tasks they do and explains to them how they work, so that there are no irreplaceable people. Handing over the easiest jobs to the sick person if their health allows it.</w:t>
            </w:r>
          </w:p>
        </w:tc>
      </w:tr>
      <w:tr xmlns:wp14="http://schemas.microsoft.com/office/word/2010/wordml" w:rsidRPr="002234F7" w:rsidR="004B57AA" w:rsidTr="004B57AA" w14:paraId="413307A0" wp14:textId="77777777">
        <w:trPr>
          <w:trHeight w:val="1330"/>
        </w:trPr>
        <w:tc>
          <w:tcPr>
            <w:tcW w:w="456" w:type="dxa"/>
            <w:shd w:val="clear" w:color="auto" w:fill="auto"/>
          </w:tcPr>
          <w:p w:rsidR="004B57AA" w:rsidP="0038372A" w:rsidRDefault="004B57AA" w14:paraId="0B778152" wp14:textId="77777777">
            <w:pPr>
              <w:pStyle w:val="BodyText"/>
            </w:pPr>
            <w:r>
              <w:rPr>
                <w:lang w:val="English"/>
              </w:rPr>
              <w:t>3</w:t>
            </w:r>
          </w:p>
        </w:tc>
        <w:tc>
          <w:tcPr>
            <w:tcW w:w="1637" w:type="dxa"/>
            <w:shd w:val="clear" w:color="auto" w:fill="auto"/>
          </w:tcPr>
          <w:p w:rsidR="004B57AA" w:rsidP="0038372A" w:rsidRDefault="004B57AA" w14:paraId="0440A22C" wp14:textId="77777777">
            <w:pPr>
              <w:pStyle w:val="BodyText"/>
            </w:pPr>
            <w:r>
              <w:rPr>
                <w:lang w:val="English"/>
              </w:rPr>
              <w:t>Death of a team member</w:t>
            </w:r>
          </w:p>
        </w:tc>
        <w:tc>
          <w:tcPr>
            <w:tcW w:w="1276" w:type="dxa"/>
            <w:shd w:val="clear" w:color="auto" w:fill="auto"/>
          </w:tcPr>
          <w:p w:rsidR="004B57AA" w:rsidP="0038372A" w:rsidRDefault="004B57AA" w14:paraId="36A905CB" wp14:textId="77777777">
            <w:pPr>
              <w:pStyle w:val="BodyText"/>
            </w:pPr>
            <w:r>
              <w:rPr>
                <w:lang w:val="English"/>
              </w:rPr>
              <w:t>0,1%</w:t>
            </w:r>
          </w:p>
        </w:tc>
        <w:tc>
          <w:tcPr>
            <w:tcW w:w="3118" w:type="dxa"/>
            <w:shd w:val="clear" w:color="auto" w:fill="auto"/>
          </w:tcPr>
          <w:p w:rsidR="004B57AA" w:rsidP="0038372A" w:rsidRDefault="004B57AA" w14:paraId="20927AC6" wp14:textId="77777777">
            <w:pPr>
              <w:pStyle w:val="BodyText"/>
            </w:pPr>
            <w:r>
              <w:rPr>
                <w:lang w:val="English"/>
              </w:rPr>
              <w:t>One link is missing in the design.</w:t>
            </w:r>
          </w:p>
          <w:p w:rsidR="004B57AA" w:rsidP="0038372A" w:rsidRDefault="004B57AA" w14:paraId="2F0D4786" wp14:textId="77777777">
            <w:pPr>
              <w:pStyle w:val="BodyText"/>
            </w:pPr>
            <w:r w:rsidR="00D142ED">
              <w:rPr>
                <w:lang w:val="English"/>
              </w:rPr>
              <w:t>A complete inability to perform tasks by this person, a very big problem if only this person was able to perform a given task.</w:t>
            </w:r>
          </w:p>
          <w:p w:rsidR="00D142ED" w:rsidP="0038372A" w:rsidRDefault="00D142ED" w14:paraId="12221207" wp14:textId="77777777">
            <w:pPr>
              <w:pStyle w:val="BodyText"/>
            </w:pPr>
            <w:r>
              <w:rPr>
                <w:lang w:val="English"/>
              </w:rPr>
              <w:t>A significant increase in the amount of work per person.</w:t>
            </w:r>
          </w:p>
          <w:p w:rsidR="00D142ED" w:rsidP="0038372A" w:rsidRDefault="00D142ED" w14:paraId="67DA3F27" wp14:textId="77777777">
            <w:pPr>
              <w:pStyle w:val="BodyText"/>
            </w:pPr>
            <w:r>
              <w:rPr>
                <w:lang w:val="English"/>
              </w:rPr>
              <w:t>Others doing harder work due to the psychological effects of a team member's death.</w:t>
            </w:r>
          </w:p>
        </w:tc>
        <w:tc>
          <w:tcPr>
            <w:tcW w:w="2944" w:type="dxa"/>
            <w:shd w:val="clear" w:color="auto" w:fill="auto"/>
          </w:tcPr>
          <w:p w:rsidRPr="002234F7" w:rsidR="00D142ED" w:rsidP="00D142ED" w:rsidRDefault="00D142ED" w14:paraId="6EF8F8F9" wp14:textId="77777777">
            <w:pPr>
              <w:pStyle w:val="BodyText"/>
            </w:pPr>
            <w:r w:rsidRPr="002234F7">
              <w:rPr>
                <w:lang w:val="English"/>
              </w:rPr>
              <w:t xml:space="preserve">The work of the team should be reorganized. </w:t>
            </w:r>
          </w:p>
          <w:p w:rsidR="004B57AA" w:rsidP="004B57AA" w:rsidRDefault="00D142ED" w14:paraId="249A39A8" wp14:textId="77777777">
            <w:pPr>
              <w:pStyle w:val="BodyText"/>
            </w:pPr>
            <w:r w:rsidR="00A54CAA">
              <w:rPr>
                <w:lang w:val="English"/>
              </w:rPr>
              <w:t xml:space="preserve">Due to the permanent absence of one person in the project, it will be possible to agree with the project coordinator to add a new person to the team, change the requirements or the deadline for submitting the project.</w:t>
            </w:r>
          </w:p>
          <w:p w:rsidRPr="002234F7" w:rsidR="00A54CAA" w:rsidP="004B57AA" w:rsidRDefault="00A54CAA" w14:paraId="4536700A" wp14:textId="77777777">
            <w:pPr>
              <w:pStyle w:val="BodyText"/>
            </w:pPr>
            <w:r>
              <w:rPr>
                <w:lang w:val="English"/>
              </w:rPr>
              <w:t>Talk to other members and support each other to prevent the psychological effects of the death of a member of the band.</w:t>
            </w:r>
          </w:p>
        </w:tc>
      </w:tr>
      <w:tr xmlns:wp14="http://schemas.microsoft.com/office/word/2010/wordml" w:rsidRPr="002234F7" w:rsidR="00A54CAA" w:rsidTr="004B57AA" w14:paraId="30CFEC2C" wp14:textId="77777777">
        <w:trPr>
          <w:trHeight w:val="1330"/>
        </w:trPr>
        <w:tc>
          <w:tcPr>
            <w:tcW w:w="456" w:type="dxa"/>
            <w:shd w:val="clear" w:color="auto" w:fill="auto"/>
          </w:tcPr>
          <w:p w:rsidR="00A54CAA" w:rsidP="0038372A" w:rsidRDefault="00A54CAA" w14:paraId="7C964D78" wp14:textId="77777777">
            <w:pPr>
              <w:pStyle w:val="BodyText"/>
            </w:pPr>
            <w:r>
              <w:rPr>
                <w:lang w:val="English"/>
              </w:rPr>
              <w:t>4</w:t>
            </w:r>
          </w:p>
        </w:tc>
        <w:tc>
          <w:tcPr>
            <w:tcW w:w="1637" w:type="dxa"/>
            <w:shd w:val="clear" w:color="auto" w:fill="auto"/>
          </w:tcPr>
          <w:p w:rsidR="00A54CAA" w:rsidP="0038372A" w:rsidRDefault="00A54CAA" w14:paraId="41FC657D" wp14:textId="77777777">
            <w:pPr>
              <w:pStyle w:val="BodyText"/>
            </w:pPr>
            <w:r>
              <w:rPr>
                <w:lang w:val="English"/>
              </w:rPr>
              <w:t>An argument in the team</w:t>
            </w:r>
          </w:p>
        </w:tc>
        <w:tc>
          <w:tcPr>
            <w:tcW w:w="1276" w:type="dxa"/>
            <w:shd w:val="clear" w:color="auto" w:fill="auto"/>
          </w:tcPr>
          <w:p w:rsidR="00A54CAA" w:rsidP="0038372A" w:rsidRDefault="00A54CAA" w14:paraId="434B6B21" wp14:textId="77777777">
            <w:pPr>
              <w:pStyle w:val="BodyText"/>
            </w:pPr>
            <w:r>
              <w:rPr>
                <w:lang w:val="English"/>
              </w:rPr>
              <w:t>10%</w:t>
            </w:r>
          </w:p>
        </w:tc>
        <w:tc>
          <w:tcPr>
            <w:tcW w:w="3118" w:type="dxa"/>
            <w:shd w:val="clear" w:color="auto" w:fill="auto"/>
          </w:tcPr>
          <w:p w:rsidR="00A54CAA" w:rsidP="0038372A" w:rsidRDefault="00A54CAA" w14:paraId="7B1FB5DF" wp14:textId="77777777">
            <w:pPr>
              <w:pStyle w:val="BodyText"/>
            </w:pPr>
            <w:r>
              <w:rPr>
                <w:lang w:val="English"/>
              </w:rPr>
              <w:t>Delaying the completion of tasks by focusing on disputes instead of work.</w:t>
            </w:r>
          </w:p>
          <w:p w:rsidR="00A54CAA" w:rsidP="0038372A" w:rsidRDefault="00A54CAA" w14:paraId="421D6AB8" wp14:textId="77777777">
            <w:pPr>
              <w:pStyle w:val="BodyText"/>
            </w:pPr>
            <w:r>
              <w:rPr>
                <w:lang w:val="English"/>
              </w:rPr>
              <w:t>The work is less comfortable because the members are at odds with each other and hold grudges.</w:t>
            </w:r>
          </w:p>
          <w:p w:rsidR="00A54CAA" w:rsidP="0038372A" w:rsidRDefault="00A54CAA" w14:paraId="7F48F5DA" wp14:textId="77777777">
            <w:pPr>
              <w:pStyle w:val="BodyText"/>
            </w:pPr>
            <w:r>
              <w:rPr>
                <w:lang w:val="English"/>
              </w:rPr>
              <w:t>Possible departure of members from the band due to an argument.</w:t>
            </w:r>
          </w:p>
        </w:tc>
        <w:tc>
          <w:tcPr>
            <w:tcW w:w="2944" w:type="dxa"/>
            <w:shd w:val="clear" w:color="auto" w:fill="auto"/>
          </w:tcPr>
          <w:p w:rsidR="00A54CAA" w:rsidP="00D142ED" w:rsidRDefault="00A54CAA" w14:paraId="38808EE0" wp14:textId="77777777">
            <w:pPr>
              <w:pStyle w:val="BodyText"/>
            </w:pPr>
            <w:r>
              <w:rPr>
                <w:lang w:val="English"/>
              </w:rPr>
              <w:t>Organizing frequent discussions where issues related to the project are discussed in a cultural and balanced way.</w:t>
            </w:r>
          </w:p>
          <w:p w:rsidR="00A54CAA" w:rsidP="00D142ED" w:rsidRDefault="00A54CAA" w14:paraId="42CB9111" wp14:textId="77777777">
            <w:pPr>
              <w:pStyle w:val="BodyText"/>
            </w:pPr>
            <w:r>
              <w:rPr>
                <w:lang w:val="English"/>
              </w:rPr>
              <w:t>Listening to each person's opinion.</w:t>
            </w:r>
          </w:p>
          <w:p w:rsidR="00A54CAA" w:rsidP="00D142ED" w:rsidRDefault="00A54CAA" w14:paraId="19104482" wp14:textId="77777777">
            <w:pPr>
              <w:pStyle w:val="BodyText"/>
            </w:pPr>
            <w:r>
              <w:rPr>
                <w:lang w:val="English"/>
              </w:rPr>
              <w:t>Instead of choosing extreme options, compromise.</w:t>
            </w:r>
          </w:p>
          <w:p w:rsidR="00A54CAA" w:rsidP="00D142ED" w:rsidRDefault="00A54CAA" w14:paraId="718B5C07" wp14:textId="77777777">
            <w:pPr>
              <w:pStyle w:val="BodyText"/>
            </w:pPr>
            <w:r>
              <w:rPr>
                <w:lang w:val="English"/>
              </w:rPr>
              <w:t>Taking advice from an authority.</w:t>
            </w:r>
          </w:p>
          <w:p w:rsidRPr="002234F7" w:rsidR="00A54CAA" w:rsidP="00D142ED" w:rsidRDefault="00A54CAA" w14:paraId="653A7553" wp14:textId="77777777">
            <w:pPr>
              <w:pStyle w:val="BodyText"/>
            </w:pPr>
            <w:r>
              <w:rPr>
                <w:lang w:val="English"/>
              </w:rPr>
              <w:t>Putting the good of the group before one's own ego.</w:t>
            </w:r>
          </w:p>
        </w:tc>
      </w:tr>
      <w:tr xmlns:wp14="http://schemas.microsoft.com/office/word/2010/wordml" w:rsidRPr="002234F7" w:rsidR="00A54CAA" w:rsidTr="004B57AA" w14:paraId="275289CB" wp14:textId="77777777">
        <w:trPr>
          <w:trHeight w:val="1330"/>
        </w:trPr>
        <w:tc>
          <w:tcPr>
            <w:tcW w:w="456" w:type="dxa"/>
            <w:shd w:val="clear" w:color="auto" w:fill="auto"/>
          </w:tcPr>
          <w:p w:rsidR="00A54CAA" w:rsidP="0038372A" w:rsidRDefault="00A54CAA" w14:paraId="44240AAE" wp14:textId="77777777">
            <w:pPr>
              <w:pStyle w:val="BodyText"/>
            </w:pPr>
            <w:r>
              <w:rPr>
                <w:lang w:val="English"/>
              </w:rPr>
              <w:t>5</w:t>
            </w:r>
          </w:p>
        </w:tc>
        <w:tc>
          <w:tcPr>
            <w:tcW w:w="1637" w:type="dxa"/>
            <w:shd w:val="clear" w:color="auto" w:fill="auto"/>
          </w:tcPr>
          <w:p w:rsidR="00A54CAA" w:rsidP="0038372A" w:rsidRDefault="00474479" w14:paraId="2D482DA7" wp14:textId="77777777">
            <w:pPr>
              <w:pStyle w:val="BodyText"/>
            </w:pPr>
            <w:r>
              <w:rPr>
                <w:lang w:val="English"/>
              </w:rPr>
              <w:t>Communication problems</w:t>
            </w:r>
          </w:p>
        </w:tc>
        <w:tc>
          <w:tcPr>
            <w:tcW w:w="1276" w:type="dxa"/>
            <w:shd w:val="clear" w:color="auto" w:fill="auto"/>
          </w:tcPr>
          <w:p w:rsidR="00A54CAA" w:rsidP="0038372A" w:rsidRDefault="00474479" w14:paraId="17DCED26" wp14:textId="77777777">
            <w:pPr>
              <w:pStyle w:val="BodyText"/>
            </w:pPr>
            <w:r>
              <w:rPr>
                <w:lang w:val="English"/>
              </w:rPr>
              <w:t>20%</w:t>
            </w:r>
          </w:p>
        </w:tc>
        <w:tc>
          <w:tcPr>
            <w:tcW w:w="3118" w:type="dxa"/>
            <w:shd w:val="clear" w:color="auto" w:fill="auto"/>
          </w:tcPr>
          <w:p w:rsidR="00A54CAA" w:rsidP="0038372A" w:rsidRDefault="00474479" w14:paraId="5BFF3356" wp14:textId="77777777">
            <w:pPr>
              <w:pStyle w:val="BodyText"/>
            </w:pPr>
            <w:r>
              <w:rPr>
                <w:lang w:val="English"/>
              </w:rPr>
              <w:t>Delay in completing tasks by not coordinating or dividing them.</w:t>
            </w:r>
          </w:p>
          <w:p w:rsidR="00474479" w:rsidP="0038372A" w:rsidRDefault="00474479" w14:paraId="318B086F" wp14:textId="77777777">
            <w:pPr>
              <w:pStyle w:val="BodyText"/>
            </w:pPr>
            <w:r>
              <w:rPr>
                <w:lang w:val="English"/>
              </w:rPr>
              <w:t>Unnecessary duplication of work, because two people can do the same thing.</w:t>
            </w:r>
          </w:p>
          <w:p w:rsidR="00474479" w:rsidP="0038372A" w:rsidRDefault="00474479" w14:paraId="43A19116" wp14:textId="77777777">
            <w:pPr>
              <w:pStyle w:val="BodyText"/>
            </w:pPr>
            <w:r>
              <w:rPr>
                <w:lang w:val="English"/>
              </w:rPr>
              <w:t xml:space="preserve">Technological conflicts, as the participants did not agree on compatible technologies among themselves. </w:t>
            </w:r>
          </w:p>
        </w:tc>
        <w:tc>
          <w:tcPr>
            <w:tcW w:w="2944" w:type="dxa"/>
            <w:shd w:val="clear" w:color="auto" w:fill="auto"/>
          </w:tcPr>
          <w:p w:rsidR="00A54CAA" w:rsidP="00D142ED" w:rsidRDefault="00474479" w14:paraId="26839E70" wp14:textId="77777777">
            <w:pPr>
              <w:pStyle w:val="BodyText"/>
            </w:pPr>
            <w:r>
              <w:rPr>
                <w:lang w:val="English"/>
              </w:rPr>
              <w:t>Regular meetings in the real world, not through instant messaging.</w:t>
            </w:r>
          </w:p>
          <w:p w:rsidR="00474479" w:rsidP="00D142ED" w:rsidRDefault="00474479" w14:paraId="1AEBBDFC" wp14:textId="77777777">
            <w:pPr>
              <w:pStyle w:val="BodyText"/>
            </w:pPr>
            <w:r>
              <w:rPr>
                <w:lang w:val="English"/>
              </w:rPr>
              <w:t>Agreeing on one messenger so that everyone uses one, but one that suits all members.</w:t>
            </w:r>
          </w:p>
          <w:p w:rsidR="00474479" w:rsidP="00D142ED" w:rsidRDefault="00E34473" w14:paraId="17B399AC" wp14:textId="77777777">
            <w:pPr>
              <w:pStyle w:val="BodyText"/>
            </w:pPr>
            <w:r>
              <w:rPr>
                <w:lang w:val="English"/>
              </w:rPr>
              <w:t>Checking with others before doing an important task.</w:t>
            </w:r>
          </w:p>
        </w:tc>
      </w:tr>
      <w:tr xmlns:wp14="http://schemas.microsoft.com/office/word/2010/wordml" w:rsidRPr="002234F7" w:rsidR="00E34473" w:rsidTr="004B57AA" w14:paraId="60A89C7B" wp14:textId="77777777">
        <w:trPr>
          <w:trHeight w:val="1330"/>
        </w:trPr>
        <w:tc>
          <w:tcPr>
            <w:tcW w:w="456" w:type="dxa"/>
            <w:shd w:val="clear" w:color="auto" w:fill="auto"/>
          </w:tcPr>
          <w:p w:rsidR="00E34473" w:rsidP="0038372A" w:rsidRDefault="00E34473" w14:paraId="4BC6DBBF" wp14:textId="77777777">
            <w:pPr>
              <w:pStyle w:val="BodyText"/>
            </w:pPr>
            <w:r>
              <w:rPr>
                <w:lang w:val="English"/>
              </w:rPr>
              <w:t>6.</w:t>
            </w:r>
          </w:p>
        </w:tc>
        <w:tc>
          <w:tcPr>
            <w:tcW w:w="1637" w:type="dxa"/>
            <w:shd w:val="clear" w:color="auto" w:fill="auto"/>
          </w:tcPr>
          <w:p w:rsidR="00E34473" w:rsidP="0038372A" w:rsidRDefault="00E34473" w14:paraId="4B9872A2" wp14:textId="77777777">
            <w:pPr>
              <w:pStyle w:val="BodyText"/>
            </w:pPr>
            <w:r>
              <w:rPr>
                <w:lang w:val="English"/>
              </w:rPr>
              <w:t>Little time to complete the project due to learning</w:t>
            </w:r>
          </w:p>
        </w:tc>
        <w:tc>
          <w:tcPr>
            <w:tcW w:w="1276" w:type="dxa"/>
            <w:shd w:val="clear" w:color="auto" w:fill="auto"/>
          </w:tcPr>
          <w:p w:rsidR="00E34473" w:rsidP="0038372A" w:rsidRDefault="00E34473" w14:paraId="00697F6D" wp14:textId="77777777">
            <w:pPr>
              <w:pStyle w:val="BodyText"/>
            </w:pPr>
            <w:r>
              <w:rPr>
                <w:lang w:val="English"/>
              </w:rPr>
              <w:t>70%</w:t>
            </w:r>
          </w:p>
        </w:tc>
        <w:tc>
          <w:tcPr>
            <w:tcW w:w="3118" w:type="dxa"/>
            <w:shd w:val="clear" w:color="auto" w:fill="auto"/>
          </w:tcPr>
          <w:p w:rsidR="00E34473" w:rsidP="0038372A" w:rsidRDefault="00E34473" w14:paraId="0828FD3A" wp14:textId="77777777">
            <w:pPr>
              <w:pStyle w:val="BodyText"/>
            </w:pPr>
            <w:r>
              <w:rPr>
                <w:lang w:val="English"/>
              </w:rPr>
              <w:t>Delay in the implementation of the project, because the time for the project must be spent on learning.</w:t>
            </w:r>
          </w:p>
          <w:p w:rsidR="00E34473" w:rsidP="0038372A" w:rsidRDefault="00E34473" w14:paraId="6FA43717" wp14:textId="77777777">
            <w:pPr>
              <w:pStyle w:val="BodyText"/>
            </w:pPr>
            <w:r>
              <w:rPr>
                <w:lang w:val="English"/>
              </w:rPr>
              <w:t>Reducing the motivation and strength of team members.</w:t>
            </w:r>
          </w:p>
        </w:tc>
        <w:tc>
          <w:tcPr>
            <w:tcW w:w="2944" w:type="dxa"/>
            <w:shd w:val="clear" w:color="auto" w:fill="auto"/>
          </w:tcPr>
          <w:p w:rsidR="00E34473" w:rsidP="00D142ED" w:rsidRDefault="00E34473" w14:paraId="0873FE87" wp14:textId="77777777">
            <w:pPr>
              <w:pStyle w:val="BodyText"/>
            </w:pPr>
            <w:r>
              <w:rPr>
                <w:lang w:val="English"/>
              </w:rPr>
              <w:t>Wise planning of work on the project.</w:t>
            </w:r>
          </w:p>
          <w:p w:rsidR="00E34473" w:rsidP="00D142ED" w:rsidRDefault="00E34473" w14:paraId="1622664D" wp14:textId="77777777">
            <w:pPr>
              <w:pStyle w:val="BodyText"/>
            </w:pPr>
            <w:r>
              <w:rPr>
                <w:lang w:val="English"/>
              </w:rPr>
              <w:t>Not leaving it for the last minute.</w:t>
            </w:r>
          </w:p>
          <w:p w:rsidR="00E34473" w:rsidP="00D142ED" w:rsidRDefault="00CD0048" w14:paraId="04EBCB60" wp14:textId="77777777">
            <w:pPr>
              <w:pStyle w:val="BodyText"/>
            </w:pPr>
            <w:r>
              <w:rPr>
                <w:lang w:val="English"/>
              </w:rPr>
              <w:t>Increasing work on the project at the beginning of the semester, when there are not many credits yet.</w:t>
            </w:r>
          </w:p>
        </w:tc>
      </w:tr>
      <w:tr xmlns:wp14="http://schemas.microsoft.com/office/word/2010/wordml" w:rsidRPr="002234F7" w:rsidR="00B744BD" w:rsidTr="004B57AA" w14:paraId="4A392770" wp14:textId="77777777">
        <w:trPr>
          <w:trHeight w:val="1330"/>
        </w:trPr>
        <w:tc>
          <w:tcPr>
            <w:tcW w:w="456" w:type="dxa"/>
            <w:shd w:val="clear" w:color="auto" w:fill="auto"/>
          </w:tcPr>
          <w:p w:rsidR="00B744BD" w:rsidP="0038372A" w:rsidRDefault="00B744BD" w14:paraId="45CB103B" wp14:textId="77777777">
            <w:pPr>
              <w:pStyle w:val="BodyText"/>
            </w:pPr>
            <w:r>
              <w:rPr>
                <w:lang w:val="English"/>
              </w:rPr>
              <w:t>7.</w:t>
            </w:r>
          </w:p>
        </w:tc>
        <w:tc>
          <w:tcPr>
            <w:tcW w:w="1637" w:type="dxa"/>
            <w:shd w:val="clear" w:color="auto" w:fill="auto"/>
          </w:tcPr>
          <w:p w:rsidR="00B744BD" w:rsidP="0038372A" w:rsidRDefault="00B744BD" w14:paraId="56B02BBF" wp14:textId="77777777">
            <w:pPr>
              <w:pStyle w:val="BodyText"/>
            </w:pPr>
            <w:r>
              <w:rPr>
                <w:lang w:val="English"/>
              </w:rPr>
              <w:t>Lack of willingness to do the work by a team member</w:t>
            </w:r>
          </w:p>
        </w:tc>
        <w:tc>
          <w:tcPr>
            <w:tcW w:w="1276" w:type="dxa"/>
            <w:shd w:val="clear" w:color="auto" w:fill="auto"/>
          </w:tcPr>
          <w:p w:rsidR="00B744BD" w:rsidP="0038372A" w:rsidRDefault="00B744BD" w14:paraId="184D513D" wp14:textId="77777777">
            <w:pPr>
              <w:pStyle w:val="BodyText"/>
            </w:pPr>
            <w:r>
              <w:rPr>
                <w:lang w:val="English"/>
              </w:rPr>
              <w:t>60%</w:t>
            </w:r>
          </w:p>
        </w:tc>
        <w:tc>
          <w:tcPr>
            <w:tcW w:w="3118" w:type="dxa"/>
            <w:shd w:val="clear" w:color="auto" w:fill="auto"/>
          </w:tcPr>
          <w:p w:rsidR="00B744BD" w:rsidP="0038372A" w:rsidRDefault="00B744BD" w14:paraId="0FA3442A" wp14:textId="77777777">
            <w:pPr>
              <w:pStyle w:val="BodyText"/>
            </w:pPr>
            <w:r>
              <w:rPr>
                <w:lang w:val="English"/>
              </w:rPr>
              <w:t>Delay in project execution</w:t>
            </w:r>
          </w:p>
          <w:p w:rsidR="00B744BD" w:rsidP="0038372A" w:rsidRDefault="00B744BD" w14:paraId="2D709F23" wp14:textId="77777777">
            <w:pPr>
              <w:pStyle w:val="BodyText"/>
            </w:pPr>
            <w:r>
              <w:rPr>
                <w:lang w:val="English"/>
              </w:rPr>
              <w:t>Decrease in the motivation and desire of other members.</w:t>
            </w:r>
          </w:p>
          <w:p w:rsidR="00B744BD" w:rsidP="0038372A" w:rsidRDefault="00B744BD" w14:paraId="0258511D" wp14:textId="77777777">
            <w:pPr>
              <w:pStyle w:val="BodyText"/>
            </w:pPr>
            <w:r>
              <w:rPr>
                <w:lang w:val="English"/>
              </w:rPr>
              <w:t>Arguments in the team</w:t>
            </w:r>
          </w:p>
        </w:tc>
        <w:tc>
          <w:tcPr>
            <w:tcW w:w="2944" w:type="dxa"/>
            <w:shd w:val="clear" w:color="auto" w:fill="auto"/>
          </w:tcPr>
          <w:p w:rsidR="00B744BD" w:rsidP="00D142ED" w:rsidRDefault="00B744BD" w14:paraId="19E14FB2" wp14:textId="77777777">
            <w:pPr>
              <w:pStyle w:val="BodyText"/>
            </w:pPr>
            <w:r>
              <w:rPr>
                <w:lang w:val="English"/>
              </w:rPr>
              <w:t>Members motivate each other.</w:t>
            </w:r>
          </w:p>
          <w:p w:rsidR="00B744BD" w:rsidP="00D142ED" w:rsidRDefault="00B744BD" w14:paraId="66B73E2A" wp14:textId="77777777">
            <w:pPr>
              <w:pStyle w:val="BodyText"/>
            </w:pPr>
            <w:r>
              <w:rPr>
                <w:lang w:val="English"/>
              </w:rPr>
              <w:t>Individual sense of responsibility for the project.</w:t>
            </w:r>
          </w:p>
          <w:p w:rsidR="00B744BD" w:rsidP="00D142ED" w:rsidRDefault="00B744BD" w14:paraId="5EDFCCB3" wp14:textId="77777777">
            <w:pPr>
              <w:pStyle w:val="BodyText"/>
            </w:pPr>
            <w:r>
              <w:rPr>
                <w:lang w:val="English"/>
              </w:rPr>
              <w:t>Setting an action plan.</w:t>
            </w:r>
          </w:p>
          <w:p w:rsidR="00B744BD" w:rsidP="00D142ED" w:rsidRDefault="00B744BD" w14:paraId="6D02A0C9" wp14:textId="77777777">
            <w:pPr>
              <w:pStyle w:val="BodyText"/>
            </w:pPr>
            <w:r>
              <w:rPr>
                <w:lang w:val="English"/>
              </w:rPr>
              <w:t>Celebrating successes.</w:t>
            </w:r>
          </w:p>
        </w:tc>
      </w:tr>
      <w:tr xmlns:wp14="http://schemas.microsoft.com/office/word/2010/wordml" w:rsidRPr="002234F7" w:rsidR="00B744BD" w:rsidTr="004B57AA" w14:paraId="1A902E2C" wp14:textId="77777777">
        <w:trPr>
          <w:trHeight w:val="1330"/>
        </w:trPr>
        <w:tc>
          <w:tcPr>
            <w:tcW w:w="456" w:type="dxa"/>
            <w:shd w:val="clear" w:color="auto" w:fill="auto"/>
          </w:tcPr>
          <w:p w:rsidR="00B744BD" w:rsidP="0038372A" w:rsidRDefault="00B744BD" w14:paraId="3DF6D3BA" wp14:textId="77777777">
            <w:pPr>
              <w:pStyle w:val="BodyText"/>
            </w:pPr>
            <w:r>
              <w:rPr>
                <w:lang w:val="English"/>
              </w:rPr>
              <w:t>8.</w:t>
            </w:r>
          </w:p>
        </w:tc>
        <w:tc>
          <w:tcPr>
            <w:tcW w:w="1637" w:type="dxa"/>
            <w:shd w:val="clear" w:color="auto" w:fill="auto"/>
          </w:tcPr>
          <w:p w:rsidR="00B744BD" w:rsidP="0038372A" w:rsidRDefault="00B744BD" w14:paraId="7BBA8573" wp14:textId="77777777">
            <w:pPr>
              <w:pStyle w:val="BodyText"/>
            </w:pPr>
            <w:r>
              <w:rPr>
                <w:lang w:val="English"/>
              </w:rPr>
              <w:t>Team member incorrectly completing a task</w:t>
            </w:r>
          </w:p>
        </w:tc>
        <w:tc>
          <w:tcPr>
            <w:tcW w:w="1276" w:type="dxa"/>
            <w:shd w:val="clear" w:color="auto" w:fill="auto"/>
          </w:tcPr>
          <w:p w:rsidR="00B744BD" w:rsidP="0038372A" w:rsidRDefault="00B744BD" w14:paraId="7628A188" wp14:textId="77777777">
            <w:pPr>
              <w:pStyle w:val="BodyText"/>
            </w:pPr>
            <w:r>
              <w:rPr>
                <w:lang w:val="English"/>
              </w:rPr>
              <w:t>70%</w:t>
            </w:r>
          </w:p>
        </w:tc>
        <w:tc>
          <w:tcPr>
            <w:tcW w:w="3118" w:type="dxa"/>
            <w:shd w:val="clear" w:color="auto" w:fill="auto"/>
          </w:tcPr>
          <w:p w:rsidR="00B744BD" w:rsidP="0038372A" w:rsidRDefault="00B744BD" w14:paraId="510A0EBB" wp14:textId="77777777">
            <w:pPr>
              <w:pStyle w:val="BodyText"/>
            </w:pPr>
            <w:r>
              <w:rPr>
                <w:lang w:val="English"/>
              </w:rPr>
              <w:t>Delay in project execution</w:t>
            </w:r>
          </w:p>
          <w:p w:rsidR="00B744BD" w:rsidP="0038372A" w:rsidRDefault="00B744BD" w14:paraId="0BD6618B" wp14:textId="77777777">
            <w:pPr>
              <w:pStyle w:val="BodyText"/>
            </w:pPr>
            <w:r>
              <w:rPr>
                <w:lang w:val="English"/>
              </w:rPr>
              <w:t>Decrease in motivation</w:t>
            </w:r>
          </w:p>
          <w:p w:rsidR="009025AA" w:rsidP="0038372A" w:rsidRDefault="00B744BD" w14:paraId="4DBD4949" wp14:textId="77777777">
            <w:pPr>
              <w:pStyle w:val="BodyText"/>
            </w:pPr>
            <w:r w:rsidR="009025AA">
              <w:rPr>
                <w:lang w:val="English"/>
              </w:rPr>
              <w:t>Upset and sadness</w:t>
            </w:r>
          </w:p>
        </w:tc>
        <w:tc>
          <w:tcPr>
            <w:tcW w:w="2944" w:type="dxa"/>
            <w:shd w:val="clear" w:color="auto" w:fill="auto"/>
          </w:tcPr>
          <w:p w:rsidR="00B744BD" w:rsidP="00D142ED" w:rsidRDefault="009025AA" w14:paraId="6088D5DF" wp14:textId="77777777">
            <w:pPr>
              <w:pStyle w:val="BodyText"/>
            </w:pPr>
            <w:r>
              <w:rPr>
                <w:lang w:val="English"/>
              </w:rPr>
              <w:t>Frequent Questions Asked by Others</w:t>
            </w:r>
          </w:p>
          <w:p w:rsidR="009025AA" w:rsidP="00D142ED" w:rsidRDefault="009025AA" w14:paraId="5F700454" wp14:textId="77777777">
            <w:pPr>
              <w:pStyle w:val="BodyText"/>
            </w:pPr>
            <w:r>
              <w:rPr>
                <w:lang w:val="English"/>
              </w:rPr>
              <w:t>Asking questions to make sure others know what to do</w:t>
            </w:r>
          </w:p>
        </w:tc>
      </w:tr>
    </w:tbl>
    <w:p xmlns:wp14="http://schemas.microsoft.com/office/word/2010/wordml" w:rsidRPr="002234F7" w:rsidR="00F016DE" w:rsidRDefault="00F016DE" w14:paraId="08CE6F91" wp14:textId="77777777">
      <w:pPr>
        <w:rPr>
          <w:rFonts w:ascii="Arial" w:hAnsi="Arial" w:cs="Arial"/>
        </w:rPr>
      </w:pPr>
    </w:p>
    <w:sectPr w:rsidRPr="002234F7" w:rsidR="00F016DE" w:rsidSect="00ED2CCE">
      <w:headerReference w:type="default" r:id="rId14"/>
      <w:footerReference w:type="default" r:id="rId15"/>
      <w:pgSz w:w="11906" w:h="16838" w:orient="portrait"/>
      <w:pgMar w:top="1135" w:right="1274"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7B429B" w:rsidRDefault="007B429B" w14:paraId="61CDCEAD" wp14:textId="77777777">
      <w:r>
        <w:separator/>
      </w:r>
    </w:p>
  </w:endnote>
  <w:endnote w:type="continuationSeparator" w:id="0">
    <w:p xmlns:wp14="http://schemas.microsoft.com/office/word/2010/wordml" w:rsidR="007B429B" w:rsidRDefault="007B429B" w14:paraId="6BB9E25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65F42" w:rsidRDefault="00701756" w14:paraId="174EB53C" wp14:textId="77777777">
    <w:pPr>
      <w:pStyle w:val="Footer"/>
      <w:pBdr>
        <w:top w:val="single" w:color="auto" w:sz="4" w:space="1"/>
      </w:pBdr>
      <w:tabs>
        <w:tab w:val="clear" w:pos="9072"/>
        <w:tab w:val="right" w:pos="9214"/>
      </w:tabs>
      <w:rPr>
        <w:sz w:val="16"/>
      </w:rPr>
    </w:pPr>
    <w:r>
      <w:rPr>
        <w:rStyle w:val="PageNumber"/>
        <w:rFonts w:ascii="Arial" w:hAnsi="Arial" w:cs="Arial"/>
        <w:sz w:val="16"/>
        <w:lang w:val="English"/>
      </w:rPr>
      <w:t xml:space="preserve">PG_WETI_IoP_wer._1 </w:t>
    </w:r>
    <w:r w:rsidR="00B65F42">
      <w:rPr>
        <w:rFonts w:ascii="Arial" w:hAnsi="Arial" w:cs="Arial"/>
        <w:sz w:val="16"/>
        <w:lang w:val="English"/>
      </w:rPr>
      <w:tab/>
    </w:r>
    <w:r w:rsidR="00B65F42">
      <w:rPr>
        <w:rStyle w:val="PageNumber"/>
        <w:rFonts w:ascii="Arial" w:hAnsi="Arial" w:cs="Arial"/>
        <w:sz w:val="16"/>
        <w:lang w:val="English"/>
      </w:rPr>
      <w:fldChar w:fldCharType="begin"/>
    </w:r>
    <w:r w:rsidR="00B65F42">
      <w:rPr>
        <w:rStyle w:val="PageNumber"/>
        <w:rFonts w:ascii="Arial" w:hAnsi="Arial" w:cs="Arial"/>
        <w:sz w:val="16"/>
        <w:lang w:val="English"/>
      </w:rPr>
      <w:instrText xml:space="preserve"> PAGE </w:instrText>
    </w:r>
    <w:r w:rsidR="00B65F42">
      <w:rPr>
        <w:rStyle w:val="PageNumber"/>
        <w:rFonts w:ascii="Arial" w:hAnsi="Arial" w:cs="Arial"/>
        <w:sz w:val="16"/>
        <w:lang w:val="English"/>
      </w:rPr>
      <w:fldChar w:fldCharType="separate"/>
    </w:r>
    <w:r w:rsidR="005A08CD">
      <w:rPr>
        <w:rStyle w:val="PageNumber"/>
        <w:rFonts w:ascii="Arial" w:hAnsi="Arial" w:cs="Arial"/>
        <w:noProof/>
        <w:sz w:val="16"/>
        <w:lang w:val="English"/>
      </w:rPr>
      <w:t>2</w:t>
    </w:r>
    <w:r w:rsidR="00B65F42">
      <w:rPr>
        <w:rStyle w:val="PageNumber"/>
        <w:rFonts w:ascii="Arial" w:hAnsi="Arial" w:cs="Arial"/>
        <w:sz w:val="16"/>
        <w:lang w:val="English"/>
      </w:rPr>
      <w:fldChar w:fldCharType="end"/>
    </w:r>
    <w:r w:rsidR="00B65F42">
      <w:rPr>
        <w:rStyle w:val="PageNumber"/>
        <w:rFonts w:ascii="Arial" w:hAnsi="Arial" w:cs="Arial"/>
        <w:sz w:val="16"/>
        <w:lang w:val="English"/>
      </w:rPr>
      <w:t xml:space="preserve"> / </w:t>
    </w:r>
    <w:r w:rsidR="00B65F42">
      <w:rPr>
        <w:rStyle w:val="PageNumber"/>
        <w:rFonts w:ascii="Arial" w:hAnsi="Arial" w:cs="Arial"/>
        <w:sz w:val="16"/>
        <w:lang w:val="English"/>
      </w:rPr>
      <w:fldChar w:fldCharType="begin"/>
    </w:r>
    <w:r w:rsidR="00B65F42">
      <w:rPr>
        <w:rStyle w:val="PageNumber"/>
        <w:rFonts w:ascii="Arial" w:hAnsi="Arial" w:cs="Arial"/>
        <w:sz w:val="16"/>
        <w:lang w:val="English"/>
      </w:rPr>
      <w:instrText xml:space="preserve"> NUMPAGES </w:instrText>
    </w:r>
    <w:r w:rsidR="00B65F42">
      <w:rPr>
        <w:rStyle w:val="PageNumber"/>
        <w:rFonts w:ascii="Arial" w:hAnsi="Arial" w:cs="Arial"/>
        <w:sz w:val="16"/>
        <w:lang w:val="English"/>
      </w:rPr>
      <w:fldChar w:fldCharType="separate"/>
    </w:r>
    <w:r w:rsidR="005A08CD">
      <w:rPr>
        <w:rStyle w:val="PageNumber"/>
        <w:rFonts w:ascii="Arial" w:hAnsi="Arial" w:cs="Arial"/>
        <w:noProof/>
        <w:sz w:val="16"/>
        <w:lang w:val="English"/>
      </w:rPr>
      <w:t>2</w:t>
    </w:r>
    <w:r w:rsidR="00B65F42">
      <w:rPr>
        <w:rStyle w:val="PageNumber"/>
        <w:rFonts w:ascii="Arial" w:hAnsi="Arial" w:cs="Arial"/>
        <w:sz w:val="16"/>
        <w:lang w:val="English"/>
      </w:rPr>
      <w:fldChar w:fldCharType="end"/>
    </w:r>
    <w:r w:rsidR="00B65F42">
      <w:rPr>
        <w:rStyle w:val="PageNumber"/>
        <w:rFonts w:ascii="Arial" w:hAnsi="Arial" w:cs="Arial"/>
        <w:sz w:val="16"/>
        <w:lang w:val="English"/>
      </w:rPr>
      <w:tab/>
    </w:r>
    <w:r w:rsidR="00B65F42">
      <w:rPr>
        <w:rStyle w:val="PageNumber"/>
        <w:rFonts w:ascii="Arial" w:hAnsi="Arial" w:cs="Arial"/>
        <w:sz w:val="16"/>
        <w:lang w:val="English"/>
      </w:rPr>
      <w:t xml:space="preserve">Date </w:t>
    </w:r>
    <w:r w:rsidR="00E242C4">
      <w:rPr>
        <w:rStyle w:val="PageNumber"/>
        <w:rFonts w:ascii="Arial" w:hAnsi="Arial" w:cs="Arial"/>
        <w:sz w:val="16"/>
        <w:lang w:val="English"/>
      </w:rPr>
      <w:fldChar w:fldCharType="begin"/>
    </w:r>
    <w:r w:rsidR="00E242C4">
      <w:rPr>
        <w:rStyle w:val="PageNumber"/>
        <w:rFonts w:ascii="Arial" w:hAnsi="Arial" w:cs="Arial"/>
        <w:sz w:val="16"/>
        <w:lang w:val="English"/>
      </w:rPr>
      <w:instrText xml:space="preserve"> DATE  \@ "dd.MM.yyyy HH:mm:ss" </w:instrText>
    </w:r>
    <w:r w:rsidR="00E242C4">
      <w:rPr>
        <w:rStyle w:val="PageNumber"/>
        <w:rFonts w:ascii="Arial" w:hAnsi="Arial" w:cs="Arial"/>
        <w:sz w:val="16"/>
        <w:lang w:val="English"/>
      </w:rPr>
      <w:fldChar w:fldCharType="separate"/>
    </w:r>
    <w:r w:rsidR="004B57AA">
      <w:rPr>
        <w:rStyle w:val="PageNumber"/>
        <w:rFonts w:ascii="Arial" w:hAnsi="Arial" w:cs="Arial"/>
        <w:noProof/>
        <w:sz w:val="16"/>
        <w:lang w:val="English"/>
      </w:rPr>
      <w:t>04.01.2024 11:57:36</w:t>
    </w:r>
    <w:r w:rsidR="00E242C4">
      <w:rPr>
        <w:rStyle w:val="PageNumber"/>
        <w:rFonts w:ascii="Arial" w:hAnsi="Arial" w:cs="Arial"/>
        <w:sz w:val="16"/>
        <w:lang w:val="Englis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7B429B" w:rsidRDefault="007B429B" w14:paraId="23DE523C" wp14:textId="77777777">
      <w:r>
        <w:separator/>
      </w:r>
    </w:p>
  </w:footnote>
  <w:footnote w:type="continuationSeparator" w:id="0">
    <w:p xmlns:wp14="http://schemas.microsoft.com/office/word/2010/wordml" w:rsidR="007B429B" w:rsidRDefault="007B429B" w14:paraId="52E5622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65F42" w:rsidRDefault="00F857B9" w14:paraId="24F18556" wp14:textId="77777777">
    <w:pPr>
      <w:pStyle w:val="Header"/>
      <w:pBdr>
        <w:bottom w:val="single" w:color="auto" w:sz="4" w:space="1"/>
      </w:pBdr>
      <w:tabs>
        <w:tab w:val="clear" w:pos="9072"/>
        <w:tab w:val="right" w:pos="9214"/>
      </w:tabs>
    </w:pPr>
    <w:r>
      <w:rPr>
        <w:rFonts w:cs="Times New Roman"/>
        <w:bCs/>
        <w:iCs/>
        <w:lang w:val="English"/>
      </w:rPr>
      <w:t>SZP</w:t>
    </w:r>
    <w:r>
      <w:rPr>
        <w:rFonts w:cs="Times New Roman"/>
        <w:bCs/>
        <w:i/>
        <w:lang w:val="English"/>
      </w:rPr>
      <w:t>{acronym of the project}</w:t>
    </w:r>
    <w:r w:rsidR="00B65F42">
      <w:rPr>
        <w:lang w:val="English"/>
      </w:rPr>
      <w:tab/>
    </w:r>
    <w:r w:rsidR="0068211E">
      <w:rPr>
        <w:rFonts w:cs="Times New Roman"/>
        <w:bCs/>
        <w:iCs/>
        <w:lang w:val="English"/>
      </w:rPr>
      <w:t>Project Information</w:t>
    </w:r>
    <w:r w:rsidR="00B65F42">
      <w:rPr>
        <w:lang w:val="English"/>
      </w:rPr>
      <w:tab/>
    </w:r>
    <w:r w:rsidR="00B65F42">
      <w:rPr>
        <w:lang w:val="English"/>
      </w:rPr>
      <w:t xml:space="preserve">Group project, WETI PG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4121"/>
    <w:multiLevelType w:val="multilevel"/>
    <w:tmpl w:val="FC20FE3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9C7BF0"/>
    <w:multiLevelType w:val="hybridMultilevel"/>
    <w:tmpl w:val="CDDE4F5A"/>
    <w:lvl w:ilvl="0" w:tplc="8A3A5F1C">
      <w:start w:val="1"/>
      <w:numFmt w:val="bullet"/>
      <w:pStyle w:val="KomentarzListapunktowana1"/>
      <w:lvlText w:val=""/>
      <w:lvlJc w:val="left"/>
      <w:pPr>
        <w:tabs>
          <w:tab w:val="num" w:pos="737"/>
        </w:tabs>
        <w:ind w:left="737" w:hanging="227"/>
      </w:pPr>
      <w:rPr>
        <w:rFonts w:hint="default" w:ascii="Symbol" w:hAnsi="Symbol"/>
      </w:rPr>
    </w:lvl>
    <w:lvl w:ilvl="1" w:tplc="04150003" w:tentative="1">
      <w:start w:val="1"/>
      <w:numFmt w:val="bullet"/>
      <w:lvlText w:val="o"/>
      <w:lvlJc w:val="left"/>
      <w:pPr>
        <w:tabs>
          <w:tab w:val="num" w:pos="1440"/>
        </w:tabs>
        <w:ind w:left="1440" w:hanging="360"/>
      </w:pPr>
      <w:rPr>
        <w:rFonts w:hint="default" w:ascii="Courier New" w:hAnsi="Courier New" w:cs="Courier New"/>
      </w:rPr>
    </w:lvl>
    <w:lvl w:ilvl="2" w:tplc="04150005" w:tentative="1">
      <w:start w:val="1"/>
      <w:numFmt w:val="bullet"/>
      <w:lvlText w:val=""/>
      <w:lvlJc w:val="left"/>
      <w:pPr>
        <w:tabs>
          <w:tab w:val="num" w:pos="2160"/>
        </w:tabs>
        <w:ind w:left="2160" w:hanging="360"/>
      </w:pPr>
      <w:rPr>
        <w:rFonts w:hint="default" w:ascii="Wingdings" w:hAnsi="Wingdings"/>
      </w:rPr>
    </w:lvl>
    <w:lvl w:ilvl="3" w:tplc="04150001" w:tentative="1">
      <w:start w:val="1"/>
      <w:numFmt w:val="bullet"/>
      <w:lvlText w:val=""/>
      <w:lvlJc w:val="left"/>
      <w:pPr>
        <w:tabs>
          <w:tab w:val="num" w:pos="2880"/>
        </w:tabs>
        <w:ind w:left="2880" w:hanging="360"/>
      </w:pPr>
      <w:rPr>
        <w:rFonts w:hint="default" w:ascii="Symbol" w:hAnsi="Symbol"/>
      </w:rPr>
    </w:lvl>
    <w:lvl w:ilvl="4" w:tplc="04150003" w:tentative="1">
      <w:start w:val="1"/>
      <w:numFmt w:val="bullet"/>
      <w:lvlText w:val="o"/>
      <w:lvlJc w:val="left"/>
      <w:pPr>
        <w:tabs>
          <w:tab w:val="num" w:pos="3600"/>
        </w:tabs>
        <w:ind w:left="3600" w:hanging="360"/>
      </w:pPr>
      <w:rPr>
        <w:rFonts w:hint="default" w:ascii="Courier New" w:hAnsi="Courier New" w:cs="Courier New"/>
      </w:rPr>
    </w:lvl>
    <w:lvl w:ilvl="5" w:tplc="04150005" w:tentative="1">
      <w:start w:val="1"/>
      <w:numFmt w:val="bullet"/>
      <w:lvlText w:val=""/>
      <w:lvlJc w:val="left"/>
      <w:pPr>
        <w:tabs>
          <w:tab w:val="num" w:pos="4320"/>
        </w:tabs>
        <w:ind w:left="4320" w:hanging="360"/>
      </w:pPr>
      <w:rPr>
        <w:rFonts w:hint="default" w:ascii="Wingdings" w:hAnsi="Wingdings"/>
      </w:rPr>
    </w:lvl>
    <w:lvl w:ilvl="6" w:tplc="04150001" w:tentative="1">
      <w:start w:val="1"/>
      <w:numFmt w:val="bullet"/>
      <w:lvlText w:val=""/>
      <w:lvlJc w:val="left"/>
      <w:pPr>
        <w:tabs>
          <w:tab w:val="num" w:pos="5040"/>
        </w:tabs>
        <w:ind w:left="5040" w:hanging="360"/>
      </w:pPr>
      <w:rPr>
        <w:rFonts w:hint="default" w:ascii="Symbol" w:hAnsi="Symbol"/>
      </w:rPr>
    </w:lvl>
    <w:lvl w:ilvl="7" w:tplc="04150003" w:tentative="1">
      <w:start w:val="1"/>
      <w:numFmt w:val="bullet"/>
      <w:lvlText w:val="o"/>
      <w:lvlJc w:val="left"/>
      <w:pPr>
        <w:tabs>
          <w:tab w:val="num" w:pos="5760"/>
        </w:tabs>
        <w:ind w:left="5760" w:hanging="360"/>
      </w:pPr>
      <w:rPr>
        <w:rFonts w:hint="default" w:ascii="Courier New" w:hAnsi="Courier New" w:cs="Courier New"/>
      </w:rPr>
    </w:lvl>
    <w:lvl w:ilvl="8" w:tplc="0415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8CC1F3E"/>
    <w:multiLevelType w:val="multilevel"/>
    <w:tmpl w:val="FE70B65E"/>
    <w:numStyleLink w:val="Komentarznumerowanie"/>
  </w:abstractNum>
  <w:abstractNum w:abstractNumId="3" w15:restartNumberingAfterBreak="0">
    <w:nsid w:val="1C6E705D"/>
    <w:multiLevelType w:val="multilevel"/>
    <w:tmpl w:val="FE70B65E"/>
    <w:numStyleLink w:val="Komentarznumerowanie"/>
  </w:abstractNum>
  <w:abstractNum w:abstractNumId="4" w15:restartNumberingAfterBreak="0">
    <w:nsid w:val="33910162"/>
    <w:multiLevelType w:val="singleLevel"/>
    <w:tmpl w:val="0415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5F9B0354"/>
    <w:multiLevelType w:val="multilevel"/>
    <w:tmpl w:val="FE70B65E"/>
    <w:styleLink w:val="Komentarznumerowanie"/>
    <w:lvl w:ilvl="0">
      <w:start w:val="1"/>
      <w:numFmt w:val="decimal"/>
      <w:lvlText w:val="%1."/>
      <w:lvlJc w:val="left"/>
      <w:pPr>
        <w:tabs>
          <w:tab w:val="num" w:pos="170"/>
        </w:tabs>
        <w:ind w:left="170" w:hanging="170"/>
      </w:pPr>
      <w:rPr>
        <w:rFonts w:ascii="Arial" w:hAnsi="Arial"/>
        <w:i/>
        <w:iCs/>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7DA52A2"/>
    <w:multiLevelType w:val="hybridMultilevel"/>
    <w:tmpl w:val="7FFEA72E"/>
    <w:lvl w:ilvl="0" w:tplc="2C7260D6">
      <w:start w:val="1"/>
      <w:numFmt w:val="lowerLetter"/>
      <w:lvlText w:val="%1)"/>
      <w:lvlJc w:val="left"/>
      <w:pPr>
        <w:ind w:left="720" w:hanging="360"/>
      </w:pPr>
      <w:rPr>
        <w:rFonts w:ascii="Times New Roman" w:hAnsi="Times New Roman" w:eastAsia="Times New Roman" w:cs="Times New Roman"/>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7" w15:restartNumberingAfterBreak="0">
    <w:nsid w:val="756753D5"/>
    <w:multiLevelType w:val="hybridMultilevel"/>
    <w:tmpl w:val="FDD8D956"/>
    <w:lvl w:ilvl="0" w:tplc="99889CB2">
      <w:start w:val="1"/>
      <w:numFmt w:val="lowerLetter"/>
      <w:lvlText w:val="%1)"/>
      <w:lvlJc w:val="left"/>
      <w:pPr>
        <w:ind w:left="785"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16cid:durableId="1312097839">
    <w:abstractNumId w:val="0"/>
  </w:num>
  <w:num w:numId="2" w16cid:durableId="1705862708">
    <w:abstractNumId w:val="3"/>
  </w:num>
  <w:num w:numId="3" w16cid:durableId="716390551">
    <w:abstractNumId w:val="5"/>
  </w:num>
  <w:num w:numId="4" w16cid:durableId="811405742">
    <w:abstractNumId w:val="2"/>
  </w:num>
  <w:num w:numId="5" w16cid:durableId="1816795179">
    <w:abstractNumId w:val="1"/>
  </w:num>
  <w:num w:numId="6" w16cid:durableId="1859418069">
    <w:abstractNumId w:val="4"/>
  </w:num>
  <w:num w:numId="7" w16cid:durableId="13502618">
    <w:abstractNumId w:val="6"/>
  </w:num>
  <w:num w:numId="8" w16cid:durableId="645204044">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1NzazNDE1tjQ1NDVQ0lEKTi0uzszPAykwtKwFANRDKMktAAAA"/>
  </w:docVars>
  <w:rsids>
    <w:rsidRoot w:val="00F55385"/>
    <w:rsid w:val="000442FE"/>
    <w:rsid w:val="00050CDD"/>
    <w:rsid w:val="000C04BE"/>
    <w:rsid w:val="000D0D5F"/>
    <w:rsid w:val="000D1D67"/>
    <w:rsid w:val="000D7340"/>
    <w:rsid w:val="000E13F6"/>
    <w:rsid w:val="000F4009"/>
    <w:rsid w:val="001026AF"/>
    <w:rsid w:val="00114493"/>
    <w:rsid w:val="001306A6"/>
    <w:rsid w:val="0014468F"/>
    <w:rsid w:val="001817AD"/>
    <w:rsid w:val="001854EC"/>
    <w:rsid w:val="001A043F"/>
    <w:rsid w:val="001A303E"/>
    <w:rsid w:val="001A3A48"/>
    <w:rsid w:val="001E0A45"/>
    <w:rsid w:val="001E1C7A"/>
    <w:rsid w:val="001F5662"/>
    <w:rsid w:val="0021154A"/>
    <w:rsid w:val="002124AC"/>
    <w:rsid w:val="002153FC"/>
    <w:rsid w:val="00216381"/>
    <w:rsid w:val="00220F58"/>
    <w:rsid w:val="002234F7"/>
    <w:rsid w:val="00235091"/>
    <w:rsid w:val="00240111"/>
    <w:rsid w:val="00247DDB"/>
    <w:rsid w:val="00253100"/>
    <w:rsid w:val="00260E3B"/>
    <w:rsid w:val="00280583"/>
    <w:rsid w:val="002A131A"/>
    <w:rsid w:val="002A7785"/>
    <w:rsid w:val="002D18B5"/>
    <w:rsid w:val="00306643"/>
    <w:rsid w:val="00367BFB"/>
    <w:rsid w:val="0038372A"/>
    <w:rsid w:val="003D0073"/>
    <w:rsid w:val="003F6FDA"/>
    <w:rsid w:val="004137A0"/>
    <w:rsid w:val="0044731B"/>
    <w:rsid w:val="00457D42"/>
    <w:rsid w:val="00474479"/>
    <w:rsid w:val="00487539"/>
    <w:rsid w:val="004A3154"/>
    <w:rsid w:val="004B57AA"/>
    <w:rsid w:val="004B65E3"/>
    <w:rsid w:val="004D2F2C"/>
    <w:rsid w:val="004E2A75"/>
    <w:rsid w:val="005374FE"/>
    <w:rsid w:val="00556449"/>
    <w:rsid w:val="0056387C"/>
    <w:rsid w:val="005A08CD"/>
    <w:rsid w:val="005A1F58"/>
    <w:rsid w:val="005A6354"/>
    <w:rsid w:val="005A6FD5"/>
    <w:rsid w:val="005C126C"/>
    <w:rsid w:val="005C4328"/>
    <w:rsid w:val="005D1026"/>
    <w:rsid w:val="005D2CDC"/>
    <w:rsid w:val="005D3155"/>
    <w:rsid w:val="005D76B7"/>
    <w:rsid w:val="005E5011"/>
    <w:rsid w:val="005F21AD"/>
    <w:rsid w:val="005F79F2"/>
    <w:rsid w:val="0060603C"/>
    <w:rsid w:val="006062EA"/>
    <w:rsid w:val="00607C64"/>
    <w:rsid w:val="00617E09"/>
    <w:rsid w:val="0068211E"/>
    <w:rsid w:val="006C578D"/>
    <w:rsid w:val="006D1A39"/>
    <w:rsid w:val="006E4FC7"/>
    <w:rsid w:val="006F5AFB"/>
    <w:rsid w:val="006F7A1D"/>
    <w:rsid w:val="00701756"/>
    <w:rsid w:val="007025EF"/>
    <w:rsid w:val="00732C02"/>
    <w:rsid w:val="00767870"/>
    <w:rsid w:val="007A0567"/>
    <w:rsid w:val="007B429B"/>
    <w:rsid w:val="007C6003"/>
    <w:rsid w:val="007D100B"/>
    <w:rsid w:val="007F1A24"/>
    <w:rsid w:val="00805909"/>
    <w:rsid w:val="0081757D"/>
    <w:rsid w:val="00817653"/>
    <w:rsid w:val="00863839"/>
    <w:rsid w:val="008C7C26"/>
    <w:rsid w:val="008F061E"/>
    <w:rsid w:val="009025AA"/>
    <w:rsid w:val="00911519"/>
    <w:rsid w:val="00912418"/>
    <w:rsid w:val="009368E3"/>
    <w:rsid w:val="00936D8C"/>
    <w:rsid w:val="00963DC6"/>
    <w:rsid w:val="00967182"/>
    <w:rsid w:val="00977543"/>
    <w:rsid w:val="00990527"/>
    <w:rsid w:val="009A0572"/>
    <w:rsid w:val="009B42DD"/>
    <w:rsid w:val="009B5CF8"/>
    <w:rsid w:val="00A54CAA"/>
    <w:rsid w:val="00A74961"/>
    <w:rsid w:val="00A74E5D"/>
    <w:rsid w:val="00A81611"/>
    <w:rsid w:val="00A83D8A"/>
    <w:rsid w:val="00A92D85"/>
    <w:rsid w:val="00A93820"/>
    <w:rsid w:val="00A93B43"/>
    <w:rsid w:val="00AB0203"/>
    <w:rsid w:val="00AE7779"/>
    <w:rsid w:val="00B17FFE"/>
    <w:rsid w:val="00B65F42"/>
    <w:rsid w:val="00B73883"/>
    <w:rsid w:val="00B74153"/>
    <w:rsid w:val="00B744BD"/>
    <w:rsid w:val="00B77811"/>
    <w:rsid w:val="00B9197C"/>
    <w:rsid w:val="00B91C76"/>
    <w:rsid w:val="00BA63CD"/>
    <w:rsid w:val="00BC6CE1"/>
    <w:rsid w:val="00BF1B23"/>
    <w:rsid w:val="00C10EF3"/>
    <w:rsid w:val="00C23F55"/>
    <w:rsid w:val="00C52D7F"/>
    <w:rsid w:val="00C53CAF"/>
    <w:rsid w:val="00C552F0"/>
    <w:rsid w:val="00C6714F"/>
    <w:rsid w:val="00C800B5"/>
    <w:rsid w:val="00C93229"/>
    <w:rsid w:val="00C94467"/>
    <w:rsid w:val="00CA133E"/>
    <w:rsid w:val="00CB4743"/>
    <w:rsid w:val="00CB5DCC"/>
    <w:rsid w:val="00CD0048"/>
    <w:rsid w:val="00CF2E65"/>
    <w:rsid w:val="00D06B45"/>
    <w:rsid w:val="00D12DAD"/>
    <w:rsid w:val="00D131C0"/>
    <w:rsid w:val="00D142ED"/>
    <w:rsid w:val="00D258FD"/>
    <w:rsid w:val="00D26B9B"/>
    <w:rsid w:val="00D345CB"/>
    <w:rsid w:val="00D674B0"/>
    <w:rsid w:val="00D80BD0"/>
    <w:rsid w:val="00D84113"/>
    <w:rsid w:val="00D91B55"/>
    <w:rsid w:val="00DC4773"/>
    <w:rsid w:val="00DD3593"/>
    <w:rsid w:val="00DE0A94"/>
    <w:rsid w:val="00E01D9C"/>
    <w:rsid w:val="00E054D4"/>
    <w:rsid w:val="00E16E8F"/>
    <w:rsid w:val="00E23BB0"/>
    <w:rsid w:val="00E242C4"/>
    <w:rsid w:val="00E34473"/>
    <w:rsid w:val="00E40639"/>
    <w:rsid w:val="00E666FF"/>
    <w:rsid w:val="00EB541E"/>
    <w:rsid w:val="00EC22F2"/>
    <w:rsid w:val="00EC33BA"/>
    <w:rsid w:val="00ED2CCE"/>
    <w:rsid w:val="00EE44E4"/>
    <w:rsid w:val="00EE54F7"/>
    <w:rsid w:val="00F016DE"/>
    <w:rsid w:val="00F11B6C"/>
    <w:rsid w:val="00F147C0"/>
    <w:rsid w:val="00F169B6"/>
    <w:rsid w:val="00F55385"/>
    <w:rsid w:val="00F67033"/>
    <w:rsid w:val="00F75DB2"/>
    <w:rsid w:val="00F76D54"/>
    <w:rsid w:val="00F821C1"/>
    <w:rsid w:val="00F8374C"/>
    <w:rsid w:val="00F857B9"/>
    <w:rsid w:val="00FA2E76"/>
    <w:rsid w:val="00FA45BA"/>
    <w:rsid w:val="00FB1D4C"/>
    <w:rsid w:val="119C10F5"/>
    <w:rsid w:val="1282BE7A"/>
    <w:rsid w:val="2292D9D6"/>
    <w:rsid w:val="560B4FE6"/>
    <w:rsid w:val="647A40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3615C7"/>
  <w15:chartTrackingRefBased/>
  <w15:docId w15:val="{64E41EA9-D3C9-41DE-B928-749B5F3504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pl-PL" w:eastAsia="pl-PL"/>
    </w:rPr>
  </w:style>
  <w:style w:type="paragraph" w:styleId="Heading1">
    <w:name w:val="heading 1"/>
    <w:basedOn w:val="Normal"/>
    <w:next w:val="BodyText"/>
    <w:autoRedefine/>
    <w:qFormat/>
    <w:pPr>
      <w:keepNext/>
      <w:numPr>
        <w:numId w:val="1"/>
      </w:numPr>
      <w:spacing w:before="240"/>
      <w:outlineLvl w:val="0"/>
    </w:pPr>
    <w:rPr>
      <w:b/>
      <w:sz w:val="24"/>
    </w:rPr>
  </w:style>
  <w:style w:type="paragraph" w:styleId="Heading2">
    <w:name w:val="heading 2"/>
    <w:basedOn w:val="Normal"/>
    <w:next w:val="BodyText"/>
    <w:autoRedefine/>
    <w:qFormat/>
    <w:rsid w:val="00911519"/>
    <w:pPr>
      <w:keepNext/>
      <w:numPr>
        <w:ilvl w:val="1"/>
        <w:numId w:val="1"/>
      </w:numPr>
      <w:spacing w:before="120"/>
      <w:ind w:left="578" w:hanging="578"/>
      <w:outlineLvl w:val="1"/>
    </w:pPr>
    <w:rPr>
      <w:b/>
      <w:bCs/>
      <w:sz w:val="22"/>
    </w:rPr>
  </w:style>
  <w:style w:type="paragraph" w:styleId="Heading3">
    <w:name w:val="heading 3"/>
    <w:basedOn w:val="Normal"/>
    <w:next w:val="Normal"/>
    <w:autoRedefine/>
    <w:qFormat/>
    <w:pPr>
      <w:keepNext/>
      <w:numPr>
        <w:ilvl w:val="2"/>
        <w:numId w:val="1"/>
      </w:numPr>
      <w:spacing w:before="60"/>
      <w:outlineLvl w:val="2"/>
    </w:pPr>
    <w:rPr>
      <w:b/>
      <w:bCs/>
      <w:szCs w:val="24"/>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536"/>
        <w:tab w:val="right" w:pos="9072"/>
      </w:tabs>
    </w:pPr>
    <w:rPr>
      <w:rFonts w:ascii="Arial" w:hAnsi="Arial" w:cs="Arial"/>
      <w:sz w:val="16"/>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2">
    <w:name w:val="Body Text 2"/>
    <w:basedOn w:val="Normal"/>
    <w:rPr>
      <w:rFonts w:ascii="Arial" w:hAnsi="Arial"/>
      <w:b/>
      <w:bCs/>
      <w:sz w:val="22"/>
    </w:rPr>
  </w:style>
  <w:style w:type="paragraph" w:styleId="BodyText">
    <w:name w:val="Body Text"/>
    <w:basedOn w:val="Normal"/>
    <w:link w:val="BodyTextChar"/>
    <w:autoRedefine/>
    <w:rsid w:val="0038372A"/>
    <w:pPr>
      <w:spacing w:before="60" w:after="60"/>
      <w:jc w:val="both"/>
    </w:pPr>
    <w:rPr>
      <w:rFonts w:ascii="Arial" w:hAnsi="Arial" w:cs="Arial"/>
      <w:i/>
      <w:sz w:val="16"/>
    </w:rPr>
  </w:style>
  <w:style w:type="paragraph" w:styleId="Subtitle">
    <w:name w:val="Subtitle"/>
    <w:basedOn w:val="Normal"/>
    <w:qFormat/>
    <w:pPr>
      <w:spacing w:after="60"/>
      <w:jc w:val="center"/>
      <w:outlineLvl w:val="1"/>
    </w:pPr>
    <w:rPr>
      <w:rFonts w:ascii="Arial" w:hAnsi="Arial" w:cs="Arial"/>
      <w:sz w:val="24"/>
      <w:szCs w:val="24"/>
    </w:rPr>
  </w:style>
  <w:style w:type="paragraph" w:styleId="BodyTextIndent2">
    <w:name w:val="Body Text Indent 2"/>
    <w:basedOn w:val="Normal"/>
    <w:autoRedefine/>
    <w:pPr>
      <w:jc w:val="both"/>
    </w:pPr>
    <w:rPr>
      <w:i/>
      <w:iCs/>
      <w:szCs w:val="24"/>
    </w:rPr>
  </w:style>
  <w:style w:type="paragraph" w:styleId="wpiswtabeli" w:customStyle="1">
    <w:name w:val="wpis_w_tabeli"/>
    <w:autoRedefine/>
    <w:rsid w:val="00F55385"/>
    <w:rPr>
      <w:rFonts w:ascii="Arial" w:hAnsi="Arial" w:cs="Arial"/>
      <w:b/>
      <w:sz w:val="16"/>
      <w:lang w:val="pl-PL" w:eastAsia="pl-PL"/>
    </w:rPr>
  </w:style>
  <w:style w:type="paragraph" w:styleId="wpiswtabelicentr" w:customStyle="1">
    <w:name w:val="wpis_w_tabeli_centr"/>
    <w:basedOn w:val="wpiswtabeli"/>
    <w:pPr>
      <w:jc w:val="center"/>
    </w:pPr>
    <w:rPr>
      <w:lang w:val="en-US"/>
    </w:rPr>
  </w:style>
  <w:style w:type="paragraph" w:styleId="tekstwtabeli" w:customStyle="1">
    <w:name w:val="tekst_w_tabeli"/>
    <w:basedOn w:val="Normal"/>
    <w:link w:val="tekstwtabeliZnak"/>
    <w:autoRedefine/>
    <w:rsid w:val="00977543"/>
    <w:rPr>
      <w:rFonts w:ascii="Arial" w:hAnsi="Arial"/>
      <w:b/>
      <w:bCs/>
    </w:rPr>
  </w:style>
  <w:style w:type="paragraph" w:styleId="tekstwtabelicentr" w:customStyle="1">
    <w:name w:val="tekst_w_tabeli_centr"/>
    <w:basedOn w:val="tekstwtabeli"/>
    <w:pPr>
      <w:jc w:val="center"/>
    </w:pPr>
    <w:rPr>
      <w:lang w:val="en-US"/>
    </w:rPr>
  </w:style>
  <w:style w:type="paragraph" w:styleId="tekstwtabeliTNR" w:customStyle="1">
    <w:name w:val="tekst_w_tabeli_TNR"/>
    <w:basedOn w:val="tekstwtabeli"/>
    <w:rPr>
      <w:rFonts w:ascii="Times New Roman" w:hAnsi="Times New Roman"/>
    </w:rPr>
  </w:style>
  <w:style w:type="paragraph" w:styleId="Tekstpodstawowykursywa" w:customStyle="1">
    <w:name w:val="Tekst podstawowy kursywa"/>
    <w:basedOn w:val="BodyText"/>
    <w:pPr>
      <w:spacing w:before="240" w:after="120"/>
    </w:pPr>
    <w:rPr>
      <w:b/>
      <w:bCs/>
      <w:i w:val="0"/>
      <w:iCs/>
    </w:rPr>
  </w:style>
  <w:style w:type="paragraph" w:styleId="komentarz" w:customStyle="1">
    <w:name w:val="komentarz"/>
    <w:basedOn w:val="tekstwtabeli"/>
    <w:link w:val="komentarzZnak"/>
    <w:rsid w:val="00D26B9B"/>
    <w:pPr>
      <w:jc w:val="both"/>
    </w:pPr>
    <w:rPr>
      <w:b w:val="0"/>
      <w:i/>
      <w:sz w:val="16"/>
      <w:lang w:val="en-GB"/>
    </w:rPr>
  </w:style>
  <w:style w:type="paragraph" w:styleId="BodyText3">
    <w:name w:val="Body Text 3"/>
    <w:basedOn w:val="Normal"/>
    <w:rPr>
      <w:i/>
      <w:iCs/>
    </w:rPr>
  </w:style>
  <w:style w:type="paragraph" w:styleId="BodyTextIndent">
    <w:name w:val="Body Text Indent"/>
    <w:basedOn w:val="Normal"/>
    <w:pPr>
      <w:spacing w:after="120"/>
      <w:ind w:left="283"/>
    </w:pPr>
  </w:style>
  <w:style w:type="paragraph" w:styleId="wpiswtabeliBold" w:customStyle="1">
    <w:name w:val="wpis_w_tabeli_Bold"/>
    <w:basedOn w:val="wpiswtabeli"/>
    <w:rPr>
      <w:b w:val="0"/>
      <w:bCs/>
      <w:lang w:val="en-US"/>
    </w:rPr>
  </w:style>
  <w:style w:type="character" w:styleId="Normalnypogrubienie" w:customStyle="1">
    <w:name w:val="Normalny_pogrubienie"/>
    <w:rsid w:val="00367BFB"/>
    <w:rPr>
      <w:b/>
      <w:bCs/>
    </w:rPr>
  </w:style>
  <w:style w:type="numbering" w:styleId="Komentarznumerowanie" w:customStyle="1">
    <w:name w:val="Komentarz_numerowanie"/>
    <w:basedOn w:val="NoList"/>
    <w:rsid w:val="00911519"/>
    <w:pPr>
      <w:numPr>
        <w:numId w:val="3"/>
      </w:numPr>
    </w:pPr>
  </w:style>
  <w:style w:type="paragraph" w:styleId="KomentarzListapunktowana1" w:customStyle="1">
    <w:name w:val="Komentarz_Lista punktowana 1"/>
    <w:basedOn w:val="Normal"/>
    <w:rsid w:val="00DD3593"/>
    <w:pPr>
      <w:numPr>
        <w:numId w:val="5"/>
      </w:numPr>
    </w:pPr>
    <w:rPr>
      <w:rFonts w:ascii="Arial" w:hAnsi="Arial"/>
      <w:i/>
      <w:sz w:val="16"/>
    </w:rPr>
  </w:style>
  <w:style w:type="character" w:styleId="tekstwtabeliZnak" w:customStyle="1">
    <w:name w:val="tekst_w_tabeli Znak"/>
    <w:link w:val="tekstwtabeli"/>
    <w:rsid w:val="00977543"/>
    <w:rPr>
      <w:rFonts w:ascii="Arial" w:hAnsi="Arial"/>
      <w:b/>
      <w:bCs/>
      <w:lang w:val="pl-PL" w:eastAsia="pl-PL"/>
    </w:rPr>
  </w:style>
  <w:style w:type="character" w:styleId="komentarzZnak" w:customStyle="1">
    <w:name w:val="komentarz Znak"/>
    <w:link w:val="komentarz"/>
    <w:rsid w:val="00D26B9B"/>
    <w:rPr>
      <w:rFonts w:ascii="Arial" w:hAnsi="Arial"/>
      <w:bCs/>
      <w:i/>
      <w:sz w:val="16"/>
      <w:lang w:eastAsia="pl-PL"/>
    </w:rPr>
  </w:style>
  <w:style w:type="table" w:styleId="TableGrid">
    <w:name w:val="Table Grid"/>
    <w:basedOn w:val="TableNormal"/>
    <w:rsid w:val="00EE54F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rsid w:val="00F11B6C"/>
    <w:rPr>
      <w:rFonts w:ascii="Segoe UI" w:hAnsi="Segoe UI" w:cs="Segoe UI"/>
      <w:sz w:val="18"/>
      <w:szCs w:val="18"/>
    </w:rPr>
  </w:style>
  <w:style w:type="character" w:styleId="BalloonTextChar" w:customStyle="1">
    <w:name w:val="Balloon Text Char"/>
    <w:link w:val="BalloonText"/>
    <w:rsid w:val="00F11B6C"/>
    <w:rPr>
      <w:rFonts w:ascii="Segoe UI" w:hAnsi="Segoe UI" w:cs="Segoe UI"/>
      <w:sz w:val="18"/>
      <w:szCs w:val="18"/>
      <w:lang w:val="pl-PL" w:eastAsia="pl-PL"/>
    </w:rPr>
  </w:style>
  <w:style w:type="paragraph" w:styleId="TOCHeading">
    <w:name w:val="TOC Heading"/>
    <w:basedOn w:val="Heading1"/>
    <w:next w:val="Normal"/>
    <w:uiPriority w:val="39"/>
    <w:unhideWhenUsed/>
    <w:qFormat/>
    <w:rsid w:val="00701756"/>
    <w:pPr>
      <w:keepLines/>
      <w:numPr>
        <w:numId w:val="0"/>
      </w:numPr>
      <w:spacing w:line="259" w:lineRule="auto"/>
      <w:outlineLvl w:val="9"/>
    </w:pPr>
    <w:rPr>
      <w:rFonts w:ascii="Calibri Light" w:hAnsi="Calibri Light"/>
      <w:b w:val="0"/>
      <w:color w:val="2F5496"/>
      <w:sz w:val="32"/>
      <w:szCs w:val="32"/>
      <w:lang w:val="en-GB" w:eastAsia="en-GB"/>
    </w:rPr>
  </w:style>
  <w:style w:type="paragraph" w:styleId="TOC1">
    <w:name w:val="toc 1"/>
    <w:basedOn w:val="Normal"/>
    <w:next w:val="Normal"/>
    <w:autoRedefine/>
    <w:uiPriority w:val="39"/>
    <w:rsid w:val="00701756"/>
  </w:style>
  <w:style w:type="paragraph" w:styleId="TOC2">
    <w:name w:val="toc 2"/>
    <w:basedOn w:val="Normal"/>
    <w:next w:val="Normal"/>
    <w:autoRedefine/>
    <w:uiPriority w:val="39"/>
    <w:rsid w:val="00701756"/>
    <w:pPr>
      <w:ind w:left="200"/>
    </w:pPr>
  </w:style>
  <w:style w:type="paragraph" w:styleId="TOC3">
    <w:name w:val="toc 3"/>
    <w:basedOn w:val="Normal"/>
    <w:next w:val="Normal"/>
    <w:autoRedefine/>
    <w:uiPriority w:val="39"/>
    <w:rsid w:val="00701756"/>
    <w:pPr>
      <w:ind w:left="400"/>
    </w:pPr>
  </w:style>
  <w:style w:type="character" w:styleId="Hyperlink">
    <w:name w:val="Hyperlink"/>
    <w:uiPriority w:val="99"/>
    <w:unhideWhenUsed/>
    <w:rsid w:val="00701756"/>
    <w:rPr>
      <w:color w:val="0563C1"/>
      <w:u w:val="single"/>
    </w:rPr>
  </w:style>
  <w:style w:type="character" w:styleId="tekstwtabeliTHR" w:customStyle="1">
    <w:name w:val="tekst_w_tabeli_THR"/>
    <w:rsid w:val="00A93B43"/>
    <w:rPr>
      <w:rFonts w:ascii="Arial" w:hAnsi="Arial"/>
      <w:b/>
      <w:bCs/>
      <w:sz w:val="16"/>
    </w:rPr>
  </w:style>
  <w:style w:type="paragraph" w:styleId="Tytudokumentacja" w:customStyle="1">
    <w:name w:val="Tytuł dokumentacja"/>
    <w:basedOn w:val="BodyText"/>
    <w:link w:val="TytudokumentacjaZnak"/>
    <w:qFormat/>
    <w:rsid w:val="00B91C76"/>
    <w:pPr>
      <w:spacing w:before="180" w:after="180"/>
      <w:jc w:val="center"/>
    </w:pPr>
    <w:rPr>
      <w:b/>
      <w:sz w:val="24"/>
    </w:rPr>
  </w:style>
  <w:style w:type="paragraph" w:styleId="TytuWydzia" w:customStyle="1">
    <w:name w:val="Tytuł Wydział"/>
    <w:basedOn w:val="BodyText"/>
    <w:link w:val="TytuWydziaZnak"/>
    <w:qFormat/>
    <w:rsid w:val="00B91C76"/>
    <w:pPr>
      <w:jc w:val="center"/>
    </w:pPr>
    <w:rPr>
      <w:b/>
      <w:sz w:val="22"/>
    </w:rPr>
  </w:style>
  <w:style w:type="character" w:styleId="BodyTextChar" w:customStyle="1">
    <w:name w:val="Body Text Char"/>
    <w:link w:val="BodyText"/>
    <w:rsid w:val="0038372A"/>
    <w:rPr>
      <w:rFonts w:ascii="Arial" w:hAnsi="Arial" w:cs="Arial"/>
      <w:i/>
      <w:sz w:val="16"/>
      <w:lang w:val="pl-PL" w:eastAsia="pl-PL"/>
    </w:rPr>
  </w:style>
  <w:style w:type="character" w:styleId="TytudokumentacjaZnak" w:customStyle="1">
    <w:name w:val="Tytuł dokumentacja Znak"/>
    <w:link w:val="Tytudokumentacja"/>
    <w:rsid w:val="00B91C76"/>
    <w:rPr>
      <w:rFonts w:ascii="Arial" w:hAnsi="Arial" w:cs="Arial"/>
      <w:b/>
      <w:i/>
      <w:sz w:val="24"/>
      <w:lang w:val="pl-PL" w:eastAsia="pl-PL"/>
    </w:rPr>
  </w:style>
  <w:style w:type="character" w:styleId="UnresolvedMention">
    <w:name w:val="Unresolved Mention"/>
    <w:uiPriority w:val="99"/>
    <w:semiHidden/>
    <w:unhideWhenUsed/>
    <w:rsid w:val="00817653"/>
    <w:rPr>
      <w:color w:val="605E5C"/>
      <w:shd w:val="clear" w:color="auto" w:fill="E1DFDD"/>
    </w:rPr>
  </w:style>
  <w:style w:type="character" w:styleId="TytuWydziaZnak" w:customStyle="1">
    <w:name w:val="Tytuł Wydział Znak"/>
    <w:link w:val="TytuWydzia"/>
    <w:rsid w:val="00B91C76"/>
    <w:rPr>
      <w:rFonts w:ascii="Arial" w:hAnsi="Arial" w:cs="Arial"/>
      <w:b/>
      <w:i/>
      <w:sz w:val="22"/>
      <w:lang w:val="pl-PL" w:eastAsia="pl-PL"/>
    </w:rPr>
  </w:style>
  <w:style w:type="paragraph" w:styleId="EndnoteText">
    <w:name w:val="endnote text"/>
    <w:basedOn w:val="Normal"/>
    <w:link w:val="EndnoteTextChar"/>
    <w:rsid w:val="004B57AA"/>
  </w:style>
  <w:style w:type="character" w:styleId="EndnoteTextChar" w:customStyle="1">
    <w:name w:val="Endnote Text Char"/>
    <w:basedOn w:val="DefaultParagraphFont"/>
    <w:link w:val="EndnoteText"/>
    <w:rsid w:val="004B57AA"/>
  </w:style>
  <w:style w:type="character" w:styleId="EndnoteReference">
    <w:name w:val="endnote reference"/>
    <w:rsid w:val="004B57AA"/>
    <w:rPr>
      <w:vertAlign w:val="superscript"/>
    </w:rPr>
  </w:style>
  <w:style w:type="character" w:styleId="CommentReference">
    <w:name w:val="annotation reference"/>
    <w:rsid w:val="00D142ED"/>
    <w:rPr>
      <w:sz w:val="16"/>
      <w:szCs w:val="16"/>
    </w:rPr>
  </w:style>
  <w:style w:type="paragraph" w:styleId="CommentText">
    <w:name w:val="annotation text"/>
    <w:basedOn w:val="Normal"/>
    <w:link w:val="CommentTextChar"/>
    <w:rsid w:val="00D142ED"/>
  </w:style>
  <w:style w:type="character" w:styleId="CommentTextChar" w:customStyle="1">
    <w:name w:val="Comment Text Char"/>
    <w:basedOn w:val="DefaultParagraphFont"/>
    <w:link w:val="CommentText"/>
    <w:rsid w:val="00D142ED"/>
  </w:style>
  <w:style w:type="paragraph" w:styleId="CommentSubject">
    <w:name w:val="annotation subject"/>
    <w:basedOn w:val="CommentText"/>
    <w:next w:val="CommentText"/>
    <w:link w:val="CommentSubjectChar"/>
    <w:rsid w:val="00D142ED"/>
    <w:rPr>
      <w:b/>
      <w:bCs/>
    </w:rPr>
  </w:style>
  <w:style w:type="character" w:styleId="CommentSubjectChar" w:customStyle="1">
    <w:name w:val="Comment Subject Char"/>
    <w:link w:val="CommentSubject"/>
    <w:rsid w:val="00D14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04935">
      <w:bodyDiv w:val="1"/>
      <w:marLeft w:val="0"/>
      <w:marRight w:val="0"/>
      <w:marTop w:val="0"/>
      <w:marBottom w:val="0"/>
      <w:divBdr>
        <w:top w:val="none" w:sz="0" w:space="0" w:color="auto"/>
        <w:left w:val="none" w:sz="0" w:space="0" w:color="auto"/>
        <w:bottom w:val="none" w:sz="0" w:space="0" w:color="auto"/>
        <w:right w:val="none" w:sz="0" w:space="0" w:color="auto"/>
      </w:divBdr>
    </w:div>
    <w:div w:id="95305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s188751@student.pg.edu.pl"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s188839@student.pg.edu.pl"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mailto:s188657@student.pg.edu.pl" TargetMode="External" Id="rId10" /><Relationship Type="http://schemas.openxmlformats.org/officeDocument/2006/relationships/settings" Target="settings.xml" Id="rId4" /><Relationship Type="http://schemas.openxmlformats.org/officeDocument/2006/relationships/hyperlink" Target="mailto:s188701@student.pg.edu.pl" TargetMode="External" Id="rId9" /><Relationship Type="http://schemas.openxmlformats.org/officeDocument/2006/relationships/header" Target="header1.xml" Id="rId14" /><Relationship Type="http://schemas.openxmlformats.org/officeDocument/2006/relationships/hyperlink" Target="mailto:s788708@student.pg.edu.pl" TargetMode="External" Id="R211b2b8d0f9144b5" /></Relationships>
</file>

<file path=word/_rels/settings.xml.rels><?xml version="1.0" encoding="UTF-8" standalone="yes"?>
<Relationships xmlns="http://schemas.openxmlformats.org/package/2006/relationships"><Relationship Id="rId1" Type="http://schemas.openxmlformats.org/officeDocument/2006/relationships/attachedTemplate" Target="file:///D:\_Studia_Podyplomowe\szablony%20dokument&#243;w%20i%20prezentacji\2004_01_ZPTT_szabl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AA9D7-C14F-4ABB-8883-3157AF8264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2004_01_ZPTT_szablon.dot</ap:Template>
  <ap:Application>Microsoft Word for the web</ap:Application>
  <ap:DocSecurity>0</ap:DocSecurity>
  <ap:ScaleCrop>false</ap:ScaleCrop>
  <ap:Company>PG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ORDER SHEET</dc:title>
  <dc:subject/>
  <dc:creator>Henryk Lasota</dc:creator>
  <keywords/>
  <lastModifiedBy>Michał Mróz, s188708</lastModifiedBy>
  <revision>3</revision>
  <lastPrinted>2022-07-06T19:27:00.0000000Z</lastPrinted>
  <dcterms:created xsi:type="dcterms:W3CDTF">2024-06-10T15:16:00.0000000Z</dcterms:created>
  <dcterms:modified xsi:type="dcterms:W3CDTF">2024-06-10T15:18:43.2462379Z</dcterms:modified>
</coreProperties>
</file>